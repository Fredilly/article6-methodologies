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SDMDocRef"/>
    <w:p w:rsidR="00A12E1C" w:rsidRPr="005B1E09" w:rsidRDefault="000C416F" w:rsidP="002C7827">
      <w:pPr>
        <w:pStyle w:val="SDMDocRef"/>
      </w:pPr>
      <w:sdt>
        <w:sdtPr>
          <w:alias w:val="SDMDocRef"/>
          <w:tag w:val="SDMDocRef"/>
          <w:id w:val="1716379491"/>
          <w:lock w:val="sdtLocked"/>
          <w:placeholder>
            <w:docPart w:val="671EC9025E1643D4ACFA89A293A8E77E"/>
          </w:placeholder>
        </w:sdtPr>
        <w:sdtEndPr/>
        <w:sdtContent>
          <w:r w:rsidR="002A40D2">
            <w:t>AR-AMS0003</w:t>
          </w:r>
        </w:sdtContent>
      </w:sdt>
      <w:bookmarkEnd w:id="0"/>
    </w:p>
    <w:bookmarkStart w:id="1" w:name="SDMConfidentialMark" w:displacedByCustomXml="next"/>
    <w:sdt>
      <w:sdtPr>
        <w:alias w:val="SDMConfidentialMark"/>
        <w:tag w:val="SDMConfidentialMark"/>
        <w:id w:val="174698408"/>
        <w:lock w:val="sdtLocked"/>
        <w:placeholder>
          <w:docPart w:val="EAFF2A4BC58E4871B35A7D2713B23E70"/>
        </w:placeholder>
        <w:dropDownList>
          <w:listItem w:displayText="Confidential" w:value="Confidential"/>
          <w:listItem w:displayText=" " w:value="  "/>
        </w:dropDownList>
      </w:sdtPr>
      <w:sdtEndPr/>
      <w:sdtContent>
        <w:p w:rsidR="00B527EA" w:rsidRPr="00312CAA" w:rsidRDefault="00426324" w:rsidP="00802CB9">
          <w:pPr>
            <w:pStyle w:val="SDMConfidentialMark"/>
            <w:tabs>
              <w:tab w:val="left" w:pos="1843"/>
            </w:tabs>
          </w:pPr>
          <w:r>
            <w:t xml:space="preserve"> </w:t>
          </w:r>
        </w:p>
      </w:sdtContent>
    </w:sdt>
    <w:bookmarkEnd w:id="1" w:displacedByCustomXml="prev"/>
    <w:bookmarkStart w:id="2" w:name="SDMTitle1" w:displacedByCustomXml="next"/>
    <w:sdt>
      <w:sdtPr>
        <w:alias w:val="SDMTitle1"/>
        <w:tag w:val="SDMTitle1"/>
        <w:id w:val="-2079670800"/>
        <w:lock w:val="sdtLocked"/>
        <w:placeholder>
          <w:docPart w:val="E4FC385D29C54C0985865E9DC8DE7FDF"/>
        </w:placeholder>
      </w:sdtPr>
      <w:sdtEndPr/>
      <w:sdtContent>
        <w:bookmarkStart w:id="3" w:name="SDMDocType" w:displacedByCustomXml="prev"/>
        <w:p w:rsidR="001A1BDD" w:rsidRPr="002C4666" w:rsidRDefault="004E2993" w:rsidP="00705EF6">
          <w:pPr>
            <w:pStyle w:val="SDMTitle1"/>
          </w:pPr>
          <w:r>
            <w:t>A/R</w:t>
          </w:r>
          <w:r w:rsidRPr="0022484F">
            <w:t xml:space="preserve"> </w:t>
          </w:r>
          <w:r w:rsidR="00B23750">
            <w:t>Small-scale</w:t>
          </w:r>
          <w:r w:rsidR="00A83A74">
            <w:t xml:space="preserve"> </w:t>
          </w:r>
          <w:sdt>
            <w:sdtPr>
              <w:alias w:val="SDMDocType"/>
              <w:tag w:val="SDMDocType"/>
              <w:id w:val="-1347470451"/>
              <w:lock w:val="sdtContentLocked"/>
              <w:placeholder>
                <w:docPart w:val="72F9AC3D21B14FB499C5D0D009427B48"/>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EndPr/>
            <w:sdtContent>
              <w:r w:rsidR="0022484F" w:rsidRPr="0022484F">
                <w:t>Methodology</w:t>
              </w:r>
            </w:sdtContent>
          </w:sdt>
        </w:p>
        <w:bookmarkEnd w:id="3" w:displacedByCustomXml="next"/>
      </w:sdtContent>
    </w:sdt>
    <w:bookmarkEnd w:id="2" w:displacedByCustomXml="prev"/>
    <w:bookmarkStart w:id="4" w:name="SDMTitle2" w:displacedByCustomXml="next"/>
    <w:sdt>
      <w:sdtPr>
        <w:rPr>
          <w:lang w:val="de-DE"/>
        </w:rPr>
        <w:alias w:val="SDMTitle2"/>
        <w:tag w:val="SDMTitle2"/>
        <w:id w:val="939257648"/>
        <w:lock w:val="sdtLocked"/>
        <w:placeholder>
          <w:docPart w:val="74804868A66F45C1B0772EE8F6AB4B99"/>
        </w:placeholder>
      </w:sdtPr>
      <w:sdtEndPr/>
      <w:sdtContent>
        <w:p w:rsidR="001A1BDD" w:rsidRPr="00206FDC" w:rsidRDefault="00E0100E" w:rsidP="001A1BDD">
          <w:pPr>
            <w:pStyle w:val="SDMTitle2"/>
          </w:pPr>
          <w:r>
            <w:t>Afforestation and reforestation project activities implemented on wetlands</w:t>
          </w:r>
        </w:p>
      </w:sdtContent>
    </w:sdt>
    <w:bookmarkEnd w:id="4" w:displacedByCustomXml="prev"/>
    <w:bookmarkStart w:id="5" w:name="SDMDocVerLab"/>
    <w:p w:rsidR="001F76B9" w:rsidRPr="00152FB5" w:rsidRDefault="000C416F" w:rsidP="001F76B9">
      <w:pPr>
        <w:pStyle w:val="SDMTiInfo"/>
      </w:pPr>
      <w:sdt>
        <w:sdtPr>
          <w:alias w:val="SDMDocVersionLabel"/>
          <w:tag w:val="SDMDocVersionLabel"/>
          <w:id w:val="-334845484"/>
          <w:lock w:val="sdtLocked"/>
          <w:placeholder>
            <w:docPart w:val="FBFC82F875ED4385ACA7940FF617CF05"/>
          </w:placeholder>
        </w:sdtPr>
        <w:sdtEndPr/>
        <w:sdtContent>
          <w:r w:rsidR="00787CC6" w:rsidRPr="00152FB5">
            <w:t>Version</w:t>
          </w:r>
          <w:r w:rsidR="007B03AF">
            <w:t xml:space="preserve"> </w:t>
          </w:r>
        </w:sdtContent>
      </w:sdt>
      <w:bookmarkStart w:id="6" w:name="SDMDocVer"/>
      <w:bookmarkEnd w:id="5"/>
      <w:sdt>
        <w:sdtPr>
          <w:alias w:val="SDMDocVer"/>
          <w:tag w:val="SDMDocVer"/>
          <w:id w:val="-2119430389"/>
          <w:lock w:val="sdtLocked"/>
          <w:placeholder>
            <w:docPart w:val="E1B59BFA996044D1BF37C1158A41E20C"/>
          </w:placeholder>
        </w:sdtPr>
        <w:sdtEndPr/>
        <w:sdtContent>
          <w:r w:rsidR="00A01CAC" w:rsidRPr="00A01CAC">
            <w:t>0</w:t>
          </w:r>
          <w:r w:rsidR="00EC0093">
            <w:t>3</w:t>
          </w:r>
          <w:r w:rsidR="00063F25">
            <w:t>.0</w:t>
          </w:r>
        </w:sdtContent>
      </w:sdt>
      <w:bookmarkEnd w:id="6"/>
    </w:p>
    <w:bookmarkStart w:id="7" w:name="SDMSectoralScopeLab"/>
    <w:p w:rsidR="00635555" w:rsidRPr="00152FB5" w:rsidRDefault="000C416F" w:rsidP="00635555">
      <w:pPr>
        <w:pStyle w:val="SDMTiInfo"/>
      </w:pPr>
      <w:sdt>
        <w:sdtPr>
          <w:alias w:val="SDMSectoralScopeLabel"/>
          <w:tag w:val="SDMSectoralScopeLabel"/>
          <w:id w:val="-1807311883"/>
          <w:placeholder>
            <w:docPart w:val="1C0FFA06D24F46CBBA3C89C2A8FA359C"/>
          </w:placeholder>
        </w:sdtPr>
        <w:sdtEndPr/>
        <w:sdtContent>
          <w:proofErr w:type="spellStart"/>
          <w:r w:rsidR="00635555">
            <w:t>Sectoral</w:t>
          </w:r>
          <w:proofErr w:type="spellEnd"/>
          <w:r w:rsidR="00635555">
            <w:t xml:space="preserve"> scope(s): </w:t>
          </w:r>
        </w:sdtContent>
      </w:sdt>
      <w:bookmarkStart w:id="8" w:name="SDMSectoralScope"/>
      <w:bookmarkEnd w:id="7"/>
      <w:sdt>
        <w:sdtPr>
          <w:alias w:val="SDMSectoralScope"/>
          <w:tag w:val="SDMSectoralScope"/>
          <w:id w:val="1979492676"/>
          <w:placeholder>
            <w:docPart w:val="FA98DB515650451D83C8CCB0865C2395"/>
          </w:placeholder>
        </w:sdtPr>
        <w:sdtEndPr/>
        <w:sdtContent>
          <w:r w:rsidR="00370D17">
            <w:t>14</w:t>
          </w:r>
        </w:sdtContent>
      </w:sdt>
      <w:bookmarkEnd w:id="8"/>
    </w:p>
    <w:p w:rsidR="00A01CAC" w:rsidRDefault="00A01CAC">
      <w:pPr>
        <w:jc w:val="left"/>
        <w:rPr>
          <w:b/>
          <w:caps/>
          <w:sz w:val="32"/>
        </w:rPr>
        <w:sectPr w:rsidR="00A01CAC" w:rsidSect="005307EB">
          <w:headerReference w:type="even" r:id="rId9"/>
          <w:headerReference w:type="default" r:id="rId10"/>
          <w:footerReference w:type="even" r:id="rId11"/>
          <w:footerReference w:type="default" r:id="rId12"/>
          <w:headerReference w:type="first" r:id="rId13"/>
          <w:footerReference w:type="first" r:id="rId14"/>
          <w:pgSz w:w="11907" w:h="16840" w:code="9"/>
          <w:pgMar w:top="1985" w:right="1134" w:bottom="1418" w:left="1418" w:header="1418" w:footer="1418" w:gutter="0"/>
          <w:cols w:space="720"/>
          <w:docGrid w:linePitch="299"/>
        </w:sectPr>
      </w:pPr>
    </w:p>
    <w:p w:rsidR="00235FD4" w:rsidRPr="00216E5B" w:rsidRDefault="009F4007" w:rsidP="00B86493">
      <w:pPr>
        <w:pStyle w:val="SDMTOCHeading"/>
      </w:pPr>
      <w:r w:rsidRPr="000E63FD">
        <w:lastRenderedPageBreak/>
        <w:t>TABLE OF CONTENTS</w:t>
      </w:r>
      <w:r w:rsidR="007344BA" w:rsidRPr="00216E5B">
        <w:tab/>
      </w:r>
      <w:r w:rsidR="00A37ABA" w:rsidRPr="00216E5B">
        <w:t>Page</w:t>
      </w:r>
    </w:p>
    <w:p w:rsidR="00531D56" w:rsidRPr="00E0100E" w:rsidRDefault="00DA4813">
      <w:pPr>
        <w:pStyle w:val="TOC1"/>
        <w:rPr>
          <w:rFonts w:asciiTheme="minorHAnsi" w:eastAsiaTheme="minorEastAsia" w:hAnsiTheme="minorHAnsi" w:cstheme="minorBidi"/>
          <w:b w:val="0"/>
          <w:caps w:val="0"/>
          <w:noProof/>
          <w:sz w:val="22"/>
          <w:szCs w:val="22"/>
          <w:lang w:eastAsia="en-GB"/>
        </w:rPr>
      </w:pPr>
      <w:r>
        <w:fldChar w:fldCharType="begin"/>
      </w:r>
      <w:r>
        <w:instrText xml:space="preserve"> TOC \o "1-3" \h \z \t "Heading 1,1, SDMHead1,1,SDMHead2,2,SDMHead3,3,SDMAppTitle,6" </w:instrText>
      </w:r>
      <w:r>
        <w:fldChar w:fldCharType="separate"/>
      </w:r>
      <w:hyperlink w:anchor="_Toc364861035" w:history="1">
        <w:r w:rsidR="00531D56" w:rsidRPr="00E0100E">
          <w:rPr>
            <w:rStyle w:val="Hyperlink"/>
            <w:noProof/>
          </w:rPr>
          <w:t>1.</w:t>
        </w:r>
        <w:r w:rsidR="00531D56" w:rsidRPr="00E0100E">
          <w:rPr>
            <w:rFonts w:asciiTheme="minorHAnsi" w:eastAsiaTheme="minorEastAsia" w:hAnsiTheme="minorHAnsi" w:cstheme="minorBidi"/>
            <w:b w:val="0"/>
            <w:caps w:val="0"/>
            <w:noProof/>
            <w:sz w:val="22"/>
            <w:szCs w:val="22"/>
            <w:lang w:eastAsia="en-GB"/>
          </w:rPr>
          <w:tab/>
        </w:r>
        <w:r w:rsidR="00531D56" w:rsidRPr="00E0100E">
          <w:rPr>
            <w:rStyle w:val="Hyperlink"/>
            <w:noProof/>
          </w:rPr>
          <w:t>Introduction</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_Toc364861035 \h </w:instrText>
        </w:r>
        <w:r w:rsidR="00531D56" w:rsidRPr="00E0100E">
          <w:rPr>
            <w:noProof/>
            <w:webHidden/>
          </w:rPr>
        </w:r>
        <w:r w:rsidR="00531D56" w:rsidRPr="00E0100E">
          <w:rPr>
            <w:noProof/>
            <w:webHidden/>
          </w:rPr>
          <w:fldChar w:fldCharType="separate"/>
        </w:r>
        <w:r w:rsidR="002A40D2">
          <w:rPr>
            <w:noProof/>
            <w:webHidden/>
          </w:rPr>
          <w:t>3</w:t>
        </w:r>
        <w:r w:rsidR="00531D56" w:rsidRPr="00E0100E">
          <w:rPr>
            <w:noProof/>
            <w:webHidden/>
          </w:rPr>
          <w:fldChar w:fldCharType="end"/>
        </w:r>
      </w:hyperlink>
    </w:p>
    <w:p w:rsidR="00531D56" w:rsidRPr="00E0100E" w:rsidRDefault="000C416F">
      <w:pPr>
        <w:pStyle w:val="TOC1"/>
        <w:rPr>
          <w:rFonts w:asciiTheme="minorHAnsi" w:eastAsiaTheme="minorEastAsia" w:hAnsiTheme="minorHAnsi" w:cstheme="minorBidi"/>
          <w:b w:val="0"/>
          <w:caps w:val="0"/>
          <w:noProof/>
          <w:sz w:val="22"/>
          <w:szCs w:val="22"/>
          <w:lang w:eastAsia="en-GB"/>
        </w:rPr>
      </w:pPr>
      <w:hyperlink w:anchor="_Toc364861036" w:history="1">
        <w:r w:rsidR="00531D56" w:rsidRPr="00E0100E">
          <w:rPr>
            <w:rStyle w:val="Hyperlink"/>
            <w:noProof/>
          </w:rPr>
          <w:t>2.</w:t>
        </w:r>
        <w:r w:rsidR="00531D56" w:rsidRPr="00E0100E">
          <w:rPr>
            <w:rFonts w:asciiTheme="minorHAnsi" w:eastAsiaTheme="minorEastAsia" w:hAnsiTheme="minorHAnsi" w:cstheme="minorBidi"/>
            <w:b w:val="0"/>
            <w:caps w:val="0"/>
            <w:noProof/>
            <w:sz w:val="22"/>
            <w:szCs w:val="22"/>
            <w:lang w:eastAsia="en-GB"/>
          </w:rPr>
          <w:tab/>
        </w:r>
        <w:r w:rsidR="00531D56" w:rsidRPr="00E0100E">
          <w:rPr>
            <w:rStyle w:val="Hyperlink"/>
            <w:noProof/>
          </w:rPr>
          <w:t>Scope, applicability, and entry into force</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_Toc364861036 \h </w:instrText>
        </w:r>
        <w:r w:rsidR="00531D56" w:rsidRPr="00E0100E">
          <w:rPr>
            <w:noProof/>
            <w:webHidden/>
          </w:rPr>
        </w:r>
        <w:r w:rsidR="00531D56" w:rsidRPr="00E0100E">
          <w:rPr>
            <w:noProof/>
            <w:webHidden/>
          </w:rPr>
          <w:fldChar w:fldCharType="separate"/>
        </w:r>
        <w:r w:rsidR="002A40D2">
          <w:rPr>
            <w:noProof/>
            <w:webHidden/>
          </w:rPr>
          <w:t>3</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37" w:history="1">
        <w:r w:rsidR="00531D56" w:rsidRPr="00E0100E">
          <w:rPr>
            <w:rStyle w:val="Hyperlink"/>
            <w:noProof/>
          </w:rPr>
          <w:t>2.1.</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Scope</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_Toc364861037 \h </w:instrText>
        </w:r>
        <w:r w:rsidR="00531D56" w:rsidRPr="00E0100E">
          <w:rPr>
            <w:noProof/>
            <w:webHidden/>
          </w:rPr>
        </w:r>
        <w:r w:rsidR="00531D56" w:rsidRPr="00E0100E">
          <w:rPr>
            <w:noProof/>
            <w:webHidden/>
          </w:rPr>
          <w:fldChar w:fldCharType="separate"/>
        </w:r>
        <w:r w:rsidR="002A40D2">
          <w:rPr>
            <w:noProof/>
            <w:webHidden/>
          </w:rPr>
          <w:t>3</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38" w:history="1">
        <w:r w:rsidR="00531D56" w:rsidRPr="00E0100E">
          <w:rPr>
            <w:rStyle w:val="Hyperlink"/>
            <w:noProof/>
          </w:rPr>
          <w:t>2.2.</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Land-use types covered under appendix B of annex to decision 6/CMP.1</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_Toc364861038 \h </w:instrText>
        </w:r>
        <w:r w:rsidR="00531D56" w:rsidRPr="00E0100E">
          <w:rPr>
            <w:noProof/>
            <w:webHidden/>
          </w:rPr>
        </w:r>
        <w:r w:rsidR="00531D56" w:rsidRPr="00E0100E">
          <w:rPr>
            <w:noProof/>
            <w:webHidden/>
          </w:rPr>
          <w:fldChar w:fldCharType="separate"/>
        </w:r>
        <w:r w:rsidR="002A40D2">
          <w:rPr>
            <w:noProof/>
            <w:webHidden/>
          </w:rPr>
          <w:t>3</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39" w:history="1">
        <w:r w:rsidR="00531D56" w:rsidRPr="00E0100E">
          <w:rPr>
            <w:rStyle w:val="Hyperlink"/>
            <w:noProof/>
          </w:rPr>
          <w:t>2.3.</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Applicability</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_Toc364861039 \h </w:instrText>
        </w:r>
        <w:r w:rsidR="00531D56" w:rsidRPr="00E0100E">
          <w:rPr>
            <w:noProof/>
            <w:webHidden/>
          </w:rPr>
        </w:r>
        <w:r w:rsidR="00531D56" w:rsidRPr="00E0100E">
          <w:rPr>
            <w:noProof/>
            <w:webHidden/>
          </w:rPr>
          <w:fldChar w:fldCharType="separate"/>
        </w:r>
        <w:r w:rsidR="002A40D2">
          <w:rPr>
            <w:noProof/>
            <w:webHidden/>
          </w:rPr>
          <w:t>3</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40" w:history="1">
        <w:r w:rsidR="00531D56" w:rsidRPr="00E0100E">
          <w:rPr>
            <w:rStyle w:val="Hyperlink"/>
            <w:noProof/>
          </w:rPr>
          <w:t>2.4.</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Entry into force</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_Toc364861040 \h </w:instrText>
        </w:r>
        <w:r w:rsidR="00531D56" w:rsidRPr="00E0100E">
          <w:rPr>
            <w:noProof/>
            <w:webHidden/>
          </w:rPr>
        </w:r>
        <w:r w:rsidR="00531D56" w:rsidRPr="00E0100E">
          <w:rPr>
            <w:noProof/>
            <w:webHidden/>
          </w:rPr>
          <w:fldChar w:fldCharType="separate"/>
        </w:r>
        <w:r w:rsidR="002A40D2">
          <w:rPr>
            <w:noProof/>
            <w:webHidden/>
          </w:rPr>
          <w:t>4</w:t>
        </w:r>
        <w:r w:rsidR="00531D56" w:rsidRPr="00E0100E">
          <w:rPr>
            <w:noProof/>
            <w:webHidden/>
          </w:rPr>
          <w:fldChar w:fldCharType="end"/>
        </w:r>
      </w:hyperlink>
    </w:p>
    <w:p w:rsidR="00531D56" w:rsidRPr="00E0100E" w:rsidRDefault="000C416F">
      <w:pPr>
        <w:pStyle w:val="TOC1"/>
        <w:rPr>
          <w:rFonts w:asciiTheme="minorHAnsi" w:eastAsiaTheme="minorEastAsia" w:hAnsiTheme="minorHAnsi" w:cstheme="minorBidi"/>
          <w:b w:val="0"/>
          <w:caps w:val="0"/>
          <w:noProof/>
          <w:sz w:val="22"/>
          <w:szCs w:val="22"/>
          <w:lang w:eastAsia="en-GB"/>
        </w:rPr>
      </w:pPr>
      <w:hyperlink w:anchor="_Toc364861041" w:history="1">
        <w:r w:rsidR="00531D56" w:rsidRPr="00E0100E">
          <w:rPr>
            <w:rStyle w:val="Hyperlink"/>
            <w:noProof/>
          </w:rPr>
          <w:t>3.</w:t>
        </w:r>
        <w:r w:rsidR="00531D56" w:rsidRPr="00E0100E">
          <w:rPr>
            <w:rFonts w:asciiTheme="minorHAnsi" w:eastAsiaTheme="minorEastAsia" w:hAnsiTheme="minorHAnsi" w:cstheme="minorBidi"/>
            <w:b w:val="0"/>
            <w:caps w:val="0"/>
            <w:noProof/>
            <w:sz w:val="22"/>
            <w:szCs w:val="22"/>
            <w:lang w:eastAsia="en-GB"/>
          </w:rPr>
          <w:tab/>
        </w:r>
        <w:r w:rsidR="00531D56" w:rsidRPr="00E0100E">
          <w:rPr>
            <w:rStyle w:val="Hyperlink"/>
            <w:noProof/>
          </w:rPr>
          <w:t>Normative references</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_Toc364861041 \h </w:instrText>
        </w:r>
        <w:r w:rsidR="00531D56" w:rsidRPr="00E0100E">
          <w:rPr>
            <w:noProof/>
            <w:webHidden/>
          </w:rPr>
        </w:r>
        <w:r w:rsidR="00531D56" w:rsidRPr="00E0100E">
          <w:rPr>
            <w:noProof/>
            <w:webHidden/>
          </w:rPr>
          <w:fldChar w:fldCharType="separate"/>
        </w:r>
        <w:r w:rsidR="002A40D2">
          <w:rPr>
            <w:noProof/>
            <w:webHidden/>
          </w:rPr>
          <w:t>4</w:t>
        </w:r>
        <w:r w:rsidR="00531D56" w:rsidRPr="00E0100E">
          <w:rPr>
            <w:noProof/>
            <w:webHidden/>
          </w:rPr>
          <w:fldChar w:fldCharType="end"/>
        </w:r>
      </w:hyperlink>
    </w:p>
    <w:p w:rsidR="00531D56" w:rsidRPr="00E0100E" w:rsidRDefault="000C416F">
      <w:pPr>
        <w:pStyle w:val="TOC1"/>
        <w:rPr>
          <w:rFonts w:asciiTheme="minorHAnsi" w:eastAsiaTheme="minorEastAsia" w:hAnsiTheme="minorHAnsi" w:cstheme="minorBidi"/>
          <w:b w:val="0"/>
          <w:caps w:val="0"/>
          <w:noProof/>
          <w:sz w:val="22"/>
          <w:szCs w:val="22"/>
          <w:lang w:eastAsia="en-GB"/>
        </w:rPr>
      </w:pPr>
      <w:hyperlink w:anchor="_Toc364861042" w:history="1">
        <w:r w:rsidR="00531D56" w:rsidRPr="00E0100E">
          <w:rPr>
            <w:rStyle w:val="Hyperlink"/>
            <w:noProof/>
          </w:rPr>
          <w:t>4.</w:t>
        </w:r>
        <w:r w:rsidR="00531D56" w:rsidRPr="00E0100E">
          <w:rPr>
            <w:rFonts w:asciiTheme="minorHAnsi" w:eastAsiaTheme="minorEastAsia" w:hAnsiTheme="minorHAnsi" w:cstheme="minorBidi"/>
            <w:b w:val="0"/>
            <w:caps w:val="0"/>
            <w:noProof/>
            <w:sz w:val="22"/>
            <w:szCs w:val="22"/>
            <w:lang w:eastAsia="en-GB"/>
          </w:rPr>
          <w:tab/>
        </w:r>
        <w:r w:rsidR="00531D56" w:rsidRPr="00E0100E">
          <w:rPr>
            <w:rStyle w:val="Hyperlink"/>
            <w:noProof/>
          </w:rPr>
          <w:t>Definitions</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_Toc364861042 \h </w:instrText>
        </w:r>
        <w:r w:rsidR="00531D56" w:rsidRPr="00E0100E">
          <w:rPr>
            <w:noProof/>
            <w:webHidden/>
          </w:rPr>
        </w:r>
        <w:r w:rsidR="00531D56" w:rsidRPr="00E0100E">
          <w:rPr>
            <w:noProof/>
            <w:webHidden/>
          </w:rPr>
          <w:fldChar w:fldCharType="separate"/>
        </w:r>
        <w:r w:rsidR="002A40D2">
          <w:rPr>
            <w:noProof/>
            <w:webHidden/>
          </w:rPr>
          <w:t>4</w:t>
        </w:r>
        <w:r w:rsidR="00531D56" w:rsidRPr="00E0100E">
          <w:rPr>
            <w:noProof/>
            <w:webHidden/>
          </w:rPr>
          <w:fldChar w:fldCharType="end"/>
        </w:r>
      </w:hyperlink>
    </w:p>
    <w:p w:rsidR="00531D56" w:rsidRPr="00E0100E" w:rsidRDefault="000C416F">
      <w:pPr>
        <w:pStyle w:val="TOC1"/>
        <w:rPr>
          <w:rFonts w:asciiTheme="minorHAnsi" w:eastAsiaTheme="minorEastAsia" w:hAnsiTheme="minorHAnsi" w:cstheme="minorBidi"/>
          <w:b w:val="0"/>
          <w:caps w:val="0"/>
          <w:noProof/>
          <w:sz w:val="22"/>
          <w:szCs w:val="22"/>
          <w:lang w:eastAsia="en-GB"/>
        </w:rPr>
      </w:pPr>
      <w:hyperlink w:anchor="_Toc364861043" w:history="1">
        <w:r w:rsidR="00531D56" w:rsidRPr="00E0100E">
          <w:rPr>
            <w:rStyle w:val="Hyperlink"/>
            <w:noProof/>
          </w:rPr>
          <w:t>5.</w:t>
        </w:r>
        <w:r w:rsidR="00531D56" w:rsidRPr="00E0100E">
          <w:rPr>
            <w:rFonts w:asciiTheme="minorHAnsi" w:eastAsiaTheme="minorEastAsia" w:hAnsiTheme="minorHAnsi" w:cstheme="minorBidi"/>
            <w:b w:val="0"/>
            <w:caps w:val="0"/>
            <w:noProof/>
            <w:sz w:val="22"/>
            <w:szCs w:val="22"/>
            <w:lang w:eastAsia="en-GB"/>
          </w:rPr>
          <w:tab/>
        </w:r>
        <w:r w:rsidR="00531D56" w:rsidRPr="00E0100E">
          <w:rPr>
            <w:rStyle w:val="Hyperlink"/>
            <w:noProof/>
          </w:rPr>
          <w:t>Baseline and monitoring methodology</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_Toc364861043 \h </w:instrText>
        </w:r>
        <w:r w:rsidR="00531D56" w:rsidRPr="00E0100E">
          <w:rPr>
            <w:noProof/>
            <w:webHidden/>
          </w:rPr>
        </w:r>
        <w:r w:rsidR="00531D56" w:rsidRPr="00E0100E">
          <w:rPr>
            <w:noProof/>
            <w:webHidden/>
          </w:rPr>
          <w:fldChar w:fldCharType="separate"/>
        </w:r>
        <w:r w:rsidR="002A40D2">
          <w:rPr>
            <w:noProof/>
            <w:webHidden/>
          </w:rPr>
          <w:t>5</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44" w:history="1">
        <w:r w:rsidR="00531D56" w:rsidRPr="00E0100E">
          <w:rPr>
            <w:rStyle w:val="Hyperlink"/>
            <w:noProof/>
          </w:rPr>
          <w:t>5.1.</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Selection of carbon pools and greenhouse gases accounted</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_Toc364861044 \h </w:instrText>
        </w:r>
        <w:r w:rsidR="00531D56" w:rsidRPr="00E0100E">
          <w:rPr>
            <w:noProof/>
            <w:webHidden/>
          </w:rPr>
        </w:r>
        <w:r w:rsidR="00531D56" w:rsidRPr="00E0100E">
          <w:rPr>
            <w:noProof/>
            <w:webHidden/>
          </w:rPr>
          <w:fldChar w:fldCharType="separate"/>
        </w:r>
        <w:r w:rsidR="002A40D2">
          <w:rPr>
            <w:noProof/>
            <w:webHidden/>
          </w:rPr>
          <w:t>5</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45" w:history="1">
        <w:r w:rsidR="00531D56" w:rsidRPr="00E0100E">
          <w:rPr>
            <w:rStyle w:val="Hyperlink"/>
            <w:noProof/>
          </w:rPr>
          <w:t>5.2.</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Identification of the baseline scenario and demonstration of additionality</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_Toc364861045 \h </w:instrText>
        </w:r>
        <w:r w:rsidR="00531D56" w:rsidRPr="00E0100E">
          <w:rPr>
            <w:noProof/>
            <w:webHidden/>
          </w:rPr>
        </w:r>
        <w:r w:rsidR="00531D56" w:rsidRPr="00E0100E">
          <w:rPr>
            <w:noProof/>
            <w:webHidden/>
          </w:rPr>
          <w:fldChar w:fldCharType="separate"/>
        </w:r>
        <w:r w:rsidR="002A40D2">
          <w:rPr>
            <w:noProof/>
            <w:webHidden/>
          </w:rPr>
          <w:t>5</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46" w:history="1">
        <w:r w:rsidR="00531D56" w:rsidRPr="00E0100E">
          <w:rPr>
            <w:rStyle w:val="Hyperlink"/>
            <w:noProof/>
          </w:rPr>
          <w:t>5.3.</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Stratification</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_Toc364861046 \h </w:instrText>
        </w:r>
        <w:r w:rsidR="00531D56" w:rsidRPr="00E0100E">
          <w:rPr>
            <w:noProof/>
            <w:webHidden/>
          </w:rPr>
        </w:r>
        <w:r w:rsidR="00531D56" w:rsidRPr="00E0100E">
          <w:rPr>
            <w:noProof/>
            <w:webHidden/>
          </w:rPr>
          <w:fldChar w:fldCharType="separate"/>
        </w:r>
        <w:r w:rsidR="002A40D2">
          <w:rPr>
            <w:noProof/>
            <w:webHidden/>
          </w:rPr>
          <w:t>6</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47" w:history="1">
        <w:r w:rsidR="00531D56" w:rsidRPr="00E0100E">
          <w:rPr>
            <w:rStyle w:val="Hyperlink"/>
            <w:noProof/>
          </w:rPr>
          <w:t>5.4.</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Baseline net GHG removals by sinks</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_Toc364861047 \h </w:instrText>
        </w:r>
        <w:r w:rsidR="00531D56" w:rsidRPr="00E0100E">
          <w:rPr>
            <w:noProof/>
            <w:webHidden/>
          </w:rPr>
        </w:r>
        <w:r w:rsidR="00531D56" w:rsidRPr="00E0100E">
          <w:rPr>
            <w:noProof/>
            <w:webHidden/>
          </w:rPr>
          <w:fldChar w:fldCharType="separate"/>
        </w:r>
        <w:r w:rsidR="002A40D2">
          <w:rPr>
            <w:noProof/>
            <w:webHidden/>
          </w:rPr>
          <w:t>6</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48" w:history="1">
        <w:r w:rsidR="00531D56" w:rsidRPr="00E0100E">
          <w:rPr>
            <w:rStyle w:val="Hyperlink"/>
            <w:noProof/>
          </w:rPr>
          <w:t>5.5.</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Actual net GHG removals by sinks</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_Toc364861048 \h </w:instrText>
        </w:r>
        <w:r w:rsidR="00531D56" w:rsidRPr="00E0100E">
          <w:rPr>
            <w:noProof/>
            <w:webHidden/>
          </w:rPr>
        </w:r>
        <w:r w:rsidR="00531D56" w:rsidRPr="00E0100E">
          <w:rPr>
            <w:noProof/>
            <w:webHidden/>
          </w:rPr>
          <w:fldChar w:fldCharType="separate"/>
        </w:r>
        <w:r w:rsidR="002A40D2">
          <w:rPr>
            <w:noProof/>
            <w:webHidden/>
          </w:rPr>
          <w:t>6</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49" w:history="1">
        <w:r w:rsidR="00531D56" w:rsidRPr="00E0100E">
          <w:rPr>
            <w:rStyle w:val="Hyperlink"/>
            <w:noProof/>
          </w:rPr>
          <w:t>5.6.</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Leakage</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_Toc364861049 \h </w:instrText>
        </w:r>
        <w:r w:rsidR="00531D56" w:rsidRPr="00E0100E">
          <w:rPr>
            <w:noProof/>
            <w:webHidden/>
          </w:rPr>
        </w:r>
        <w:r w:rsidR="00531D56" w:rsidRPr="00E0100E">
          <w:rPr>
            <w:noProof/>
            <w:webHidden/>
          </w:rPr>
          <w:fldChar w:fldCharType="separate"/>
        </w:r>
        <w:r w:rsidR="002A40D2">
          <w:rPr>
            <w:noProof/>
            <w:webHidden/>
          </w:rPr>
          <w:t>8</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50" w:history="1">
        <w:r w:rsidR="00531D56" w:rsidRPr="00E0100E">
          <w:rPr>
            <w:rStyle w:val="Hyperlink"/>
            <w:noProof/>
          </w:rPr>
          <w:t>5.7.</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Net anthropogenic GHG removals by sinks</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_Toc364861050 \h </w:instrText>
        </w:r>
        <w:r w:rsidR="00531D56" w:rsidRPr="00E0100E">
          <w:rPr>
            <w:noProof/>
            <w:webHidden/>
          </w:rPr>
        </w:r>
        <w:r w:rsidR="00531D56" w:rsidRPr="00E0100E">
          <w:rPr>
            <w:noProof/>
            <w:webHidden/>
          </w:rPr>
          <w:fldChar w:fldCharType="separate"/>
        </w:r>
        <w:r w:rsidR="002A40D2">
          <w:rPr>
            <w:noProof/>
            <w:webHidden/>
          </w:rPr>
          <w:t>8</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51" w:history="1">
        <w:r w:rsidR="00531D56" w:rsidRPr="00E0100E">
          <w:rPr>
            <w:rStyle w:val="Hyperlink"/>
            <w:bCs/>
            <w:iCs/>
            <w:noProof/>
            <w:lang w:eastAsia="ja-JP"/>
          </w:rPr>
          <w:t>5.8.</w:t>
        </w:r>
        <w:r w:rsidR="00531D56" w:rsidRPr="00E0100E">
          <w:rPr>
            <w:rFonts w:asciiTheme="minorHAnsi" w:eastAsiaTheme="minorEastAsia" w:hAnsiTheme="minorHAnsi" w:cstheme="minorBidi"/>
            <w:noProof/>
            <w:sz w:val="22"/>
            <w:szCs w:val="22"/>
            <w:lang w:eastAsia="en-GB"/>
          </w:rPr>
          <w:tab/>
        </w:r>
        <w:r w:rsidR="00531D56" w:rsidRPr="00E0100E">
          <w:rPr>
            <w:rStyle w:val="Hyperlink"/>
            <w:bCs/>
            <w:iCs/>
            <w:noProof/>
          </w:rPr>
          <w:t>Calculation of tCERs and lCERs</w:t>
        </w:r>
        <w:r w:rsidR="00531D56" w:rsidRPr="00E0100E">
          <w:rPr>
            <w:noProof/>
            <w:webHidden/>
          </w:rPr>
          <w:tab/>
        </w:r>
        <w:r w:rsidR="00531D56" w:rsidRPr="00E0100E">
          <w:rPr>
            <w:rStyle w:val="Hyperlink"/>
            <w:bCs/>
            <w:iCs/>
            <w:noProof/>
          </w:rPr>
          <w:tab/>
        </w:r>
        <w:r w:rsidR="00531D56" w:rsidRPr="00E0100E">
          <w:rPr>
            <w:noProof/>
            <w:webHidden/>
          </w:rPr>
          <w:fldChar w:fldCharType="begin"/>
        </w:r>
        <w:r w:rsidR="00531D56" w:rsidRPr="00E0100E">
          <w:rPr>
            <w:noProof/>
            <w:webHidden/>
          </w:rPr>
          <w:instrText xml:space="preserve"> PAGEREF _Toc364861051 \h </w:instrText>
        </w:r>
        <w:r w:rsidR="00531D56" w:rsidRPr="00E0100E">
          <w:rPr>
            <w:noProof/>
            <w:webHidden/>
          </w:rPr>
        </w:r>
        <w:r w:rsidR="00531D56" w:rsidRPr="00E0100E">
          <w:rPr>
            <w:noProof/>
            <w:webHidden/>
          </w:rPr>
          <w:fldChar w:fldCharType="separate"/>
        </w:r>
        <w:r w:rsidR="002A40D2">
          <w:rPr>
            <w:noProof/>
            <w:webHidden/>
          </w:rPr>
          <w:t>9</w:t>
        </w:r>
        <w:r w:rsidR="00531D56" w:rsidRPr="00E0100E">
          <w:rPr>
            <w:noProof/>
            <w:webHidden/>
          </w:rPr>
          <w:fldChar w:fldCharType="end"/>
        </w:r>
      </w:hyperlink>
    </w:p>
    <w:p w:rsidR="00531D56" w:rsidRPr="00E0100E" w:rsidRDefault="000C416F">
      <w:pPr>
        <w:pStyle w:val="TOC1"/>
        <w:rPr>
          <w:rFonts w:asciiTheme="minorHAnsi" w:eastAsiaTheme="minorEastAsia" w:hAnsiTheme="minorHAnsi" w:cstheme="minorBidi"/>
          <w:b w:val="0"/>
          <w:caps w:val="0"/>
          <w:noProof/>
          <w:sz w:val="22"/>
          <w:szCs w:val="22"/>
          <w:lang w:eastAsia="en-GB"/>
        </w:rPr>
      </w:pPr>
      <w:hyperlink w:anchor="_Toc364861052" w:history="1">
        <w:r w:rsidR="00531D56" w:rsidRPr="00E0100E">
          <w:rPr>
            <w:rStyle w:val="Hyperlink"/>
            <w:noProof/>
          </w:rPr>
          <w:t>6.</w:t>
        </w:r>
        <w:r w:rsidR="00531D56" w:rsidRPr="00E0100E">
          <w:rPr>
            <w:rFonts w:asciiTheme="minorHAnsi" w:eastAsiaTheme="minorEastAsia" w:hAnsiTheme="minorHAnsi" w:cstheme="minorBidi"/>
            <w:b w:val="0"/>
            <w:caps w:val="0"/>
            <w:noProof/>
            <w:sz w:val="22"/>
            <w:szCs w:val="22"/>
            <w:lang w:eastAsia="en-GB"/>
          </w:rPr>
          <w:tab/>
        </w:r>
        <w:r w:rsidR="00531D56" w:rsidRPr="00E0100E">
          <w:rPr>
            <w:rStyle w:val="Hyperlink"/>
            <w:noProof/>
          </w:rPr>
          <w:t>Monitoring procedure</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_Toc364861052 \h </w:instrText>
        </w:r>
        <w:r w:rsidR="00531D56" w:rsidRPr="00E0100E">
          <w:rPr>
            <w:noProof/>
            <w:webHidden/>
          </w:rPr>
        </w:r>
        <w:r w:rsidR="00531D56" w:rsidRPr="00E0100E">
          <w:rPr>
            <w:noProof/>
            <w:webHidden/>
          </w:rPr>
          <w:fldChar w:fldCharType="separate"/>
        </w:r>
        <w:r w:rsidR="002A40D2">
          <w:rPr>
            <w:noProof/>
            <w:webHidden/>
          </w:rPr>
          <w:t>9</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53" w:history="1">
        <w:r w:rsidR="00531D56" w:rsidRPr="00E0100E">
          <w:rPr>
            <w:rStyle w:val="Hyperlink"/>
            <w:noProof/>
          </w:rPr>
          <w:t>6.1.</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Monitoring plan</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_Toc364861053 \h </w:instrText>
        </w:r>
        <w:r w:rsidR="00531D56" w:rsidRPr="00E0100E">
          <w:rPr>
            <w:noProof/>
            <w:webHidden/>
          </w:rPr>
        </w:r>
        <w:r w:rsidR="00531D56" w:rsidRPr="00E0100E">
          <w:rPr>
            <w:noProof/>
            <w:webHidden/>
          </w:rPr>
          <w:fldChar w:fldCharType="separate"/>
        </w:r>
        <w:r w:rsidR="002A40D2">
          <w:rPr>
            <w:noProof/>
            <w:webHidden/>
          </w:rPr>
          <w:t>9</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54" w:history="1">
        <w:r w:rsidR="00531D56" w:rsidRPr="00E0100E">
          <w:rPr>
            <w:rStyle w:val="Hyperlink"/>
            <w:noProof/>
          </w:rPr>
          <w:t>6.2.</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Monitoring of project implementation</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_Toc364861054 \h </w:instrText>
        </w:r>
        <w:r w:rsidR="00531D56" w:rsidRPr="00E0100E">
          <w:rPr>
            <w:noProof/>
            <w:webHidden/>
          </w:rPr>
        </w:r>
        <w:r w:rsidR="00531D56" w:rsidRPr="00E0100E">
          <w:rPr>
            <w:noProof/>
            <w:webHidden/>
          </w:rPr>
          <w:fldChar w:fldCharType="separate"/>
        </w:r>
        <w:r w:rsidR="002A40D2">
          <w:rPr>
            <w:noProof/>
            <w:webHidden/>
          </w:rPr>
          <w:t>10</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55" w:history="1">
        <w:r w:rsidR="00531D56" w:rsidRPr="00E0100E">
          <w:rPr>
            <w:rStyle w:val="Hyperlink"/>
            <w:noProof/>
          </w:rPr>
          <w:t>6.3.</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Precision requirements</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_Toc364861055 \h </w:instrText>
        </w:r>
        <w:r w:rsidR="00531D56" w:rsidRPr="00E0100E">
          <w:rPr>
            <w:noProof/>
            <w:webHidden/>
          </w:rPr>
        </w:r>
        <w:r w:rsidR="00531D56" w:rsidRPr="00E0100E">
          <w:rPr>
            <w:noProof/>
            <w:webHidden/>
          </w:rPr>
          <w:fldChar w:fldCharType="separate"/>
        </w:r>
        <w:r w:rsidR="002A40D2">
          <w:rPr>
            <w:noProof/>
            <w:webHidden/>
          </w:rPr>
          <w:t>10</w:t>
        </w:r>
        <w:r w:rsidR="00531D56" w:rsidRPr="00E0100E">
          <w:rPr>
            <w:noProof/>
            <w:webHidden/>
          </w:rPr>
          <w:fldChar w:fldCharType="end"/>
        </w:r>
      </w:hyperlink>
    </w:p>
    <w:p w:rsidR="00531D56" w:rsidRPr="00E0100E" w:rsidRDefault="000C416F">
      <w:pPr>
        <w:pStyle w:val="TOC2"/>
        <w:rPr>
          <w:rFonts w:asciiTheme="minorHAnsi" w:eastAsiaTheme="minorEastAsia" w:hAnsiTheme="minorHAnsi" w:cstheme="minorBidi"/>
          <w:noProof/>
          <w:sz w:val="22"/>
          <w:szCs w:val="22"/>
          <w:lang w:eastAsia="en-GB"/>
        </w:rPr>
      </w:pPr>
      <w:hyperlink w:anchor="_Toc364861056" w:history="1">
        <w:r w:rsidR="00531D56" w:rsidRPr="00E0100E">
          <w:rPr>
            <w:rStyle w:val="Hyperlink"/>
            <w:noProof/>
          </w:rPr>
          <w:t>6.4.</w:t>
        </w:r>
        <w:r w:rsidR="00531D56" w:rsidRPr="00E0100E">
          <w:rPr>
            <w:rFonts w:asciiTheme="minorHAnsi" w:eastAsiaTheme="minorEastAsia" w:hAnsiTheme="minorHAnsi" w:cstheme="minorBidi"/>
            <w:noProof/>
            <w:sz w:val="22"/>
            <w:szCs w:val="22"/>
            <w:lang w:eastAsia="en-GB"/>
          </w:rPr>
          <w:tab/>
        </w:r>
        <w:r w:rsidR="00531D56" w:rsidRPr="00E0100E">
          <w:rPr>
            <w:rStyle w:val="Hyperlink"/>
            <w:noProof/>
          </w:rPr>
          <w:t>Data requirements under the methodology</w:t>
        </w:r>
        <w:r w:rsidR="00531D56" w:rsidRPr="00E0100E">
          <w:rPr>
            <w:noProof/>
            <w:webHidden/>
          </w:rPr>
          <w:tab/>
        </w:r>
        <w:r w:rsidR="00531D56" w:rsidRPr="00E0100E">
          <w:rPr>
            <w:rStyle w:val="Hyperlink"/>
            <w:noProof/>
          </w:rPr>
          <w:tab/>
        </w:r>
        <w:r w:rsidR="00531D56" w:rsidRPr="00E0100E">
          <w:rPr>
            <w:noProof/>
            <w:webHidden/>
          </w:rPr>
          <w:fldChar w:fldCharType="begin"/>
        </w:r>
        <w:r w:rsidR="00531D56" w:rsidRPr="00E0100E">
          <w:rPr>
            <w:noProof/>
            <w:webHidden/>
          </w:rPr>
          <w:instrText xml:space="preserve"> PAGEREF _Toc364861056 \h </w:instrText>
        </w:r>
        <w:r w:rsidR="00531D56" w:rsidRPr="00E0100E">
          <w:rPr>
            <w:noProof/>
            <w:webHidden/>
          </w:rPr>
        </w:r>
        <w:r w:rsidR="00531D56" w:rsidRPr="00E0100E">
          <w:rPr>
            <w:noProof/>
            <w:webHidden/>
          </w:rPr>
          <w:fldChar w:fldCharType="separate"/>
        </w:r>
        <w:r w:rsidR="002A40D2">
          <w:rPr>
            <w:noProof/>
            <w:webHidden/>
          </w:rPr>
          <w:t>10</w:t>
        </w:r>
        <w:r w:rsidR="00531D56" w:rsidRPr="00E0100E">
          <w:rPr>
            <w:noProof/>
            <w:webHidden/>
          </w:rPr>
          <w:fldChar w:fldCharType="end"/>
        </w:r>
      </w:hyperlink>
    </w:p>
    <w:p w:rsidR="00531D56" w:rsidRDefault="000C416F">
      <w:pPr>
        <w:pStyle w:val="TOC6"/>
        <w:rPr>
          <w:rFonts w:asciiTheme="minorHAnsi" w:eastAsiaTheme="minorEastAsia" w:hAnsiTheme="minorHAnsi" w:cstheme="minorBidi"/>
          <w:b w:val="0"/>
          <w:caps w:val="0"/>
          <w:sz w:val="22"/>
          <w:szCs w:val="22"/>
          <w:lang w:eastAsia="en-GB"/>
        </w:rPr>
      </w:pPr>
      <w:hyperlink w:anchor="_Toc364861057" w:history="1">
        <w:r w:rsidR="00531D56" w:rsidRPr="00E0100E">
          <w:rPr>
            <w:rStyle w:val="Hyperlink"/>
          </w:rPr>
          <w:t>Appendix 1.</w:t>
        </w:r>
        <w:r w:rsidR="00531D56" w:rsidRPr="00E0100E">
          <w:rPr>
            <w:rFonts w:asciiTheme="minorHAnsi" w:eastAsiaTheme="minorEastAsia" w:hAnsiTheme="minorHAnsi" w:cstheme="minorBidi"/>
            <w:b w:val="0"/>
            <w:caps w:val="0"/>
            <w:sz w:val="22"/>
            <w:szCs w:val="22"/>
            <w:lang w:eastAsia="en-GB"/>
          </w:rPr>
          <w:tab/>
        </w:r>
        <w:r w:rsidR="00531D56" w:rsidRPr="00E0100E">
          <w:rPr>
            <w:rStyle w:val="Hyperlink"/>
          </w:rPr>
          <w:t>Assessment of additionality</w:t>
        </w:r>
        <w:r w:rsidR="00531D56" w:rsidRPr="00E0100E">
          <w:rPr>
            <w:webHidden/>
          </w:rPr>
          <w:tab/>
        </w:r>
        <w:r w:rsidR="00531D56" w:rsidRPr="00E0100E">
          <w:rPr>
            <w:rStyle w:val="Hyperlink"/>
          </w:rPr>
          <w:tab/>
        </w:r>
        <w:r w:rsidR="00531D56" w:rsidRPr="00E0100E">
          <w:rPr>
            <w:webHidden/>
          </w:rPr>
          <w:fldChar w:fldCharType="begin"/>
        </w:r>
        <w:r w:rsidR="00531D56" w:rsidRPr="00E0100E">
          <w:rPr>
            <w:webHidden/>
          </w:rPr>
          <w:instrText xml:space="preserve"> PAGEREF _Toc364861057 \h </w:instrText>
        </w:r>
        <w:r w:rsidR="00531D56" w:rsidRPr="00E0100E">
          <w:rPr>
            <w:webHidden/>
          </w:rPr>
        </w:r>
        <w:r w:rsidR="00531D56" w:rsidRPr="00E0100E">
          <w:rPr>
            <w:webHidden/>
          </w:rPr>
          <w:fldChar w:fldCharType="separate"/>
        </w:r>
        <w:r w:rsidR="002A40D2">
          <w:rPr>
            <w:webHidden/>
          </w:rPr>
          <w:t>11</w:t>
        </w:r>
        <w:r w:rsidR="00531D56" w:rsidRPr="00E0100E">
          <w:rPr>
            <w:webHidden/>
          </w:rPr>
          <w:fldChar w:fldCharType="end"/>
        </w:r>
      </w:hyperlink>
    </w:p>
    <w:p w:rsidR="002454C9" w:rsidRDefault="00DA4813" w:rsidP="002454C9">
      <w:pPr>
        <w:sectPr w:rsidR="002454C9" w:rsidSect="00AC494B">
          <w:headerReference w:type="even" r:id="rId15"/>
          <w:headerReference w:type="default" r:id="rId16"/>
          <w:footerReference w:type="default" r:id="rId17"/>
          <w:headerReference w:type="first" r:id="rId18"/>
          <w:pgSz w:w="11907" w:h="16840" w:code="9"/>
          <w:pgMar w:top="2552" w:right="1134" w:bottom="1418" w:left="1418" w:header="851" w:footer="567" w:gutter="0"/>
          <w:cols w:space="720"/>
          <w:formProt w:val="0"/>
          <w:docGrid w:linePitch="299"/>
        </w:sectPr>
      </w:pPr>
      <w:r>
        <w:fldChar w:fldCharType="end"/>
      </w:r>
    </w:p>
    <w:p w:rsidR="009B5986" w:rsidRDefault="002454C9" w:rsidP="009B5986">
      <w:pPr>
        <w:pStyle w:val="SDMHead1"/>
      </w:pPr>
      <w:bookmarkStart w:id="10" w:name="_Toc346039895"/>
      <w:bookmarkStart w:id="11" w:name="_Toc352521225"/>
      <w:bookmarkStart w:id="12" w:name="_Toc353201615"/>
      <w:bookmarkStart w:id="13" w:name="_Toc354405680"/>
      <w:bookmarkStart w:id="14" w:name="_Toc354405694"/>
      <w:bookmarkStart w:id="15" w:name="_Toc354503025"/>
      <w:bookmarkStart w:id="16" w:name="_Toc364861035"/>
      <w:r w:rsidRPr="000D7F08">
        <w:lastRenderedPageBreak/>
        <w:t>Introduction</w:t>
      </w:r>
      <w:bookmarkEnd w:id="10"/>
      <w:bookmarkEnd w:id="11"/>
      <w:bookmarkEnd w:id="12"/>
      <w:bookmarkEnd w:id="13"/>
      <w:bookmarkEnd w:id="14"/>
      <w:bookmarkEnd w:id="15"/>
      <w:bookmarkEnd w:id="16"/>
    </w:p>
    <w:p w:rsidR="009B5986" w:rsidRPr="009B5986" w:rsidRDefault="009B5986" w:rsidP="000F11DB">
      <w:pPr>
        <w:pStyle w:val="SDMPara"/>
        <w:numPr>
          <w:ilvl w:val="0"/>
          <w:numId w:val="43"/>
        </w:numPr>
      </w:pPr>
      <w:r>
        <w:t>This methodology allows afforestation and reforestation of wetlands through small-scale afforestation and reforestation (A/R) project activities under the clean development mechanism (CDM)</w:t>
      </w:r>
      <w:proofErr w:type="gramStart"/>
      <w:r>
        <w:t xml:space="preserve">. </w:t>
      </w:r>
      <w:proofErr w:type="gramEnd"/>
      <w:r>
        <w:t>The methodology restricts the extent of soil disturbance in the project to be no more than 10 per cent</w:t>
      </w:r>
      <w:proofErr w:type="gramStart"/>
      <w:r>
        <w:t xml:space="preserve">. </w:t>
      </w:r>
      <w:proofErr w:type="gramEnd"/>
      <w:r>
        <w:t xml:space="preserve">Lands containing peat soils are not allowed under this methodology. </w:t>
      </w:r>
    </w:p>
    <w:p w:rsidR="002454C9" w:rsidRPr="009B5986" w:rsidRDefault="002454C9" w:rsidP="002454C9">
      <w:pPr>
        <w:pStyle w:val="SDMHead1"/>
      </w:pPr>
      <w:bookmarkStart w:id="17" w:name="_Toc346039898"/>
      <w:bookmarkStart w:id="18" w:name="_Toc352521228"/>
      <w:bookmarkStart w:id="19" w:name="_Toc353201618"/>
      <w:bookmarkStart w:id="20" w:name="_Toc354405683"/>
      <w:bookmarkStart w:id="21" w:name="_Toc354405697"/>
      <w:bookmarkStart w:id="22" w:name="_Toc354503028"/>
      <w:bookmarkStart w:id="23" w:name="_Toc364861036"/>
      <w:r w:rsidRPr="009B5986">
        <w:t>Scope, applicability, and entry into force</w:t>
      </w:r>
      <w:bookmarkEnd w:id="17"/>
      <w:bookmarkEnd w:id="18"/>
      <w:bookmarkEnd w:id="19"/>
      <w:bookmarkEnd w:id="20"/>
      <w:bookmarkEnd w:id="21"/>
      <w:bookmarkEnd w:id="22"/>
      <w:bookmarkEnd w:id="23"/>
    </w:p>
    <w:p w:rsidR="00B664D9" w:rsidRPr="009B5986" w:rsidRDefault="00B664D9" w:rsidP="00B664D9">
      <w:pPr>
        <w:pStyle w:val="SDMHead2"/>
      </w:pPr>
      <w:bookmarkStart w:id="24" w:name="_Toc364861037"/>
      <w:r w:rsidRPr="009B5986">
        <w:t>Scope</w:t>
      </w:r>
      <w:bookmarkEnd w:id="24"/>
    </w:p>
    <w:p w:rsidR="00B664D9" w:rsidRPr="009B5986" w:rsidRDefault="009B5986" w:rsidP="00195C89">
      <w:pPr>
        <w:pStyle w:val="SDMPara"/>
        <w:numPr>
          <w:ilvl w:val="0"/>
          <w:numId w:val="43"/>
        </w:numPr>
      </w:pPr>
      <w:r>
        <w:t xml:space="preserve">This methodology </w:t>
      </w:r>
      <w:r w:rsidR="00616226">
        <w:t>is applicable to small-scale A/R CDM project activities</w:t>
      </w:r>
      <w:proofErr w:type="gramStart"/>
      <w:r w:rsidR="00616226">
        <w:t xml:space="preserve">. </w:t>
      </w:r>
      <w:proofErr w:type="gramEnd"/>
      <w:r w:rsidR="00616226">
        <w:t>It does not apply to large-scale A/R CDM project activities.</w:t>
      </w:r>
    </w:p>
    <w:p w:rsidR="009A57F7" w:rsidRPr="009B5986" w:rsidRDefault="00616226" w:rsidP="009A57F7">
      <w:pPr>
        <w:pStyle w:val="SDMHead2"/>
      </w:pPr>
      <w:bookmarkStart w:id="25" w:name="_Toc364861038"/>
      <w:r>
        <w:t xml:space="preserve">Land-use types </w:t>
      </w:r>
      <w:r w:rsidR="009A57F7" w:rsidRPr="009B5986">
        <w:t>covered under appendix B of annex to decision 6/CMP.1</w:t>
      </w:r>
      <w:bookmarkEnd w:id="25"/>
    </w:p>
    <w:p w:rsidR="009A57F7" w:rsidRPr="009B5986" w:rsidRDefault="009A57F7" w:rsidP="00195C89">
      <w:pPr>
        <w:pStyle w:val="SDMPara"/>
        <w:numPr>
          <w:ilvl w:val="0"/>
          <w:numId w:val="43"/>
        </w:numPr>
      </w:pPr>
      <w:r w:rsidRPr="009B5986">
        <w:t>This methodology allows the following types of small-scale afforestation or reforestation project activities as listed in appendix B of the annex to decision 6/CMP.1, paragraph 4:</w:t>
      </w:r>
    </w:p>
    <w:p w:rsidR="009A57F7" w:rsidRPr="009B5986" w:rsidRDefault="009A57F7" w:rsidP="009A57F7">
      <w:pPr>
        <w:pStyle w:val="SDMSubPara1"/>
        <w:numPr>
          <w:ilvl w:val="0"/>
          <w:numId w:val="0"/>
        </w:numPr>
        <w:ind w:left="1418" w:hanging="709"/>
      </w:pPr>
      <w:r w:rsidRPr="009B5986">
        <w:t>(c)  Wetland to forested land.</w:t>
      </w:r>
    </w:p>
    <w:p w:rsidR="009A57F7" w:rsidRPr="009B5986" w:rsidRDefault="009A57F7" w:rsidP="00195C89">
      <w:pPr>
        <w:pStyle w:val="SDMPara"/>
        <w:numPr>
          <w:ilvl w:val="0"/>
          <w:numId w:val="43"/>
        </w:numPr>
      </w:pPr>
      <w:r w:rsidRPr="009B5986">
        <w:t xml:space="preserve">Small-scale afforestation or reforestation project activities implemented on other lands, including those mentioned under paragraphs 4(a), 4(b), and 4(d) of the appendix B, are covered by the simplified baseline and monitoring methodology </w:t>
      </w:r>
      <w:r w:rsidR="00A25E56" w:rsidRPr="009B5986">
        <w:t>“</w:t>
      </w:r>
      <w:r w:rsidR="00DA4813" w:rsidRPr="009B5986">
        <w:t>AR</w:t>
      </w:r>
      <w:r w:rsidR="00A25E56" w:rsidRPr="009B5986">
        <w:noBreakHyphen/>
      </w:r>
      <w:r w:rsidR="00DA4813" w:rsidRPr="009B5986">
        <w:t>AMS0007</w:t>
      </w:r>
      <w:r w:rsidR="002B0D91" w:rsidRPr="009B5986">
        <w:t>:</w:t>
      </w:r>
      <w:r w:rsidR="00A25E56" w:rsidRPr="009B5986">
        <w:t xml:space="preserve"> </w:t>
      </w:r>
      <w:r w:rsidRPr="009B5986">
        <w:t>Small-scale A/R CDM project activities implemented on lands other than wetlands”.</w:t>
      </w:r>
    </w:p>
    <w:p w:rsidR="00D16C72" w:rsidRPr="009B5986" w:rsidRDefault="002454C9" w:rsidP="008F453F">
      <w:pPr>
        <w:pStyle w:val="SDMHead2"/>
      </w:pPr>
      <w:bookmarkStart w:id="26" w:name="_Toc346039900"/>
      <w:bookmarkStart w:id="27" w:name="_Toc352521230"/>
      <w:bookmarkStart w:id="28" w:name="_Toc353201620"/>
      <w:bookmarkStart w:id="29" w:name="_Toc354405685"/>
      <w:bookmarkStart w:id="30" w:name="_Toc354405699"/>
      <w:bookmarkStart w:id="31" w:name="_Toc354503030"/>
      <w:bookmarkStart w:id="32" w:name="_Toc364861039"/>
      <w:r w:rsidRPr="009B5986">
        <w:t>Applicability</w:t>
      </w:r>
      <w:bookmarkEnd w:id="26"/>
      <w:bookmarkEnd w:id="27"/>
      <w:bookmarkEnd w:id="28"/>
      <w:bookmarkEnd w:id="29"/>
      <w:bookmarkEnd w:id="30"/>
      <w:bookmarkEnd w:id="31"/>
      <w:bookmarkEnd w:id="32"/>
    </w:p>
    <w:p w:rsidR="00E95E04" w:rsidRDefault="00E95E04" w:rsidP="00195C89">
      <w:pPr>
        <w:pStyle w:val="SDMPara"/>
        <w:numPr>
          <w:ilvl w:val="0"/>
          <w:numId w:val="43"/>
        </w:numPr>
      </w:pPr>
      <w:r w:rsidRPr="00E95E04">
        <w:t>This methodology is applicable under the following conditions:</w:t>
      </w:r>
    </w:p>
    <w:p w:rsidR="00E95E04" w:rsidRPr="00E95E04" w:rsidRDefault="00E95E04" w:rsidP="00173861">
      <w:pPr>
        <w:pStyle w:val="SDMSubPara1"/>
      </w:pPr>
      <w:r w:rsidRPr="000F6900">
        <w:rPr>
          <w:spacing w:val="6"/>
          <w:lang w:val="en-US"/>
        </w:rPr>
        <w:t xml:space="preserve">The </w:t>
      </w:r>
      <w:r w:rsidRPr="000F6900">
        <w:rPr>
          <w:lang w:val="en-US"/>
        </w:rPr>
        <w:t>land</w:t>
      </w:r>
      <w:r w:rsidRPr="000F6900">
        <w:rPr>
          <w:spacing w:val="4"/>
          <w:lang w:val="en-US"/>
        </w:rPr>
        <w:t xml:space="preserve"> su</w:t>
      </w:r>
      <w:r w:rsidRPr="00B46588">
        <w:rPr>
          <w:spacing w:val="4"/>
          <w:lang w:val="en-US"/>
        </w:rPr>
        <w:t>bject to the</w:t>
      </w:r>
      <w:r w:rsidRPr="00B46588">
        <w:rPr>
          <w:spacing w:val="6"/>
          <w:lang w:val="en-US"/>
        </w:rPr>
        <w:t xml:space="preserve"> project activity </w:t>
      </w:r>
      <w:r>
        <w:rPr>
          <w:spacing w:val="4"/>
          <w:lang w:val="en-US"/>
        </w:rPr>
        <w:t>falls under one of the following wetland categories:</w:t>
      </w:r>
    </w:p>
    <w:p w:rsidR="00E95E04" w:rsidRPr="00E95E04" w:rsidRDefault="00E95E04" w:rsidP="00173861">
      <w:pPr>
        <w:pStyle w:val="SDMSubPara2"/>
      </w:pPr>
      <w:r w:rsidRPr="00AA2559">
        <w:rPr>
          <w:spacing w:val="4"/>
          <w:lang w:val="en-US"/>
        </w:rPr>
        <w:t>Intertidal wetlands (e.g. mangrove habitats) with a tree crown cover that is less than 20</w:t>
      </w:r>
      <w:r w:rsidR="005C4471" w:rsidRPr="00616226">
        <w:rPr>
          <w:spacing w:val="4"/>
          <w:lang w:val="en-US"/>
        </w:rPr>
        <w:t xml:space="preserve"> per cent</w:t>
      </w:r>
      <w:r w:rsidRPr="00AA2559">
        <w:rPr>
          <w:spacing w:val="4"/>
          <w:lang w:val="en-US"/>
        </w:rPr>
        <w:t xml:space="preserve"> of the </w:t>
      </w:r>
      <w:r>
        <w:rPr>
          <w:spacing w:val="4"/>
          <w:lang w:val="en-US"/>
        </w:rPr>
        <w:t xml:space="preserve">minimum tree </w:t>
      </w:r>
      <w:r w:rsidRPr="00AA2559">
        <w:rPr>
          <w:spacing w:val="4"/>
          <w:lang w:val="en-US"/>
        </w:rPr>
        <w:t xml:space="preserve">crown cover </w:t>
      </w:r>
      <w:r>
        <w:rPr>
          <w:spacing w:val="4"/>
          <w:lang w:val="en-US"/>
        </w:rPr>
        <w:t xml:space="preserve">adopted by the host </w:t>
      </w:r>
      <w:r w:rsidR="002B0D91">
        <w:rPr>
          <w:spacing w:val="4"/>
          <w:lang w:val="en-US"/>
        </w:rPr>
        <w:t xml:space="preserve">party </w:t>
      </w:r>
      <w:r>
        <w:rPr>
          <w:spacing w:val="4"/>
          <w:lang w:val="en-US"/>
        </w:rPr>
        <w:t>for the purpose of definition of forest under the CDM;</w:t>
      </w:r>
    </w:p>
    <w:p w:rsidR="00E95E04" w:rsidRDefault="00E95E04" w:rsidP="00173861">
      <w:pPr>
        <w:pStyle w:val="SDMSubPara2"/>
      </w:pPr>
      <w:r w:rsidRPr="00987BDD">
        <w:rPr>
          <w:spacing w:val="4"/>
          <w:lang w:val="en-US"/>
        </w:rPr>
        <w:t>Flood</w:t>
      </w:r>
      <w:r>
        <w:t xml:space="preserve"> plain areas on inorganic soils;</w:t>
      </w:r>
    </w:p>
    <w:p w:rsidR="00E95E04" w:rsidRDefault="00E95E04" w:rsidP="00173861">
      <w:pPr>
        <w:pStyle w:val="SDMSubPara2"/>
      </w:pPr>
      <w:r w:rsidRPr="00987BDD">
        <w:rPr>
          <w:spacing w:val="4"/>
          <w:lang w:val="en-US"/>
        </w:rPr>
        <w:t>Seasonally</w:t>
      </w:r>
      <w:r>
        <w:t xml:space="preserve"> flooded areas on margin of water bodies/reservoirs;</w:t>
      </w:r>
    </w:p>
    <w:p w:rsidR="00E95E04" w:rsidRDefault="00E95E04" w:rsidP="000D7F08">
      <w:pPr>
        <w:pStyle w:val="SDMSubPara1"/>
        <w:rPr>
          <w:lang w:val="en-US"/>
        </w:rPr>
      </w:pPr>
      <w:r w:rsidRPr="00987BDD">
        <w:rPr>
          <w:lang w:val="en-US"/>
        </w:rPr>
        <w:t>The</w:t>
      </w:r>
      <w:r w:rsidRPr="00E95E04">
        <w:rPr>
          <w:lang w:val="en-US"/>
        </w:rPr>
        <w:t xml:space="preserve"> </w:t>
      </w:r>
      <w:r w:rsidRPr="00987BDD">
        <w:rPr>
          <w:lang w:val="en-US"/>
        </w:rPr>
        <w:t>project</w:t>
      </w:r>
      <w:r w:rsidRPr="00E95E04">
        <w:rPr>
          <w:lang w:val="en-US"/>
        </w:rPr>
        <w:t xml:space="preserve"> activity does not lead to alteration of the water regime</w:t>
      </w:r>
      <w:r w:rsidRPr="000C16A7">
        <w:rPr>
          <w:rStyle w:val="FootnoteReference"/>
        </w:rPr>
        <w:footnoteReference w:id="1"/>
      </w:r>
      <w:r w:rsidRPr="000C16A7">
        <w:rPr>
          <w:rStyle w:val="FootnoteReference"/>
        </w:rPr>
        <w:t xml:space="preserve"> </w:t>
      </w:r>
      <w:r w:rsidRPr="00E95E04">
        <w:rPr>
          <w:lang w:val="en-US"/>
        </w:rPr>
        <w:t xml:space="preserve">of the project area or areas </w:t>
      </w:r>
      <w:proofErr w:type="spellStart"/>
      <w:r w:rsidRPr="00E95E04">
        <w:rPr>
          <w:lang w:val="en-US"/>
        </w:rPr>
        <w:t>hydrologically</w:t>
      </w:r>
      <w:proofErr w:type="spellEnd"/>
      <w:r w:rsidRPr="00E95E04">
        <w:rPr>
          <w:lang w:val="en-US"/>
        </w:rPr>
        <w:t xml:space="preserve"> connected to the project area</w:t>
      </w:r>
      <w:r>
        <w:rPr>
          <w:lang w:val="en-US"/>
        </w:rPr>
        <w:t>;</w:t>
      </w:r>
    </w:p>
    <w:p w:rsidR="00E95E04" w:rsidRPr="00E95E04" w:rsidRDefault="00E95E04" w:rsidP="000D7F08">
      <w:pPr>
        <w:pStyle w:val="SDMSubPara1"/>
        <w:rPr>
          <w:lang w:val="en-US"/>
        </w:rPr>
      </w:pPr>
      <w:r w:rsidRPr="00E95E04">
        <w:rPr>
          <w:lang w:val="en-US"/>
        </w:rPr>
        <w:t>Soil disturbance attributable to the A/R CDM project activity does not exceed 10</w:t>
      </w:r>
      <w:r w:rsidR="006D41BB">
        <w:rPr>
          <w:lang w:val="en-US"/>
        </w:rPr>
        <w:t> </w:t>
      </w:r>
      <w:r w:rsidR="005C4471" w:rsidRPr="006D41BB">
        <w:rPr>
          <w:lang w:val="en-US"/>
        </w:rPr>
        <w:t>per cent</w:t>
      </w:r>
      <w:r w:rsidRPr="00E95E04">
        <w:rPr>
          <w:lang w:val="en-US"/>
        </w:rPr>
        <w:t xml:space="preserve"> of the project area</w:t>
      </w:r>
      <w:r w:rsidR="006D41BB">
        <w:rPr>
          <w:rStyle w:val="FootnoteReference"/>
          <w:lang w:val="en-US"/>
        </w:rPr>
        <w:footnoteReference w:id="2"/>
      </w:r>
      <w:r w:rsidRPr="00E95E04">
        <w:rPr>
          <w:lang w:val="en-US"/>
        </w:rPr>
        <w:t>;</w:t>
      </w:r>
    </w:p>
    <w:p w:rsidR="00E95E04" w:rsidRDefault="00E95E04" w:rsidP="000D7F08">
      <w:pPr>
        <w:pStyle w:val="SDMSubPara1"/>
        <w:rPr>
          <w:lang w:val="en-US"/>
        </w:rPr>
      </w:pPr>
      <w:r w:rsidRPr="000F6900">
        <w:rPr>
          <w:lang w:val="en-US"/>
        </w:rPr>
        <w:t xml:space="preserve">The </w:t>
      </w:r>
      <w:r w:rsidRPr="00E95E04">
        <w:rPr>
          <w:lang w:val="en-US"/>
        </w:rPr>
        <w:t>land subject to the</w:t>
      </w:r>
      <w:r w:rsidRPr="00B46588">
        <w:rPr>
          <w:lang w:val="en-US"/>
        </w:rPr>
        <w:t xml:space="preserve"> project activity </w:t>
      </w:r>
      <w:r>
        <w:rPr>
          <w:lang w:val="en-US"/>
        </w:rPr>
        <w:t xml:space="preserve">does not contain </w:t>
      </w:r>
      <w:r w:rsidRPr="00E95E04">
        <w:rPr>
          <w:lang w:val="en-US"/>
        </w:rPr>
        <w:t>peat</w:t>
      </w:r>
      <w:r w:rsidRPr="000C16A7">
        <w:rPr>
          <w:rStyle w:val="FootnoteReference"/>
        </w:rPr>
        <w:footnoteReference w:id="3"/>
      </w:r>
      <w:r w:rsidRPr="00E95E04">
        <w:rPr>
          <w:lang w:val="en-US"/>
        </w:rPr>
        <w:t xml:space="preserve"> soils (</w:t>
      </w:r>
      <w:proofErr w:type="spellStart"/>
      <w:r w:rsidRPr="00E95E04">
        <w:rPr>
          <w:lang w:val="en-US"/>
        </w:rPr>
        <w:t>histosols</w:t>
      </w:r>
      <w:proofErr w:type="spellEnd"/>
      <w:r w:rsidRPr="00E95E04">
        <w:rPr>
          <w:lang w:val="en-US"/>
        </w:rPr>
        <w:t xml:space="preserve">).  </w:t>
      </w:r>
    </w:p>
    <w:p w:rsidR="002454C9" w:rsidRPr="00E0100E" w:rsidRDefault="002454C9" w:rsidP="002454C9">
      <w:pPr>
        <w:pStyle w:val="SDMHead2"/>
      </w:pPr>
      <w:bookmarkStart w:id="33" w:name="_Toc346039901"/>
      <w:bookmarkStart w:id="34" w:name="_Toc352521231"/>
      <w:bookmarkStart w:id="35" w:name="_Toc353201621"/>
      <w:bookmarkStart w:id="36" w:name="_Toc354405686"/>
      <w:bookmarkStart w:id="37" w:name="_Toc354405700"/>
      <w:bookmarkStart w:id="38" w:name="_Toc354503031"/>
      <w:bookmarkStart w:id="39" w:name="_Toc364861040"/>
      <w:r w:rsidRPr="00E0100E">
        <w:t>Entry into force</w:t>
      </w:r>
      <w:bookmarkEnd w:id="33"/>
      <w:bookmarkEnd w:id="34"/>
      <w:bookmarkEnd w:id="35"/>
      <w:bookmarkEnd w:id="36"/>
      <w:bookmarkEnd w:id="37"/>
      <w:bookmarkEnd w:id="38"/>
      <w:bookmarkEnd w:id="39"/>
    </w:p>
    <w:p w:rsidR="00A25E56" w:rsidRPr="00E0100E" w:rsidRDefault="00A01CAC" w:rsidP="00A01CAC">
      <w:pPr>
        <w:pStyle w:val="SDMPara"/>
      </w:pPr>
      <w:bookmarkStart w:id="40" w:name="_Toc346039902"/>
      <w:bookmarkStart w:id="41" w:name="_Toc352521232"/>
      <w:bookmarkStart w:id="42" w:name="_Toc353201622"/>
      <w:bookmarkStart w:id="43" w:name="_Toc354405687"/>
      <w:bookmarkStart w:id="44" w:name="_Toc354405701"/>
      <w:bookmarkStart w:id="45" w:name="_Toc354503032"/>
      <w:r w:rsidRPr="00E0100E">
        <w:t>The date of entry into force of the revision is the date of the publication of the EB 75 meeting report on 4 October 2013</w:t>
      </w:r>
      <w:r w:rsidR="000D7F08" w:rsidRPr="00E0100E">
        <w:t xml:space="preserve">. </w:t>
      </w:r>
    </w:p>
    <w:p w:rsidR="002454C9" w:rsidRPr="005C4471" w:rsidRDefault="00402B2B" w:rsidP="002454C9">
      <w:pPr>
        <w:pStyle w:val="SDMHead1"/>
      </w:pPr>
      <w:bookmarkStart w:id="46" w:name="_Toc364861041"/>
      <w:r w:rsidRPr="005C4471">
        <w:t>Normative references</w:t>
      </w:r>
      <w:bookmarkEnd w:id="46"/>
      <w:r w:rsidRPr="005C4471">
        <w:t xml:space="preserve"> </w:t>
      </w:r>
      <w:bookmarkEnd w:id="40"/>
      <w:bookmarkEnd w:id="41"/>
      <w:bookmarkEnd w:id="42"/>
      <w:bookmarkEnd w:id="43"/>
      <w:bookmarkEnd w:id="44"/>
      <w:bookmarkEnd w:id="45"/>
    </w:p>
    <w:p w:rsidR="00445A55" w:rsidRDefault="00445A55" w:rsidP="00445A55">
      <w:pPr>
        <w:pStyle w:val="SDMPara"/>
        <w:numPr>
          <w:ilvl w:val="0"/>
          <w:numId w:val="36"/>
        </w:numPr>
      </w:pPr>
      <w:bookmarkStart w:id="47" w:name="_Toc346039903"/>
      <w:bookmarkStart w:id="48" w:name="_Toc352521233"/>
      <w:bookmarkStart w:id="49" w:name="_Toc353201623"/>
      <w:bookmarkStart w:id="50" w:name="_Toc354405688"/>
      <w:bookmarkStart w:id="51" w:name="_Toc354405702"/>
      <w:bookmarkStart w:id="52" w:name="_Toc354503033"/>
      <w:r>
        <w:t>The following documents are indispensable for application of this methodology:</w:t>
      </w:r>
      <w:r>
        <w:rPr>
          <w:rStyle w:val="FootnoteReference"/>
        </w:rPr>
        <w:footnoteReference w:id="4"/>
      </w:r>
    </w:p>
    <w:p w:rsidR="00445A55" w:rsidRDefault="00445A55" w:rsidP="00445A55">
      <w:pPr>
        <w:pStyle w:val="SDMSubPara1"/>
        <w:numPr>
          <w:ilvl w:val="1"/>
          <w:numId w:val="36"/>
        </w:numPr>
      </w:pPr>
      <w:r>
        <w:t>Clean development mechanism project standard;</w:t>
      </w:r>
    </w:p>
    <w:p w:rsidR="00445A55" w:rsidRDefault="00445A55" w:rsidP="00445A55">
      <w:pPr>
        <w:pStyle w:val="SDMSubPara1"/>
        <w:numPr>
          <w:ilvl w:val="1"/>
          <w:numId w:val="36"/>
        </w:numPr>
      </w:pPr>
      <w:r>
        <w:t>A/R methodological tools:</w:t>
      </w:r>
    </w:p>
    <w:p w:rsidR="00445A55" w:rsidRDefault="00445A55" w:rsidP="00445A55">
      <w:pPr>
        <w:pStyle w:val="SDMSubPara2"/>
        <w:numPr>
          <w:ilvl w:val="2"/>
          <w:numId w:val="36"/>
        </w:numPr>
      </w:pPr>
      <w:r>
        <w:t>“Estimation of carbon stocks and change in carbon stocks of trees and shrubs in A/R CDM project activities”</w:t>
      </w:r>
      <w:r w:rsidR="00084F66">
        <w:t>;</w:t>
      </w:r>
    </w:p>
    <w:p w:rsidR="00445A55" w:rsidRDefault="00445A55" w:rsidP="00445A55">
      <w:pPr>
        <w:pStyle w:val="SDMSubPara2"/>
        <w:numPr>
          <w:ilvl w:val="2"/>
          <w:numId w:val="36"/>
        </w:numPr>
      </w:pPr>
      <w:r>
        <w:t>“Estimation of carbon stocks and change in carbon stocks in dead wood and litter in A/R CDM project activities”</w:t>
      </w:r>
      <w:r w:rsidR="00084F66">
        <w:t>;</w:t>
      </w:r>
    </w:p>
    <w:p w:rsidR="00445A55" w:rsidRDefault="00180A86" w:rsidP="00445A55">
      <w:pPr>
        <w:pStyle w:val="SDMSubPara2"/>
        <w:numPr>
          <w:ilvl w:val="2"/>
          <w:numId w:val="36"/>
        </w:numPr>
      </w:pPr>
      <w:r>
        <w:t xml:space="preserve"> </w:t>
      </w:r>
      <w:r w:rsidR="00445A55">
        <w:t>“Estimation of non-CO</w:t>
      </w:r>
      <w:r w:rsidR="00445A55" w:rsidRPr="00AF7B29">
        <w:rPr>
          <w:vertAlign w:val="subscript"/>
        </w:rPr>
        <w:t>2</w:t>
      </w:r>
      <w:r w:rsidR="00445A55">
        <w:t xml:space="preserve"> GHG emissions resulting from burning of biomass attributable to an A/R CDM project activity”</w:t>
      </w:r>
      <w:r w:rsidR="00084F66">
        <w:t>;</w:t>
      </w:r>
    </w:p>
    <w:p w:rsidR="005C4471" w:rsidRPr="00445A55" w:rsidRDefault="00445A55" w:rsidP="00445A55">
      <w:pPr>
        <w:pStyle w:val="SDMSubPara2"/>
        <w:numPr>
          <w:ilvl w:val="2"/>
          <w:numId w:val="36"/>
        </w:numPr>
      </w:pPr>
      <w:r>
        <w:t>“Estimation of the increase in GHG emissions attributable to displacement of pre-project agricultural activities in A/R CDM project activity</w:t>
      </w:r>
      <w:r w:rsidR="006407B9" w:rsidRPr="00445A55">
        <w:rPr>
          <w:lang w:val="en-US"/>
        </w:rPr>
        <w:t>”</w:t>
      </w:r>
      <w:r w:rsidR="005C4471" w:rsidRPr="00445A55">
        <w:rPr>
          <w:lang w:val="en-US"/>
        </w:rPr>
        <w:t>.</w:t>
      </w:r>
    </w:p>
    <w:p w:rsidR="002454C9" w:rsidRDefault="002454C9" w:rsidP="005B15A1">
      <w:pPr>
        <w:pStyle w:val="SDMHead1"/>
      </w:pPr>
      <w:bookmarkStart w:id="53" w:name="_Toc364861042"/>
      <w:r>
        <w:t>Definitions</w:t>
      </w:r>
      <w:bookmarkEnd w:id="47"/>
      <w:bookmarkEnd w:id="48"/>
      <w:bookmarkEnd w:id="49"/>
      <w:bookmarkEnd w:id="50"/>
      <w:bookmarkEnd w:id="51"/>
      <w:bookmarkEnd w:id="52"/>
      <w:bookmarkEnd w:id="53"/>
    </w:p>
    <w:p w:rsidR="006D41BB" w:rsidRDefault="006D41BB" w:rsidP="006D41BB">
      <w:pPr>
        <w:pStyle w:val="SDMPara"/>
        <w:numPr>
          <w:ilvl w:val="0"/>
          <w:numId w:val="36"/>
        </w:numPr>
      </w:pPr>
      <w:r w:rsidRPr="00392A70">
        <w:t xml:space="preserve">The definitions contained in the </w:t>
      </w:r>
      <w:r>
        <w:t>following documents shall apply:</w:t>
      </w:r>
      <w:r>
        <w:rPr>
          <w:rStyle w:val="FootnoteReference"/>
        </w:rPr>
        <w:footnoteReference w:id="5"/>
      </w:r>
    </w:p>
    <w:p w:rsidR="006D41BB" w:rsidRDefault="006D41BB" w:rsidP="006D41BB">
      <w:pPr>
        <w:pStyle w:val="SDMSubPara1"/>
        <w:numPr>
          <w:ilvl w:val="1"/>
          <w:numId w:val="36"/>
        </w:numPr>
      </w:pPr>
      <w:r>
        <w:t>“</w:t>
      </w:r>
      <w:r w:rsidRPr="00392A70">
        <w:t>Glo</w:t>
      </w:r>
      <w:r>
        <w:t>ssary of CDM terms”;</w:t>
      </w:r>
    </w:p>
    <w:p w:rsidR="006D41BB" w:rsidRDefault="006D41BB" w:rsidP="006D41BB">
      <w:pPr>
        <w:pStyle w:val="SDMSubPara1"/>
        <w:numPr>
          <w:ilvl w:val="1"/>
          <w:numId w:val="36"/>
        </w:numPr>
      </w:pPr>
      <w:r>
        <w:t xml:space="preserve">“Modalities and procedures for afforestation and reforestation project activities under the clean development mechanism (A/R CDM modalities and procedures) as contained in the annex to decision 5/CMP.1”; </w:t>
      </w:r>
    </w:p>
    <w:p w:rsidR="006D41BB" w:rsidRDefault="006D41BB" w:rsidP="006D41BB">
      <w:pPr>
        <w:pStyle w:val="SDMSubPara1"/>
        <w:numPr>
          <w:ilvl w:val="1"/>
          <w:numId w:val="36"/>
        </w:numPr>
      </w:pPr>
      <w:r>
        <w:t>“IPCC Good Practice Guidance for Land Use, Land-Use Change and Forestry, 2003”.</w:t>
      </w:r>
    </w:p>
    <w:p w:rsidR="002454C9" w:rsidRPr="00392A70" w:rsidRDefault="00EC5D8D" w:rsidP="00E95E04">
      <w:pPr>
        <w:pStyle w:val="SDMPara"/>
      </w:pPr>
      <w:r>
        <w:t>For the purpose of this methodology, the</w:t>
      </w:r>
      <w:r w:rsidR="003D4421">
        <w:t xml:space="preserve"> following specific definition shall </w:t>
      </w:r>
      <w:r>
        <w:t>apply</w:t>
      </w:r>
      <w:r w:rsidR="00E95E04" w:rsidRPr="00E95E04">
        <w:t>:</w:t>
      </w:r>
    </w:p>
    <w:p w:rsidR="00E95E04" w:rsidRDefault="00EC5D8D" w:rsidP="00E95E04">
      <w:pPr>
        <w:pStyle w:val="SDMSubPara1"/>
      </w:pPr>
      <w:r w:rsidRPr="00AF7B29">
        <w:rPr>
          <w:b/>
        </w:rPr>
        <w:t>Soil disturbance</w:t>
      </w:r>
      <w:r w:rsidRPr="00B11C1C">
        <w:t xml:space="preserve"> </w:t>
      </w:r>
      <w:r w:rsidR="003D4421">
        <w:rPr>
          <w:b/>
        </w:rPr>
        <w:t>-</w:t>
      </w:r>
      <w:r w:rsidRPr="00084F66">
        <w:rPr>
          <w:b/>
        </w:rPr>
        <w:t xml:space="preserve"> </w:t>
      </w:r>
      <w:r w:rsidR="003D4421">
        <w:t>refers to</w:t>
      </w:r>
      <w:r w:rsidRPr="00B11C1C">
        <w:t xml:space="preserve"> any activity that results in a decrease in soil organic carbon (SOC), </w:t>
      </w:r>
      <w:r>
        <w:t>for example</w:t>
      </w:r>
      <w:r w:rsidRPr="00B11C1C">
        <w:t xml:space="preserve"> ploughing, ripping, scarification, digging of pits a</w:t>
      </w:r>
      <w:r>
        <w:t>nd trenches, stump removal, etc</w:t>
      </w:r>
      <w:r w:rsidR="00084F66">
        <w:t>.</w:t>
      </w:r>
    </w:p>
    <w:p w:rsidR="002454C9" w:rsidRDefault="0030713A" w:rsidP="0030713A">
      <w:pPr>
        <w:pStyle w:val="SDMHead1"/>
      </w:pPr>
      <w:bookmarkStart w:id="54" w:name="_Toc346039904"/>
      <w:bookmarkStart w:id="55" w:name="_Toc352521234"/>
      <w:bookmarkStart w:id="56" w:name="_Toc353201624"/>
      <w:bookmarkStart w:id="57" w:name="_Toc354405689"/>
      <w:bookmarkStart w:id="58" w:name="_Toc354405703"/>
      <w:bookmarkStart w:id="59" w:name="_Toc354503034"/>
      <w:bookmarkStart w:id="60" w:name="_Toc364861043"/>
      <w:r w:rsidRPr="0030713A">
        <w:t>B</w:t>
      </w:r>
      <w:r>
        <w:t>aseline and monitoring methodology</w:t>
      </w:r>
      <w:bookmarkEnd w:id="54"/>
      <w:bookmarkEnd w:id="55"/>
      <w:bookmarkEnd w:id="56"/>
      <w:bookmarkEnd w:id="57"/>
      <w:bookmarkEnd w:id="58"/>
      <w:bookmarkEnd w:id="59"/>
      <w:bookmarkEnd w:id="60"/>
    </w:p>
    <w:p w:rsidR="0030713A" w:rsidRPr="0030713A" w:rsidRDefault="00EC5D8D" w:rsidP="0030713A">
      <w:pPr>
        <w:pStyle w:val="SDMHead2"/>
      </w:pPr>
      <w:bookmarkStart w:id="61" w:name="_Toc341789608"/>
      <w:bookmarkStart w:id="62" w:name="_Toc364861044"/>
      <w:bookmarkStart w:id="63" w:name="_Toc346039905"/>
      <w:bookmarkStart w:id="64" w:name="_Toc352521235"/>
      <w:bookmarkStart w:id="65" w:name="_Toc353201625"/>
      <w:bookmarkStart w:id="66" w:name="_Toc354405690"/>
      <w:bookmarkStart w:id="67" w:name="_Toc354405704"/>
      <w:bookmarkStart w:id="68" w:name="_Toc354503035"/>
      <w:r>
        <w:t>Selection of carbon pools and greenhouse gases accounted</w:t>
      </w:r>
      <w:bookmarkEnd w:id="61"/>
      <w:bookmarkEnd w:id="62"/>
    </w:p>
    <w:bookmarkEnd w:id="63"/>
    <w:bookmarkEnd w:id="64"/>
    <w:bookmarkEnd w:id="65"/>
    <w:bookmarkEnd w:id="66"/>
    <w:bookmarkEnd w:id="67"/>
    <w:bookmarkEnd w:id="68"/>
    <w:p w:rsidR="0030713A" w:rsidRPr="00FB2495" w:rsidRDefault="0030713A" w:rsidP="0030713A">
      <w:pPr>
        <w:pStyle w:val="SDMPara"/>
      </w:pPr>
      <w:r w:rsidRPr="00FB2495">
        <w:t xml:space="preserve">The carbon pools selected for accounting of carbon stock changes are shown in </w:t>
      </w:r>
      <w:r w:rsidR="00752BED">
        <w:t>t</w:t>
      </w:r>
      <w:r w:rsidRPr="00FB2495">
        <w:t>able </w:t>
      </w:r>
      <w:r w:rsidR="00EC5D8D">
        <w:t>1</w:t>
      </w:r>
      <w:r w:rsidRPr="00FB2495">
        <w:t>.</w:t>
      </w:r>
    </w:p>
    <w:p w:rsidR="0030713A" w:rsidRDefault="0030713A" w:rsidP="0030713A">
      <w:pPr>
        <w:pStyle w:val="Caption"/>
      </w:pPr>
      <w:proofErr w:type="gramStart"/>
      <w:r w:rsidRPr="00EC5D8D">
        <w:t>Table</w:t>
      </w:r>
      <w:r w:rsidR="00A01CAC">
        <w:t xml:space="preserve"> </w:t>
      </w:r>
      <w:r w:rsidR="00EC5D8D" w:rsidRPr="00EC5D8D">
        <w:t>1</w:t>
      </w:r>
      <w:r w:rsidRPr="00EC5D8D">
        <w:rPr>
          <w:noProof/>
        </w:rPr>
        <w:t>.</w:t>
      </w:r>
      <w:proofErr w:type="gramEnd"/>
      <w:r>
        <w:tab/>
        <w:t>C</w:t>
      </w:r>
      <w:r w:rsidRPr="0030713A">
        <w:t>arbon pools selected for accounting of carbon stock changes</w:t>
      </w:r>
    </w:p>
    <w:tbl>
      <w:tblPr>
        <w:tblStyle w:val="SDMMethTableEmmissions"/>
        <w:tblW w:w="8636" w:type="dxa"/>
        <w:tblLayout w:type="fixed"/>
        <w:tblLook w:val="06A0" w:firstRow="1" w:lastRow="0" w:firstColumn="1" w:lastColumn="0" w:noHBand="1" w:noVBand="1"/>
      </w:tblPr>
      <w:tblGrid>
        <w:gridCol w:w="2256"/>
        <w:gridCol w:w="1540"/>
        <w:gridCol w:w="4840"/>
      </w:tblGrid>
      <w:tr w:rsidR="00EC5D8D" w:rsidRPr="0046017C" w:rsidTr="004F4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shd w:val="clear" w:color="auto" w:fill="auto"/>
          </w:tcPr>
          <w:p w:rsidR="00EC5D8D" w:rsidRPr="00084F66" w:rsidRDefault="00EC5D8D" w:rsidP="00084F66">
            <w:pPr>
              <w:pStyle w:val="SDMTableBoxParaNumbered"/>
            </w:pPr>
            <w:r w:rsidRPr="00084F66">
              <w:t>Carbon pool</w:t>
            </w:r>
          </w:p>
        </w:tc>
        <w:tc>
          <w:tcPr>
            <w:tcW w:w="1540" w:type="dxa"/>
            <w:shd w:val="clear" w:color="auto" w:fill="auto"/>
          </w:tcPr>
          <w:p w:rsidR="00EC5D8D" w:rsidRPr="00084F66" w:rsidRDefault="00EC5D8D" w:rsidP="00084F66">
            <w:pPr>
              <w:pStyle w:val="SDMTableBoxParaNumbered"/>
              <w:cnfStyle w:val="100000000000" w:firstRow="1" w:lastRow="0" w:firstColumn="0" w:lastColumn="0" w:oddVBand="0" w:evenVBand="0" w:oddHBand="0" w:evenHBand="0" w:firstRowFirstColumn="0" w:firstRowLastColumn="0" w:lastRowFirstColumn="0" w:lastRowLastColumn="0"/>
            </w:pPr>
            <w:r w:rsidRPr="00084F66">
              <w:t>Whether selected</w:t>
            </w:r>
          </w:p>
        </w:tc>
        <w:tc>
          <w:tcPr>
            <w:tcW w:w="4840" w:type="dxa"/>
            <w:shd w:val="clear" w:color="auto" w:fill="auto"/>
          </w:tcPr>
          <w:p w:rsidR="00EC5D8D" w:rsidRPr="00084F66" w:rsidRDefault="00EC5D8D" w:rsidP="00084F66">
            <w:pPr>
              <w:pStyle w:val="SDMTableBoxParaNumbered"/>
              <w:cnfStyle w:val="100000000000" w:firstRow="1" w:lastRow="0" w:firstColumn="0" w:lastColumn="0" w:oddVBand="0" w:evenVBand="0" w:oddHBand="0" w:evenHBand="0" w:firstRowFirstColumn="0" w:firstRowLastColumn="0" w:lastRowFirstColumn="0" w:lastRowLastColumn="0"/>
            </w:pPr>
            <w:r w:rsidRPr="00084F66">
              <w:t>Justification/Explanation</w:t>
            </w:r>
          </w:p>
        </w:tc>
      </w:tr>
      <w:tr w:rsidR="00EC5D8D" w:rsidRPr="00D67327" w:rsidTr="004F4702">
        <w:tc>
          <w:tcPr>
            <w:cnfStyle w:val="001000000000" w:firstRow="0" w:lastRow="0" w:firstColumn="1" w:lastColumn="0" w:oddVBand="0" w:evenVBand="0" w:oddHBand="0" w:evenHBand="0" w:firstRowFirstColumn="0" w:firstRowLastColumn="0" w:lastRowFirstColumn="0" w:lastRowLastColumn="0"/>
            <w:tcW w:w="2256" w:type="dxa"/>
            <w:vAlign w:val="top"/>
          </w:tcPr>
          <w:p w:rsidR="00EC5D8D" w:rsidRPr="00084F66" w:rsidRDefault="00EC5D8D" w:rsidP="00084F66">
            <w:pPr>
              <w:keepNext/>
              <w:tabs>
                <w:tab w:val="left" w:pos="1787"/>
              </w:tabs>
              <w:rPr>
                <w:b w:val="0"/>
                <w:bCs/>
                <w:sz w:val="20"/>
              </w:rPr>
            </w:pPr>
            <w:r w:rsidRPr="00084F66">
              <w:rPr>
                <w:b w:val="0"/>
                <w:bCs/>
                <w:sz w:val="20"/>
              </w:rPr>
              <w:t>Above-ground biomass</w:t>
            </w:r>
          </w:p>
        </w:tc>
        <w:tc>
          <w:tcPr>
            <w:tcW w:w="1540" w:type="dxa"/>
            <w:vAlign w:val="top"/>
          </w:tcPr>
          <w:p w:rsidR="00EC5D8D" w:rsidRPr="00084F66" w:rsidRDefault="00EC5D8D" w:rsidP="00084F66">
            <w:pPr>
              <w:keepNext/>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084F66">
              <w:rPr>
                <w:spacing w:val="-6"/>
                <w:sz w:val="20"/>
              </w:rPr>
              <w:t>Yes</w:t>
            </w:r>
          </w:p>
        </w:tc>
        <w:tc>
          <w:tcPr>
            <w:tcW w:w="4840" w:type="dxa"/>
          </w:tcPr>
          <w:p w:rsidR="00EC5D8D" w:rsidRPr="00084F66" w:rsidRDefault="00EC5D8D" w:rsidP="00084F66">
            <w:pPr>
              <w:keepNext/>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084F66">
              <w:rPr>
                <w:spacing w:val="-6"/>
                <w:sz w:val="20"/>
              </w:rPr>
              <w:t>This is the major carbon pool subjected to project activity</w:t>
            </w:r>
          </w:p>
        </w:tc>
      </w:tr>
      <w:tr w:rsidR="00EC5D8D" w:rsidRPr="00D67327" w:rsidTr="004F4702">
        <w:tc>
          <w:tcPr>
            <w:cnfStyle w:val="001000000000" w:firstRow="0" w:lastRow="0" w:firstColumn="1" w:lastColumn="0" w:oddVBand="0" w:evenVBand="0" w:oddHBand="0" w:evenHBand="0" w:firstRowFirstColumn="0" w:firstRowLastColumn="0" w:lastRowFirstColumn="0" w:lastRowLastColumn="0"/>
            <w:tcW w:w="2256" w:type="dxa"/>
            <w:vAlign w:val="top"/>
          </w:tcPr>
          <w:p w:rsidR="00EC5D8D" w:rsidRPr="00084F66" w:rsidRDefault="00EC5D8D" w:rsidP="00084F66">
            <w:pPr>
              <w:tabs>
                <w:tab w:val="left" w:pos="1787"/>
              </w:tabs>
              <w:rPr>
                <w:b w:val="0"/>
                <w:bCs/>
                <w:sz w:val="20"/>
              </w:rPr>
            </w:pPr>
            <w:r w:rsidRPr="00084F66">
              <w:rPr>
                <w:b w:val="0"/>
                <w:bCs/>
                <w:sz w:val="20"/>
              </w:rPr>
              <w:t>Below-ground biomass</w:t>
            </w:r>
          </w:p>
        </w:tc>
        <w:tc>
          <w:tcPr>
            <w:tcW w:w="1540" w:type="dxa"/>
            <w:vAlign w:val="top"/>
          </w:tcPr>
          <w:p w:rsidR="00EC5D8D" w:rsidRPr="00084F66" w:rsidRDefault="00EC5D8D" w:rsidP="00084F66">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084F66">
              <w:rPr>
                <w:spacing w:val="-6"/>
                <w:sz w:val="20"/>
              </w:rPr>
              <w:t>Yes</w:t>
            </w:r>
          </w:p>
        </w:tc>
        <w:tc>
          <w:tcPr>
            <w:tcW w:w="4840" w:type="dxa"/>
          </w:tcPr>
          <w:p w:rsidR="00EC5D8D" w:rsidRPr="00084F66" w:rsidRDefault="00EC5D8D" w:rsidP="00084F66">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084F66">
              <w:rPr>
                <w:spacing w:val="-6"/>
                <w:sz w:val="20"/>
              </w:rPr>
              <w:t>Carbon stock in this pool is expected to increase due to the implementation of the project activity</w:t>
            </w:r>
          </w:p>
        </w:tc>
      </w:tr>
      <w:tr w:rsidR="00EC5D8D" w:rsidRPr="00D67327" w:rsidTr="004F4702">
        <w:tc>
          <w:tcPr>
            <w:cnfStyle w:val="001000000000" w:firstRow="0" w:lastRow="0" w:firstColumn="1" w:lastColumn="0" w:oddVBand="0" w:evenVBand="0" w:oddHBand="0" w:evenHBand="0" w:firstRowFirstColumn="0" w:firstRowLastColumn="0" w:lastRowFirstColumn="0" w:lastRowLastColumn="0"/>
            <w:tcW w:w="2256" w:type="dxa"/>
            <w:vAlign w:val="top"/>
          </w:tcPr>
          <w:p w:rsidR="00EC5D8D" w:rsidRPr="00084F66" w:rsidRDefault="00EC5D8D" w:rsidP="00084F66">
            <w:pPr>
              <w:tabs>
                <w:tab w:val="left" w:pos="1787"/>
              </w:tabs>
              <w:rPr>
                <w:b w:val="0"/>
                <w:bCs/>
                <w:sz w:val="20"/>
              </w:rPr>
            </w:pPr>
            <w:r w:rsidRPr="00084F66">
              <w:rPr>
                <w:b w:val="0"/>
                <w:bCs/>
                <w:sz w:val="20"/>
              </w:rPr>
              <w:t>Litter</w:t>
            </w:r>
          </w:p>
        </w:tc>
        <w:tc>
          <w:tcPr>
            <w:tcW w:w="1540" w:type="dxa"/>
            <w:vAlign w:val="top"/>
          </w:tcPr>
          <w:p w:rsidR="00EC5D8D" w:rsidRPr="00084F66" w:rsidRDefault="00EC5D8D" w:rsidP="00084F66">
            <w:pPr>
              <w:tabs>
                <w:tab w:val="left" w:pos="1787"/>
              </w:tabs>
              <w:cnfStyle w:val="000000000000" w:firstRow="0" w:lastRow="0" w:firstColumn="0" w:lastColumn="0" w:oddVBand="0" w:evenVBand="0" w:oddHBand="0" w:evenHBand="0" w:firstRowFirstColumn="0" w:firstRowLastColumn="0" w:lastRowFirstColumn="0" w:lastRowLastColumn="0"/>
              <w:rPr>
                <w:spacing w:val="-6"/>
                <w:sz w:val="20"/>
              </w:rPr>
            </w:pPr>
            <w:r w:rsidRPr="00084F66">
              <w:rPr>
                <w:spacing w:val="-6"/>
                <w:sz w:val="20"/>
              </w:rPr>
              <w:t>No</w:t>
            </w:r>
          </w:p>
        </w:tc>
        <w:tc>
          <w:tcPr>
            <w:tcW w:w="4840" w:type="dxa"/>
          </w:tcPr>
          <w:p w:rsidR="00EC5D8D" w:rsidRPr="00084F66" w:rsidRDefault="00EC5D8D" w:rsidP="00084F66">
            <w:pPr>
              <w:tabs>
                <w:tab w:val="left" w:pos="1787"/>
              </w:tabs>
              <w:cnfStyle w:val="000000000000" w:firstRow="0" w:lastRow="0" w:firstColumn="0" w:lastColumn="0" w:oddVBand="0" w:evenVBand="0" w:oddHBand="0" w:evenHBand="0" w:firstRowFirstColumn="0" w:firstRowLastColumn="0" w:lastRowFirstColumn="0" w:lastRowLastColumn="0"/>
              <w:rPr>
                <w:spacing w:val="-6"/>
                <w:sz w:val="20"/>
              </w:rPr>
            </w:pPr>
            <w:r w:rsidRPr="00084F66">
              <w:rPr>
                <w:spacing w:val="-6"/>
                <w:sz w:val="20"/>
              </w:rPr>
              <w:t>Litter biomass is subjected to high turnover and displacement due to tidal currents</w:t>
            </w:r>
            <w:proofErr w:type="gramStart"/>
            <w:r w:rsidRPr="00084F66">
              <w:rPr>
                <w:spacing w:val="-6"/>
                <w:sz w:val="20"/>
              </w:rPr>
              <w:t xml:space="preserve">. </w:t>
            </w:r>
            <w:proofErr w:type="gramEnd"/>
            <w:r w:rsidRPr="00084F66">
              <w:rPr>
                <w:spacing w:val="-6"/>
                <w:sz w:val="20"/>
              </w:rPr>
              <w:t>It is a conservative choice to exclude the pool from accounting because the project activity will not decrease the rate of accumulation of litter</w:t>
            </w:r>
          </w:p>
        </w:tc>
      </w:tr>
      <w:tr w:rsidR="00EC5D8D" w:rsidRPr="00D67327" w:rsidTr="004F4702">
        <w:tc>
          <w:tcPr>
            <w:cnfStyle w:val="001000000000" w:firstRow="0" w:lastRow="0" w:firstColumn="1" w:lastColumn="0" w:oddVBand="0" w:evenVBand="0" w:oddHBand="0" w:evenHBand="0" w:firstRowFirstColumn="0" w:firstRowLastColumn="0" w:lastRowFirstColumn="0" w:lastRowLastColumn="0"/>
            <w:tcW w:w="2256" w:type="dxa"/>
            <w:vAlign w:val="top"/>
          </w:tcPr>
          <w:p w:rsidR="00EC5D8D" w:rsidRPr="00084F66" w:rsidRDefault="00EC5D8D" w:rsidP="00084F66">
            <w:pPr>
              <w:tabs>
                <w:tab w:val="left" w:pos="1787"/>
              </w:tabs>
              <w:rPr>
                <w:b w:val="0"/>
                <w:bCs/>
                <w:sz w:val="20"/>
              </w:rPr>
            </w:pPr>
            <w:r w:rsidRPr="00084F66">
              <w:rPr>
                <w:b w:val="0"/>
                <w:bCs/>
                <w:sz w:val="20"/>
              </w:rPr>
              <w:t>Dead wood</w:t>
            </w:r>
            <w:r w:rsidR="00084F66" w:rsidRPr="00084F66">
              <w:rPr>
                <w:b w:val="0"/>
                <w:bCs/>
                <w:sz w:val="20"/>
              </w:rPr>
              <w:t xml:space="preserve"> </w:t>
            </w:r>
            <w:r w:rsidRPr="00084F66">
              <w:rPr>
                <w:b w:val="0"/>
                <w:bCs/>
                <w:sz w:val="20"/>
              </w:rPr>
              <w:t>and</w:t>
            </w:r>
            <w:r w:rsidR="00084F66" w:rsidRPr="00084F66">
              <w:rPr>
                <w:b w:val="0"/>
                <w:bCs/>
                <w:sz w:val="20"/>
              </w:rPr>
              <w:t xml:space="preserve"> </w:t>
            </w:r>
            <w:r w:rsidRPr="00084F66">
              <w:rPr>
                <w:b w:val="0"/>
                <w:bCs/>
                <w:sz w:val="20"/>
              </w:rPr>
              <w:t>Soil organic carbon</w:t>
            </w:r>
          </w:p>
        </w:tc>
        <w:tc>
          <w:tcPr>
            <w:tcW w:w="1540" w:type="dxa"/>
            <w:vAlign w:val="top"/>
          </w:tcPr>
          <w:p w:rsidR="00EC5D8D" w:rsidRPr="00084F66" w:rsidRDefault="00EC5D8D" w:rsidP="00084F66">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084F66">
              <w:rPr>
                <w:spacing w:val="-6"/>
                <w:sz w:val="20"/>
              </w:rPr>
              <w:t>Optional</w:t>
            </w:r>
          </w:p>
        </w:tc>
        <w:tc>
          <w:tcPr>
            <w:tcW w:w="4840" w:type="dxa"/>
          </w:tcPr>
          <w:p w:rsidR="00EC5D8D" w:rsidRPr="00084F66" w:rsidRDefault="00EC5D8D" w:rsidP="00084F66">
            <w:pPr>
              <w:tabs>
                <w:tab w:val="left" w:pos="1787"/>
              </w:tabs>
              <w:cnfStyle w:val="000000000000" w:firstRow="0" w:lastRow="0" w:firstColumn="0" w:lastColumn="0" w:oddVBand="0" w:evenVBand="0" w:oddHBand="0" w:evenHBand="0" w:firstRowFirstColumn="0" w:firstRowLastColumn="0" w:lastRowFirstColumn="0" w:lastRowLastColumn="0"/>
              <w:rPr>
                <w:bCs/>
                <w:sz w:val="20"/>
              </w:rPr>
            </w:pPr>
            <w:r w:rsidRPr="00084F66">
              <w:rPr>
                <w:spacing w:val="-6"/>
                <w:sz w:val="20"/>
              </w:rPr>
              <w:t>Carbon stock in these pools may increase due to implementation of the project activity</w:t>
            </w:r>
          </w:p>
        </w:tc>
      </w:tr>
    </w:tbl>
    <w:p w:rsidR="009A57F7" w:rsidRPr="001826F3" w:rsidRDefault="00EC5D8D" w:rsidP="009A57F7">
      <w:pPr>
        <w:pStyle w:val="SDMPara"/>
        <w:rPr>
          <w:bCs/>
        </w:rPr>
      </w:pPr>
      <w:r w:rsidRPr="00C3401E">
        <w:t xml:space="preserve">The emission sources and associated </w:t>
      </w:r>
      <w:r>
        <w:t>greenhouse gases (</w:t>
      </w:r>
      <w:r w:rsidRPr="00C3401E">
        <w:t>GHGs</w:t>
      </w:r>
      <w:r>
        <w:t>) selected</w:t>
      </w:r>
      <w:r w:rsidRPr="00C3401E">
        <w:t xml:space="preserve"> </w:t>
      </w:r>
      <w:r>
        <w:t xml:space="preserve">for accounting </w:t>
      </w:r>
      <w:r w:rsidRPr="00C3401E">
        <w:t xml:space="preserve">are shown in </w:t>
      </w:r>
      <w:r w:rsidR="00752BED">
        <w:t>t</w:t>
      </w:r>
      <w:r w:rsidRPr="00C3401E">
        <w:t>able 2</w:t>
      </w:r>
      <w:r w:rsidR="009A57F7" w:rsidRPr="001826F3">
        <w:t xml:space="preserve">.  </w:t>
      </w:r>
    </w:p>
    <w:p w:rsidR="008F73EF" w:rsidRDefault="008F73EF" w:rsidP="008F73EF">
      <w:pPr>
        <w:pStyle w:val="Caption"/>
      </w:pPr>
      <w:proofErr w:type="gramStart"/>
      <w:r w:rsidRPr="00EC5D8D">
        <w:t>Table</w:t>
      </w:r>
      <w:r w:rsidR="00A01CAC">
        <w:t xml:space="preserve"> </w:t>
      </w:r>
      <w:r w:rsidR="00EC5D8D" w:rsidRPr="00EC5D8D">
        <w:t>2</w:t>
      </w:r>
      <w:r w:rsidRPr="00EC5D8D">
        <w:rPr>
          <w:noProof/>
        </w:rPr>
        <w:t>.</w:t>
      </w:r>
      <w:proofErr w:type="gramEnd"/>
      <w:r>
        <w:tab/>
      </w:r>
      <w:r w:rsidRPr="008F73EF">
        <w:t>Emission sources and GHGs selected for accounting of GHG emissions</w:t>
      </w:r>
    </w:p>
    <w:tbl>
      <w:tblPr>
        <w:tblStyle w:val="SDMMethTableEmmissions"/>
        <w:tblW w:w="8749" w:type="dxa"/>
        <w:tblLayout w:type="fixed"/>
        <w:tblLook w:val="06A0" w:firstRow="1" w:lastRow="0" w:firstColumn="1" w:lastColumn="0" w:noHBand="1" w:noVBand="1"/>
      </w:tblPr>
      <w:tblGrid>
        <w:gridCol w:w="1945"/>
        <w:gridCol w:w="1338"/>
        <w:gridCol w:w="1338"/>
        <w:gridCol w:w="4128"/>
      </w:tblGrid>
      <w:tr w:rsidR="00EC5D8D" w:rsidRPr="0046017C" w:rsidTr="004F47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5" w:type="dxa"/>
            <w:shd w:val="clear" w:color="auto" w:fill="auto"/>
          </w:tcPr>
          <w:p w:rsidR="00EC5D8D" w:rsidRPr="00084F66" w:rsidRDefault="00EC5D8D" w:rsidP="00084F66">
            <w:pPr>
              <w:pStyle w:val="SDMTableBoxParaNumbered"/>
            </w:pPr>
            <w:r w:rsidRPr="00084F66">
              <w:t>Sources</w:t>
            </w:r>
          </w:p>
        </w:tc>
        <w:tc>
          <w:tcPr>
            <w:tcW w:w="1338" w:type="dxa"/>
            <w:shd w:val="clear" w:color="auto" w:fill="auto"/>
          </w:tcPr>
          <w:p w:rsidR="00EC5D8D" w:rsidRPr="00084F66" w:rsidRDefault="00EC5D8D" w:rsidP="00084F66">
            <w:pPr>
              <w:pStyle w:val="SDMTableBoxParaNumbered"/>
              <w:cnfStyle w:val="100000000000" w:firstRow="1" w:lastRow="0" w:firstColumn="0" w:lastColumn="0" w:oddVBand="0" w:evenVBand="0" w:oddHBand="0" w:evenHBand="0" w:firstRowFirstColumn="0" w:firstRowLastColumn="0" w:lastRowFirstColumn="0" w:lastRowLastColumn="0"/>
            </w:pPr>
            <w:r w:rsidRPr="00084F66">
              <w:t>Gas</w:t>
            </w:r>
          </w:p>
        </w:tc>
        <w:tc>
          <w:tcPr>
            <w:tcW w:w="1338" w:type="dxa"/>
            <w:shd w:val="clear" w:color="auto" w:fill="auto"/>
          </w:tcPr>
          <w:p w:rsidR="00EC5D8D" w:rsidRPr="00084F66" w:rsidRDefault="00EC5D8D" w:rsidP="00084F66">
            <w:pPr>
              <w:pStyle w:val="SDMTableBoxParaNumbered"/>
              <w:cnfStyle w:val="100000000000" w:firstRow="1" w:lastRow="0" w:firstColumn="0" w:lastColumn="0" w:oddVBand="0" w:evenVBand="0" w:oddHBand="0" w:evenHBand="0" w:firstRowFirstColumn="0" w:firstRowLastColumn="0" w:lastRowFirstColumn="0" w:lastRowLastColumn="0"/>
            </w:pPr>
            <w:r w:rsidRPr="00084F66">
              <w:t>Whether</w:t>
            </w:r>
            <w:r w:rsidRPr="00084F66">
              <w:br/>
              <w:t>Selected</w:t>
            </w:r>
          </w:p>
        </w:tc>
        <w:tc>
          <w:tcPr>
            <w:tcW w:w="4128" w:type="dxa"/>
            <w:shd w:val="clear" w:color="auto" w:fill="auto"/>
          </w:tcPr>
          <w:p w:rsidR="00EC5D8D" w:rsidRPr="00084F66" w:rsidRDefault="00EC5D8D" w:rsidP="00084F66">
            <w:pPr>
              <w:pStyle w:val="SDMTableBoxParaNumbered"/>
              <w:cnfStyle w:val="100000000000" w:firstRow="1" w:lastRow="0" w:firstColumn="0" w:lastColumn="0" w:oddVBand="0" w:evenVBand="0" w:oddHBand="0" w:evenHBand="0" w:firstRowFirstColumn="0" w:firstRowLastColumn="0" w:lastRowFirstColumn="0" w:lastRowLastColumn="0"/>
            </w:pPr>
            <w:r w:rsidRPr="00084F66">
              <w:t xml:space="preserve">Justification/Explanation </w:t>
            </w:r>
          </w:p>
        </w:tc>
      </w:tr>
      <w:tr w:rsidR="00EC5D8D" w:rsidRPr="00D67327" w:rsidTr="004F4702">
        <w:tc>
          <w:tcPr>
            <w:cnfStyle w:val="001000000000" w:firstRow="0" w:lastRow="0" w:firstColumn="1" w:lastColumn="0" w:oddVBand="0" w:evenVBand="0" w:oddHBand="0" w:evenHBand="0" w:firstRowFirstColumn="0" w:firstRowLastColumn="0" w:lastRowFirstColumn="0" w:lastRowLastColumn="0"/>
            <w:tcW w:w="1945" w:type="dxa"/>
            <w:vMerge w:val="restart"/>
            <w:vAlign w:val="top"/>
          </w:tcPr>
          <w:p w:rsidR="00EC5D8D" w:rsidRPr="00084F66" w:rsidRDefault="00EC5D8D" w:rsidP="00084F66">
            <w:pPr>
              <w:keepNext/>
              <w:tabs>
                <w:tab w:val="left" w:pos="1787"/>
              </w:tabs>
              <w:rPr>
                <w:b w:val="0"/>
                <w:bCs/>
                <w:sz w:val="20"/>
              </w:rPr>
            </w:pPr>
            <w:r w:rsidRPr="00084F66">
              <w:rPr>
                <w:b w:val="0"/>
                <w:bCs/>
                <w:sz w:val="20"/>
              </w:rPr>
              <w:t>Burning of woody biomass</w:t>
            </w:r>
          </w:p>
        </w:tc>
        <w:tc>
          <w:tcPr>
            <w:tcW w:w="1338" w:type="dxa"/>
            <w:vAlign w:val="top"/>
          </w:tcPr>
          <w:p w:rsidR="00EC5D8D" w:rsidRPr="00084F66" w:rsidRDefault="00EC5D8D" w:rsidP="00084F66">
            <w:pPr>
              <w:cnfStyle w:val="000000000000" w:firstRow="0" w:lastRow="0" w:firstColumn="0" w:lastColumn="0" w:oddVBand="0" w:evenVBand="0" w:oddHBand="0" w:evenHBand="0" w:firstRowFirstColumn="0" w:firstRowLastColumn="0" w:lastRowFirstColumn="0" w:lastRowLastColumn="0"/>
              <w:rPr>
                <w:bCs/>
                <w:sz w:val="20"/>
              </w:rPr>
            </w:pPr>
            <w:r w:rsidRPr="00084F66">
              <w:rPr>
                <w:bCs/>
                <w:sz w:val="20"/>
              </w:rPr>
              <w:t>CO</w:t>
            </w:r>
            <w:r w:rsidRPr="00084F66">
              <w:rPr>
                <w:bCs/>
                <w:sz w:val="20"/>
                <w:vertAlign w:val="subscript"/>
              </w:rPr>
              <w:t>2</w:t>
            </w:r>
          </w:p>
        </w:tc>
        <w:tc>
          <w:tcPr>
            <w:tcW w:w="1338" w:type="dxa"/>
            <w:vAlign w:val="top"/>
          </w:tcPr>
          <w:p w:rsidR="00EC5D8D" w:rsidRPr="00084F66" w:rsidRDefault="00EC5D8D" w:rsidP="00084F66">
            <w:pPr>
              <w:pStyle w:val="AtxtHdgs"/>
              <w:jc w:val="left"/>
              <w:cnfStyle w:val="000000000000" w:firstRow="0" w:lastRow="0" w:firstColumn="0" w:lastColumn="0" w:oddVBand="0" w:evenVBand="0" w:oddHBand="0" w:evenHBand="0" w:firstRowFirstColumn="0" w:firstRowLastColumn="0" w:lastRowFirstColumn="0" w:lastRowLastColumn="0"/>
              <w:rPr>
                <w:bCs/>
                <w:sz w:val="20"/>
                <w:lang w:val="en-US"/>
              </w:rPr>
            </w:pPr>
            <w:r w:rsidRPr="00084F66">
              <w:rPr>
                <w:rFonts w:ascii="Arial" w:eastAsia="Times New Roman" w:hAnsi="Arial"/>
                <w:bCs/>
                <w:sz w:val="20"/>
                <w:lang w:eastAsia="de-DE"/>
              </w:rPr>
              <w:t>No</w:t>
            </w:r>
          </w:p>
        </w:tc>
        <w:tc>
          <w:tcPr>
            <w:tcW w:w="4128" w:type="dxa"/>
            <w:vAlign w:val="top"/>
          </w:tcPr>
          <w:p w:rsidR="00EC5D8D" w:rsidRPr="00084F66" w:rsidRDefault="00EC5D8D" w:rsidP="00084F66">
            <w:pPr>
              <w:cnfStyle w:val="000000000000" w:firstRow="0" w:lastRow="0" w:firstColumn="0" w:lastColumn="0" w:oddVBand="0" w:evenVBand="0" w:oddHBand="0" w:evenHBand="0" w:firstRowFirstColumn="0" w:firstRowLastColumn="0" w:lastRowFirstColumn="0" w:lastRowLastColumn="0"/>
              <w:rPr>
                <w:bCs/>
                <w:sz w:val="20"/>
              </w:rPr>
            </w:pPr>
            <w:r w:rsidRPr="00084F66">
              <w:rPr>
                <w:bCs/>
                <w:sz w:val="20"/>
              </w:rPr>
              <w:t>CO</w:t>
            </w:r>
            <w:r w:rsidRPr="00084F66">
              <w:rPr>
                <w:bCs/>
                <w:sz w:val="20"/>
                <w:vertAlign w:val="subscript"/>
              </w:rPr>
              <w:t>2</w:t>
            </w:r>
            <w:r w:rsidRPr="00084F66">
              <w:rPr>
                <w:bCs/>
                <w:sz w:val="20"/>
              </w:rPr>
              <w:t xml:space="preserve"> emissions due to burning of biomass are accounted as a change in carbon stock</w:t>
            </w:r>
          </w:p>
        </w:tc>
      </w:tr>
      <w:tr w:rsidR="00EC5D8D" w:rsidRPr="00D67327" w:rsidTr="004F4702">
        <w:tc>
          <w:tcPr>
            <w:cnfStyle w:val="001000000000" w:firstRow="0" w:lastRow="0" w:firstColumn="1" w:lastColumn="0" w:oddVBand="0" w:evenVBand="0" w:oddHBand="0" w:evenHBand="0" w:firstRowFirstColumn="0" w:firstRowLastColumn="0" w:lastRowFirstColumn="0" w:lastRowLastColumn="0"/>
            <w:tcW w:w="1945" w:type="dxa"/>
            <w:vMerge/>
            <w:vAlign w:val="top"/>
          </w:tcPr>
          <w:p w:rsidR="00EC5D8D" w:rsidRPr="00084F66" w:rsidRDefault="00EC5D8D" w:rsidP="00084F66">
            <w:pPr>
              <w:tabs>
                <w:tab w:val="left" w:pos="1787"/>
              </w:tabs>
              <w:rPr>
                <w:b w:val="0"/>
                <w:bCs/>
                <w:sz w:val="20"/>
              </w:rPr>
            </w:pPr>
          </w:p>
        </w:tc>
        <w:tc>
          <w:tcPr>
            <w:tcW w:w="1338" w:type="dxa"/>
            <w:vAlign w:val="top"/>
          </w:tcPr>
          <w:p w:rsidR="00EC5D8D" w:rsidRPr="00084F66" w:rsidRDefault="00EC5D8D" w:rsidP="00084F66">
            <w:pPr>
              <w:cnfStyle w:val="000000000000" w:firstRow="0" w:lastRow="0" w:firstColumn="0" w:lastColumn="0" w:oddVBand="0" w:evenVBand="0" w:oddHBand="0" w:evenHBand="0" w:firstRowFirstColumn="0" w:firstRowLastColumn="0" w:lastRowFirstColumn="0" w:lastRowLastColumn="0"/>
              <w:rPr>
                <w:bCs/>
                <w:sz w:val="20"/>
              </w:rPr>
            </w:pPr>
            <w:r w:rsidRPr="00084F66">
              <w:rPr>
                <w:bCs/>
                <w:sz w:val="20"/>
              </w:rPr>
              <w:t>CH</w:t>
            </w:r>
            <w:r w:rsidRPr="00084F66">
              <w:rPr>
                <w:bCs/>
                <w:sz w:val="20"/>
                <w:vertAlign w:val="subscript"/>
              </w:rPr>
              <w:t>4</w:t>
            </w:r>
          </w:p>
        </w:tc>
        <w:tc>
          <w:tcPr>
            <w:tcW w:w="1338" w:type="dxa"/>
            <w:vAlign w:val="top"/>
          </w:tcPr>
          <w:p w:rsidR="00EC5D8D" w:rsidRPr="00084F66" w:rsidRDefault="00EC5D8D" w:rsidP="00084F66">
            <w:pPr>
              <w:cnfStyle w:val="000000000000" w:firstRow="0" w:lastRow="0" w:firstColumn="0" w:lastColumn="0" w:oddVBand="0" w:evenVBand="0" w:oddHBand="0" w:evenHBand="0" w:firstRowFirstColumn="0" w:firstRowLastColumn="0" w:lastRowFirstColumn="0" w:lastRowLastColumn="0"/>
              <w:rPr>
                <w:bCs/>
                <w:sz w:val="20"/>
              </w:rPr>
            </w:pPr>
            <w:r w:rsidRPr="00084F66">
              <w:rPr>
                <w:bCs/>
                <w:sz w:val="20"/>
              </w:rPr>
              <w:t>Yes</w:t>
            </w:r>
          </w:p>
        </w:tc>
        <w:tc>
          <w:tcPr>
            <w:tcW w:w="4128" w:type="dxa"/>
            <w:vAlign w:val="top"/>
          </w:tcPr>
          <w:p w:rsidR="00EC5D8D" w:rsidRPr="00084F66" w:rsidRDefault="00EC5D8D" w:rsidP="00084F66">
            <w:pPr>
              <w:cnfStyle w:val="000000000000" w:firstRow="0" w:lastRow="0" w:firstColumn="0" w:lastColumn="0" w:oddVBand="0" w:evenVBand="0" w:oddHBand="0" w:evenHBand="0" w:firstRowFirstColumn="0" w:firstRowLastColumn="0" w:lastRowFirstColumn="0" w:lastRowLastColumn="0"/>
              <w:rPr>
                <w:bCs/>
                <w:sz w:val="20"/>
              </w:rPr>
            </w:pPr>
            <w:r w:rsidRPr="00084F66">
              <w:rPr>
                <w:bCs/>
                <w:sz w:val="20"/>
              </w:rPr>
              <w:t>Burning of woody biomass for the purpose of site preparation, or as part of forest management, is allowed under this methodology</w:t>
            </w:r>
          </w:p>
        </w:tc>
      </w:tr>
      <w:tr w:rsidR="00EC5D8D" w:rsidRPr="00D67327" w:rsidTr="004F4702">
        <w:tc>
          <w:tcPr>
            <w:cnfStyle w:val="001000000000" w:firstRow="0" w:lastRow="0" w:firstColumn="1" w:lastColumn="0" w:oddVBand="0" w:evenVBand="0" w:oddHBand="0" w:evenHBand="0" w:firstRowFirstColumn="0" w:firstRowLastColumn="0" w:lastRowFirstColumn="0" w:lastRowLastColumn="0"/>
            <w:tcW w:w="1945" w:type="dxa"/>
            <w:vMerge/>
            <w:vAlign w:val="top"/>
          </w:tcPr>
          <w:p w:rsidR="00EC5D8D" w:rsidRPr="00084F66" w:rsidRDefault="00EC5D8D" w:rsidP="00084F66">
            <w:pPr>
              <w:tabs>
                <w:tab w:val="left" w:pos="1787"/>
              </w:tabs>
              <w:rPr>
                <w:b w:val="0"/>
                <w:bCs/>
                <w:sz w:val="20"/>
              </w:rPr>
            </w:pPr>
          </w:p>
        </w:tc>
        <w:tc>
          <w:tcPr>
            <w:tcW w:w="1338" w:type="dxa"/>
            <w:vAlign w:val="top"/>
          </w:tcPr>
          <w:p w:rsidR="00EC5D8D" w:rsidRPr="00084F66" w:rsidRDefault="00EC5D8D" w:rsidP="00084F66">
            <w:pPr>
              <w:cnfStyle w:val="000000000000" w:firstRow="0" w:lastRow="0" w:firstColumn="0" w:lastColumn="0" w:oddVBand="0" w:evenVBand="0" w:oddHBand="0" w:evenHBand="0" w:firstRowFirstColumn="0" w:firstRowLastColumn="0" w:lastRowFirstColumn="0" w:lastRowLastColumn="0"/>
              <w:rPr>
                <w:bCs/>
                <w:sz w:val="20"/>
              </w:rPr>
            </w:pPr>
            <w:r w:rsidRPr="00084F66">
              <w:rPr>
                <w:bCs/>
                <w:sz w:val="20"/>
              </w:rPr>
              <w:t>N</w:t>
            </w:r>
            <w:r w:rsidRPr="00084F66">
              <w:rPr>
                <w:bCs/>
                <w:sz w:val="20"/>
                <w:vertAlign w:val="subscript"/>
              </w:rPr>
              <w:t>2</w:t>
            </w:r>
            <w:r w:rsidRPr="00084F66">
              <w:rPr>
                <w:bCs/>
                <w:sz w:val="20"/>
              </w:rPr>
              <w:t>O</w:t>
            </w:r>
          </w:p>
        </w:tc>
        <w:tc>
          <w:tcPr>
            <w:tcW w:w="1338" w:type="dxa"/>
            <w:vAlign w:val="top"/>
          </w:tcPr>
          <w:p w:rsidR="00EC5D8D" w:rsidRPr="00084F66" w:rsidRDefault="00EC5D8D" w:rsidP="00084F66">
            <w:pPr>
              <w:cnfStyle w:val="000000000000" w:firstRow="0" w:lastRow="0" w:firstColumn="0" w:lastColumn="0" w:oddVBand="0" w:evenVBand="0" w:oddHBand="0" w:evenHBand="0" w:firstRowFirstColumn="0" w:firstRowLastColumn="0" w:lastRowFirstColumn="0" w:lastRowLastColumn="0"/>
              <w:rPr>
                <w:bCs/>
                <w:sz w:val="20"/>
              </w:rPr>
            </w:pPr>
            <w:r w:rsidRPr="00084F66">
              <w:rPr>
                <w:sz w:val="20"/>
              </w:rPr>
              <w:t>Yes</w:t>
            </w:r>
          </w:p>
        </w:tc>
        <w:tc>
          <w:tcPr>
            <w:tcW w:w="4128" w:type="dxa"/>
            <w:vAlign w:val="top"/>
          </w:tcPr>
          <w:p w:rsidR="00EC5D8D" w:rsidRPr="00084F66" w:rsidRDefault="00EC5D8D" w:rsidP="00084F66">
            <w:pPr>
              <w:cnfStyle w:val="000000000000" w:firstRow="0" w:lastRow="0" w:firstColumn="0" w:lastColumn="0" w:oddVBand="0" w:evenVBand="0" w:oddHBand="0" w:evenHBand="0" w:firstRowFirstColumn="0" w:firstRowLastColumn="0" w:lastRowFirstColumn="0" w:lastRowLastColumn="0"/>
              <w:rPr>
                <w:bCs/>
                <w:sz w:val="20"/>
              </w:rPr>
            </w:pPr>
            <w:r w:rsidRPr="00084F66">
              <w:rPr>
                <w:bCs/>
                <w:sz w:val="20"/>
              </w:rPr>
              <w:t>Burning of woody biomass for the purpose of site preparation, or as part of forest management, is allowed under this methodology</w:t>
            </w:r>
          </w:p>
        </w:tc>
      </w:tr>
    </w:tbl>
    <w:p w:rsidR="00E73ABE" w:rsidRPr="00E0100E" w:rsidRDefault="00E73ABE" w:rsidP="00E73ABE">
      <w:pPr>
        <w:pStyle w:val="SDMHead2"/>
      </w:pPr>
      <w:bookmarkStart w:id="69" w:name="_Toc364861045"/>
      <w:r w:rsidRPr="00E0100E">
        <w:t xml:space="preserve">Identification of the baseline scenario and demonstration of </w:t>
      </w:r>
      <w:proofErr w:type="spellStart"/>
      <w:r w:rsidRPr="00E0100E">
        <w:t>additionality</w:t>
      </w:r>
      <w:bookmarkEnd w:id="69"/>
      <w:proofErr w:type="spellEnd"/>
    </w:p>
    <w:p w:rsidR="00E73ABE" w:rsidRDefault="00E73ABE" w:rsidP="00E73ABE">
      <w:pPr>
        <w:pStyle w:val="SDMPara"/>
      </w:pPr>
      <w:r>
        <w:t xml:space="preserve">The baseline scenario of a small-scale A/R CDM project activity implemented under this methodology </w:t>
      </w:r>
      <w:r w:rsidR="00EC5D8D">
        <w:t xml:space="preserve">shall be the </w:t>
      </w:r>
      <w:r>
        <w:t>continuation of the pre-project land use.</w:t>
      </w:r>
    </w:p>
    <w:p w:rsidR="00EC5D8D" w:rsidRPr="00E0100E" w:rsidRDefault="00F503E2" w:rsidP="00E73ABE">
      <w:pPr>
        <w:pStyle w:val="SDMPara"/>
      </w:pPr>
      <w:r w:rsidRPr="00E0100E">
        <w:rPr>
          <w:lang w:eastAsia="ja-JP"/>
        </w:rPr>
        <w:t>Project participants (</w:t>
      </w:r>
      <w:r w:rsidRPr="00E0100E">
        <w:t xml:space="preserve">PPs) </w:t>
      </w:r>
      <w:r w:rsidR="00E73ABE" w:rsidRPr="00E0100E">
        <w:t xml:space="preserve">shall demonstrate that the project activity is additional </w:t>
      </w:r>
      <w:r w:rsidR="00EC5D8D" w:rsidRPr="00E0100E">
        <w:t>by</w:t>
      </w:r>
      <w:r w:rsidR="001876E5" w:rsidRPr="00E0100E">
        <w:t xml:space="preserve"> selecting one of the following options</w:t>
      </w:r>
      <w:r w:rsidR="00EC5D8D" w:rsidRPr="00E0100E">
        <w:t>:</w:t>
      </w:r>
    </w:p>
    <w:p w:rsidR="00D97F4D" w:rsidRPr="00E0100E" w:rsidRDefault="00D97F4D" w:rsidP="00EC5D8D">
      <w:pPr>
        <w:pStyle w:val="SDMSubPara1"/>
      </w:pPr>
      <w:r w:rsidRPr="00E0100E">
        <w:t xml:space="preserve">Using </w:t>
      </w:r>
      <w:r w:rsidR="00E73ABE" w:rsidRPr="00E0100E">
        <w:t>the barrier analysis outline contained in appendix 1 of this methodology</w:t>
      </w:r>
      <w:r w:rsidRPr="00E0100E">
        <w:t>; or</w:t>
      </w:r>
    </w:p>
    <w:p w:rsidR="00E73ABE" w:rsidRPr="00E0100E" w:rsidRDefault="00D97F4D" w:rsidP="00EC5D8D">
      <w:pPr>
        <w:pStyle w:val="SDMSubPara1"/>
      </w:pPr>
      <w:r w:rsidRPr="00E0100E">
        <w:t>Using an approved standardized baseline applicable to their project</w:t>
      </w:r>
      <w:r w:rsidR="00E73ABE" w:rsidRPr="00E0100E">
        <w:t>.</w:t>
      </w:r>
    </w:p>
    <w:p w:rsidR="00E73ABE" w:rsidRPr="00E73ABE" w:rsidRDefault="00E73ABE" w:rsidP="00E73ABE">
      <w:pPr>
        <w:pStyle w:val="SDMHead2"/>
      </w:pPr>
      <w:bookmarkStart w:id="70" w:name="_Toc364861046"/>
      <w:r w:rsidRPr="00E73ABE">
        <w:t>Stratification</w:t>
      </w:r>
      <w:bookmarkEnd w:id="70"/>
    </w:p>
    <w:p w:rsidR="00D97F4D" w:rsidRDefault="00D97F4D" w:rsidP="00D97F4D">
      <w:pPr>
        <w:pStyle w:val="SDMPara"/>
        <w:numPr>
          <w:ilvl w:val="0"/>
          <w:numId w:val="36"/>
        </w:numPr>
      </w:pPr>
      <w:bookmarkStart w:id="71" w:name="_Toc346039906"/>
      <w:bookmarkStart w:id="72" w:name="_Toc352521236"/>
      <w:bookmarkStart w:id="73" w:name="_Toc353201626"/>
      <w:bookmarkStart w:id="74" w:name="_Toc354405691"/>
      <w:bookmarkStart w:id="75" w:name="_Toc354405705"/>
      <w:bookmarkStart w:id="76" w:name="_Toc354503036"/>
      <w:r>
        <w:t>If biomass distribution over the project area is not homogeneous, stratification should be carried out to improve the precision of biomass estimation</w:t>
      </w:r>
      <w:proofErr w:type="gramStart"/>
      <w:r>
        <w:t xml:space="preserve">. </w:t>
      </w:r>
      <w:proofErr w:type="gramEnd"/>
      <w:r>
        <w:t>Different stratifications may be appropriate for the baseline and project scenarios in order to achieve optimal precision of estimation of net GHG removals by sinks</w:t>
      </w:r>
      <w:proofErr w:type="gramStart"/>
      <w:r>
        <w:t xml:space="preserve">. </w:t>
      </w:r>
      <w:proofErr w:type="gramEnd"/>
      <w:r>
        <w:t xml:space="preserve">In particular: </w:t>
      </w:r>
    </w:p>
    <w:p w:rsidR="00D97F4D" w:rsidRDefault="00D97F4D" w:rsidP="00D97F4D">
      <w:pPr>
        <w:pStyle w:val="SDMSubPara1"/>
        <w:numPr>
          <w:ilvl w:val="1"/>
          <w:numId w:val="36"/>
        </w:numPr>
      </w:pPr>
      <w:r>
        <w:t>For baseline net GHG removals by sinks, it is usually sufficient to stratify the area according to major vegetation types and their crown cover and/or land use types;</w:t>
      </w:r>
    </w:p>
    <w:p w:rsidR="00E73ABE" w:rsidRPr="00D97F4D" w:rsidRDefault="00D97F4D" w:rsidP="00D97F4D">
      <w:pPr>
        <w:pStyle w:val="SDMSubPara1"/>
        <w:numPr>
          <w:ilvl w:val="1"/>
          <w:numId w:val="36"/>
        </w:numPr>
      </w:pPr>
      <w:r>
        <w:t>For actual net GHG removals by sinks the stratification for ex ante estimations is based on the project planting/management plan and the stratification for ex post estimations is based on the actual implementation of the project planting/management plan</w:t>
      </w:r>
      <w:proofErr w:type="gramStart"/>
      <w:r>
        <w:t xml:space="preserve">. </w:t>
      </w:r>
      <w:proofErr w:type="gramEnd"/>
      <w:r>
        <w:t>If natural or anthropogenic impacts (e.g. local fires) or other factors (e.g. soil type) significantly alter the pattern of biomass distribution in the project area, then the ex post stratification is revised accordingly</w:t>
      </w:r>
      <w:r w:rsidR="00E73ABE" w:rsidRPr="00D97F4D">
        <w:rPr>
          <w:rFonts w:eastAsia="MS Mincho"/>
          <w:lang w:eastAsia="ja-JP"/>
        </w:rPr>
        <w:t>.</w:t>
      </w:r>
    </w:p>
    <w:p w:rsidR="00F16219" w:rsidRDefault="00E73ABE" w:rsidP="00E73ABE">
      <w:pPr>
        <w:pStyle w:val="SDMHead2"/>
      </w:pPr>
      <w:bookmarkStart w:id="77" w:name="_Toc352521237"/>
      <w:bookmarkStart w:id="78" w:name="_Toc364861047"/>
      <w:bookmarkEnd w:id="71"/>
      <w:bookmarkEnd w:id="72"/>
      <w:bookmarkEnd w:id="73"/>
      <w:bookmarkEnd w:id="74"/>
      <w:bookmarkEnd w:id="75"/>
      <w:bookmarkEnd w:id="76"/>
      <w:r w:rsidRPr="00E73ABE">
        <w:t>Baseline net GHG removals by sink</w:t>
      </w:r>
      <w:bookmarkEnd w:id="77"/>
      <w:r w:rsidR="00EF2697">
        <w:t>s</w:t>
      </w:r>
      <w:bookmarkEnd w:id="78"/>
    </w:p>
    <w:p w:rsidR="000747E0" w:rsidRPr="007840DE" w:rsidRDefault="000747E0" w:rsidP="000747E0">
      <w:pPr>
        <w:pStyle w:val="SDMPara"/>
        <w:numPr>
          <w:ilvl w:val="0"/>
          <w:numId w:val="36"/>
        </w:numPr>
      </w:pPr>
      <w:r w:rsidRPr="009B0CBD">
        <w:t xml:space="preserve">The </w:t>
      </w:r>
      <w:r w:rsidRPr="007840DE">
        <w:t>baseline net GHG removals by sinks shall be calculated as follows:</w:t>
      </w:r>
    </w:p>
    <w:tbl>
      <w:tblPr>
        <w:tblStyle w:val="SDMMethTableEquation"/>
        <w:tblW w:w="8760" w:type="dxa"/>
        <w:tblLook w:val="0600" w:firstRow="0" w:lastRow="0" w:firstColumn="0" w:lastColumn="0" w:noHBand="1" w:noVBand="1"/>
      </w:tblPr>
      <w:tblGrid>
        <w:gridCol w:w="7094"/>
        <w:gridCol w:w="1666"/>
      </w:tblGrid>
      <w:tr w:rsidR="000747E0" w:rsidRPr="00E92EB7" w:rsidTr="004F4702">
        <w:tc>
          <w:tcPr>
            <w:tcW w:w="7094" w:type="dxa"/>
          </w:tcPr>
          <w:p w:rsidR="000747E0" w:rsidRPr="00E92EB7" w:rsidRDefault="000C416F" w:rsidP="004F4702">
            <w:pPr>
              <w:pStyle w:val="SDMMethEquation"/>
            </w:pPr>
            <m:oMath>
              <m:sSub>
                <m:sSubPr>
                  <m:ctrlPr>
                    <w:rPr>
                      <w:rFonts w:ascii="Cambria Math" w:hAnsi="Cambria Math"/>
                      <w:i/>
                    </w:rPr>
                  </m:ctrlPr>
                </m:sSubPr>
                <m:e>
                  <m:r>
                    <w:rPr>
                      <w:rFonts w:ascii="Cambria Math" w:hAnsi="Cambria Math"/>
                    </w:rPr>
                    <m:t>∆C</m:t>
                  </m:r>
                </m:e>
                <m:sub>
                  <m:r>
                    <w:rPr>
                      <w:rFonts w:ascii="Cambria Math" w:hAnsi="Cambria Math"/>
                    </w:rPr>
                    <m:t>BSL,t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TREE_BSL,t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SHRUB_BSL,t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DW_BSL,t</m:t>
                  </m:r>
                </m:sub>
              </m:sSub>
            </m:oMath>
            <w:r w:rsidR="000747E0" w:rsidRPr="00E92EB7">
              <w:t xml:space="preserve"> </w:t>
            </w:r>
          </w:p>
        </w:tc>
        <w:tc>
          <w:tcPr>
            <w:tcW w:w="1666" w:type="dxa"/>
          </w:tcPr>
          <w:p w:rsidR="000747E0" w:rsidRPr="00E92EB7" w:rsidRDefault="000747E0" w:rsidP="000747E0">
            <w:pPr>
              <w:pStyle w:val="SDMMethEquationNr"/>
              <w:numPr>
                <w:ilvl w:val="0"/>
                <w:numId w:val="23"/>
              </w:numPr>
              <w:rPr>
                <w:sz w:val="22"/>
              </w:rPr>
            </w:pPr>
          </w:p>
        </w:tc>
      </w:tr>
    </w:tbl>
    <w:p w:rsidR="000747E0" w:rsidRPr="00E92EB7" w:rsidRDefault="000747E0" w:rsidP="000747E0">
      <w:pPr>
        <w:pStyle w:val="SDMMethCaptionEquationParametersTable"/>
        <w:keepLines w:val="0"/>
        <w:rPr>
          <w:rFonts w:cs="Arial"/>
          <w:szCs w:val="22"/>
        </w:rPr>
      </w:pPr>
      <w:r w:rsidRPr="00E92EB7">
        <w:rPr>
          <w:rFonts w:cs="Arial"/>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0747E0" w:rsidRPr="00E92EB7" w:rsidTr="004F4702">
        <w:tc>
          <w:tcPr>
            <w:tcW w:w="1701" w:type="dxa"/>
            <w:vAlign w:val="top"/>
          </w:tcPr>
          <w:p w:rsidR="000747E0" w:rsidRPr="00E92EB7" w:rsidRDefault="000C416F" w:rsidP="004F4702">
            <w:pPr>
              <w:pStyle w:val="SDMTableBoxParaNotNumbered"/>
              <w:keepNext/>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BSL,t</m:t>
                    </m:r>
                  </m:sub>
                </m:sSub>
              </m:oMath>
            </m:oMathPara>
          </w:p>
        </w:tc>
        <w:tc>
          <w:tcPr>
            <w:tcW w:w="345" w:type="dxa"/>
            <w:vAlign w:val="top"/>
          </w:tcPr>
          <w:p w:rsidR="000747E0" w:rsidRPr="00E92EB7" w:rsidRDefault="000747E0" w:rsidP="004F4702">
            <w:pPr>
              <w:pStyle w:val="SDMTableBoxParaNotNumbered"/>
              <w:keepNext/>
              <w:rPr>
                <w:rFonts w:cs="Arial"/>
                <w:sz w:val="22"/>
                <w:szCs w:val="22"/>
              </w:rPr>
            </w:pPr>
            <w:r w:rsidRPr="00E92EB7">
              <w:rPr>
                <w:rFonts w:cs="Arial"/>
                <w:sz w:val="22"/>
                <w:szCs w:val="22"/>
              </w:rPr>
              <w:t>=</w:t>
            </w:r>
          </w:p>
        </w:tc>
        <w:tc>
          <w:tcPr>
            <w:tcW w:w="0" w:type="auto"/>
            <w:vAlign w:val="top"/>
          </w:tcPr>
          <w:p w:rsidR="000747E0" w:rsidRPr="00E92EB7" w:rsidRDefault="000747E0" w:rsidP="004F4702">
            <w:pPr>
              <w:pStyle w:val="Meth-Dataandparameters"/>
              <w:rPr>
                <w:rFonts w:ascii="Arial" w:hAnsi="Arial" w:cs="Arial"/>
              </w:rPr>
            </w:pPr>
            <w:r w:rsidRPr="00E92EB7">
              <w:rPr>
                <w:rFonts w:ascii="Arial" w:hAnsi="Arial" w:cs="Arial"/>
                <w:lang w:eastAsia="es-ES"/>
              </w:rPr>
              <w:t>Baseline net GHG removals by sinks in year </w:t>
            </w:r>
            <w:r w:rsidRPr="00E92EB7">
              <w:rPr>
                <w:rFonts w:ascii="Arial" w:hAnsi="Arial" w:cs="Arial"/>
                <w:i/>
                <w:lang w:eastAsia="es-ES"/>
              </w:rPr>
              <w:t>t</w:t>
            </w:r>
            <w:r w:rsidRPr="00E92EB7">
              <w:rPr>
                <w:rFonts w:ascii="Arial" w:hAnsi="Arial" w:cs="Arial"/>
                <w:lang w:eastAsia="es-ES"/>
              </w:rPr>
              <w:t>; t CO</w:t>
            </w:r>
            <w:r w:rsidRPr="00E92EB7">
              <w:rPr>
                <w:rFonts w:ascii="Arial" w:hAnsi="Arial" w:cs="Arial"/>
                <w:vertAlign w:val="subscript"/>
                <w:lang w:eastAsia="es-ES"/>
              </w:rPr>
              <w:t>2</w:t>
            </w:r>
            <w:r w:rsidRPr="00E92EB7">
              <w:rPr>
                <w:rFonts w:ascii="Arial" w:hAnsi="Arial" w:cs="Arial"/>
                <w:lang w:eastAsia="es-ES"/>
              </w:rPr>
              <w:t>-e</w:t>
            </w:r>
          </w:p>
        </w:tc>
      </w:tr>
      <w:tr w:rsidR="000747E0" w:rsidRPr="00E92EB7" w:rsidTr="004F4702">
        <w:tc>
          <w:tcPr>
            <w:tcW w:w="1701" w:type="dxa"/>
            <w:vAlign w:val="top"/>
          </w:tcPr>
          <w:p w:rsidR="000747E0" w:rsidRPr="00E92EB7" w:rsidRDefault="000C416F" w:rsidP="004F4702">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TREE_BSL,t</m:t>
                    </m:r>
                  </m:sub>
                </m:sSub>
              </m:oMath>
            </m:oMathPara>
          </w:p>
        </w:tc>
        <w:tc>
          <w:tcPr>
            <w:tcW w:w="345" w:type="dxa"/>
            <w:vAlign w:val="top"/>
          </w:tcPr>
          <w:p w:rsidR="000747E0" w:rsidRPr="00E92EB7" w:rsidRDefault="000747E0" w:rsidP="004F4702">
            <w:pPr>
              <w:pStyle w:val="SDMTableBoxParaNotNumbered"/>
              <w:rPr>
                <w:rFonts w:cs="Arial"/>
                <w:sz w:val="22"/>
                <w:szCs w:val="22"/>
              </w:rPr>
            </w:pPr>
            <w:r w:rsidRPr="00E92EB7">
              <w:rPr>
                <w:rFonts w:cs="Arial"/>
                <w:sz w:val="22"/>
                <w:szCs w:val="22"/>
              </w:rPr>
              <w:t>=</w:t>
            </w:r>
          </w:p>
        </w:tc>
        <w:tc>
          <w:tcPr>
            <w:tcW w:w="0" w:type="auto"/>
            <w:vAlign w:val="top"/>
          </w:tcPr>
          <w:p w:rsidR="000747E0" w:rsidRPr="00E92EB7" w:rsidRDefault="000747E0" w:rsidP="004F4702">
            <w:pPr>
              <w:pStyle w:val="SDMTableBoxParaNotNumbered"/>
              <w:rPr>
                <w:rFonts w:cs="Arial"/>
                <w:sz w:val="22"/>
                <w:szCs w:val="22"/>
              </w:rPr>
            </w:pPr>
            <w:r w:rsidRPr="00E92EB7">
              <w:rPr>
                <w:rFonts w:cs="Arial"/>
                <w:sz w:val="22"/>
                <w:szCs w:val="22"/>
                <w:lang w:eastAsia="es-ES"/>
              </w:rPr>
              <w:t>Change in carbon stock in baseline tree biomass within the project boundary in year </w:t>
            </w:r>
            <w:r w:rsidRPr="00E92EB7">
              <w:rPr>
                <w:rFonts w:cs="Arial"/>
                <w:i/>
                <w:sz w:val="22"/>
                <w:szCs w:val="22"/>
                <w:lang w:eastAsia="es-ES"/>
              </w:rPr>
              <w:t>t</w:t>
            </w:r>
            <w:r w:rsidRPr="00E92EB7">
              <w:rPr>
                <w:rFonts w:cs="Arial"/>
                <w:sz w:val="22"/>
                <w:szCs w:val="22"/>
                <w:lang w:eastAsia="es-ES"/>
              </w:rPr>
              <w:t>, as estimated in the tool “Estimation of carbon stocks and change in carbon stocks of trees and shrubs in A/R CDM project activities”; t CO</w:t>
            </w:r>
            <w:r w:rsidRPr="00E92EB7">
              <w:rPr>
                <w:rFonts w:cs="Arial"/>
                <w:sz w:val="22"/>
                <w:szCs w:val="22"/>
                <w:vertAlign w:val="subscript"/>
                <w:lang w:eastAsia="es-ES"/>
              </w:rPr>
              <w:t>2</w:t>
            </w:r>
            <w:r w:rsidRPr="00E92EB7">
              <w:rPr>
                <w:rFonts w:cs="Arial"/>
                <w:sz w:val="22"/>
                <w:szCs w:val="22"/>
                <w:lang w:eastAsia="es-ES"/>
              </w:rPr>
              <w:t>-e</w:t>
            </w:r>
          </w:p>
        </w:tc>
      </w:tr>
      <w:tr w:rsidR="000747E0" w:rsidRPr="00E92EB7" w:rsidTr="004F4702">
        <w:tc>
          <w:tcPr>
            <w:tcW w:w="1701" w:type="dxa"/>
            <w:vAlign w:val="top"/>
          </w:tcPr>
          <w:p w:rsidR="000747E0" w:rsidRPr="00E92EB7" w:rsidRDefault="000C416F" w:rsidP="004F4702">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SHRUB_BSL,t</m:t>
                    </m:r>
                  </m:sub>
                </m:sSub>
              </m:oMath>
            </m:oMathPara>
          </w:p>
        </w:tc>
        <w:tc>
          <w:tcPr>
            <w:tcW w:w="345" w:type="dxa"/>
            <w:vAlign w:val="top"/>
          </w:tcPr>
          <w:p w:rsidR="000747E0" w:rsidRPr="00E92EB7" w:rsidRDefault="000747E0" w:rsidP="004F4702">
            <w:pPr>
              <w:pStyle w:val="SDMTableBoxParaNotNumbered"/>
              <w:rPr>
                <w:rFonts w:cs="Arial"/>
                <w:sz w:val="22"/>
                <w:szCs w:val="22"/>
              </w:rPr>
            </w:pPr>
            <w:r w:rsidRPr="00E92EB7">
              <w:rPr>
                <w:rFonts w:cs="Arial"/>
                <w:sz w:val="22"/>
                <w:szCs w:val="22"/>
              </w:rPr>
              <w:t>=</w:t>
            </w:r>
          </w:p>
        </w:tc>
        <w:tc>
          <w:tcPr>
            <w:tcW w:w="0" w:type="auto"/>
            <w:vAlign w:val="top"/>
          </w:tcPr>
          <w:p w:rsidR="000747E0" w:rsidRPr="00E92EB7" w:rsidRDefault="000747E0" w:rsidP="004F4702">
            <w:pPr>
              <w:pStyle w:val="SDMTableBoxParaNotNumbered"/>
              <w:rPr>
                <w:rFonts w:cs="Arial"/>
                <w:sz w:val="22"/>
                <w:szCs w:val="22"/>
              </w:rPr>
            </w:pPr>
            <w:r w:rsidRPr="00E92EB7">
              <w:rPr>
                <w:rFonts w:cs="Arial"/>
                <w:sz w:val="22"/>
                <w:szCs w:val="22"/>
                <w:lang w:eastAsia="es-ES"/>
              </w:rPr>
              <w:t>Change in carbon stock in baseline shrub biomass within the project boundary, in year </w:t>
            </w:r>
            <w:r w:rsidRPr="00E92EB7">
              <w:rPr>
                <w:rFonts w:cs="Arial"/>
                <w:i/>
                <w:sz w:val="22"/>
                <w:szCs w:val="22"/>
                <w:lang w:eastAsia="es-ES"/>
              </w:rPr>
              <w:t>t</w:t>
            </w:r>
            <w:r w:rsidRPr="00E92EB7">
              <w:rPr>
                <w:rFonts w:cs="Arial"/>
                <w:sz w:val="22"/>
                <w:szCs w:val="22"/>
                <w:lang w:eastAsia="es-ES"/>
              </w:rPr>
              <w:t>, as estimated in the tool “Estimation of carbon stocks and change in carbon stocks of trees and shrubs in A/R CDM project activities”; t CO</w:t>
            </w:r>
            <w:r w:rsidRPr="00E92EB7">
              <w:rPr>
                <w:rFonts w:cs="Arial"/>
                <w:sz w:val="22"/>
                <w:szCs w:val="22"/>
                <w:vertAlign w:val="subscript"/>
                <w:lang w:eastAsia="es-ES"/>
              </w:rPr>
              <w:t>2</w:t>
            </w:r>
            <w:r w:rsidRPr="00E92EB7">
              <w:rPr>
                <w:rFonts w:cs="Arial"/>
                <w:sz w:val="22"/>
                <w:szCs w:val="22"/>
                <w:lang w:eastAsia="es-ES"/>
              </w:rPr>
              <w:t>-e</w:t>
            </w:r>
          </w:p>
        </w:tc>
      </w:tr>
      <w:tr w:rsidR="000747E0" w:rsidRPr="00E92EB7" w:rsidTr="004F4702">
        <w:tc>
          <w:tcPr>
            <w:tcW w:w="1701" w:type="dxa"/>
            <w:vAlign w:val="top"/>
          </w:tcPr>
          <w:p w:rsidR="000747E0" w:rsidRPr="00E92EB7" w:rsidRDefault="000C416F" w:rsidP="004F4702">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DW_BSL,t</m:t>
                    </m:r>
                  </m:sub>
                </m:sSub>
              </m:oMath>
            </m:oMathPara>
          </w:p>
        </w:tc>
        <w:tc>
          <w:tcPr>
            <w:tcW w:w="345" w:type="dxa"/>
            <w:vAlign w:val="top"/>
          </w:tcPr>
          <w:p w:rsidR="000747E0" w:rsidRPr="00E92EB7" w:rsidRDefault="000747E0" w:rsidP="004F4702">
            <w:pPr>
              <w:pStyle w:val="SDMTableBoxParaNotNumbered"/>
              <w:rPr>
                <w:rFonts w:cs="Arial"/>
                <w:sz w:val="22"/>
                <w:szCs w:val="22"/>
              </w:rPr>
            </w:pPr>
            <w:r w:rsidRPr="00E92EB7">
              <w:rPr>
                <w:rFonts w:cs="Arial"/>
                <w:sz w:val="22"/>
                <w:szCs w:val="22"/>
              </w:rPr>
              <w:t>=</w:t>
            </w:r>
          </w:p>
        </w:tc>
        <w:tc>
          <w:tcPr>
            <w:tcW w:w="0" w:type="auto"/>
            <w:vAlign w:val="top"/>
          </w:tcPr>
          <w:p w:rsidR="000747E0" w:rsidRPr="00E92EB7" w:rsidRDefault="000747E0" w:rsidP="004F4702">
            <w:pPr>
              <w:pStyle w:val="SDMTableBoxParaNotNumbered"/>
              <w:rPr>
                <w:rFonts w:cs="Arial"/>
                <w:sz w:val="22"/>
                <w:szCs w:val="22"/>
              </w:rPr>
            </w:pPr>
            <w:r w:rsidRPr="00E92EB7">
              <w:rPr>
                <w:rFonts w:cs="Arial"/>
                <w:sz w:val="22"/>
                <w:szCs w:val="22"/>
                <w:lang w:eastAsia="es-ES"/>
              </w:rPr>
              <w:t>Change in carbon stock in baseline dead wood biomass within the project boundary, in year </w:t>
            </w:r>
            <w:r w:rsidRPr="00E92EB7">
              <w:rPr>
                <w:rFonts w:cs="Arial"/>
                <w:i/>
                <w:sz w:val="22"/>
                <w:szCs w:val="22"/>
                <w:lang w:eastAsia="es-ES"/>
              </w:rPr>
              <w:t>t</w:t>
            </w:r>
            <w:r w:rsidRPr="00E92EB7">
              <w:rPr>
                <w:rFonts w:cs="Arial"/>
                <w:sz w:val="22"/>
                <w:szCs w:val="22"/>
                <w:lang w:eastAsia="es-ES"/>
              </w:rPr>
              <w:t>, as estimated in the tool “Estimation of carbon stocks and change in carbon stocks in dead wood and litter in A/R CDM project activities”; t CO</w:t>
            </w:r>
            <w:r w:rsidRPr="00E92EB7">
              <w:rPr>
                <w:rFonts w:cs="Arial"/>
                <w:sz w:val="22"/>
                <w:szCs w:val="22"/>
                <w:vertAlign w:val="subscript"/>
                <w:lang w:eastAsia="es-ES"/>
              </w:rPr>
              <w:t>2</w:t>
            </w:r>
            <w:r w:rsidRPr="00E92EB7">
              <w:rPr>
                <w:rFonts w:cs="Arial"/>
                <w:sz w:val="22"/>
                <w:szCs w:val="22"/>
                <w:lang w:eastAsia="es-ES"/>
              </w:rPr>
              <w:t>-e</w:t>
            </w:r>
          </w:p>
        </w:tc>
      </w:tr>
    </w:tbl>
    <w:p w:rsidR="008F540B" w:rsidRPr="008F540B" w:rsidRDefault="008F540B" w:rsidP="008F540B">
      <w:pPr>
        <w:pStyle w:val="SDMHead2"/>
      </w:pPr>
      <w:bookmarkStart w:id="79" w:name="_Toc364861048"/>
      <w:r w:rsidRPr="008F540B">
        <w:t>Actual net GHG removals by sinks</w:t>
      </w:r>
      <w:bookmarkEnd w:id="79"/>
    </w:p>
    <w:p w:rsidR="00F503E2" w:rsidRDefault="00F503E2" w:rsidP="000747E0">
      <w:pPr>
        <w:pStyle w:val="SDMPara"/>
        <w:numPr>
          <w:ilvl w:val="0"/>
          <w:numId w:val="36"/>
        </w:numPr>
      </w:pPr>
      <w:r>
        <w:t xml:space="preserve">GHG emissions resulting from removal of herbaceous vegetation, combustion of fossil fuel, fertilizer application, use of wood, decomposition of litter and fine roots of N-fixing trees, </w:t>
      </w:r>
      <w:r w:rsidRPr="00A2733A">
        <w:t>construction of access roads within the project boundary</w:t>
      </w:r>
      <w:r>
        <w:t>,</w:t>
      </w:r>
      <w:r w:rsidRPr="00A2733A">
        <w:t xml:space="preserve"> </w:t>
      </w:r>
      <w:r>
        <w:t>and transportation attributable to the project activity shall be considered insignificant and therefore accounted as zero</w:t>
      </w:r>
      <w:r w:rsidR="00084F66">
        <w:t>.</w:t>
      </w:r>
    </w:p>
    <w:p w:rsidR="000747E0" w:rsidRDefault="00461C70" w:rsidP="000747E0">
      <w:pPr>
        <w:pStyle w:val="SDMPara"/>
        <w:numPr>
          <w:ilvl w:val="0"/>
          <w:numId w:val="36"/>
        </w:numPr>
      </w:pPr>
      <w:r>
        <w:t xml:space="preserve">The </w:t>
      </w:r>
      <w:r w:rsidR="000747E0">
        <w:t xml:space="preserve">actual net </w:t>
      </w:r>
      <w:r w:rsidR="000747E0" w:rsidRPr="00087CB4">
        <w:t xml:space="preserve">GHG removals by sinks </w:t>
      </w:r>
      <w:r w:rsidR="000747E0">
        <w:t>shall be calculated as follows:</w:t>
      </w:r>
    </w:p>
    <w:tbl>
      <w:tblPr>
        <w:tblStyle w:val="SDMMethTableEquation"/>
        <w:tblW w:w="8760" w:type="dxa"/>
        <w:tblLook w:val="0600" w:firstRow="0" w:lastRow="0" w:firstColumn="0" w:lastColumn="0" w:noHBand="1" w:noVBand="1"/>
      </w:tblPr>
      <w:tblGrid>
        <w:gridCol w:w="7094"/>
        <w:gridCol w:w="1666"/>
      </w:tblGrid>
      <w:tr w:rsidR="000747E0" w:rsidRPr="00E92EB7" w:rsidTr="004F4702">
        <w:tc>
          <w:tcPr>
            <w:tcW w:w="7094" w:type="dxa"/>
          </w:tcPr>
          <w:p w:rsidR="000747E0" w:rsidRPr="00E92EB7" w:rsidRDefault="000C416F" w:rsidP="004F4702">
            <w:pPr>
              <w:pStyle w:val="SDMMethEquation"/>
            </w:pPr>
            <m:oMath>
              <m:sSub>
                <m:sSubPr>
                  <m:ctrlPr>
                    <w:rPr>
                      <w:rFonts w:ascii="Cambria Math" w:hAnsi="Cambria Math"/>
                      <w:i/>
                    </w:rPr>
                  </m:ctrlPr>
                </m:sSubPr>
                <m:e>
                  <m:r>
                    <w:rPr>
                      <w:rFonts w:ascii="Cambria Math" w:hAnsi="Cambria Math"/>
                    </w:rPr>
                    <m:t>∆C</m:t>
                  </m:r>
                </m:e>
                <m:sub>
                  <m:r>
                    <w:rPr>
                      <w:rFonts w:ascii="Cambria Math" w:hAnsi="Cambria Math"/>
                    </w:rPr>
                    <m:t>ACTUAL,t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GHG</m:t>
                  </m:r>
                </m:e>
                <m:sub>
                  <m:r>
                    <w:rPr>
                      <w:rFonts w:ascii="Cambria Math" w:hAnsi="Cambria Math"/>
                    </w:rPr>
                    <m:t>E,t</m:t>
                  </m:r>
                </m:sub>
              </m:sSub>
            </m:oMath>
            <w:r w:rsidR="000747E0" w:rsidRPr="00E92EB7">
              <w:t xml:space="preserve"> </w:t>
            </w:r>
          </w:p>
        </w:tc>
        <w:tc>
          <w:tcPr>
            <w:tcW w:w="1666" w:type="dxa"/>
          </w:tcPr>
          <w:p w:rsidR="000747E0" w:rsidRPr="00E92EB7" w:rsidRDefault="000747E0" w:rsidP="000747E0">
            <w:pPr>
              <w:pStyle w:val="SDMMethEquationNr"/>
              <w:numPr>
                <w:ilvl w:val="0"/>
                <w:numId w:val="23"/>
              </w:numPr>
              <w:rPr>
                <w:sz w:val="22"/>
              </w:rPr>
            </w:pPr>
          </w:p>
        </w:tc>
      </w:tr>
    </w:tbl>
    <w:p w:rsidR="000747E0" w:rsidRPr="00E92EB7" w:rsidRDefault="000747E0" w:rsidP="000747E0">
      <w:pPr>
        <w:pStyle w:val="SDMMethCaptionEquationParametersTable"/>
        <w:rPr>
          <w:rFonts w:cs="Arial"/>
          <w:szCs w:val="22"/>
        </w:rPr>
      </w:pPr>
      <w:r w:rsidRPr="00E92EB7">
        <w:rPr>
          <w:rFonts w:cs="Arial"/>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0747E0" w:rsidRPr="00E92EB7" w:rsidTr="004F4702">
        <w:tc>
          <w:tcPr>
            <w:tcW w:w="1701" w:type="dxa"/>
            <w:vAlign w:val="top"/>
          </w:tcPr>
          <w:p w:rsidR="000747E0" w:rsidRPr="00E92EB7" w:rsidRDefault="000C416F" w:rsidP="004F4702">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ACTUAL,t</m:t>
                    </m:r>
                  </m:sub>
                </m:sSub>
              </m:oMath>
            </m:oMathPara>
          </w:p>
        </w:tc>
        <w:tc>
          <w:tcPr>
            <w:tcW w:w="345" w:type="dxa"/>
            <w:vAlign w:val="top"/>
          </w:tcPr>
          <w:p w:rsidR="000747E0" w:rsidRPr="00E92EB7" w:rsidRDefault="000747E0" w:rsidP="004F4702">
            <w:pPr>
              <w:pStyle w:val="SDMTableBoxParaNotNumbered"/>
              <w:rPr>
                <w:rFonts w:cs="Arial"/>
                <w:sz w:val="22"/>
                <w:szCs w:val="22"/>
              </w:rPr>
            </w:pPr>
            <w:r w:rsidRPr="00E92EB7">
              <w:rPr>
                <w:rFonts w:cs="Arial"/>
                <w:sz w:val="22"/>
                <w:szCs w:val="22"/>
              </w:rPr>
              <w:t>=</w:t>
            </w:r>
          </w:p>
        </w:tc>
        <w:tc>
          <w:tcPr>
            <w:tcW w:w="0" w:type="auto"/>
            <w:vAlign w:val="top"/>
          </w:tcPr>
          <w:p w:rsidR="000747E0" w:rsidRPr="00E92EB7" w:rsidRDefault="000747E0" w:rsidP="004F4702">
            <w:pPr>
              <w:pStyle w:val="Meth-Dataandparameters"/>
              <w:rPr>
                <w:rFonts w:ascii="Arial" w:hAnsi="Arial" w:cs="Arial"/>
              </w:rPr>
            </w:pPr>
            <w:r w:rsidRPr="00E92EB7">
              <w:rPr>
                <w:rFonts w:ascii="Arial" w:hAnsi="Arial" w:cs="Arial"/>
                <w:lang w:eastAsia="es-ES"/>
              </w:rPr>
              <w:t>Actual net GHG removals by sinks, in year </w:t>
            </w:r>
            <w:r w:rsidRPr="00E92EB7">
              <w:rPr>
                <w:rFonts w:ascii="Arial" w:hAnsi="Arial" w:cs="Arial"/>
                <w:i/>
                <w:lang w:eastAsia="es-ES"/>
              </w:rPr>
              <w:t>t</w:t>
            </w:r>
            <w:r w:rsidRPr="00E92EB7">
              <w:rPr>
                <w:rFonts w:ascii="Arial" w:hAnsi="Arial" w:cs="Arial"/>
                <w:lang w:eastAsia="es-ES"/>
              </w:rPr>
              <w:t>; t CO</w:t>
            </w:r>
            <w:r w:rsidRPr="00E92EB7">
              <w:rPr>
                <w:rFonts w:ascii="Arial" w:hAnsi="Arial" w:cs="Arial"/>
                <w:vertAlign w:val="subscript"/>
                <w:lang w:eastAsia="es-ES"/>
              </w:rPr>
              <w:t>2</w:t>
            </w:r>
            <w:r w:rsidRPr="00E92EB7">
              <w:rPr>
                <w:rFonts w:ascii="Arial" w:hAnsi="Arial" w:cs="Arial"/>
                <w:lang w:eastAsia="es-ES"/>
              </w:rPr>
              <w:t>-e</w:t>
            </w:r>
          </w:p>
        </w:tc>
      </w:tr>
      <w:tr w:rsidR="000747E0" w:rsidRPr="00E92EB7" w:rsidTr="004F4702">
        <w:tc>
          <w:tcPr>
            <w:tcW w:w="1701" w:type="dxa"/>
            <w:vAlign w:val="top"/>
          </w:tcPr>
          <w:p w:rsidR="000747E0" w:rsidRPr="00E92EB7" w:rsidRDefault="000C416F" w:rsidP="004F4702">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P,t</m:t>
                    </m:r>
                  </m:sub>
                </m:sSub>
              </m:oMath>
            </m:oMathPara>
          </w:p>
        </w:tc>
        <w:tc>
          <w:tcPr>
            <w:tcW w:w="345" w:type="dxa"/>
            <w:vAlign w:val="top"/>
          </w:tcPr>
          <w:p w:rsidR="000747E0" w:rsidRPr="00E92EB7" w:rsidRDefault="000747E0" w:rsidP="004F4702">
            <w:pPr>
              <w:pStyle w:val="SDMTableBoxParaNotNumbered"/>
              <w:rPr>
                <w:rFonts w:cs="Arial"/>
                <w:sz w:val="22"/>
                <w:szCs w:val="22"/>
              </w:rPr>
            </w:pPr>
            <w:r w:rsidRPr="00E92EB7">
              <w:rPr>
                <w:rFonts w:cs="Arial"/>
                <w:sz w:val="22"/>
                <w:szCs w:val="22"/>
              </w:rPr>
              <w:t>=</w:t>
            </w:r>
          </w:p>
        </w:tc>
        <w:tc>
          <w:tcPr>
            <w:tcW w:w="0" w:type="auto"/>
            <w:vAlign w:val="top"/>
          </w:tcPr>
          <w:p w:rsidR="000747E0" w:rsidRPr="00E92EB7" w:rsidRDefault="000747E0" w:rsidP="004F4702">
            <w:pPr>
              <w:pStyle w:val="SDMTableBoxParaNotNumbered"/>
              <w:rPr>
                <w:rFonts w:cs="Arial"/>
                <w:sz w:val="22"/>
                <w:szCs w:val="22"/>
              </w:rPr>
            </w:pPr>
            <w:r w:rsidRPr="00E92EB7">
              <w:rPr>
                <w:rFonts w:cs="Arial"/>
                <w:sz w:val="22"/>
                <w:szCs w:val="22"/>
                <w:lang w:eastAsia="es-ES"/>
              </w:rPr>
              <w:t>Change in the carbon stocks in project, occurring in the selected carbon pools, in year </w:t>
            </w:r>
            <w:r w:rsidRPr="00E92EB7">
              <w:rPr>
                <w:rFonts w:cs="Arial"/>
                <w:i/>
                <w:sz w:val="22"/>
                <w:szCs w:val="22"/>
                <w:lang w:eastAsia="es-ES"/>
              </w:rPr>
              <w:t>t</w:t>
            </w:r>
            <w:r w:rsidRPr="00E92EB7">
              <w:rPr>
                <w:rFonts w:cs="Arial"/>
                <w:sz w:val="22"/>
                <w:szCs w:val="22"/>
                <w:lang w:eastAsia="es-ES"/>
              </w:rPr>
              <w:t>; t CO</w:t>
            </w:r>
            <w:r w:rsidRPr="00E92EB7">
              <w:rPr>
                <w:rFonts w:cs="Arial"/>
                <w:sz w:val="22"/>
                <w:szCs w:val="22"/>
                <w:vertAlign w:val="subscript"/>
                <w:lang w:eastAsia="es-ES"/>
              </w:rPr>
              <w:t>2</w:t>
            </w:r>
            <w:r w:rsidRPr="00E92EB7">
              <w:rPr>
                <w:rFonts w:cs="Arial"/>
                <w:sz w:val="22"/>
                <w:szCs w:val="22"/>
                <w:lang w:eastAsia="es-ES"/>
              </w:rPr>
              <w:t>-e</w:t>
            </w:r>
          </w:p>
        </w:tc>
      </w:tr>
      <w:tr w:rsidR="000747E0" w:rsidRPr="00E92EB7" w:rsidTr="004F4702">
        <w:tc>
          <w:tcPr>
            <w:tcW w:w="1701" w:type="dxa"/>
            <w:vAlign w:val="top"/>
          </w:tcPr>
          <w:p w:rsidR="000747E0" w:rsidRPr="00E92EB7" w:rsidRDefault="000C416F" w:rsidP="004F4702">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GHG</m:t>
                    </m:r>
                  </m:e>
                  <m:sub>
                    <m:r>
                      <w:rPr>
                        <w:rFonts w:ascii="Cambria Math" w:hAnsi="Cambria Math" w:cs="Arial"/>
                        <w:sz w:val="22"/>
                        <w:szCs w:val="22"/>
                      </w:rPr>
                      <m:t>E,t</m:t>
                    </m:r>
                  </m:sub>
                </m:sSub>
              </m:oMath>
            </m:oMathPara>
          </w:p>
        </w:tc>
        <w:tc>
          <w:tcPr>
            <w:tcW w:w="345" w:type="dxa"/>
            <w:vAlign w:val="top"/>
          </w:tcPr>
          <w:p w:rsidR="000747E0" w:rsidRPr="00E92EB7" w:rsidRDefault="000747E0" w:rsidP="004F4702">
            <w:pPr>
              <w:pStyle w:val="SDMTableBoxParaNotNumbered"/>
              <w:rPr>
                <w:rFonts w:cs="Arial"/>
                <w:sz w:val="22"/>
                <w:szCs w:val="22"/>
              </w:rPr>
            </w:pPr>
            <w:r w:rsidRPr="00E92EB7">
              <w:rPr>
                <w:rFonts w:cs="Arial"/>
                <w:sz w:val="22"/>
                <w:szCs w:val="22"/>
              </w:rPr>
              <w:t>=</w:t>
            </w:r>
          </w:p>
        </w:tc>
        <w:tc>
          <w:tcPr>
            <w:tcW w:w="0" w:type="auto"/>
            <w:vAlign w:val="top"/>
          </w:tcPr>
          <w:p w:rsidR="000747E0" w:rsidRPr="00E92EB7" w:rsidRDefault="000747E0" w:rsidP="004F4702">
            <w:pPr>
              <w:pStyle w:val="SDMTableBoxParaNotNumbered"/>
              <w:rPr>
                <w:rFonts w:cs="Arial"/>
                <w:sz w:val="22"/>
                <w:szCs w:val="22"/>
              </w:rPr>
            </w:pPr>
            <w:r w:rsidRPr="00E92EB7">
              <w:rPr>
                <w:rFonts w:cs="Arial"/>
                <w:sz w:val="22"/>
                <w:szCs w:val="22"/>
                <w:lang w:eastAsia="es-ES"/>
              </w:rPr>
              <w:t>Increase in non-CO</w:t>
            </w:r>
            <w:r w:rsidRPr="00E92EB7">
              <w:rPr>
                <w:rFonts w:cs="Arial"/>
                <w:sz w:val="22"/>
                <w:szCs w:val="22"/>
                <w:vertAlign w:val="subscript"/>
                <w:lang w:eastAsia="es-ES"/>
              </w:rPr>
              <w:t>2</w:t>
            </w:r>
            <w:r w:rsidRPr="00E92EB7">
              <w:rPr>
                <w:rFonts w:cs="Arial"/>
                <w:sz w:val="22"/>
                <w:szCs w:val="22"/>
                <w:lang w:eastAsia="es-ES"/>
              </w:rPr>
              <w:t xml:space="preserve"> GHG emissions within the project boundary as a result of the implementation of the A/R CDM project activity, in year </w:t>
            </w:r>
            <w:r w:rsidRPr="00E92EB7">
              <w:rPr>
                <w:rFonts w:cs="Arial"/>
                <w:i/>
                <w:sz w:val="22"/>
                <w:szCs w:val="22"/>
                <w:lang w:eastAsia="es-ES"/>
              </w:rPr>
              <w:t>t</w:t>
            </w:r>
            <w:r w:rsidRPr="00E92EB7">
              <w:rPr>
                <w:rFonts w:cs="Arial"/>
                <w:sz w:val="22"/>
                <w:szCs w:val="22"/>
                <w:lang w:eastAsia="es-ES"/>
              </w:rPr>
              <w:t>, as estimated in the tool “Estimation of non-CO</w:t>
            </w:r>
            <w:r w:rsidRPr="00E92EB7">
              <w:rPr>
                <w:rFonts w:cs="Arial"/>
                <w:sz w:val="22"/>
                <w:szCs w:val="22"/>
                <w:vertAlign w:val="subscript"/>
                <w:lang w:eastAsia="es-ES"/>
              </w:rPr>
              <w:t>2</w:t>
            </w:r>
            <w:r w:rsidRPr="00E92EB7">
              <w:rPr>
                <w:rFonts w:cs="Arial"/>
                <w:sz w:val="22"/>
                <w:szCs w:val="22"/>
                <w:lang w:eastAsia="es-ES"/>
              </w:rPr>
              <w:t xml:space="preserve"> GHG emissions resulting from burning of biomass attributable to an A/R CDM project activity”; t CO</w:t>
            </w:r>
            <w:r w:rsidRPr="00E92EB7">
              <w:rPr>
                <w:rFonts w:cs="Arial"/>
                <w:sz w:val="22"/>
                <w:szCs w:val="22"/>
                <w:vertAlign w:val="subscript"/>
                <w:lang w:eastAsia="es-ES"/>
              </w:rPr>
              <w:t>2</w:t>
            </w:r>
            <w:r w:rsidRPr="00E92EB7">
              <w:rPr>
                <w:rFonts w:cs="Arial"/>
                <w:sz w:val="22"/>
                <w:szCs w:val="22"/>
                <w:lang w:eastAsia="es-ES"/>
              </w:rPr>
              <w:t>-e</w:t>
            </w:r>
          </w:p>
        </w:tc>
      </w:tr>
    </w:tbl>
    <w:p w:rsidR="00D57F02" w:rsidRDefault="00D57F02" w:rsidP="00D57F02">
      <w:pPr>
        <w:pStyle w:val="SDMPara"/>
      </w:pPr>
      <w:bookmarkStart w:id="80" w:name="_Toc346039907"/>
      <w:bookmarkStart w:id="81" w:name="_Toc352521239"/>
      <w:bookmarkStart w:id="82" w:name="_Toc353201627"/>
      <w:bookmarkStart w:id="83" w:name="_Toc354405692"/>
      <w:bookmarkStart w:id="84" w:name="_Toc354405706"/>
      <w:bookmarkStart w:id="85" w:name="_Toc354503037"/>
      <w:r w:rsidRPr="00DD78B1">
        <w:t xml:space="preserve">Change in the carbon stocks in project, occurring in the selected carbon pools, is calculated as follows: </w:t>
      </w:r>
    </w:p>
    <w:tbl>
      <w:tblPr>
        <w:tblStyle w:val="SDMMethTableEquation"/>
        <w:tblW w:w="8760" w:type="dxa"/>
        <w:tblLook w:val="0600" w:firstRow="0" w:lastRow="0" w:firstColumn="0" w:lastColumn="0" w:noHBand="1" w:noVBand="1"/>
      </w:tblPr>
      <w:tblGrid>
        <w:gridCol w:w="7095"/>
        <w:gridCol w:w="1665"/>
      </w:tblGrid>
      <w:tr w:rsidR="00D57F02" w:rsidRPr="00E92EB7" w:rsidTr="00A3251D">
        <w:tc>
          <w:tcPr>
            <w:tcW w:w="7224" w:type="dxa"/>
          </w:tcPr>
          <w:p w:rsidR="00D57F02" w:rsidRPr="00E92EB7" w:rsidRDefault="000C416F" w:rsidP="00A3251D">
            <w:pPr>
              <w:pStyle w:val="SDMMethEquation"/>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P,t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TREE_PROJ,t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SHRUB_PROJ,t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DW_PROJ,t</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SOC_PROJ,t</m:t>
                    </m:r>
                  </m:sub>
                </m:sSub>
              </m:oMath>
            </m:oMathPara>
          </w:p>
        </w:tc>
        <w:tc>
          <w:tcPr>
            <w:tcW w:w="1701" w:type="dxa"/>
          </w:tcPr>
          <w:p w:rsidR="00D57F02" w:rsidRPr="00E92EB7" w:rsidRDefault="00D57F02" w:rsidP="00D24161">
            <w:pPr>
              <w:pStyle w:val="SDMMethEquationNr"/>
              <w:numPr>
                <w:ilvl w:val="0"/>
                <w:numId w:val="23"/>
              </w:numPr>
              <w:rPr>
                <w:sz w:val="22"/>
              </w:rPr>
            </w:pPr>
          </w:p>
        </w:tc>
      </w:tr>
    </w:tbl>
    <w:p w:rsidR="00D57F02" w:rsidRPr="00E92EB7" w:rsidRDefault="00D57F02" w:rsidP="00A3251D">
      <w:pPr>
        <w:pStyle w:val="SDMMethCaptionEquationParametersTable"/>
        <w:rPr>
          <w:szCs w:val="22"/>
        </w:rPr>
      </w:pPr>
      <w:r w:rsidRPr="00E92EB7">
        <w:rPr>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D57F02" w:rsidRPr="00E92EB7" w:rsidTr="00FF4BA9">
        <w:tc>
          <w:tcPr>
            <w:tcW w:w="1701" w:type="dxa"/>
            <w:vAlign w:val="top"/>
          </w:tcPr>
          <w:p w:rsidR="00D57F02"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P,t</m:t>
                    </m:r>
                  </m:sub>
                </m:sSub>
              </m:oMath>
            </m:oMathPara>
          </w:p>
        </w:tc>
        <w:tc>
          <w:tcPr>
            <w:tcW w:w="345" w:type="dxa"/>
            <w:vAlign w:val="top"/>
          </w:tcPr>
          <w:p w:rsidR="00D57F02" w:rsidRPr="00E92EB7" w:rsidRDefault="00D57F02" w:rsidP="00FF4BA9">
            <w:pPr>
              <w:pStyle w:val="SDMTableBoxParaNotNumbered"/>
              <w:rPr>
                <w:rFonts w:cs="Arial"/>
                <w:sz w:val="22"/>
                <w:szCs w:val="22"/>
              </w:rPr>
            </w:pPr>
            <w:r w:rsidRPr="00E92EB7">
              <w:rPr>
                <w:rFonts w:cs="Arial"/>
                <w:sz w:val="22"/>
                <w:szCs w:val="22"/>
              </w:rPr>
              <w:t>=</w:t>
            </w:r>
          </w:p>
        </w:tc>
        <w:tc>
          <w:tcPr>
            <w:tcW w:w="0" w:type="auto"/>
            <w:vAlign w:val="top"/>
          </w:tcPr>
          <w:p w:rsidR="00D57F02" w:rsidRPr="00E92EB7" w:rsidRDefault="00D57F02" w:rsidP="00FF4BA9">
            <w:pPr>
              <w:pStyle w:val="SDMTableBoxParaNotNumbered"/>
              <w:rPr>
                <w:rFonts w:cs="Arial"/>
                <w:sz w:val="22"/>
                <w:szCs w:val="22"/>
              </w:rPr>
            </w:pPr>
            <w:r w:rsidRPr="00E92EB7">
              <w:rPr>
                <w:rFonts w:cs="Arial"/>
                <w:sz w:val="22"/>
                <w:szCs w:val="22"/>
                <w:lang w:eastAsia="es-ES"/>
              </w:rPr>
              <w:t>Change in the carbon stocks in project, occurring in the selected carbon pools, in year </w:t>
            </w:r>
            <w:r w:rsidRPr="00E92EB7">
              <w:rPr>
                <w:rFonts w:cs="Arial"/>
                <w:i/>
                <w:sz w:val="22"/>
                <w:szCs w:val="22"/>
                <w:lang w:eastAsia="es-ES"/>
              </w:rPr>
              <w:t>t</w:t>
            </w:r>
            <w:r w:rsidRPr="00E92EB7">
              <w:rPr>
                <w:rFonts w:cs="Arial"/>
                <w:sz w:val="22"/>
                <w:szCs w:val="22"/>
                <w:lang w:eastAsia="es-ES"/>
              </w:rPr>
              <w:t>; t</w:t>
            </w:r>
            <w:r w:rsidR="00EF2697" w:rsidRPr="00E92EB7">
              <w:rPr>
                <w:rFonts w:cs="Arial"/>
                <w:sz w:val="22"/>
                <w:szCs w:val="22"/>
                <w:lang w:eastAsia="es-ES"/>
              </w:rPr>
              <w:t xml:space="preserve"> </w:t>
            </w:r>
            <w:r w:rsidRPr="00E92EB7">
              <w:rPr>
                <w:rFonts w:cs="Arial"/>
                <w:sz w:val="22"/>
                <w:szCs w:val="22"/>
                <w:lang w:eastAsia="es-ES"/>
              </w:rPr>
              <w:t>CO</w:t>
            </w:r>
            <w:r w:rsidRPr="00E92EB7">
              <w:rPr>
                <w:rFonts w:cs="Arial"/>
                <w:sz w:val="22"/>
                <w:szCs w:val="22"/>
                <w:vertAlign w:val="subscript"/>
                <w:lang w:eastAsia="es-ES"/>
              </w:rPr>
              <w:t>2</w:t>
            </w:r>
            <w:r w:rsidRPr="00E92EB7">
              <w:rPr>
                <w:rFonts w:cs="Arial"/>
                <w:sz w:val="22"/>
                <w:szCs w:val="22"/>
                <w:lang w:eastAsia="es-ES"/>
              </w:rPr>
              <w:t>-e</w:t>
            </w:r>
          </w:p>
        </w:tc>
      </w:tr>
      <w:tr w:rsidR="00D57F02" w:rsidRPr="00E92EB7" w:rsidTr="00FF4BA9">
        <w:tc>
          <w:tcPr>
            <w:tcW w:w="1701" w:type="dxa"/>
            <w:vAlign w:val="top"/>
          </w:tcPr>
          <w:p w:rsidR="00D57F02"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TREE_PROJ,t</m:t>
                    </m:r>
                  </m:sub>
                </m:sSub>
              </m:oMath>
            </m:oMathPara>
          </w:p>
        </w:tc>
        <w:tc>
          <w:tcPr>
            <w:tcW w:w="345" w:type="dxa"/>
            <w:vAlign w:val="top"/>
          </w:tcPr>
          <w:p w:rsidR="00D57F02" w:rsidRPr="00E92EB7" w:rsidRDefault="00D57F02" w:rsidP="00FF4BA9">
            <w:pPr>
              <w:pStyle w:val="SDMTableBoxParaNotNumbered"/>
              <w:keepNext/>
              <w:keepLines/>
              <w:rPr>
                <w:rFonts w:cs="Arial"/>
                <w:sz w:val="22"/>
                <w:szCs w:val="22"/>
              </w:rPr>
            </w:pPr>
            <w:r w:rsidRPr="00E92EB7">
              <w:rPr>
                <w:rFonts w:cs="Arial"/>
                <w:sz w:val="22"/>
                <w:szCs w:val="22"/>
              </w:rPr>
              <w:t>=</w:t>
            </w:r>
          </w:p>
        </w:tc>
        <w:tc>
          <w:tcPr>
            <w:tcW w:w="0" w:type="auto"/>
            <w:vAlign w:val="top"/>
          </w:tcPr>
          <w:p w:rsidR="00D57F02" w:rsidRPr="00E92EB7" w:rsidRDefault="00D57F02" w:rsidP="00FF4BA9">
            <w:pPr>
              <w:pStyle w:val="SDMTableBoxParaNotNumbered"/>
              <w:keepNext/>
              <w:keepLines/>
              <w:rPr>
                <w:rFonts w:cs="Arial"/>
                <w:sz w:val="22"/>
                <w:szCs w:val="22"/>
              </w:rPr>
            </w:pPr>
            <w:r w:rsidRPr="00E92EB7">
              <w:rPr>
                <w:rFonts w:cs="Arial"/>
                <w:sz w:val="22"/>
                <w:szCs w:val="22"/>
                <w:lang w:eastAsia="es-ES"/>
              </w:rPr>
              <w:t>Change in carbon stock in tree biomass in project in year </w:t>
            </w:r>
            <w:r w:rsidRPr="00E92EB7">
              <w:rPr>
                <w:rFonts w:cs="Arial"/>
                <w:i/>
                <w:sz w:val="22"/>
                <w:szCs w:val="22"/>
                <w:lang w:eastAsia="es-ES"/>
              </w:rPr>
              <w:t>t</w:t>
            </w:r>
            <w:r w:rsidRPr="00E92EB7">
              <w:rPr>
                <w:rFonts w:cs="Arial"/>
                <w:sz w:val="22"/>
                <w:szCs w:val="22"/>
                <w:lang w:eastAsia="es-ES"/>
              </w:rPr>
              <w:t>, as estimated in the tool “Estimation of carbon stocks and change in carbon stocks of trees and shrubs in A/R CDM project activities”; t</w:t>
            </w:r>
            <w:r w:rsidR="00D724E1" w:rsidRPr="00E92EB7">
              <w:rPr>
                <w:rFonts w:cs="Arial"/>
                <w:sz w:val="22"/>
                <w:szCs w:val="22"/>
                <w:lang w:eastAsia="es-ES"/>
              </w:rPr>
              <w:t> </w:t>
            </w:r>
            <w:r w:rsidRPr="00E92EB7">
              <w:rPr>
                <w:rFonts w:cs="Arial"/>
                <w:sz w:val="22"/>
                <w:szCs w:val="22"/>
                <w:lang w:eastAsia="es-ES"/>
              </w:rPr>
              <w:t>CO</w:t>
            </w:r>
            <w:r w:rsidRPr="00E92EB7">
              <w:rPr>
                <w:rFonts w:cs="Arial"/>
                <w:sz w:val="22"/>
                <w:szCs w:val="22"/>
                <w:vertAlign w:val="subscript"/>
                <w:lang w:eastAsia="es-ES"/>
              </w:rPr>
              <w:t>2</w:t>
            </w:r>
            <w:r w:rsidRPr="00E92EB7">
              <w:rPr>
                <w:rFonts w:cs="Arial"/>
                <w:sz w:val="22"/>
                <w:szCs w:val="22"/>
                <w:lang w:eastAsia="es-ES"/>
              </w:rPr>
              <w:t>-e</w:t>
            </w:r>
          </w:p>
        </w:tc>
      </w:tr>
      <w:tr w:rsidR="00D57F02" w:rsidRPr="00E92EB7" w:rsidTr="00FF4BA9">
        <w:tc>
          <w:tcPr>
            <w:tcW w:w="1701" w:type="dxa"/>
            <w:vAlign w:val="top"/>
          </w:tcPr>
          <w:p w:rsidR="00D57F02" w:rsidRPr="00E92EB7" w:rsidRDefault="000C416F" w:rsidP="00FF4BA9">
            <w:pPr>
              <w:pStyle w:val="SDMTableBoxParaNotNumbered"/>
              <w:keepNext/>
              <w:keepLines/>
              <w:outlineLvl w:val="3"/>
              <w:rPr>
                <w:rFonts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SHRUB_PROJ,t</m:t>
                    </m:r>
                  </m:sub>
                </m:sSub>
              </m:oMath>
            </m:oMathPara>
          </w:p>
        </w:tc>
        <w:tc>
          <w:tcPr>
            <w:tcW w:w="345" w:type="dxa"/>
            <w:vAlign w:val="top"/>
          </w:tcPr>
          <w:p w:rsidR="00D57F02" w:rsidRPr="00E92EB7" w:rsidRDefault="00D57F02" w:rsidP="00FF4BA9">
            <w:pPr>
              <w:pStyle w:val="SDMTableBoxParaNotNumbered"/>
              <w:keepNext/>
              <w:keepLines/>
              <w:rPr>
                <w:rFonts w:cs="Arial"/>
                <w:sz w:val="22"/>
                <w:szCs w:val="22"/>
              </w:rPr>
            </w:pPr>
            <w:r w:rsidRPr="00E92EB7">
              <w:rPr>
                <w:rFonts w:cs="Arial"/>
                <w:sz w:val="22"/>
                <w:szCs w:val="22"/>
              </w:rPr>
              <w:t>=</w:t>
            </w:r>
          </w:p>
        </w:tc>
        <w:tc>
          <w:tcPr>
            <w:tcW w:w="0" w:type="auto"/>
            <w:vAlign w:val="top"/>
          </w:tcPr>
          <w:p w:rsidR="00D57F02" w:rsidRPr="00E92EB7" w:rsidRDefault="00D57F02" w:rsidP="00FF4BA9">
            <w:pPr>
              <w:pStyle w:val="SDMTableBoxParaNotNumbered"/>
              <w:keepNext/>
              <w:keepLines/>
              <w:rPr>
                <w:rFonts w:cs="Arial"/>
                <w:sz w:val="22"/>
                <w:szCs w:val="22"/>
              </w:rPr>
            </w:pPr>
            <w:r w:rsidRPr="00E92EB7">
              <w:rPr>
                <w:rFonts w:cs="Arial"/>
                <w:sz w:val="22"/>
                <w:szCs w:val="22"/>
                <w:lang w:eastAsia="es-ES"/>
              </w:rPr>
              <w:t>Change in carbon stock in shrub biomass in project in year </w:t>
            </w:r>
            <w:r w:rsidRPr="00E92EB7">
              <w:rPr>
                <w:rFonts w:cs="Arial"/>
                <w:i/>
                <w:sz w:val="22"/>
                <w:szCs w:val="22"/>
                <w:lang w:eastAsia="es-ES"/>
              </w:rPr>
              <w:t>t</w:t>
            </w:r>
            <w:r w:rsidRPr="00E92EB7">
              <w:rPr>
                <w:rFonts w:cs="Arial"/>
                <w:sz w:val="22"/>
                <w:szCs w:val="22"/>
                <w:lang w:eastAsia="es-ES"/>
              </w:rPr>
              <w:t>, as estimated in the tool “Estimation of carbon stocks and change in carbon stocks of trees and shrubs in A/R CDM project activities”; t</w:t>
            </w:r>
            <w:r w:rsidR="00D724E1" w:rsidRPr="00E92EB7">
              <w:rPr>
                <w:rFonts w:cs="Arial"/>
                <w:sz w:val="22"/>
                <w:szCs w:val="22"/>
                <w:lang w:eastAsia="es-ES"/>
              </w:rPr>
              <w:t> </w:t>
            </w:r>
            <w:r w:rsidRPr="00E92EB7">
              <w:rPr>
                <w:rFonts w:cs="Arial"/>
                <w:sz w:val="22"/>
                <w:szCs w:val="22"/>
                <w:lang w:eastAsia="es-ES"/>
              </w:rPr>
              <w:t>CO</w:t>
            </w:r>
            <w:r w:rsidRPr="00E92EB7">
              <w:rPr>
                <w:rFonts w:cs="Arial"/>
                <w:sz w:val="22"/>
                <w:szCs w:val="22"/>
                <w:vertAlign w:val="subscript"/>
                <w:lang w:eastAsia="es-ES"/>
              </w:rPr>
              <w:t>2</w:t>
            </w:r>
            <w:r w:rsidRPr="00E92EB7">
              <w:rPr>
                <w:rFonts w:cs="Arial"/>
                <w:sz w:val="22"/>
                <w:szCs w:val="22"/>
                <w:lang w:eastAsia="es-ES"/>
              </w:rPr>
              <w:t>-e</w:t>
            </w:r>
          </w:p>
        </w:tc>
      </w:tr>
      <w:tr w:rsidR="00D57F02" w:rsidRPr="00E92EB7" w:rsidTr="00FF4BA9">
        <w:tc>
          <w:tcPr>
            <w:tcW w:w="1701" w:type="dxa"/>
            <w:vAlign w:val="top"/>
          </w:tcPr>
          <w:p w:rsidR="00D57F02"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DW_PROJ,t</m:t>
                    </m:r>
                  </m:sub>
                </m:sSub>
                <m:r>
                  <w:rPr>
                    <w:rFonts w:ascii="Cambria Math" w:hAnsi="Cambria Math" w:cs="Arial"/>
                    <w:sz w:val="22"/>
                    <w:szCs w:val="22"/>
                  </w:rPr>
                  <m:t xml:space="preserve"> </m:t>
                </m:r>
              </m:oMath>
            </m:oMathPara>
          </w:p>
        </w:tc>
        <w:tc>
          <w:tcPr>
            <w:tcW w:w="345" w:type="dxa"/>
            <w:vAlign w:val="top"/>
          </w:tcPr>
          <w:p w:rsidR="00D57F02" w:rsidRPr="00E92EB7" w:rsidRDefault="00D57F02" w:rsidP="00FF4BA9">
            <w:pPr>
              <w:pStyle w:val="SDMTableBoxParaNotNumbered"/>
              <w:keepNext/>
              <w:keepLines/>
              <w:rPr>
                <w:rFonts w:cs="Arial"/>
                <w:sz w:val="22"/>
                <w:szCs w:val="22"/>
              </w:rPr>
            </w:pPr>
            <w:r w:rsidRPr="00E92EB7">
              <w:rPr>
                <w:rFonts w:cs="Arial"/>
                <w:sz w:val="22"/>
                <w:szCs w:val="22"/>
              </w:rPr>
              <w:t>=</w:t>
            </w:r>
          </w:p>
        </w:tc>
        <w:tc>
          <w:tcPr>
            <w:tcW w:w="0" w:type="auto"/>
            <w:vAlign w:val="top"/>
          </w:tcPr>
          <w:p w:rsidR="00D57F02" w:rsidRPr="00E92EB7" w:rsidRDefault="000747E0" w:rsidP="00FF4BA9">
            <w:pPr>
              <w:pStyle w:val="SDMTableBoxParaNotNumbered"/>
              <w:keepNext/>
              <w:keepLines/>
              <w:rPr>
                <w:rFonts w:cs="Arial"/>
                <w:sz w:val="22"/>
                <w:szCs w:val="22"/>
              </w:rPr>
            </w:pPr>
            <w:r w:rsidRPr="00E92EB7">
              <w:rPr>
                <w:sz w:val="22"/>
                <w:szCs w:val="22"/>
                <w:lang w:eastAsia="es-ES"/>
              </w:rPr>
              <w:t>Change in carbon stock in dead wood in project in year </w:t>
            </w:r>
            <w:r w:rsidRPr="00E92EB7">
              <w:rPr>
                <w:i/>
                <w:sz w:val="22"/>
                <w:szCs w:val="22"/>
                <w:lang w:eastAsia="es-ES"/>
              </w:rPr>
              <w:t>t</w:t>
            </w:r>
            <w:r w:rsidRPr="00E92EB7">
              <w:rPr>
                <w:sz w:val="22"/>
                <w:szCs w:val="22"/>
                <w:lang w:eastAsia="es-ES"/>
              </w:rPr>
              <w:t>, as estimated in the tool “Estimation of carbon stocks and change in carbon stocks in dead wood and litter in A/R CDM project activities”; t CO</w:t>
            </w:r>
            <w:r w:rsidRPr="00E92EB7">
              <w:rPr>
                <w:sz w:val="22"/>
                <w:szCs w:val="22"/>
                <w:vertAlign w:val="subscript"/>
                <w:lang w:eastAsia="es-ES"/>
              </w:rPr>
              <w:t>2</w:t>
            </w:r>
            <w:r w:rsidRPr="00E92EB7">
              <w:rPr>
                <w:sz w:val="22"/>
                <w:szCs w:val="22"/>
                <w:lang w:eastAsia="es-ES"/>
              </w:rPr>
              <w:t>-e</w:t>
            </w:r>
          </w:p>
        </w:tc>
      </w:tr>
      <w:tr w:rsidR="00E25A9E" w:rsidRPr="00E92EB7" w:rsidTr="00FF4BA9">
        <w:tc>
          <w:tcPr>
            <w:tcW w:w="1701" w:type="dxa"/>
            <w:vAlign w:val="top"/>
          </w:tcPr>
          <w:p w:rsidR="00E25A9E"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SOC_PROJ,t</m:t>
                    </m:r>
                  </m:sub>
                </m:sSub>
              </m:oMath>
            </m:oMathPara>
          </w:p>
        </w:tc>
        <w:tc>
          <w:tcPr>
            <w:tcW w:w="345" w:type="dxa"/>
            <w:vAlign w:val="top"/>
          </w:tcPr>
          <w:p w:rsidR="00E25A9E" w:rsidRPr="00E92EB7" w:rsidRDefault="00E25A9E" w:rsidP="00FF4BA9">
            <w:pPr>
              <w:pStyle w:val="SDMTableBoxParaNotNumbered"/>
              <w:keepNext/>
              <w:keepLines/>
              <w:rPr>
                <w:rFonts w:cs="Arial"/>
                <w:sz w:val="22"/>
                <w:szCs w:val="22"/>
              </w:rPr>
            </w:pPr>
            <w:r w:rsidRPr="00E92EB7">
              <w:rPr>
                <w:rFonts w:cs="Arial"/>
                <w:sz w:val="22"/>
                <w:szCs w:val="22"/>
              </w:rPr>
              <w:t>=</w:t>
            </w:r>
          </w:p>
        </w:tc>
        <w:tc>
          <w:tcPr>
            <w:tcW w:w="0" w:type="auto"/>
            <w:vAlign w:val="top"/>
          </w:tcPr>
          <w:p w:rsidR="00E25A9E" w:rsidRPr="00E92EB7" w:rsidRDefault="00E25A9E" w:rsidP="00FF4BA9">
            <w:pPr>
              <w:pStyle w:val="SDMTableBoxParaNotNumbered"/>
              <w:keepNext/>
              <w:keepLines/>
              <w:rPr>
                <w:rFonts w:cs="Arial"/>
                <w:sz w:val="22"/>
                <w:szCs w:val="22"/>
              </w:rPr>
            </w:pPr>
            <w:r w:rsidRPr="00E92EB7">
              <w:rPr>
                <w:rFonts w:cs="Arial"/>
                <w:sz w:val="22"/>
                <w:szCs w:val="22"/>
                <w:lang w:eastAsia="es-ES"/>
              </w:rPr>
              <w:t xml:space="preserve">Change in carbon stock in the soil organic carbon (SOC) pool within the project boundary, in year </w:t>
            </w:r>
            <w:r w:rsidRPr="00E92EB7">
              <w:rPr>
                <w:rFonts w:cs="Arial"/>
                <w:i/>
                <w:sz w:val="22"/>
                <w:szCs w:val="22"/>
                <w:lang w:eastAsia="es-ES"/>
              </w:rPr>
              <w:t>t</w:t>
            </w:r>
            <w:r w:rsidRPr="00E92EB7">
              <w:rPr>
                <w:rFonts w:cs="Arial"/>
                <w:sz w:val="22"/>
                <w:szCs w:val="22"/>
                <w:lang w:eastAsia="es-ES"/>
              </w:rPr>
              <w:t>; t</w:t>
            </w:r>
            <w:r w:rsidR="00EF2697" w:rsidRPr="00E92EB7">
              <w:rPr>
                <w:rFonts w:cs="Arial"/>
                <w:sz w:val="22"/>
                <w:szCs w:val="22"/>
                <w:lang w:eastAsia="es-ES"/>
              </w:rPr>
              <w:t xml:space="preserve"> </w:t>
            </w:r>
            <w:r w:rsidRPr="00E92EB7">
              <w:rPr>
                <w:rFonts w:cs="Arial"/>
                <w:sz w:val="22"/>
                <w:szCs w:val="22"/>
                <w:lang w:eastAsia="es-ES"/>
              </w:rPr>
              <w:t>CO</w:t>
            </w:r>
            <w:r w:rsidRPr="00E92EB7">
              <w:rPr>
                <w:rFonts w:cs="Arial"/>
                <w:sz w:val="22"/>
                <w:szCs w:val="22"/>
                <w:vertAlign w:val="subscript"/>
                <w:lang w:eastAsia="es-ES"/>
              </w:rPr>
              <w:t>2</w:t>
            </w:r>
            <w:r w:rsidRPr="00E92EB7">
              <w:rPr>
                <w:rFonts w:cs="Arial"/>
                <w:sz w:val="22"/>
                <w:szCs w:val="22"/>
                <w:lang w:eastAsia="es-ES"/>
              </w:rPr>
              <w:t>-e</w:t>
            </w:r>
          </w:p>
        </w:tc>
      </w:tr>
    </w:tbl>
    <w:p w:rsidR="00A3251D" w:rsidRDefault="00A3251D" w:rsidP="00A3251D">
      <w:pPr>
        <w:pStyle w:val="SDMPara"/>
      </w:pPr>
      <w:r w:rsidRPr="00BA5C2D">
        <w:t>The change in carbon stock in the SOC pool within the project boundary, in year </w:t>
      </w:r>
      <w:r w:rsidRPr="00540FEF">
        <w:rPr>
          <w:i/>
        </w:rPr>
        <w:t>t</w:t>
      </w:r>
      <w:r w:rsidRPr="00BA5C2D">
        <w:t>, is estimated as:</w:t>
      </w:r>
    </w:p>
    <w:tbl>
      <w:tblPr>
        <w:tblStyle w:val="SDMMethTableEquation"/>
        <w:tblW w:w="8760" w:type="dxa"/>
        <w:tblLook w:val="0600" w:firstRow="0" w:lastRow="0" w:firstColumn="0" w:lastColumn="0" w:noHBand="1" w:noVBand="1"/>
      </w:tblPr>
      <w:tblGrid>
        <w:gridCol w:w="7093"/>
        <w:gridCol w:w="1667"/>
      </w:tblGrid>
      <w:tr w:rsidR="00A3251D" w:rsidRPr="00E92EB7" w:rsidTr="00A3251D">
        <w:tc>
          <w:tcPr>
            <w:tcW w:w="7224" w:type="dxa"/>
          </w:tcPr>
          <w:p w:rsidR="00A3251D" w:rsidRPr="00E92EB7" w:rsidRDefault="000C416F" w:rsidP="00D724E1">
            <w:pPr>
              <w:pStyle w:val="SDMMethEquation"/>
            </w:pPr>
            <m:oMathPara>
              <m:oMathParaPr>
                <m:jc m:val="left"/>
              </m:oMathParaPr>
              <m:oMath>
                <m:sSub>
                  <m:sSubPr>
                    <m:ctrlPr>
                      <w:rPr>
                        <w:rFonts w:ascii="Cambria Math" w:hAnsi="Cambria Math"/>
                        <w:i/>
                      </w:rPr>
                    </m:ctrlPr>
                  </m:sSubPr>
                  <m:e>
                    <m:r>
                      <w:rPr>
                        <w:rFonts w:ascii="Cambria Math" w:hAnsi="Cambria Math"/>
                      </w:rPr>
                      <m:t>∆SOC</m:t>
                    </m:r>
                  </m:e>
                  <m:sub>
                    <m:r>
                      <w:rPr>
                        <w:rFonts w:ascii="Cambria Math" w:hAnsi="Cambria Math"/>
                      </w:rPr>
                      <m:t>PROJ,t</m:t>
                    </m:r>
                  </m:sub>
                </m:sSub>
                <m:r>
                  <w:rPr>
                    <w:rFonts w:ascii="Cambria Math" w:hAnsi="Cambria Math"/>
                  </w:rPr>
                  <m:t xml:space="preserve"> = </m:t>
                </m:r>
                <m:f>
                  <m:fPr>
                    <m:ctrlPr>
                      <w:rPr>
                        <w:rFonts w:ascii="Cambria Math" w:hAnsi="Cambria Math"/>
                        <w:i/>
                      </w:rPr>
                    </m:ctrlPr>
                  </m:fPr>
                  <m:num>
                    <m:r>
                      <w:rPr>
                        <w:rFonts w:ascii="Cambria Math" w:hAnsi="Cambria Math"/>
                      </w:rPr>
                      <m:t>44</m:t>
                    </m:r>
                  </m:num>
                  <m:den>
                    <m:r>
                      <w:rPr>
                        <w:rFonts w:ascii="Cambria Math" w:hAnsi="Cambria Math"/>
                      </w:rPr>
                      <m:t>12</m:t>
                    </m:r>
                  </m:den>
                </m:f>
                <m:r>
                  <w:rPr>
                    <w:rFonts w:ascii="Cambria Math" w:hAnsi="Cambria Math"/>
                  </w:rPr>
                  <m:t xml:space="preserve"> </m:t>
                </m:r>
                <m:r>
                  <m:rPr>
                    <m:sty m:val="p"/>
                  </m:rPr>
                  <w:rPr>
                    <w:rFonts w:ascii="Cambria Math" w:hAnsi="Cambria Math"/>
                    <w:position w:val="-2"/>
                  </w:rPr>
                  <m:t>×</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A</m:t>
                        </m:r>
                      </m:e>
                      <m:sub>
                        <m:r>
                          <w:rPr>
                            <w:rFonts w:ascii="Cambria Math" w:hAnsi="Cambria Math"/>
                          </w:rPr>
                          <m:t>PLANT,t</m:t>
                        </m:r>
                      </m:sub>
                    </m:sSub>
                    <m:r>
                      <w:rPr>
                        <w:rFonts w:ascii="Cambria Math" w:hAnsi="Cambria Math"/>
                      </w:rPr>
                      <m:t xml:space="preserve"> </m:t>
                    </m:r>
                    <m:r>
                      <m:rPr>
                        <m:sty m:val="p"/>
                      </m:rPr>
                      <w:rPr>
                        <w:rFonts w:ascii="Cambria Math" w:hAnsi="Cambria Math"/>
                        <w:position w:val="-2"/>
                      </w:rPr>
                      <m:t>×</m:t>
                    </m:r>
                    <m:sSub>
                      <m:sSubPr>
                        <m:ctrlPr>
                          <w:rPr>
                            <w:rFonts w:ascii="Cambria Math" w:hAnsi="Cambria Math"/>
                          </w:rPr>
                        </m:ctrlPr>
                      </m:sSubPr>
                      <m:e>
                        <m:r>
                          <w:rPr>
                            <w:rFonts w:ascii="Cambria Math" w:hAnsi="Cambria Math"/>
                          </w:rPr>
                          <m:t xml:space="preserve"> dSOC</m:t>
                        </m:r>
                      </m:e>
                      <m:sub>
                        <m:r>
                          <w:rPr>
                            <w:rFonts w:ascii="Cambria Math" w:hAnsi="Cambria Math"/>
                          </w:rPr>
                          <m:t>t</m:t>
                        </m:r>
                      </m:sub>
                    </m:sSub>
                    <m:r>
                      <w:rPr>
                        <w:rFonts w:ascii="Cambria Math" w:hAnsi="Cambria Math"/>
                      </w:rPr>
                      <m:t xml:space="preserve"> </m:t>
                    </m:r>
                    <m:r>
                      <m:rPr>
                        <m:sty m:val="p"/>
                      </m:rPr>
                      <w:rPr>
                        <w:rFonts w:ascii="Cambria Math" w:hAnsi="Cambria Math"/>
                        <w:position w:val="-2"/>
                      </w:rPr>
                      <m:t>×</m:t>
                    </m:r>
                    <m:r>
                      <m:rPr>
                        <m:sty m:val="p"/>
                      </m:rPr>
                      <w:rPr>
                        <w:rFonts w:ascii="Cambria Math" w:hAnsi="Cambria Math"/>
                      </w:rPr>
                      <m:t xml:space="preserve"> 1year</m:t>
                    </m:r>
                  </m:e>
                </m:nary>
              </m:oMath>
            </m:oMathPara>
          </w:p>
        </w:tc>
        <w:tc>
          <w:tcPr>
            <w:tcW w:w="1701" w:type="dxa"/>
          </w:tcPr>
          <w:p w:rsidR="00A3251D" w:rsidRPr="00E92EB7" w:rsidRDefault="00A3251D" w:rsidP="00D24161">
            <w:pPr>
              <w:pStyle w:val="SDMMethEquationNr"/>
              <w:numPr>
                <w:ilvl w:val="0"/>
                <w:numId w:val="23"/>
              </w:numPr>
              <w:rPr>
                <w:sz w:val="22"/>
              </w:rPr>
            </w:pPr>
          </w:p>
        </w:tc>
      </w:tr>
    </w:tbl>
    <w:p w:rsidR="00A3251D" w:rsidRPr="00E92EB7" w:rsidRDefault="00A3251D" w:rsidP="00A3251D">
      <w:pPr>
        <w:pStyle w:val="SDMMethCaptionEquationParametersTable"/>
        <w:rPr>
          <w:szCs w:val="22"/>
        </w:rPr>
      </w:pPr>
      <w:r w:rsidRPr="00E92EB7">
        <w:rPr>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A3251D" w:rsidRPr="00E92EB7" w:rsidTr="00FF4BA9">
        <w:tc>
          <w:tcPr>
            <w:tcW w:w="1701" w:type="dxa"/>
            <w:vAlign w:val="top"/>
          </w:tcPr>
          <w:p w:rsidR="00A3251D"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∆SOC</m:t>
                    </m:r>
                  </m:e>
                  <m:sub>
                    <m:r>
                      <w:rPr>
                        <w:rFonts w:ascii="Cambria Math" w:hAnsi="Cambria Math" w:cs="Arial"/>
                        <w:sz w:val="22"/>
                        <w:szCs w:val="22"/>
                      </w:rPr>
                      <m:t>PROJ,t</m:t>
                    </m:r>
                  </m:sub>
                </m:sSub>
              </m:oMath>
            </m:oMathPara>
          </w:p>
        </w:tc>
        <w:tc>
          <w:tcPr>
            <w:tcW w:w="345" w:type="dxa"/>
            <w:vAlign w:val="top"/>
          </w:tcPr>
          <w:p w:rsidR="00A3251D" w:rsidRPr="00E92EB7" w:rsidRDefault="00A3251D" w:rsidP="00FF4BA9">
            <w:pPr>
              <w:pStyle w:val="SDMTableBoxParaNotNumbered"/>
              <w:rPr>
                <w:rFonts w:cs="Arial"/>
                <w:sz w:val="22"/>
                <w:szCs w:val="22"/>
              </w:rPr>
            </w:pPr>
            <w:r w:rsidRPr="00E92EB7">
              <w:rPr>
                <w:rFonts w:cs="Arial"/>
                <w:sz w:val="22"/>
                <w:szCs w:val="22"/>
              </w:rPr>
              <w:t>=</w:t>
            </w:r>
          </w:p>
        </w:tc>
        <w:tc>
          <w:tcPr>
            <w:tcW w:w="0" w:type="auto"/>
            <w:vAlign w:val="top"/>
          </w:tcPr>
          <w:p w:rsidR="00A3251D" w:rsidRPr="00E92EB7" w:rsidRDefault="000C2380" w:rsidP="00FF4BA9">
            <w:pPr>
              <w:pStyle w:val="SDMTableBoxParaNotNumbered"/>
              <w:rPr>
                <w:rFonts w:cs="Arial"/>
                <w:sz w:val="22"/>
                <w:szCs w:val="22"/>
              </w:rPr>
            </w:pPr>
            <w:r w:rsidRPr="00E92EB7">
              <w:rPr>
                <w:rFonts w:cs="Arial"/>
                <w:sz w:val="22"/>
                <w:szCs w:val="22"/>
              </w:rPr>
              <w:t>Change in SOC stock within the project boundary, in year </w:t>
            </w:r>
            <w:r w:rsidRPr="00E92EB7">
              <w:rPr>
                <w:rFonts w:cs="Arial"/>
                <w:i/>
                <w:sz w:val="22"/>
                <w:szCs w:val="22"/>
              </w:rPr>
              <w:t>t</w:t>
            </w:r>
            <w:r w:rsidRPr="00E92EB7">
              <w:rPr>
                <w:rFonts w:cs="Arial"/>
                <w:sz w:val="22"/>
                <w:szCs w:val="22"/>
              </w:rPr>
              <w:t xml:space="preserve">; </w:t>
            </w:r>
            <w:r w:rsidR="00EF2697" w:rsidRPr="00E92EB7">
              <w:rPr>
                <w:rFonts w:cs="Arial"/>
                <w:sz w:val="22"/>
                <w:szCs w:val="22"/>
              </w:rPr>
              <w:br/>
            </w:r>
            <w:r w:rsidRPr="00E92EB7">
              <w:rPr>
                <w:rFonts w:cs="Arial"/>
                <w:sz w:val="22"/>
                <w:szCs w:val="22"/>
                <w:lang w:eastAsia="es-ES"/>
              </w:rPr>
              <w:t>t</w:t>
            </w:r>
            <w:r w:rsidR="00EF2697" w:rsidRPr="00E92EB7">
              <w:rPr>
                <w:rFonts w:cs="Arial"/>
                <w:sz w:val="22"/>
                <w:szCs w:val="22"/>
                <w:lang w:eastAsia="es-ES"/>
              </w:rPr>
              <w:t xml:space="preserve"> </w:t>
            </w:r>
            <w:r w:rsidRPr="00E92EB7">
              <w:rPr>
                <w:rFonts w:cs="Arial"/>
                <w:sz w:val="22"/>
                <w:szCs w:val="22"/>
                <w:lang w:eastAsia="es-ES"/>
              </w:rPr>
              <w:t>CO</w:t>
            </w:r>
            <w:r w:rsidRPr="00E92EB7">
              <w:rPr>
                <w:rFonts w:cs="Arial"/>
                <w:sz w:val="22"/>
                <w:szCs w:val="22"/>
                <w:vertAlign w:val="subscript"/>
                <w:lang w:eastAsia="es-ES"/>
              </w:rPr>
              <w:t>2</w:t>
            </w:r>
            <w:r w:rsidRPr="00E92EB7">
              <w:rPr>
                <w:rFonts w:cs="Arial"/>
                <w:sz w:val="22"/>
                <w:szCs w:val="22"/>
                <w:lang w:eastAsia="es-ES"/>
              </w:rPr>
              <w:t>-e</w:t>
            </w:r>
          </w:p>
        </w:tc>
      </w:tr>
      <w:tr w:rsidR="00A3251D" w:rsidRPr="00E92EB7" w:rsidTr="00FF4BA9">
        <w:tc>
          <w:tcPr>
            <w:tcW w:w="1701" w:type="dxa"/>
            <w:vAlign w:val="top"/>
          </w:tcPr>
          <w:p w:rsidR="00A3251D"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PLANT,t</m:t>
                    </m:r>
                  </m:sub>
                </m:sSub>
              </m:oMath>
            </m:oMathPara>
          </w:p>
        </w:tc>
        <w:tc>
          <w:tcPr>
            <w:tcW w:w="345" w:type="dxa"/>
            <w:vAlign w:val="top"/>
          </w:tcPr>
          <w:p w:rsidR="00A3251D" w:rsidRPr="00E92EB7" w:rsidRDefault="00A3251D" w:rsidP="00FF4BA9">
            <w:pPr>
              <w:pStyle w:val="SDMTableBoxParaNotNumbered"/>
              <w:rPr>
                <w:rFonts w:cs="Arial"/>
                <w:sz w:val="22"/>
                <w:szCs w:val="22"/>
              </w:rPr>
            </w:pPr>
            <w:r w:rsidRPr="00E92EB7">
              <w:rPr>
                <w:rFonts w:cs="Arial"/>
                <w:sz w:val="22"/>
                <w:szCs w:val="22"/>
              </w:rPr>
              <w:t>=</w:t>
            </w:r>
          </w:p>
        </w:tc>
        <w:tc>
          <w:tcPr>
            <w:tcW w:w="0" w:type="auto"/>
            <w:vAlign w:val="top"/>
          </w:tcPr>
          <w:p w:rsidR="00A3251D" w:rsidRPr="00E92EB7" w:rsidRDefault="000C2380" w:rsidP="002F1FEB">
            <w:pPr>
              <w:pStyle w:val="SDMTableBoxParaNotNumbered"/>
              <w:keepNext/>
              <w:keepLines/>
              <w:rPr>
                <w:rFonts w:cs="Arial"/>
                <w:sz w:val="22"/>
                <w:szCs w:val="22"/>
              </w:rPr>
            </w:pPr>
            <w:r w:rsidRPr="00E92EB7">
              <w:rPr>
                <w:rFonts w:cs="Arial"/>
                <w:sz w:val="22"/>
                <w:szCs w:val="22"/>
              </w:rPr>
              <w:t xml:space="preserve">Area planted in year </w:t>
            </w:r>
            <w:r w:rsidRPr="00E92EB7">
              <w:rPr>
                <w:rFonts w:cs="Arial"/>
                <w:i/>
                <w:sz w:val="22"/>
                <w:szCs w:val="22"/>
              </w:rPr>
              <w:t>t</w:t>
            </w:r>
            <w:r w:rsidRPr="00E92EB7">
              <w:rPr>
                <w:rFonts w:cs="Arial"/>
                <w:sz w:val="22"/>
                <w:szCs w:val="22"/>
              </w:rPr>
              <w:t>; ha</w:t>
            </w:r>
          </w:p>
        </w:tc>
      </w:tr>
      <w:tr w:rsidR="00A3251D" w:rsidRPr="00E92EB7" w:rsidTr="00FF4BA9">
        <w:tc>
          <w:tcPr>
            <w:tcW w:w="1701" w:type="dxa"/>
            <w:vAlign w:val="top"/>
          </w:tcPr>
          <w:p w:rsidR="00A3251D"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sz w:val="22"/>
                        <w:szCs w:val="22"/>
                      </w:rPr>
                    </m:ctrlPr>
                  </m:sSubPr>
                  <m:e>
                    <m:r>
                      <w:rPr>
                        <w:rFonts w:ascii="Cambria Math" w:hAnsi="Cambria Math" w:cs="Arial"/>
                        <w:sz w:val="22"/>
                        <w:szCs w:val="22"/>
                      </w:rPr>
                      <m:t xml:space="preserve"> dSOC</m:t>
                    </m:r>
                  </m:e>
                  <m:sub>
                    <m:r>
                      <w:rPr>
                        <w:rFonts w:ascii="Cambria Math" w:hAnsi="Cambria Math" w:cs="Arial"/>
                        <w:sz w:val="22"/>
                        <w:szCs w:val="22"/>
                      </w:rPr>
                      <m:t>t</m:t>
                    </m:r>
                  </m:sub>
                </m:sSub>
              </m:oMath>
            </m:oMathPara>
          </w:p>
        </w:tc>
        <w:tc>
          <w:tcPr>
            <w:tcW w:w="345" w:type="dxa"/>
            <w:vAlign w:val="top"/>
          </w:tcPr>
          <w:p w:rsidR="00A3251D" w:rsidRPr="00E92EB7" w:rsidRDefault="00A3251D" w:rsidP="00FF4BA9">
            <w:pPr>
              <w:pStyle w:val="SDMTableBoxParaNotNumbered"/>
              <w:rPr>
                <w:rFonts w:cs="Arial"/>
                <w:sz w:val="22"/>
                <w:szCs w:val="22"/>
              </w:rPr>
            </w:pPr>
            <w:r w:rsidRPr="00E92EB7">
              <w:rPr>
                <w:rFonts w:cs="Arial"/>
                <w:sz w:val="22"/>
                <w:szCs w:val="22"/>
              </w:rPr>
              <w:t>=</w:t>
            </w:r>
          </w:p>
        </w:tc>
        <w:tc>
          <w:tcPr>
            <w:tcW w:w="0" w:type="auto"/>
            <w:vAlign w:val="top"/>
          </w:tcPr>
          <w:p w:rsidR="000C2380" w:rsidRPr="00E92EB7" w:rsidRDefault="000C2380" w:rsidP="00FF4BA9">
            <w:pPr>
              <w:pStyle w:val="SDMTableBoxParaNotNumbered"/>
              <w:rPr>
                <w:rFonts w:cs="Arial"/>
                <w:bCs/>
                <w:sz w:val="22"/>
                <w:szCs w:val="22"/>
              </w:rPr>
            </w:pPr>
            <w:r w:rsidRPr="00E92EB7">
              <w:rPr>
                <w:rFonts w:cs="Arial"/>
                <w:sz w:val="22"/>
                <w:szCs w:val="22"/>
                <w:lang w:eastAsia="es-ES"/>
              </w:rPr>
              <w:t>The</w:t>
            </w:r>
            <w:r w:rsidRPr="00E92EB7">
              <w:rPr>
                <w:rFonts w:cs="Arial"/>
                <w:sz w:val="22"/>
                <w:szCs w:val="22"/>
              </w:rPr>
              <w:t xml:space="preserve"> rate of change in SOC stocks within the project boundary, in year </w:t>
            </w:r>
            <w:r w:rsidRPr="00E92EB7">
              <w:rPr>
                <w:rFonts w:cs="Arial"/>
                <w:i/>
                <w:sz w:val="22"/>
                <w:szCs w:val="22"/>
              </w:rPr>
              <w:t>t</w:t>
            </w:r>
            <w:r w:rsidRPr="00E92EB7">
              <w:rPr>
                <w:rFonts w:cs="Arial"/>
                <w:sz w:val="22"/>
                <w:szCs w:val="22"/>
              </w:rPr>
              <w:t xml:space="preserve">; </w:t>
            </w:r>
            <w:r w:rsidRPr="00E92EB7">
              <w:rPr>
                <w:rFonts w:cs="Arial"/>
                <w:bCs/>
                <w:sz w:val="22"/>
                <w:szCs w:val="22"/>
              </w:rPr>
              <w:t>t C ha</w:t>
            </w:r>
            <w:r w:rsidRPr="00E92EB7">
              <w:rPr>
                <w:rFonts w:cs="Arial"/>
                <w:bCs/>
                <w:sz w:val="22"/>
                <w:szCs w:val="22"/>
                <w:vertAlign w:val="superscript"/>
              </w:rPr>
              <w:noBreakHyphen/>
              <w:t>1 </w:t>
            </w:r>
            <w:r w:rsidRPr="00E92EB7">
              <w:rPr>
                <w:rFonts w:cs="Arial"/>
                <w:bCs/>
                <w:sz w:val="22"/>
                <w:szCs w:val="22"/>
              </w:rPr>
              <w:t>yr</w:t>
            </w:r>
            <w:r w:rsidRPr="00E92EB7">
              <w:rPr>
                <w:rFonts w:cs="Arial"/>
                <w:bCs/>
                <w:sz w:val="22"/>
                <w:szCs w:val="22"/>
                <w:vertAlign w:val="superscript"/>
              </w:rPr>
              <w:noBreakHyphen/>
              <w:t>1</w:t>
            </w:r>
          </w:p>
          <w:p w:rsidR="000C2380" w:rsidRPr="00E92EB7" w:rsidRDefault="000C2380" w:rsidP="00FF4BA9">
            <w:pPr>
              <w:pStyle w:val="SDMTableBoxParaNotNumbered"/>
              <w:rPr>
                <w:rFonts w:cs="Arial"/>
                <w:sz w:val="22"/>
                <w:szCs w:val="22"/>
              </w:rPr>
            </w:pPr>
            <w:r w:rsidRPr="00E92EB7">
              <w:rPr>
                <w:rFonts w:cs="Arial"/>
                <w:sz w:val="22"/>
                <w:szCs w:val="22"/>
                <w:lang w:eastAsia="es-ES"/>
              </w:rPr>
              <w:t>The</w:t>
            </w:r>
            <w:r w:rsidRPr="00E92EB7">
              <w:rPr>
                <w:rFonts w:cs="Arial"/>
                <w:bCs/>
                <w:sz w:val="22"/>
                <w:szCs w:val="22"/>
              </w:rPr>
              <w:t xml:space="preserve"> following default value of </w:t>
            </w:r>
            <w:r w:rsidRPr="00E92EB7">
              <w:rPr>
                <w:rFonts w:cs="Arial"/>
                <w:position w:val="-12"/>
                <w:sz w:val="22"/>
                <w:szCs w:val="22"/>
              </w:rPr>
              <w:object w:dxaOrig="7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pt;height:19.85pt" o:ole="">
                  <v:imagedata r:id="rId19" o:title=""/>
                </v:shape>
                <o:OLEObject Type="Embed" ProgID="Equation.3" ShapeID="_x0000_i1025" DrawAspect="Content" ObjectID="_1442672299" r:id="rId20"/>
              </w:object>
            </w:r>
            <w:r w:rsidRPr="00E92EB7">
              <w:rPr>
                <w:rFonts w:cs="Arial"/>
                <w:sz w:val="22"/>
                <w:szCs w:val="22"/>
              </w:rPr>
              <w:t xml:space="preserve"> is used, </w:t>
            </w:r>
            <w:r w:rsidRPr="00E92EB7">
              <w:rPr>
                <w:rFonts w:cs="Arial"/>
                <w:bCs/>
                <w:sz w:val="22"/>
                <w:szCs w:val="22"/>
              </w:rPr>
              <w:t xml:space="preserve">unless </w:t>
            </w:r>
            <w:r w:rsidRPr="00E92EB7">
              <w:rPr>
                <w:rFonts w:cs="Arial"/>
                <w:sz w:val="22"/>
                <w:szCs w:val="22"/>
              </w:rPr>
              <w:t xml:space="preserve">transparent and verifiable information can be provided to justify a different value: </w:t>
            </w:r>
          </w:p>
          <w:p w:rsidR="00EF2697" w:rsidRPr="00E92EB7" w:rsidRDefault="000C2380" w:rsidP="00FF4BA9">
            <w:pPr>
              <w:pStyle w:val="SDMSubPara1"/>
              <w:spacing w:before="0"/>
              <w:ind w:left="746" w:hanging="756"/>
              <w:jc w:val="left"/>
            </w:pPr>
            <w:r w:rsidRPr="00E92EB7">
              <w:rPr>
                <w:position w:val="-12"/>
              </w:rPr>
              <w:object w:dxaOrig="700" w:dyaOrig="360">
                <v:shape id="_x0000_i1026" type="#_x0000_t75" style="width:35.5pt;height:19.85pt" o:ole="">
                  <v:imagedata r:id="rId21" o:title=""/>
                </v:shape>
                <o:OLEObject Type="Embed" ProgID="Equation.3" ShapeID="_x0000_i1026" DrawAspect="Content" ObjectID="_1442672300" r:id="rId22"/>
              </w:object>
            </w:r>
            <w:r w:rsidRPr="00E92EB7">
              <w:t xml:space="preserve"> = 0.50 t C ha</w:t>
            </w:r>
            <w:r w:rsidRPr="00E92EB7">
              <w:rPr>
                <w:vertAlign w:val="superscript"/>
              </w:rPr>
              <w:t>-1</w:t>
            </w:r>
            <w:r w:rsidRPr="00E92EB7">
              <w:t xml:space="preserve"> yr</w:t>
            </w:r>
            <w:r w:rsidRPr="00E92EB7">
              <w:rPr>
                <w:vertAlign w:val="superscript"/>
              </w:rPr>
              <w:t xml:space="preserve">-1 </w:t>
            </w:r>
            <w:r w:rsidRPr="00E92EB7">
              <w:t xml:space="preserve">for </w:t>
            </w:r>
            <w:r w:rsidRPr="00E92EB7">
              <w:rPr>
                <w:i/>
              </w:rPr>
              <w:t>t</w:t>
            </w:r>
            <w:r w:rsidRPr="00E92EB7">
              <w:t xml:space="preserve"> = </w:t>
            </w:r>
            <w:proofErr w:type="spellStart"/>
            <w:r w:rsidRPr="00E92EB7">
              <w:rPr>
                <w:i/>
              </w:rPr>
              <w:t>t</w:t>
            </w:r>
            <w:r w:rsidRPr="00E92EB7">
              <w:rPr>
                <w:i/>
                <w:vertAlign w:val="subscript"/>
              </w:rPr>
              <w:t>PLANT</w:t>
            </w:r>
            <w:proofErr w:type="spellEnd"/>
            <w:r w:rsidRPr="00E92EB7">
              <w:t xml:space="preserve"> to</w:t>
            </w:r>
            <w:r w:rsidRPr="00E92EB7">
              <w:rPr>
                <w:i/>
              </w:rPr>
              <w:t xml:space="preserve"> t</w:t>
            </w:r>
            <w:r w:rsidRPr="00E92EB7">
              <w:t xml:space="preserve"> = </w:t>
            </w:r>
            <w:proofErr w:type="spellStart"/>
            <w:r w:rsidRPr="00E92EB7">
              <w:rPr>
                <w:i/>
              </w:rPr>
              <w:t>t</w:t>
            </w:r>
            <w:r w:rsidRPr="00E92EB7">
              <w:rPr>
                <w:i/>
                <w:vertAlign w:val="subscript"/>
              </w:rPr>
              <w:t>PLAN</w:t>
            </w:r>
            <w:r w:rsidRPr="00E92EB7">
              <w:rPr>
                <w:vertAlign w:val="subscript"/>
              </w:rPr>
              <w:t>T</w:t>
            </w:r>
            <w:proofErr w:type="spellEnd"/>
            <w:r w:rsidRPr="00E92EB7">
              <w:t xml:space="preserve"> + 20 years, where </w:t>
            </w:r>
            <w:proofErr w:type="spellStart"/>
            <w:r w:rsidRPr="00E92EB7">
              <w:rPr>
                <w:i/>
              </w:rPr>
              <w:t>t</w:t>
            </w:r>
            <w:r w:rsidRPr="00E92EB7">
              <w:rPr>
                <w:i/>
                <w:vertAlign w:val="subscript"/>
              </w:rPr>
              <w:t>PLANT</w:t>
            </w:r>
            <w:proofErr w:type="spellEnd"/>
            <w:r w:rsidRPr="00E92EB7">
              <w:t xml:space="preserve"> is the year in which planting takes place; </w:t>
            </w:r>
          </w:p>
          <w:p w:rsidR="00A3251D" w:rsidRPr="00E92EB7" w:rsidRDefault="000C2380" w:rsidP="00B4412C">
            <w:pPr>
              <w:pStyle w:val="SDMSubPara1"/>
              <w:spacing w:before="0"/>
              <w:ind w:hanging="1428"/>
              <w:jc w:val="left"/>
            </w:pPr>
            <w:r w:rsidRPr="00E92EB7">
              <w:rPr>
                <w:position w:val="-12"/>
              </w:rPr>
              <w:object w:dxaOrig="700" w:dyaOrig="360">
                <v:shape id="_x0000_i1027" type="#_x0000_t75" style="width:35.5pt;height:19.85pt" o:ole="">
                  <v:imagedata r:id="rId21" o:title=""/>
                </v:shape>
                <o:OLEObject Type="Embed" ProgID="Equation.3" ShapeID="_x0000_i1027" DrawAspect="Content" ObjectID="_1442672301" r:id="rId23"/>
              </w:object>
            </w:r>
            <w:r w:rsidRPr="00E92EB7">
              <w:rPr>
                <w:lang w:val="de-DE"/>
              </w:rPr>
              <w:t xml:space="preserve"> = </w:t>
            </w:r>
            <w:r w:rsidRPr="00E92EB7">
              <w:rPr>
                <w:bCs/>
                <w:lang w:val="de-DE"/>
              </w:rPr>
              <w:t>0 t C ha</w:t>
            </w:r>
            <w:r w:rsidRPr="00E92EB7">
              <w:rPr>
                <w:bCs/>
                <w:vertAlign w:val="superscript"/>
                <w:lang w:val="de-DE"/>
              </w:rPr>
              <w:t>-1</w:t>
            </w:r>
            <w:r w:rsidRPr="00E92EB7">
              <w:rPr>
                <w:bCs/>
                <w:lang w:val="de-DE"/>
              </w:rPr>
              <w:t xml:space="preserve"> yr</w:t>
            </w:r>
            <w:r w:rsidRPr="00E92EB7">
              <w:rPr>
                <w:bCs/>
                <w:vertAlign w:val="superscript"/>
                <w:lang w:val="de-DE"/>
              </w:rPr>
              <w:t xml:space="preserve">-1 </w:t>
            </w:r>
            <w:r w:rsidRPr="00E92EB7">
              <w:rPr>
                <w:bCs/>
                <w:lang w:val="de-DE"/>
              </w:rPr>
              <w:t xml:space="preserve">for t &gt; </w:t>
            </w:r>
            <w:r w:rsidRPr="00E92EB7">
              <w:rPr>
                <w:bCs/>
                <w:i/>
                <w:lang w:val="de-DE"/>
              </w:rPr>
              <w:t>t</w:t>
            </w:r>
            <w:r w:rsidRPr="00E92EB7">
              <w:rPr>
                <w:bCs/>
                <w:i/>
                <w:vertAlign w:val="subscript"/>
                <w:lang w:val="de-DE"/>
              </w:rPr>
              <w:t>PLANT</w:t>
            </w:r>
            <w:r w:rsidRPr="00E92EB7">
              <w:rPr>
                <w:bCs/>
                <w:lang w:val="de-DE"/>
              </w:rPr>
              <w:t xml:space="preserve"> +20</w:t>
            </w:r>
            <w:r w:rsidR="00540FEF" w:rsidRPr="00E92EB7">
              <w:rPr>
                <w:bCs/>
                <w:lang w:val="de-DE"/>
              </w:rPr>
              <w:t xml:space="preserve"> </w:t>
            </w:r>
          </w:p>
        </w:tc>
      </w:tr>
    </w:tbl>
    <w:p w:rsidR="000C2380" w:rsidRDefault="000C2380" w:rsidP="000C2380">
      <w:pPr>
        <w:pStyle w:val="SDMHead2"/>
      </w:pPr>
      <w:bookmarkStart w:id="86" w:name="_Toc364861049"/>
      <w:r w:rsidRPr="000C2380">
        <w:t>Leakage</w:t>
      </w:r>
      <w:bookmarkEnd w:id="86"/>
    </w:p>
    <w:p w:rsidR="000C2380" w:rsidRPr="00A165E8" w:rsidRDefault="000C2380" w:rsidP="000C2380">
      <w:pPr>
        <w:pStyle w:val="SDMPara"/>
      </w:pPr>
      <w:r w:rsidRPr="00A165E8">
        <w:t xml:space="preserve">Under applicability conditions of this methodology the only leakage emissions that can occur are the GHG emissions due to displacement of pre-project activities.  </w:t>
      </w:r>
    </w:p>
    <w:p w:rsidR="000C2380" w:rsidRDefault="000C2380" w:rsidP="000C2380">
      <w:pPr>
        <w:pStyle w:val="SDMPara"/>
      </w:pPr>
      <w:r w:rsidRPr="00A165E8">
        <w:t>Leakage emissions are therefore estimated as follows:</w:t>
      </w:r>
    </w:p>
    <w:tbl>
      <w:tblPr>
        <w:tblStyle w:val="SDMMethTableEquation"/>
        <w:tblW w:w="8760" w:type="dxa"/>
        <w:tblLook w:val="0600" w:firstRow="0" w:lastRow="0" w:firstColumn="0" w:lastColumn="0" w:noHBand="1" w:noVBand="1"/>
      </w:tblPr>
      <w:tblGrid>
        <w:gridCol w:w="7092"/>
        <w:gridCol w:w="1668"/>
      </w:tblGrid>
      <w:tr w:rsidR="000C2380" w:rsidRPr="00E92EB7" w:rsidTr="000C2380">
        <w:tc>
          <w:tcPr>
            <w:tcW w:w="7224" w:type="dxa"/>
          </w:tcPr>
          <w:p w:rsidR="000C2380" w:rsidRPr="00E92EB7" w:rsidRDefault="000C416F" w:rsidP="000C2380">
            <w:pPr>
              <w:pStyle w:val="SDMMethEquation"/>
            </w:pPr>
            <m:oMathPara>
              <m:oMathParaPr>
                <m:jc m:val="left"/>
              </m:oMathParaPr>
              <m:oMath>
                <m:sSub>
                  <m:sSubPr>
                    <m:ctrlPr>
                      <w:rPr>
                        <w:rFonts w:ascii="Cambria Math" w:hAnsi="Cambria Math"/>
                        <w:i/>
                      </w:rPr>
                    </m:ctrlPr>
                  </m:sSubPr>
                  <m:e>
                    <m:r>
                      <w:rPr>
                        <w:rFonts w:ascii="Cambria Math" w:hAnsi="Cambria Math"/>
                      </w:rPr>
                      <m:t>LK</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LK</m:t>
                    </m:r>
                  </m:e>
                  <m:sub>
                    <m:r>
                      <w:rPr>
                        <w:rFonts w:ascii="Cambria Math" w:hAnsi="Cambria Math"/>
                      </w:rPr>
                      <m:t>AGRIC,t</m:t>
                    </m:r>
                  </m:sub>
                </m:sSub>
              </m:oMath>
            </m:oMathPara>
          </w:p>
        </w:tc>
        <w:tc>
          <w:tcPr>
            <w:tcW w:w="1701" w:type="dxa"/>
          </w:tcPr>
          <w:p w:rsidR="000C2380" w:rsidRPr="00E92EB7" w:rsidRDefault="000C2380" w:rsidP="00D24161">
            <w:pPr>
              <w:pStyle w:val="SDMMethEquationNr"/>
              <w:numPr>
                <w:ilvl w:val="0"/>
                <w:numId w:val="23"/>
              </w:numPr>
              <w:rPr>
                <w:sz w:val="22"/>
              </w:rPr>
            </w:pPr>
          </w:p>
        </w:tc>
      </w:tr>
    </w:tbl>
    <w:p w:rsidR="000C2380" w:rsidRPr="00E92EB7" w:rsidRDefault="000C2380" w:rsidP="000C2380">
      <w:pPr>
        <w:pStyle w:val="SDMMethCaptionEquationParametersTable"/>
        <w:rPr>
          <w:rFonts w:cs="Arial"/>
          <w:szCs w:val="22"/>
        </w:rPr>
      </w:pPr>
      <w:r w:rsidRPr="00E92EB7">
        <w:rPr>
          <w:rFonts w:cs="Arial"/>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0C2380" w:rsidRPr="00E92EB7" w:rsidTr="00FF4BA9">
        <w:tc>
          <w:tcPr>
            <w:tcW w:w="1701" w:type="dxa"/>
            <w:vAlign w:val="top"/>
          </w:tcPr>
          <w:p w:rsidR="000C2380"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L</m:t>
                    </m:r>
                    <m:r>
                      <w:rPr>
                        <w:rFonts w:ascii="Cambria Math" w:hAnsi="Cambria Math" w:cs="Arial"/>
                        <w:sz w:val="22"/>
                        <w:szCs w:val="22"/>
                      </w:rPr>
                      <m:t>K</m:t>
                    </m:r>
                  </m:e>
                  <m:sub>
                    <m:r>
                      <w:rPr>
                        <w:rFonts w:ascii="Cambria Math" w:hAnsi="Cambria Math" w:cs="Arial"/>
                        <w:sz w:val="22"/>
                        <w:szCs w:val="22"/>
                      </w:rPr>
                      <m:t>t</m:t>
                    </m:r>
                  </m:sub>
                </m:sSub>
                <m:r>
                  <w:rPr>
                    <w:rFonts w:ascii="Cambria Math" w:hAnsi="Cambria Math" w:cs="Arial"/>
                    <w:sz w:val="22"/>
                    <w:szCs w:val="22"/>
                  </w:rPr>
                  <m:t>=</m:t>
                </m:r>
              </m:oMath>
            </m:oMathPara>
          </w:p>
        </w:tc>
        <w:tc>
          <w:tcPr>
            <w:tcW w:w="345" w:type="dxa"/>
            <w:vAlign w:val="top"/>
          </w:tcPr>
          <w:p w:rsidR="000C2380" w:rsidRPr="00E92EB7" w:rsidRDefault="000C2380" w:rsidP="00FF4BA9">
            <w:pPr>
              <w:pStyle w:val="SDMTableBoxParaNotNumbered"/>
              <w:rPr>
                <w:rFonts w:cs="Arial"/>
                <w:sz w:val="22"/>
                <w:szCs w:val="22"/>
              </w:rPr>
            </w:pPr>
            <w:r w:rsidRPr="00E92EB7">
              <w:rPr>
                <w:rFonts w:cs="Arial"/>
                <w:sz w:val="22"/>
                <w:szCs w:val="22"/>
              </w:rPr>
              <w:t>=</w:t>
            </w:r>
          </w:p>
        </w:tc>
        <w:tc>
          <w:tcPr>
            <w:tcW w:w="0" w:type="auto"/>
            <w:vAlign w:val="top"/>
          </w:tcPr>
          <w:p w:rsidR="000C2380" w:rsidRPr="00E92EB7" w:rsidRDefault="000C2380" w:rsidP="00FF4BA9">
            <w:pPr>
              <w:pStyle w:val="SDMTableBoxParaNotNumbered"/>
              <w:rPr>
                <w:rFonts w:cs="Arial"/>
                <w:sz w:val="22"/>
                <w:szCs w:val="22"/>
              </w:rPr>
            </w:pPr>
            <w:r w:rsidRPr="00E92EB7">
              <w:rPr>
                <w:rFonts w:cs="Arial"/>
                <w:sz w:val="22"/>
                <w:szCs w:val="22"/>
                <w:lang w:eastAsia="es-ES"/>
              </w:rPr>
              <w:t>GHG emissions due to leakage, in year </w:t>
            </w:r>
            <w:r w:rsidRPr="00E92EB7">
              <w:rPr>
                <w:rFonts w:cs="Arial"/>
                <w:i/>
                <w:sz w:val="22"/>
                <w:szCs w:val="22"/>
                <w:lang w:eastAsia="es-ES"/>
              </w:rPr>
              <w:t>t</w:t>
            </w:r>
            <w:r w:rsidRPr="00E92EB7">
              <w:rPr>
                <w:rFonts w:cs="Arial"/>
                <w:sz w:val="22"/>
                <w:szCs w:val="22"/>
                <w:lang w:eastAsia="es-ES"/>
              </w:rPr>
              <w:t>; t</w:t>
            </w:r>
            <w:r w:rsidR="00EF2697" w:rsidRPr="00E92EB7">
              <w:rPr>
                <w:rFonts w:cs="Arial"/>
                <w:sz w:val="22"/>
                <w:szCs w:val="22"/>
                <w:lang w:eastAsia="es-ES"/>
              </w:rPr>
              <w:t xml:space="preserve"> </w:t>
            </w:r>
            <w:r w:rsidRPr="00E92EB7">
              <w:rPr>
                <w:rFonts w:cs="Arial"/>
                <w:sz w:val="22"/>
                <w:szCs w:val="22"/>
                <w:lang w:eastAsia="es-ES"/>
              </w:rPr>
              <w:t>CO</w:t>
            </w:r>
            <w:r w:rsidRPr="00E92EB7">
              <w:rPr>
                <w:rFonts w:cs="Arial"/>
                <w:sz w:val="22"/>
                <w:szCs w:val="22"/>
                <w:vertAlign w:val="subscript"/>
                <w:lang w:eastAsia="es-ES"/>
              </w:rPr>
              <w:t>2</w:t>
            </w:r>
            <w:r w:rsidRPr="00E92EB7">
              <w:rPr>
                <w:rFonts w:cs="Arial"/>
                <w:sz w:val="22"/>
                <w:szCs w:val="22"/>
                <w:lang w:eastAsia="es-ES"/>
              </w:rPr>
              <w:t>-e</w:t>
            </w:r>
          </w:p>
        </w:tc>
      </w:tr>
      <w:tr w:rsidR="000C2380" w:rsidRPr="00E92EB7" w:rsidTr="00FF4BA9">
        <w:tc>
          <w:tcPr>
            <w:tcW w:w="1701" w:type="dxa"/>
            <w:vAlign w:val="top"/>
          </w:tcPr>
          <w:p w:rsidR="000C2380"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LK</m:t>
                    </m:r>
                  </m:e>
                  <m:sub>
                    <m:r>
                      <w:rPr>
                        <w:rFonts w:ascii="Cambria Math" w:hAnsi="Cambria Math" w:cs="Arial"/>
                        <w:sz w:val="22"/>
                        <w:szCs w:val="22"/>
                      </w:rPr>
                      <m:t>AGRIC,t</m:t>
                    </m:r>
                  </m:sub>
                </m:sSub>
              </m:oMath>
            </m:oMathPara>
          </w:p>
        </w:tc>
        <w:tc>
          <w:tcPr>
            <w:tcW w:w="345" w:type="dxa"/>
            <w:vAlign w:val="top"/>
          </w:tcPr>
          <w:p w:rsidR="000C2380" w:rsidRPr="00E92EB7" w:rsidRDefault="000C2380" w:rsidP="00FF4BA9">
            <w:pPr>
              <w:pStyle w:val="SDMTableBoxParaNotNumbered"/>
              <w:keepNext/>
              <w:keepLines/>
              <w:rPr>
                <w:rFonts w:cs="Arial"/>
                <w:sz w:val="22"/>
                <w:szCs w:val="22"/>
              </w:rPr>
            </w:pPr>
            <w:r w:rsidRPr="00E92EB7">
              <w:rPr>
                <w:rFonts w:cs="Arial"/>
                <w:sz w:val="22"/>
                <w:szCs w:val="22"/>
              </w:rPr>
              <w:t>=</w:t>
            </w:r>
          </w:p>
        </w:tc>
        <w:tc>
          <w:tcPr>
            <w:tcW w:w="0" w:type="auto"/>
            <w:vAlign w:val="top"/>
          </w:tcPr>
          <w:p w:rsidR="000C2380" w:rsidRPr="00E92EB7" w:rsidRDefault="000C2380" w:rsidP="00FF4BA9">
            <w:pPr>
              <w:pStyle w:val="SDMTableBoxParaNotNumbered"/>
              <w:rPr>
                <w:rFonts w:cs="Arial"/>
                <w:sz w:val="22"/>
                <w:szCs w:val="22"/>
              </w:rPr>
            </w:pPr>
            <w:r w:rsidRPr="00E92EB7">
              <w:rPr>
                <w:rFonts w:cs="Arial"/>
                <w:sz w:val="22"/>
                <w:szCs w:val="22"/>
                <w:lang w:eastAsia="es-ES"/>
              </w:rPr>
              <w:t>Leakage due to the displacement of agricultural activities in year </w:t>
            </w:r>
            <w:r w:rsidRPr="00E92EB7">
              <w:rPr>
                <w:rFonts w:cs="Arial"/>
                <w:i/>
                <w:sz w:val="22"/>
                <w:szCs w:val="22"/>
                <w:lang w:eastAsia="es-ES"/>
              </w:rPr>
              <w:t>t</w:t>
            </w:r>
            <w:r w:rsidRPr="00E92EB7">
              <w:rPr>
                <w:rFonts w:cs="Arial"/>
                <w:sz w:val="22"/>
                <w:szCs w:val="22"/>
                <w:lang w:eastAsia="es-ES"/>
              </w:rPr>
              <w:t>, as calculated in the tool “Estimation of the increase in GHG emissions attributable to displacement of pre-project agricultural activities in A/R CDM project activity”; t</w:t>
            </w:r>
            <w:r w:rsidR="00EF2697" w:rsidRPr="00E92EB7">
              <w:rPr>
                <w:rFonts w:cs="Arial"/>
                <w:sz w:val="22"/>
                <w:szCs w:val="22"/>
                <w:lang w:eastAsia="es-ES"/>
              </w:rPr>
              <w:t xml:space="preserve"> </w:t>
            </w:r>
            <w:r w:rsidRPr="00E92EB7">
              <w:rPr>
                <w:rFonts w:cs="Arial"/>
                <w:sz w:val="22"/>
                <w:szCs w:val="22"/>
                <w:lang w:eastAsia="es-ES"/>
              </w:rPr>
              <w:t>CO</w:t>
            </w:r>
            <w:r w:rsidRPr="00E92EB7">
              <w:rPr>
                <w:rFonts w:cs="Arial"/>
                <w:sz w:val="22"/>
                <w:szCs w:val="22"/>
                <w:vertAlign w:val="subscript"/>
                <w:lang w:eastAsia="es-ES"/>
              </w:rPr>
              <w:t>2</w:t>
            </w:r>
            <w:r w:rsidRPr="00E92EB7">
              <w:rPr>
                <w:rFonts w:cs="Arial"/>
                <w:sz w:val="22"/>
                <w:szCs w:val="22"/>
                <w:lang w:eastAsia="es-ES"/>
              </w:rPr>
              <w:t>-e</w:t>
            </w:r>
          </w:p>
        </w:tc>
      </w:tr>
    </w:tbl>
    <w:p w:rsidR="002F1442" w:rsidRPr="002F1442" w:rsidRDefault="002F1442" w:rsidP="002F1442">
      <w:pPr>
        <w:pStyle w:val="SDMHead2"/>
      </w:pPr>
      <w:bookmarkStart w:id="87" w:name="_Toc364861050"/>
      <w:r w:rsidRPr="002F1442">
        <w:t>Net anthropogenic GHG removals by sinks</w:t>
      </w:r>
      <w:bookmarkEnd w:id="87"/>
    </w:p>
    <w:p w:rsidR="002F1442" w:rsidRDefault="002F1442" w:rsidP="002F1442">
      <w:pPr>
        <w:pStyle w:val="SDMPara"/>
      </w:pPr>
      <w:r w:rsidRPr="00A165E8">
        <w:t>The net anthropogenic GHG removals by sinks is calculated as follows:</w:t>
      </w:r>
    </w:p>
    <w:tbl>
      <w:tblPr>
        <w:tblStyle w:val="SDMMethTableEquation"/>
        <w:tblW w:w="8760" w:type="dxa"/>
        <w:tblLook w:val="0600" w:firstRow="0" w:lastRow="0" w:firstColumn="0" w:lastColumn="0" w:noHBand="1" w:noVBand="1"/>
      </w:tblPr>
      <w:tblGrid>
        <w:gridCol w:w="7093"/>
        <w:gridCol w:w="1667"/>
      </w:tblGrid>
      <w:tr w:rsidR="002F1442" w:rsidRPr="00D724E1" w:rsidTr="002F1442">
        <w:tc>
          <w:tcPr>
            <w:tcW w:w="7224" w:type="dxa"/>
          </w:tcPr>
          <w:p w:rsidR="002F1442" w:rsidRPr="00D724E1" w:rsidRDefault="000C416F" w:rsidP="002F1442">
            <w:pPr>
              <w:pStyle w:val="SDMMethEquation"/>
            </w:pPr>
            <m:oMath>
              <m:sSub>
                <m:sSubPr>
                  <m:ctrlPr>
                    <w:rPr>
                      <w:rFonts w:ascii="Cambria Math" w:hAnsi="Cambria Math"/>
                      <w:i/>
                    </w:rPr>
                  </m:ctrlPr>
                </m:sSubPr>
                <m:e>
                  <m:r>
                    <w:rPr>
                      <w:rFonts w:ascii="Cambria Math" w:hAnsi="Cambria Math"/>
                    </w:rPr>
                    <m:t>∆C</m:t>
                  </m:r>
                </m:e>
                <m:sub>
                  <m:r>
                    <w:rPr>
                      <w:rFonts w:ascii="Cambria Math" w:hAnsi="Cambria Math"/>
                    </w:rPr>
                    <m:t>AR-CDM,t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ACTUAL,t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BSL,t</m:t>
                  </m:r>
                </m:sub>
              </m:sSub>
              <m:r>
                <w:rPr>
                  <w:rFonts w:ascii="Cambria Math" w:hAnsi="Cambria Math"/>
                </w:rPr>
                <m:t>-</m:t>
              </m:r>
              <m:sSub>
                <m:sSubPr>
                  <m:ctrlPr>
                    <w:rPr>
                      <w:rFonts w:ascii="Cambria Math" w:hAnsi="Cambria Math"/>
                      <w:i/>
                    </w:rPr>
                  </m:ctrlPr>
                </m:sSubPr>
                <m:e>
                  <m:r>
                    <w:rPr>
                      <w:rFonts w:ascii="Cambria Math" w:hAnsi="Cambria Math"/>
                    </w:rPr>
                    <m:t>LK</m:t>
                  </m:r>
                </m:e>
                <m:sub>
                  <m:r>
                    <w:rPr>
                      <w:rFonts w:ascii="Cambria Math" w:hAnsi="Cambria Math"/>
                    </w:rPr>
                    <m:t>t</m:t>
                  </m:r>
                </m:sub>
              </m:sSub>
            </m:oMath>
            <w:r w:rsidR="002F1442" w:rsidRPr="00D724E1">
              <w:t xml:space="preserve"> </w:t>
            </w:r>
          </w:p>
        </w:tc>
        <w:tc>
          <w:tcPr>
            <w:tcW w:w="1701" w:type="dxa"/>
          </w:tcPr>
          <w:p w:rsidR="002F1442" w:rsidRPr="00FF4BA9" w:rsidRDefault="002F1442" w:rsidP="00D24161">
            <w:pPr>
              <w:pStyle w:val="SDMMethEquationNr"/>
              <w:numPr>
                <w:ilvl w:val="0"/>
                <w:numId w:val="23"/>
              </w:numPr>
              <w:rPr>
                <w:sz w:val="22"/>
              </w:rPr>
            </w:pPr>
          </w:p>
        </w:tc>
      </w:tr>
    </w:tbl>
    <w:p w:rsidR="002F1442" w:rsidRPr="00575590" w:rsidRDefault="002F1442" w:rsidP="002F1442">
      <w:pPr>
        <w:pStyle w:val="SDMMethCaptionEquationParametersTable"/>
        <w:rPr>
          <w:rFonts w:cs="Arial"/>
          <w:szCs w:val="22"/>
        </w:rPr>
      </w:pPr>
      <w:r w:rsidRPr="00AE3C8C">
        <w:rPr>
          <w:rFonts w:cs="Arial"/>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2F1442" w:rsidRPr="00D724E1" w:rsidTr="00FF4BA9">
        <w:tc>
          <w:tcPr>
            <w:tcW w:w="1701" w:type="dxa"/>
            <w:vAlign w:val="top"/>
          </w:tcPr>
          <w:p w:rsidR="002F1442" w:rsidRPr="00FF4BA9"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AR-CDM,t</m:t>
                    </m:r>
                  </m:sub>
                </m:sSub>
              </m:oMath>
            </m:oMathPara>
          </w:p>
        </w:tc>
        <w:tc>
          <w:tcPr>
            <w:tcW w:w="345" w:type="dxa"/>
            <w:vAlign w:val="top"/>
          </w:tcPr>
          <w:p w:rsidR="002F1442" w:rsidRPr="00FF4BA9" w:rsidRDefault="002F1442" w:rsidP="00FF4BA9">
            <w:pPr>
              <w:pStyle w:val="SDMTableBoxParaNotNumbered"/>
              <w:rPr>
                <w:rFonts w:cs="Arial"/>
                <w:sz w:val="22"/>
                <w:szCs w:val="22"/>
              </w:rPr>
            </w:pPr>
            <w:r w:rsidRPr="00FF4BA9">
              <w:rPr>
                <w:rFonts w:cs="Arial"/>
                <w:sz w:val="22"/>
                <w:szCs w:val="22"/>
              </w:rPr>
              <w:t>=</w:t>
            </w:r>
          </w:p>
        </w:tc>
        <w:tc>
          <w:tcPr>
            <w:tcW w:w="0" w:type="auto"/>
            <w:vAlign w:val="top"/>
          </w:tcPr>
          <w:p w:rsidR="002F1442" w:rsidRPr="00FF4BA9" w:rsidRDefault="002F1442" w:rsidP="00FF4BA9">
            <w:pPr>
              <w:pStyle w:val="SDMTableBoxParaNotNumbered"/>
              <w:rPr>
                <w:rFonts w:cs="Arial"/>
                <w:sz w:val="22"/>
                <w:szCs w:val="22"/>
              </w:rPr>
            </w:pPr>
            <w:r w:rsidRPr="00FF4BA9">
              <w:rPr>
                <w:rFonts w:cs="Arial"/>
                <w:sz w:val="22"/>
                <w:szCs w:val="22"/>
                <w:lang w:eastAsia="es-ES"/>
              </w:rPr>
              <w:t>Net anthropogenic GHG removals by sinks, in year </w:t>
            </w:r>
            <w:r w:rsidRPr="00FF4BA9">
              <w:rPr>
                <w:rFonts w:cs="Arial"/>
                <w:i/>
                <w:sz w:val="22"/>
                <w:szCs w:val="22"/>
                <w:lang w:eastAsia="es-ES"/>
              </w:rPr>
              <w:t>t</w:t>
            </w:r>
            <w:r w:rsidRPr="00FF4BA9">
              <w:rPr>
                <w:rFonts w:cs="Arial"/>
                <w:sz w:val="22"/>
                <w:szCs w:val="22"/>
                <w:lang w:eastAsia="es-ES"/>
              </w:rPr>
              <w:t>; t</w:t>
            </w:r>
            <w:r w:rsidR="00EF2697" w:rsidRPr="00FF4BA9">
              <w:rPr>
                <w:rFonts w:cs="Arial"/>
                <w:sz w:val="22"/>
                <w:szCs w:val="22"/>
                <w:lang w:eastAsia="es-ES"/>
              </w:rPr>
              <w:t xml:space="preserve"> </w:t>
            </w:r>
            <w:r w:rsidRPr="00FF4BA9">
              <w:rPr>
                <w:rFonts w:cs="Arial"/>
                <w:sz w:val="22"/>
                <w:szCs w:val="22"/>
                <w:lang w:eastAsia="es-ES"/>
              </w:rPr>
              <w:t>CO</w:t>
            </w:r>
            <w:r w:rsidRPr="00FF4BA9">
              <w:rPr>
                <w:rFonts w:cs="Arial"/>
                <w:sz w:val="22"/>
                <w:szCs w:val="22"/>
                <w:vertAlign w:val="subscript"/>
                <w:lang w:eastAsia="es-ES"/>
              </w:rPr>
              <w:t>2</w:t>
            </w:r>
            <w:r w:rsidRPr="00FF4BA9">
              <w:rPr>
                <w:rFonts w:cs="Arial"/>
                <w:sz w:val="22"/>
                <w:szCs w:val="22"/>
                <w:lang w:eastAsia="es-ES"/>
              </w:rPr>
              <w:t>-e</w:t>
            </w:r>
          </w:p>
        </w:tc>
      </w:tr>
      <w:tr w:rsidR="002F1442" w:rsidRPr="00D724E1" w:rsidTr="00FF4BA9">
        <w:tc>
          <w:tcPr>
            <w:tcW w:w="1701" w:type="dxa"/>
            <w:vAlign w:val="top"/>
          </w:tcPr>
          <w:p w:rsidR="002F1442" w:rsidRPr="00FF4BA9"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ACTUAL,t</m:t>
                    </m:r>
                  </m:sub>
                </m:sSub>
              </m:oMath>
            </m:oMathPara>
          </w:p>
        </w:tc>
        <w:tc>
          <w:tcPr>
            <w:tcW w:w="345" w:type="dxa"/>
            <w:vAlign w:val="top"/>
          </w:tcPr>
          <w:p w:rsidR="002F1442" w:rsidRPr="00FF4BA9" w:rsidRDefault="002F1442" w:rsidP="00FF4BA9">
            <w:pPr>
              <w:pStyle w:val="SDMTableBoxParaNotNumbered"/>
              <w:keepNext/>
              <w:keepLines/>
              <w:rPr>
                <w:rFonts w:cs="Arial"/>
                <w:sz w:val="22"/>
                <w:szCs w:val="22"/>
              </w:rPr>
            </w:pPr>
            <w:r w:rsidRPr="00FF4BA9">
              <w:rPr>
                <w:rFonts w:cs="Arial"/>
                <w:sz w:val="22"/>
                <w:szCs w:val="22"/>
              </w:rPr>
              <w:t>=</w:t>
            </w:r>
          </w:p>
        </w:tc>
        <w:tc>
          <w:tcPr>
            <w:tcW w:w="0" w:type="auto"/>
            <w:vAlign w:val="top"/>
          </w:tcPr>
          <w:p w:rsidR="002F1442" w:rsidRPr="00FF4BA9" w:rsidRDefault="002F1442" w:rsidP="00FF4BA9">
            <w:pPr>
              <w:pStyle w:val="SDMTableBoxParaNotNumbered"/>
              <w:rPr>
                <w:rFonts w:cs="Arial"/>
                <w:sz w:val="22"/>
                <w:szCs w:val="22"/>
              </w:rPr>
            </w:pPr>
            <w:r w:rsidRPr="00FF4BA9">
              <w:rPr>
                <w:rFonts w:cs="Arial"/>
                <w:sz w:val="22"/>
                <w:szCs w:val="22"/>
                <w:lang w:eastAsia="es-ES"/>
              </w:rPr>
              <w:t>Actual net GHG removals by sinks, in year </w:t>
            </w:r>
            <w:r w:rsidRPr="00FF4BA9">
              <w:rPr>
                <w:rFonts w:cs="Arial"/>
                <w:i/>
                <w:sz w:val="22"/>
                <w:szCs w:val="22"/>
                <w:lang w:eastAsia="es-ES"/>
              </w:rPr>
              <w:t>t</w:t>
            </w:r>
            <w:r w:rsidRPr="00FF4BA9">
              <w:rPr>
                <w:rFonts w:cs="Arial"/>
                <w:sz w:val="22"/>
                <w:szCs w:val="22"/>
                <w:lang w:eastAsia="es-ES"/>
              </w:rPr>
              <w:t>; t</w:t>
            </w:r>
            <w:r w:rsidR="00EF2697" w:rsidRPr="00FF4BA9">
              <w:rPr>
                <w:rFonts w:cs="Arial"/>
                <w:sz w:val="22"/>
                <w:szCs w:val="22"/>
                <w:lang w:eastAsia="es-ES"/>
              </w:rPr>
              <w:t xml:space="preserve"> </w:t>
            </w:r>
            <w:r w:rsidRPr="00FF4BA9">
              <w:rPr>
                <w:rFonts w:cs="Arial"/>
                <w:sz w:val="22"/>
                <w:szCs w:val="22"/>
                <w:lang w:eastAsia="es-ES"/>
              </w:rPr>
              <w:t>CO</w:t>
            </w:r>
            <w:r w:rsidRPr="00FF4BA9">
              <w:rPr>
                <w:rFonts w:cs="Arial"/>
                <w:sz w:val="22"/>
                <w:szCs w:val="22"/>
                <w:vertAlign w:val="subscript"/>
                <w:lang w:eastAsia="es-ES"/>
              </w:rPr>
              <w:t>2</w:t>
            </w:r>
            <w:r w:rsidRPr="00FF4BA9">
              <w:rPr>
                <w:rFonts w:cs="Arial"/>
                <w:sz w:val="22"/>
                <w:szCs w:val="22"/>
                <w:lang w:eastAsia="es-ES"/>
              </w:rPr>
              <w:t>-e</w:t>
            </w:r>
          </w:p>
        </w:tc>
      </w:tr>
      <w:tr w:rsidR="002F1442" w:rsidRPr="00D724E1" w:rsidTr="00FF4BA9">
        <w:tc>
          <w:tcPr>
            <w:tcW w:w="1701" w:type="dxa"/>
            <w:vAlign w:val="top"/>
          </w:tcPr>
          <w:p w:rsidR="002F1442" w:rsidRPr="00FF4BA9"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BSL,t</m:t>
                    </m:r>
                  </m:sub>
                </m:sSub>
              </m:oMath>
            </m:oMathPara>
          </w:p>
        </w:tc>
        <w:tc>
          <w:tcPr>
            <w:tcW w:w="345" w:type="dxa"/>
            <w:vAlign w:val="top"/>
          </w:tcPr>
          <w:p w:rsidR="002F1442" w:rsidRPr="00FF4BA9" w:rsidRDefault="002F1442" w:rsidP="00FF4BA9">
            <w:pPr>
              <w:pStyle w:val="SDMTableBoxParaNotNumbered"/>
              <w:keepNext/>
              <w:keepLines/>
              <w:rPr>
                <w:rFonts w:cs="Arial"/>
                <w:sz w:val="22"/>
                <w:szCs w:val="22"/>
              </w:rPr>
            </w:pPr>
            <w:r w:rsidRPr="00FF4BA9">
              <w:rPr>
                <w:rFonts w:cs="Arial"/>
                <w:sz w:val="22"/>
                <w:szCs w:val="22"/>
              </w:rPr>
              <w:t>=</w:t>
            </w:r>
          </w:p>
        </w:tc>
        <w:tc>
          <w:tcPr>
            <w:tcW w:w="0" w:type="auto"/>
            <w:vAlign w:val="top"/>
          </w:tcPr>
          <w:p w:rsidR="002F1442" w:rsidRPr="00FF4BA9" w:rsidRDefault="002F1442" w:rsidP="00FF4BA9">
            <w:pPr>
              <w:pStyle w:val="SDMTableBoxParaNotNumbered"/>
              <w:rPr>
                <w:rFonts w:cs="Arial"/>
                <w:sz w:val="22"/>
                <w:szCs w:val="22"/>
              </w:rPr>
            </w:pPr>
            <w:r w:rsidRPr="00FF4BA9">
              <w:rPr>
                <w:rFonts w:cs="Arial"/>
                <w:sz w:val="22"/>
                <w:szCs w:val="22"/>
                <w:lang w:eastAsia="es-ES"/>
              </w:rPr>
              <w:t>Baseline net GHG removals by sinks, in year </w:t>
            </w:r>
            <w:r w:rsidRPr="00FF4BA9">
              <w:rPr>
                <w:rFonts w:cs="Arial"/>
                <w:i/>
                <w:sz w:val="22"/>
                <w:szCs w:val="22"/>
                <w:lang w:eastAsia="es-ES"/>
              </w:rPr>
              <w:t>t</w:t>
            </w:r>
            <w:r w:rsidRPr="00FF4BA9">
              <w:rPr>
                <w:rFonts w:cs="Arial"/>
                <w:sz w:val="22"/>
                <w:szCs w:val="22"/>
                <w:lang w:eastAsia="es-ES"/>
              </w:rPr>
              <w:t>; t</w:t>
            </w:r>
            <w:r w:rsidR="00EF2697" w:rsidRPr="00FF4BA9">
              <w:rPr>
                <w:rFonts w:cs="Arial"/>
                <w:sz w:val="22"/>
                <w:szCs w:val="22"/>
                <w:lang w:eastAsia="es-ES"/>
              </w:rPr>
              <w:t xml:space="preserve"> </w:t>
            </w:r>
            <w:r w:rsidRPr="00FF4BA9">
              <w:rPr>
                <w:rFonts w:cs="Arial"/>
                <w:sz w:val="22"/>
                <w:szCs w:val="22"/>
                <w:lang w:eastAsia="es-ES"/>
              </w:rPr>
              <w:t>CO</w:t>
            </w:r>
            <w:r w:rsidRPr="00FF4BA9">
              <w:rPr>
                <w:rFonts w:cs="Arial"/>
                <w:sz w:val="22"/>
                <w:szCs w:val="22"/>
                <w:vertAlign w:val="subscript"/>
                <w:lang w:eastAsia="es-ES"/>
              </w:rPr>
              <w:t>2</w:t>
            </w:r>
            <w:r w:rsidRPr="00FF4BA9">
              <w:rPr>
                <w:rFonts w:cs="Arial"/>
                <w:sz w:val="22"/>
                <w:szCs w:val="22"/>
                <w:lang w:eastAsia="es-ES"/>
              </w:rPr>
              <w:t>-e</w:t>
            </w:r>
          </w:p>
        </w:tc>
      </w:tr>
      <w:tr w:rsidR="002F1442" w:rsidRPr="00D724E1" w:rsidTr="00FF4BA9">
        <w:tc>
          <w:tcPr>
            <w:tcW w:w="1701" w:type="dxa"/>
            <w:vAlign w:val="top"/>
          </w:tcPr>
          <w:p w:rsidR="002F1442" w:rsidRPr="00FF4BA9"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LK</m:t>
                    </m:r>
                  </m:e>
                  <m:sub>
                    <m:r>
                      <w:rPr>
                        <w:rFonts w:ascii="Cambria Math" w:hAnsi="Cambria Math" w:cs="Arial"/>
                        <w:sz w:val="22"/>
                        <w:szCs w:val="22"/>
                      </w:rPr>
                      <m:t>t</m:t>
                    </m:r>
                  </m:sub>
                </m:sSub>
              </m:oMath>
            </m:oMathPara>
          </w:p>
        </w:tc>
        <w:tc>
          <w:tcPr>
            <w:tcW w:w="345" w:type="dxa"/>
            <w:vAlign w:val="top"/>
          </w:tcPr>
          <w:p w:rsidR="002F1442" w:rsidRPr="00FF4BA9" w:rsidRDefault="002F1442" w:rsidP="00FF4BA9">
            <w:pPr>
              <w:pStyle w:val="SDMTableBoxParaNotNumbered"/>
              <w:keepNext/>
              <w:keepLines/>
              <w:rPr>
                <w:rFonts w:cs="Arial"/>
                <w:sz w:val="22"/>
                <w:szCs w:val="22"/>
              </w:rPr>
            </w:pPr>
            <w:r w:rsidRPr="00FF4BA9">
              <w:rPr>
                <w:rFonts w:cs="Arial"/>
                <w:sz w:val="22"/>
                <w:szCs w:val="22"/>
              </w:rPr>
              <w:t>=</w:t>
            </w:r>
          </w:p>
        </w:tc>
        <w:tc>
          <w:tcPr>
            <w:tcW w:w="0" w:type="auto"/>
            <w:vAlign w:val="top"/>
          </w:tcPr>
          <w:p w:rsidR="002F1442" w:rsidRPr="00FF4BA9" w:rsidRDefault="002F1442" w:rsidP="00FF4BA9">
            <w:pPr>
              <w:pStyle w:val="SDMTableBoxParaNotNumbered"/>
              <w:rPr>
                <w:rFonts w:cs="Arial"/>
                <w:sz w:val="22"/>
                <w:szCs w:val="22"/>
              </w:rPr>
            </w:pPr>
            <w:r w:rsidRPr="00FF4BA9">
              <w:rPr>
                <w:rFonts w:cs="Arial"/>
                <w:sz w:val="22"/>
                <w:szCs w:val="22"/>
                <w:lang w:eastAsia="es-ES"/>
              </w:rPr>
              <w:t>GHG emissions due to leakage, in year </w:t>
            </w:r>
            <w:r w:rsidRPr="00FF4BA9">
              <w:rPr>
                <w:rFonts w:cs="Arial"/>
                <w:i/>
                <w:sz w:val="22"/>
                <w:szCs w:val="22"/>
                <w:lang w:eastAsia="es-ES"/>
              </w:rPr>
              <w:t>t</w:t>
            </w:r>
            <w:r w:rsidRPr="00FF4BA9">
              <w:rPr>
                <w:rFonts w:cs="Arial"/>
                <w:sz w:val="22"/>
                <w:szCs w:val="22"/>
                <w:lang w:eastAsia="es-ES"/>
              </w:rPr>
              <w:t xml:space="preserve"> ; t</w:t>
            </w:r>
            <w:r w:rsidR="00EF2697" w:rsidRPr="00FF4BA9">
              <w:rPr>
                <w:rFonts w:cs="Arial"/>
                <w:sz w:val="22"/>
                <w:szCs w:val="22"/>
                <w:lang w:eastAsia="es-ES"/>
              </w:rPr>
              <w:t xml:space="preserve"> </w:t>
            </w:r>
            <w:r w:rsidRPr="00FF4BA9">
              <w:rPr>
                <w:rFonts w:cs="Arial"/>
                <w:sz w:val="22"/>
                <w:szCs w:val="22"/>
                <w:lang w:eastAsia="es-ES"/>
              </w:rPr>
              <w:t>CO</w:t>
            </w:r>
            <w:r w:rsidRPr="00FF4BA9">
              <w:rPr>
                <w:rFonts w:cs="Arial"/>
                <w:sz w:val="22"/>
                <w:szCs w:val="22"/>
                <w:vertAlign w:val="subscript"/>
                <w:lang w:eastAsia="es-ES"/>
              </w:rPr>
              <w:t>2</w:t>
            </w:r>
            <w:r w:rsidRPr="00FF4BA9">
              <w:rPr>
                <w:rFonts w:cs="Arial"/>
                <w:sz w:val="22"/>
                <w:szCs w:val="22"/>
                <w:lang w:eastAsia="es-ES"/>
              </w:rPr>
              <w:t>-e</w:t>
            </w:r>
          </w:p>
        </w:tc>
      </w:tr>
    </w:tbl>
    <w:p w:rsidR="002F1442" w:rsidRPr="00540FEF" w:rsidRDefault="002F1442" w:rsidP="00540FEF">
      <w:pPr>
        <w:pStyle w:val="SDMHead2"/>
        <w:rPr>
          <w:bCs/>
          <w:iCs/>
          <w:lang w:eastAsia="ja-JP"/>
        </w:rPr>
      </w:pPr>
      <w:bookmarkStart w:id="88" w:name="_Toc364861051"/>
      <w:r w:rsidRPr="00540FEF">
        <w:rPr>
          <w:bCs/>
          <w:iCs/>
        </w:rPr>
        <w:t xml:space="preserve">Calculation of </w:t>
      </w:r>
      <w:proofErr w:type="spellStart"/>
      <w:r w:rsidRPr="00540FEF">
        <w:rPr>
          <w:bCs/>
          <w:iCs/>
        </w:rPr>
        <w:t>tCERs</w:t>
      </w:r>
      <w:proofErr w:type="spellEnd"/>
      <w:r w:rsidRPr="00540FEF">
        <w:rPr>
          <w:bCs/>
          <w:iCs/>
        </w:rPr>
        <w:t xml:space="preserve"> and </w:t>
      </w:r>
      <w:proofErr w:type="spellStart"/>
      <w:r w:rsidRPr="00540FEF">
        <w:rPr>
          <w:bCs/>
          <w:iCs/>
        </w:rPr>
        <w:t>lCERs</w:t>
      </w:r>
      <w:bookmarkEnd w:id="88"/>
      <w:proofErr w:type="spellEnd"/>
      <w:r w:rsidRPr="00540FEF">
        <w:rPr>
          <w:bCs/>
          <w:iCs/>
          <w:lang w:eastAsia="ja-JP"/>
        </w:rPr>
        <w:t xml:space="preserve"> </w:t>
      </w:r>
    </w:p>
    <w:p w:rsidR="002F1442" w:rsidRDefault="002F1442" w:rsidP="002F1442">
      <w:pPr>
        <w:pStyle w:val="SDMPara"/>
      </w:pPr>
      <w:r w:rsidRPr="002F1442">
        <w:t xml:space="preserve">The </w:t>
      </w:r>
      <w:proofErr w:type="spellStart"/>
      <w:r w:rsidRPr="002F1442">
        <w:t>tCERs</w:t>
      </w:r>
      <w:proofErr w:type="spellEnd"/>
      <w:r w:rsidRPr="002F1442">
        <w:t xml:space="preserve"> and </w:t>
      </w:r>
      <w:proofErr w:type="spellStart"/>
      <w:r w:rsidRPr="002F1442">
        <w:t>lCERs</w:t>
      </w:r>
      <w:proofErr w:type="spellEnd"/>
      <w:r w:rsidRPr="002F1442">
        <w:t xml:space="preserve"> for a verification period </w:t>
      </w:r>
      <w:r w:rsidRPr="00540FEF">
        <w:rPr>
          <w:i/>
        </w:rPr>
        <w:t>T =</w:t>
      </w:r>
      <w:r w:rsidRPr="002F1442">
        <w:t> </w:t>
      </w:r>
      <w:r w:rsidRPr="00A165E8">
        <w:rPr>
          <w:i/>
          <w:iCs/>
        </w:rPr>
        <w:t>t</w:t>
      </w:r>
      <w:r w:rsidRPr="00A165E8">
        <w:rPr>
          <w:i/>
          <w:iCs/>
          <w:vertAlign w:val="subscript"/>
        </w:rPr>
        <w:t>2 </w:t>
      </w:r>
      <w:r w:rsidRPr="00A165E8">
        <w:t>– </w:t>
      </w:r>
      <w:r w:rsidRPr="00A165E8">
        <w:rPr>
          <w:i/>
          <w:iCs/>
        </w:rPr>
        <w:t>t</w:t>
      </w:r>
      <w:r w:rsidRPr="00A165E8">
        <w:rPr>
          <w:i/>
          <w:iCs/>
          <w:vertAlign w:val="subscript"/>
        </w:rPr>
        <w:t>1</w:t>
      </w:r>
      <w:r w:rsidRPr="002F1442">
        <w:t>, (</w:t>
      </w:r>
      <w:r w:rsidRPr="00A165E8">
        <w:t xml:space="preserve">where </w:t>
      </w:r>
      <w:r w:rsidRPr="00A165E8">
        <w:rPr>
          <w:i/>
          <w:iCs/>
        </w:rPr>
        <w:t>t</w:t>
      </w:r>
      <w:r w:rsidRPr="00A165E8">
        <w:rPr>
          <w:i/>
          <w:iCs/>
          <w:vertAlign w:val="subscript"/>
        </w:rPr>
        <w:t xml:space="preserve">1 </w:t>
      </w:r>
      <w:r w:rsidRPr="00A165E8">
        <w:rPr>
          <w:iCs/>
        </w:rPr>
        <w:t>and</w:t>
      </w:r>
      <w:r w:rsidRPr="00A165E8">
        <w:rPr>
          <w:i/>
          <w:iCs/>
          <w:vertAlign w:val="subscript"/>
        </w:rPr>
        <w:t xml:space="preserve"> </w:t>
      </w:r>
      <w:r w:rsidRPr="00A165E8">
        <w:rPr>
          <w:i/>
          <w:iCs/>
        </w:rPr>
        <w:t>t</w:t>
      </w:r>
      <w:r w:rsidRPr="00A165E8">
        <w:rPr>
          <w:i/>
          <w:iCs/>
          <w:vertAlign w:val="subscript"/>
        </w:rPr>
        <w:t xml:space="preserve">2 </w:t>
      </w:r>
      <w:r w:rsidRPr="00A165E8">
        <w:rPr>
          <w:iCs/>
        </w:rPr>
        <w:t>are</w:t>
      </w:r>
      <w:r w:rsidRPr="00A165E8">
        <w:rPr>
          <w:i/>
          <w:iCs/>
          <w:vertAlign w:val="subscript"/>
        </w:rPr>
        <w:t xml:space="preserve"> </w:t>
      </w:r>
      <w:r w:rsidRPr="002F1442">
        <w:t>the years of the start and the</w:t>
      </w:r>
      <w:r w:rsidRPr="00A165E8">
        <w:t xml:space="preserve"> end, respectively, of the verification period) are calculated as follows:</w:t>
      </w:r>
    </w:p>
    <w:tbl>
      <w:tblPr>
        <w:tblStyle w:val="SDMMethTableEquation"/>
        <w:tblW w:w="8760" w:type="dxa"/>
        <w:tblLook w:val="0600" w:firstRow="0" w:lastRow="0" w:firstColumn="0" w:lastColumn="0" w:noHBand="1" w:noVBand="1"/>
      </w:tblPr>
      <w:tblGrid>
        <w:gridCol w:w="7094"/>
        <w:gridCol w:w="1666"/>
      </w:tblGrid>
      <w:tr w:rsidR="002F1442" w:rsidRPr="00E92EB7" w:rsidTr="00540FEF">
        <w:tc>
          <w:tcPr>
            <w:tcW w:w="7094" w:type="dxa"/>
          </w:tcPr>
          <w:p w:rsidR="002F1442" w:rsidRPr="00E92EB7" w:rsidRDefault="000C416F" w:rsidP="009D14D9">
            <w:pPr>
              <w:pStyle w:val="SDMMethEquation"/>
            </w:pPr>
            <m:oMathPara>
              <m:oMathParaPr>
                <m:jc m:val="left"/>
              </m:oMathParaPr>
              <m:oMath>
                <m:sSub>
                  <m:sSubPr>
                    <m:ctrlPr>
                      <w:rPr>
                        <w:rFonts w:ascii="Cambria Math" w:hAnsi="Cambria Math"/>
                        <w:i/>
                      </w:rPr>
                    </m:ctrlPr>
                  </m:sSubPr>
                  <m:e>
                    <m:r>
                      <w:rPr>
                        <w:rFonts w:ascii="Cambria Math" w:hAnsi="Cambria Math"/>
                      </w:rPr>
                      <m:t>tCER</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AR-CDM,t</m:t>
                        </m:r>
                      </m:sub>
                    </m:sSub>
                  </m:e>
                </m:nary>
              </m:oMath>
            </m:oMathPara>
          </w:p>
        </w:tc>
        <w:tc>
          <w:tcPr>
            <w:tcW w:w="1666" w:type="dxa"/>
          </w:tcPr>
          <w:p w:rsidR="002F1442" w:rsidRPr="00E92EB7" w:rsidRDefault="002F1442" w:rsidP="00D24161">
            <w:pPr>
              <w:pStyle w:val="SDMMethEquationNr"/>
              <w:numPr>
                <w:ilvl w:val="0"/>
                <w:numId w:val="23"/>
              </w:numPr>
              <w:rPr>
                <w:sz w:val="22"/>
              </w:rPr>
            </w:pPr>
          </w:p>
        </w:tc>
      </w:tr>
      <w:tr w:rsidR="002F1442" w:rsidRPr="00E92EB7" w:rsidTr="00540FEF">
        <w:tc>
          <w:tcPr>
            <w:tcW w:w="7095" w:type="dxa"/>
          </w:tcPr>
          <w:p w:rsidR="002F1442" w:rsidRPr="00E92EB7" w:rsidRDefault="000C416F" w:rsidP="009D14D9">
            <w:pPr>
              <w:pStyle w:val="SDMMethEquation"/>
            </w:pPr>
            <m:oMathPara>
              <m:oMathParaPr>
                <m:jc m:val="left"/>
              </m:oMathParaPr>
              <m:oMath>
                <m:sSub>
                  <m:sSubPr>
                    <m:ctrlPr>
                      <w:rPr>
                        <w:rFonts w:ascii="Cambria Math" w:hAnsi="Cambria Math"/>
                        <w:i/>
                      </w:rPr>
                    </m:ctrlPr>
                  </m:sSubPr>
                  <m:e>
                    <m:r>
                      <w:rPr>
                        <w:rFonts w:ascii="Cambria Math" w:hAnsi="Cambria Math"/>
                      </w:rPr>
                      <m:t>lCER</m:t>
                    </m:r>
                  </m:e>
                  <m:sub>
                    <m:sSub>
                      <m:sSubPr>
                        <m:ctrlPr>
                          <w:rPr>
                            <w:rFonts w:ascii="Cambria Math" w:hAnsi="Cambria Math"/>
                            <w:i/>
                          </w:rPr>
                        </m:ctrlPr>
                      </m:sSubPr>
                      <m:e>
                        <m:r>
                          <w:rPr>
                            <w:rFonts w:ascii="Cambria Math" w:hAnsi="Cambria Math"/>
                          </w:rPr>
                          <m:t>t</m:t>
                        </m:r>
                      </m:e>
                      <m:sub>
                        <m:r>
                          <w:rPr>
                            <w:rFonts w:ascii="Cambria Math" w:hAnsi="Cambria Math"/>
                          </w:rPr>
                          <m:t>2</m:t>
                        </m:r>
                      </m:sub>
                    </m:sSub>
                  </m:sub>
                </m:sSub>
                <m: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+1</m:t>
                    </m:r>
                  </m:sub>
                  <m:sup>
                    <m:sSub>
                      <m:sSubPr>
                        <m:ctrlPr>
                          <w:rPr>
                            <w:rFonts w:ascii="Cambria Math" w:hAnsi="Cambria Math"/>
                            <w:i/>
                          </w:rPr>
                        </m:ctrlPr>
                      </m:sSubPr>
                      <m:e>
                        <m:r>
                          <w:rPr>
                            <w:rFonts w:ascii="Cambria Math" w:hAnsi="Cambria Math"/>
                          </w:rPr>
                          <m:t>t</m:t>
                        </m:r>
                      </m:e>
                      <m:sub>
                        <m:r>
                          <w:rPr>
                            <w:rFonts w:ascii="Cambria Math" w:hAnsi="Cambria Math"/>
                          </w:rPr>
                          <m:t>2</m:t>
                        </m:r>
                      </m:sub>
                    </m:sSub>
                  </m:sup>
                  <m:e>
                    <m:sSub>
                      <m:sSubPr>
                        <m:ctrlPr>
                          <w:rPr>
                            <w:rFonts w:ascii="Cambria Math" w:hAnsi="Cambria Math"/>
                            <w:i/>
                          </w:rPr>
                        </m:ctrlPr>
                      </m:sSubPr>
                      <m:e>
                        <m:r>
                          <w:rPr>
                            <w:rFonts w:ascii="Cambria Math" w:hAnsi="Cambria Math"/>
                          </w:rPr>
                          <m:t>∆C</m:t>
                        </m:r>
                      </m:e>
                      <m:sub>
                        <m:r>
                          <w:rPr>
                            <w:rFonts w:ascii="Cambria Math" w:hAnsi="Cambria Math"/>
                          </w:rPr>
                          <m:t>AR-CDM,t</m:t>
                        </m:r>
                      </m:sub>
                    </m:sSub>
                  </m:e>
                </m:nary>
              </m:oMath>
            </m:oMathPara>
          </w:p>
        </w:tc>
        <w:tc>
          <w:tcPr>
            <w:tcW w:w="1665" w:type="dxa"/>
          </w:tcPr>
          <w:p w:rsidR="002F1442" w:rsidRPr="00E92EB7" w:rsidRDefault="002F1442" w:rsidP="00D24161">
            <w:pPr>
              <w:pStyle w:val="SDMMethEquationNr"/>
              <w:numPr>
                <w:ilvl w:val="0"/>
                <w:numId w:val="23"/>
              </w:numPr>
              <w:rPr>
                <w:sz w:val="22"/>
              </w:rPr>
            </w:pPr>
          </w:p>
        </w:tc>
      </w:tr>
    </w:tbl>
    <w:p w:rsidR="002F1442" w:rsidRPr="00E92EB7" w:rsidRDefault="002F1442" w:rsidP="002F1442">
      <w:pPr>
        <w:pStyle w:val="SDMMethCaptionEquationParametersTable"/>
        <w:rPr>
          <w:rFonts w:cs="Arial"/>
          <w:szCs w:val="22"/>
        </w:rPr>
      </w:pPr>
      <w:r w:rsidRPr="00E92EB7">
        <w:rPr>
          <w:rFonts w:cs="Arial"/>
          <w:szCs w:val="22"/>
        </w:rPr>
        <w:t>Where:</w:t>
      </w:r>
    </w:p>
    <w:tbl>
      <w:tblPr>
        <w:tblStyle w:val="SDMMethTableEquationParameters"/>
        <w:tblW w:w="8760" w:type="dxa"/>
        <w:tblLook w:val="04A0" w:firstRow="1" w:lastRow="0" w:firstColumn="1" w:lastColumn="0" w:noHBand="0" w:noVBand="1"/>
      </w:tblPr>
      <w:tblGrid>
        <w:gridCol w:w="1701"/>
        <w:gridCol w:w="345"/>
        <w:gridCol w:w="6714"/>
      </w:tblGrid>
      <w:tr w:rsidR="009D14D9" w:rsidRPr="00E92EB7" w:rsidTr="00FF4BA9">
        <w:tc>
          <w:tcPr>
            <w:tcW w:w="1701" w:type="dxa"/>
            <w:vAlign w:val="top"/>
          </w:tcPr>
          <w:p w:rsidR="009D14D9"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tCER</m:t>
                    </m:r>
                  </m:e>
                  <m:sub>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sub>
                </m:sSub>
              </m:oMath>
            </m:oMathPara>
          </w:p>
        </w:tc>
        <w:tc>
          <w:tcPr>
            <w:tcW w:w="345" w:type="dxa"/>
            <w:vAlign w:val="top"/>
          </w:tcPr>
          <w:p w:rsidR="009D14D9" w:rsidRPr="00E92EB7" w:rsidRDefault="009D14D9" w:rsidP="00FF4BA9">
            <w:pPr>
              <w:pStyle w:val="SDMTableBoxParaNotNumbered"/>
              <w:rPr>
                <w:rFonts w:cs="Arial"/>
                <w:sz w:val="22"/>
                <w:szCs w:val="22"/>
              </w:rPr>
            </w:pPr>
            <w:r w:rsidRPr="00E92EB7">
              <w:rPr>
                <w:rFonts w:cs="Arial"/>
                <w:sz w:val="22"/>
                <w:szCs w:val="22"/>
              </w:rPr>
              <w:t>=</w:t>
            </w:r>
          </w:p>
        </w:tc>
        <w:tc>
          <w:tcPr>
            <w:tcW w:w="0" w:type="auto"/>
            <w:vAlign w:val="top"/>
          </w:tcPr>
          <w:p w:rsidR="009D14D9" w:rsidRPr="00E92EB7" w:rsidRDefault="009D14D9" w:rsidP="00FF4BA9">
            <w:pPr>
              <w:jc w:val="left"/>
              <w:rPr>
                <w:rFonts w:cs="Arial"/>
                <w:szCs w:val="22"/>
              </w:rPr>
            </w:pPr>
            <w:r w:rsidRPr="00E92EB7">
              <w:rPr>
                <w:rFonts w:cs="Arial"/>
                <w:szCs w:val="22"/>
              </w:rPr>
              <w:t>Number of units of temporary certified emission reductions (</w:t>
            </w:r>
            <w:proofErr w:type="spellStart"/>
            <w:r w:rsidRPr="00E92EB7">
              <w:rPr>
                <w:rFonts w:cs="Arial"/>
                <w:szCs w:val="22"/>
              </w:rPr>
              <w:t>tCERs</w:t>
            </w:r>
            <w:proofErr w:type="spellEnd"/>
            <w:r w:rsidRPr="00E92EB7">
              <w:rPr>
                <w:rFonts w:cs="Arial"/>
                <w:szCs w:val="22"/>
              </w:rPr>
              <w:t>) issuable in year </w:t>
            </w:r>
            <w:r w:rsidRPr="00E92EB7">
              <w:rPr>
                <w:rFonts w:cs="Arial"/>
                <w:i/>
                <w:szCs w:val="22"/>
              </w:rPr>
              <w:t>t</w:t>
            </w:r>
            <w:r w:rsidRPr="00E92EB7">
              <w:rPr>
                <w:rFonts w:cs="Arial"/>
                <w:i/>
                <w:szCs w:val="22"/>
                <w:vertAlign w:val="subscript"/>
              </w:rPr>
              <w:t>2</w:t>
            </w:r>
          </w:p>
        </w:tc>
      </w:tr>
      <w:tr w:rsidR="009D14D9" w:rsidRPr="00E92EB7" w:rsidTr="00FF4BA9">
        <w:tc>
          <w:tcPr>
            <w:tcW w:w="1701" w:type="dxa"/>
            <w:vAlign w:val="top"/>
          </w:tcPr>
          <w:p w:rsidR="009D14D9"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lCER</m:t>
                    </m:r>
                  </m:e>
                  <m:sub>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sub>
                </m:sSub>
              </m:oMath>
            </m:oMathPara>
          </w:p>
        </w:tc>
        <w:tc>
          <w:tcPr>
            <w:tcW w:w="345" w:type="dxa"/>
            <w:vAlign w:val="top"/>
          </w:tcPr>
          <w:p w:rsidR="009D14D9" w:rsidRPr="00E92EB7" w:rsidRDefault="009D14D9" w:rsidP="00FF4BA9">
            <w:pPr>
              <w:pStyle w:val="SDMTableBoxParaNotNumbered"/>
              <w:keepNext/>
              <w:keepLines/>
              <w:rPr>
                <w:rFonts w:cs="Arial"/>
                <w:sz w:val="22"/>
                <w:szCs w:val="22"/>
              </w:rPr>
            </w:pPr>
            <w:r w:rsidRPr="00E92EB7">
              <w:rPr>
                <w:rFonts w:cs="Arial"/>
                <w:sz w:val="22"/>
                <w:szCs w:val="22"/>
              </w:rPr>
              <w:t>=</w:t>
            </w:r>
          </w:p>
        </w:tc>
        <w:tc>
          <w:tcPr>
            <w:tcW w:w="0" w:type="auto"/>
            <w:vAlign w:val="top"/>
          </w:tcPr>
          <w:p w:rsidR="009D14D9" w:rsidRPr="00E92EB7" w:rsidRDefault="009D14D9" w:rsidP="00FF4BA9">
            <w:pPr>
              <w:pStyle w:val="SDMTableBoxParaNotNumbered"/>
              <w:rPr>
                <w:rFonts w:cs="Arial"/>
                <w:sz w:val="22"/>
                <w:szCs w:val="22"/>
              </w:rPr>
            </w:pPr>
            <w:r w:rsidRPr="00E92EB7">
              <w:rPr>
                <w:rFonts w:cs="Arial"/>
                <w:sz w:val="22"/>
                <w:szCs w:val="22"/>
              </w:rPr>
              <w:t>Number of units of long-term certified emission reductions (</w:t>
            </w:r>
            <w:proofErr w:type="spellStart"/>
            <w:r w:rsidRPr="00E92EB7">
              <w:rPr>
                <w:rFonts w:cs="Arial"/>
                <w:sz w:val="22"/>
                <w:szCs w:val="22"/>
              </w:rPr>
              <w:t>lCERs</w:t>
            </w:r>
            <w:proofErr w:type="spellEnd"/>
            <w:r w:rsidRPr="00E92EB7">
              <w:rPr>
                <w:rFonts w:cs="Arial"/>
                <w:sz w:val="22"/>
                <w:szCs w:val="22"/>
              </w:rPr>
              <w:t>) issuable in year </w:t>
            </w:r>
            <w:r w:rsidRPr="00E92EB7">
              <w:rPr>
                <w:rFonts w:cs="Arial"/>
                <w:i/>
                <w:sz w:val="22"/>
                <w:szCs w:val="22"/>
              </w:rPr>
              <w:t>t</w:t>
            </w:r>
            <w:r w:rsidRPr="00E92EB7">
              <w:rPr>
                <w:rFonts w:cs="Arial"/>
                <w:i/>
                <w:sz w:val="22"/>
                <w:szCs w:val="22"/>
                <w:vertAlign w:val="subscript"/>
              </w:rPr>
              <w:t>2</w:t>
            </w:r>
          </w:p>
        </w:tc>
      </w:tr>
      <w:tr w:rsidR="009D14D9" w:rsidRPr="00E92EB7" w:rsidTr="00FF4BA9">
        <w:tc>
          <w:tcPr>
            <w:tcW w:w="1701" w:type="dxa"/>
            <w:vAlign w:val="top"/>
          </w:tcPr>
          <w:p w:rsidR="009D14D9"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∆C</m:t>
                    </m:r>
                  </m:e>
                  <m:sub>
                    <m:r>
                      <w:rPr>
                        <w:rFonts w:ascii="Cambria Math" w:hAnsi="Cambria Math" w:cs="Arial"/>
                        <w:sz w:val="22"/>
                        <w:szCs w:val="22"/>
                      </w:rPr>
                      <m:t>AR-CDM,t</m:t>
                    </m:r>
                  </m:sub>
                </m:sSub>
              </m:oMath>
            </m:oMathPara>
          </w:p>
        </w:tc>
        <w:tc>
          <w:tcPr>
            <w:tcW w:w="345" w:type="dxa"/>
            <w:vAlign w:val="top"/>
          </w:tcPr>
          <w:p w:rsidR="009D14D9" w:rsidRPr="00E92EB7" w:rsidRDefault="009D14D9" w:rsidP="00FF4BA9">
            <w:pPr>
              <w:pStyle w:val="SDMTableBoxParaNotNumbered"/>
              <w:keepNext/>
              <w:keepLines/>
              <w:rPr>
                <w:rFonts w:cs="Arial"/>
                <w:sz w:val="22"/>
                <w:szCs w:val="22"/>
              </w:rPr>
            </w:pPr>
            <w:r w:rsidRPr="00E92EB7">
              <w:rPr>
                <w:rFonts w:cs="Arial"/>
                <w:sz w:val="22"/>
                <w:szCs w:val="22"/>
              </w:rPr>
              <w:t>=</w:t>
            </w:r>
          </w:p>
        </w:tc>
        <w:tc>
          <w:tcPr>
            <w:tcW w:w="0" w:type="auto"/>
            <w:vAlign w:val="top"/>
          </w:tcPr>
          <w:p w:rsidR="009D14D9" w:rsidRPr="00E92EB7" w:rsidRDefault="009D14D9" w:rsidP="00FF4BA9">
            <w:pPr>
              <w:pStyle w:val="SDMTableBoxParaNotNumbered"/>
              <w:rPr>
                <w:rFonts w:cs="Arial"/>
                <w:sz w:val="22"/>
                <w:szCs w:val="22"/>
              </w:rPr>
            </w:pPr>
            <w:r w:rsidRPr="00E92EB7">
              <w:rPr>
                <w:rFonts w:cs="Arial"/>
                <w:sz w:val="22"/>
                <w:szCs w:val="22"/>
              </w:rPr>
              <w:t>Net anthropogenic GHG removals by sinks, in year </w:t>
            </w:r>
            <w:r w:rsidRPr="00E92EB7">
              <w:rPr>
                <w:rFonts w:cs="Arial"/>
                <w:i/>
                <w:sz w:val="22"/>
                <w:szCs w:val="22"/>
              </w:rPr>
              <w:t>t</w:t>
            </w:r>
            <w:r w:rsidRPr="00E92EB7">
              <w:rPr>
                <w:rFonts w:cs="Arial"/>
                <w:sz w:val="22"/>
                <w:szCs w:val="22"/>
              </w:rPr>
              <w:t>; t</w:t>
            </w:r>
            <w:r w:rsidR="00EF2697" w:rsidRPr="00E92EB7">
              <w:rPr>
                <w:rFonts w:cs="Arial"/>
                <w:sz w:val="22"/>
                <w:szCs w:val="22"/>
              </w:rPr>
              <w:t xml:space="preserve"> </w:t>
            </w:r>
            <w:r w:rsidRPr="00E92EB7">
              <w:rPr>
                <w:rFonts w:cs="Arial"/>
                <w:sz w:val="22"/>
                <w:szCs w:val="22"/>
              </w:rPr>
              <w:t>CO</w:t>
            </w:r>
            <w:r w:rsidRPr="00E92EB7">
              <w:rPr>
                <w:rFonts w:cs="Arial"/>
                <w:sz w:val="22"/>
                <w:szCs w:val="22"/>
                <w:vertAlign w:val="subscript"/>
              </w:rPr>
              <w:t>2</w:t>
            </w:r>
            <w:r w:rsidRPr="00E92EB7">
              <w:rPr>
                <w:rFonts w:cs="Arial"/>
                <w:sz w:val="22"/>
                <w:szCs w:val="22"/>
                <w:vertAlign w:val="subscript"/>
              </w:rPr>
              <w:noBreakHyphen/>
            </w:r>
            <w:r w:rsidRPr="00E92EB7">
              <w:rPr>
                <w:rFonts w:cs="Arial"/>
                <w:sz w:val="22"/>
                <w:szCs w:val="22"/>
              </w:rPr>
              <w:t>e</w:t>
            </w:r>
          </w:p>
        </w:tc>
      </w:tr>
      <w:tr w:rsidR="009D14D9" w:rsidRPr="00E92EB7" w:rsidTr="00FF4BA9">
        <w:tc>
          <w:tcPr>
            <w:tcW w:w="1701" w:type="dxa"/>
            <w:vAlign w:val="top"/>
          </w:tcPr>
          <w:p w:rsidR="009D14D9" w:rsidRPr="00E92EB7" w:rsidRDefault="000C416F" w:rsidP="00FF4BA9">
            <w:pPr>
              <w:pStyle w:val="SDMTableBoxParaNotNumbered"/>
              <w:rPr>
                <w:rFonts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t</m:t>
                    </m:r>
                  </m:e>
                  <m:sub>
                    <m:r>
                      <w:rPr>
                        <w:rFonts w:ascii="Cambria Math" w:hAnsi="Cambria Math" w:cs="Arial"/>
                        <w:sz w:val="22"/>
                        <w:szCs w:val="22"/>
                      </w:rPr>
                      <m:t>2</m:t>
                    </m:r>
                  </m:sub>
                </m:sSub>
              </m:oMath>
            </m:oMathPara>
          </w:p>
        </w:tc>
        <w:tc>
          <w:tcPr>
            <w:tcW w:w="345" w:type="dxa"/>
            <w:vAlign w:val="top"/>
          </w:tcPr>
          <w:p w:rsidR="009D14D9" w:rsidRPr="00E92EB7" w:rsidRDefault="009D14D9" w:rsidP="00FF4BA9">
            <w:pPr>
              <w:pStyle w:val="SDMTableBoxParaNotNumbered"/>
              <w:keepNext/>
              <w:keepLines/>
              <w:rPr>
                <w:rFonts w:cs="Arial"/>
                <w:sz w:val="22"/>
                <w:szCs w:val="22"/>
              </w:rPr>
            </w:pPr>
            <w:r w:rsidRPr="00E92EB7">
              <w:rPr>
                <w:rFonts w:cs="Arial"/>
                <w:sz w:val="22"/>
                <w:szCs w:val="22"/>
              </w:rPr>
              <w:t>=</w:t>
            </w:r>
          </w:p>
        </w:tc>
        <w:tc>
          <w:tcPr>
            <w:tcW w:w="0" w:type="auto"/>
            <w:vAlign w:val="top"/>
          </w:tcPr>
          <w:p w:rsidR="009D14D9" w:rsidRPr="00E92EB7" w:rsidRDefault="009D14D9" w:rsidP="00FF4BA9">
            <w:pPr>
              <w:pStyle w:val="SDMTableBoxParaNotNumbered"/>
              <w:keepNext/>
              <w:keepLines/>
              <w:rPr>
                <w:rFonts w:cs="Arial"/>
                <w:sz w:val="22"/>
                <w:szCs w:val="22"/>
              </w:rPr>
            </w:pPr>
            <w:r w:rsidRPr="00E92EB7">
              <w:rPr>
                <w:rFonts w:cs="Arial"/>
                <w:sz w:val="22"/>
                <w:szCs w:val="22"/>
              </w:rPr>
              <w:t>The years of the start and the end, respectively, of the verification period</w:t>
            </w:r>
          </w:p>
        </w:tc>
      </w:tr>
    </w:tbl>
    <w:p w:rsidR="002F1442" w:rsidRPr="00A165E8" w:rsidRDefault="002F1442" w:rsidP="002F1442">
      <w:pPr>
        <w:pStyle w:val="SDMPara"/>
        <w:rPr>
          <w:bCs/>
        </w:rPr>
      </w:pPr>
      <w:r w:rsidRPr="00A165E8">
        <w:t xml:space="preserve">If </w:t>
      </w:r>
      <w:r w:rsidRPr="00A165E8">
        <w:rPr>
          <w:position w:val="-14"/>
        </w:rPr>
        <w:object w:dxaOrig="1080" w:dyaOrig="380">
          <v:shape id="_x0000_i1028" type="#_x0000_t75" style="width:54.25pt;height:19.85pt" o:ole="">
            <v:imagedata r:id="rId24" o:title=""/>
          </v:shape>
          <o:OLEObject Type="Embed" ProgID="Equation.3" ShapeID="_x0000_i1028" DrawAspect="Content" ObjectID="_1442672302" r:id="rId25"/>
        </w:object>
      </w:r>
      <w:r w:rsidRPr="00A165E8">
        <w:t xml:space="preserve"> then </w:t>
      </w:r>
      <w:r w:rsidRPr="00A165E8">
        <w:rPr>
          <w:position w:val="-14"/>
        </w:rPr>
        <w:object w:dxaOrig="700" w:dyaOrig="380">
          <v:shape id="_x0000_i1029" type="#_x0000_t75" style="width:35.5pt;height:19.85pt" o:ole="">
            <v:imagedata r:id="rId26" o:title=""/>
          </v:shape>
          <o:OLEObject Type="Embed" ProgID="Equation.3" ShapeID="_x0000_i1029" DrawAspect="Content" ObjectID="_1442672303" r:id="rId27"/>
        </w:object>
      </w:r>
      <w:r w:rsidRPr="00A165E8">
        <w:t xml:space="preserve"> represents the number of </w:t>
      </w:r>
      <w:proofErr w:type="spellStart"/>
      <w:r w:rsidRPr="00A165E8">
        <w:rPr>
          <w:i/>
        </w:rPr>
        <w:t>lCERs</w:t>
      </w:r>
      <w:proofErr w:type="spellEnd"/>
      <w:r w:rsidRPr="00A165E8">
        <w:t xml:space="preserve"> that are replaced because of a reversal of net anthropogenic greenhouse gas removals by sinks since the previous </w:t>
      </w:r>
      <w:r w:rsidR="009A5DC2">
        <w:t>certification</w:t>
      </w:r>
      <w:r w:rsidRPr="00A165E8">
        <w:t>.</w:t>
      </w:r>
    </w:p>
    <w:p w:rsidR="000C2380" w:rsidRDefault="003E74D0" w:rsidP="003E74D0">
      <w:pPr>
        <w:pStyle w:val="SDMHead1"/>
      </w:pPr>
      <w:bookmarkStart w:id="89" w:name="_Toc361052872"/>
      <w:bookmarkStart w:id="90" w:name="_Toc364861052"/>
      <w:r>
        <w:t>Monitoring procedure</w:t>
      </w:r>
      <w:bookmarkEnd w:id="89"/>
      <w:bookmarkEnd w:id="90"/>
    </w:p>
    <w:p w:rsidR="009D14D9" w:rsidRDefault="009D14D9" w:rsidP="009D14D9">
      <w:pPr>
        <w:pStyle w:val="SDMHead2"/>
      </w:pPr>
      <w:bookmarkStart w:id="91" w:name="_Toc364861053"/>
      <w:r w:rsidRPr="00B53D1C">
        <w:t>Monitoring plan</w:t>
      </w:r>
      <w:bookmarkEnd w:id="91"/>
    </w:p>
    <w:p w:rsidR="009A5DC2" w:rsidRDefault="009A5DC2" w:rsidP="009A5DC2">
      <w:pPr>
        <w:pStyle w:val="SDMPara"/>
        <w:numPr>
          <w:ilvl w:val="0"/>
          <w:numId w:val="36"/>
        </w:numPr>
      </w:pPr>
      <w:r w:rsidRPr="00285F80">
        <w:t>The monitoring plan shall provide for collection of all relevant data necessary for</w:t>
      </w:r>
      <w:r>
        <w:t>:</w:t>
      </w:r>
    </w:p>
    <w:p w:rsidR="009A5DC2" w:rsidRDefault="009A5DC2" w:rsidP="009A5DC2">
      <w:pPr>
        <w:pStyle w:val="SDMSubPara1"/>
        <w:numPr>
          <w:ilvl w:val="1"/>
          <w:numId w:val="36"/>
        </w:numPr>
      </w:pPr>
      <w:r>
        <w:t>V</w:t>
      </w:r>
      <w:r w:rsidRPr="00285F80">
        <w:t xml:space="preserve">erification that the applicability conditions </w:t>
      </w:r>
      <w:r>
        <w:t>listed under paragraphs 3 and 4 have been met;</w:t>
      </w:r>
    </w:p>
    <w:p w:rsidR="00E92EB7" w:rsidRDefault="009A5DC2" w:rsidP="009A5DC2">
      <w:pPr>
        <w:pStyle w:val="SDMSubPara1"/>
        <w:numPr>
          <w:ilvl w:val="1"/>
          <w:numId w:val="36"/>
        </w:numPr>
      </w:pPr>
      <w:r>
        <w:t xml:space="preserve">Verification </w:t>
      </w:r>
      <w:r w:rsidRPr="00285F80">
        <w:t xml:space="preserve">of changes in carbon stocks in </w:t>
      </w:r>
      <w:r>
        <w:t xml:space="preserve">the </w:t>
      </w:r>
      <w:r w:rsidRPr="00285F80">
        <w:t>pools selected</w:t>
      </w:r>
      <w:r>
        <w:t xml:space="preserve">; </w:t>
      </w:r>
    </w:p>
    <w:p w:rsidR="009A5DC2" w:rsidRDefault="009A5DC2" w:rsidP="009A5DC2">
      <w:pPr>
        <w:pStyle w:val="SDMSubPara1"/>
        <w:numPr>
          <w:ilvl w:val="1"/>
          <w:numId w:val="36"/>
        </w:numPr>
      </w:pPr>
      <w:r>
        <w:t>Verification of</w:t>
      </w:r>
      <w:r w:rsidRPr="00285F80">
        <w:t xml:space="preserve"> project emissions and leakage emissions. </w:t>
      </w:r>
    </w:p>
    <w:p w:rsidR="009A5DC2" w:rsidRPr="00285F80" w:rsidRDefault="009A5DC2" w:rsidP="009A5DC2">
      <w:pPr>
        <w:pStyle w:val="SDMPara"/>
        <w:numPr>
          <w:ilvl w:val="0"/>
          <w:numId w:val="36"/>
        </w:numPr>
      </w:pPr>
      <w:r>
        <w:t xml:space="preserve">The data collected </w:t>
      </w:r>
      <w:r w:rsidRPr="00285F80">
        <w:t xml:space="preserve">shall be </w:t>
      </w:r>
      <w:r>
        <w:t xml:space="preserve">archived for a period of at least </w:t>
      </w:r>
      <w:r w:rsidRPr="00285F80">
        <w:t>two years after the end of the last crediting period</w:t>
      </w:r>
      <w:r>
        <w:t xml:space="preserve"> of the project activity</w:t>
      </w:r>
      <w:r w:rsidRPr="00285F80">
        <w:t>.</w:t>
      </w:r>
    </w:p>
    <w:p w:rsidR="009D14D9" w:rsidRPr="009D14D9" w:rsidRDefault="009D14D9" w:rsidP="009D14D9">
      <w:pPr>
        <w:pStyle w:val="SDMHead2"/>
      </w:pPr>
      <w:bookmarkStart w:id="92" w:name="_Toc364861054"/>
      <w:r w:rsidRPr="009D14D9">
        <w:t>Monitoring of project implementation</w:t>
      </w:r>
      <w:bookmarkEnd w:id="92"/>
    </w:p>
    <w:p w:rsidR="009D14D9" w:rsidRPr="009D14D9" w:rsidRDefault="009A5DC2" w:rsidP="009D14D9">
      <w:pPr>
        <w:pStyle w:val="SDMPara"/>
      </w:pPr>
      <w:r w:rsidRPr="00285F80">
        <w:t xml:space="preserve">Information shall be provided, and recorded in the project design document (PDD), to establish that </w:t>
      </w:r>
      <w:r>
        <w:t xml:space="preserve">the </w:t>
      </w:r>
      <w:r w:rsidRPr="00285F80">
        <w:t>commonly accepted principles and practices of forest inventory and forest management in the host country are implemented</w:t>
      </w:r>
      <w:proofErr w:type="gramStart"/>
      <w:r w:rsidRPr="00285F80">
        <w:t xml:space="preserve">. </w:t>
      </w:r>
      <w:proofErr w:type="gramEnd"/>
      <w:r w:rsidRPr="00285F80">
        <w:t>I</w:t>
      </w:r>
      <w:r>
        <w:t>f</w:t>
      </w:r>
      <w:r w:rsidRPr="00285F80">
        <w:t xml:space="preserve"> </w:t>
      </w:r>
      <w:r>
        <w:t xml:space="preserve">such principles and practices are not known or available, </w:t>
      </w:r>
      <w:r w:rsidRPr="00285F80">
        <w:t>standard operating procedures (SOPs) and quality control/quality assurance (QA/QC) procedures for inventory operations, including field data collection and data management, shall be identified, recorded and applied</w:t>
      </w:r>
      <w:proofErr w:type="gramStart"/>
      <w:r w:rsidRPr="00285F80">
        <w:t xml:space="preserve">. </w:t>
      </w:r>
      <w:proofErr w:type="gramEnd"/>
      <w:r w:rsidRPr="00285F80">
        <w:t xml:space="preserve">Use or adaptation of SOPs available from published handbooks, or from the </w:t>
      </w:r>
      <w:r>
        <w:t>“</w:t>
      </w:r>
      <w:r w:rsidRPr="00AF7B29">
        <w:t>IPCC Good Practice Guidance for Land Use, Land-Use Change and Forestry 2003</w:t>
      </w:r>
      <w:r>
        <w:rPr>
          <w:i/>
        </w:rPr>
        <w:t>”</w:t>
      </w:r>
      <w:r w:rsidRPr="00285F80">
        <w:t>, is recommended</w:t>
      </w:r>
      <w:r w:rsidR="009D14D9" w:rsidRPr="00B53D1C">
        <w:t>.</w:t>
      </w:r>
    </w:p>
    <w:p w:rsidR="009D14D9" w:rsidRPr="009D14D9" w:rsidRDefault="009D14D9" w:rsidP="009D14D9">
      <w:pPr>
        <w:pStyle w:val="SDMHead2"/>
      </w:pPr>
      <w:bookmarkStart w:id="93" w:name="_Toc364861055"/>
      <w:r w:rsidRPr="009D14D9">
        <w:t>Precision requirements</w:t>
      </w:r>
      <w:bookmarkEnd w:id="93"/>
      <w:r w:rsidRPr="009D14D9">
        <w:t xml:space="preserve"> </w:t>
      </w:r>
    </w:p>
    <w:p w:rsidR="009D14D9" w:rsidRPr="009D14D9" w:rsidRDefault="009A5DC2" w:rsidP="009D14D9">
      <w:pPr>
        <w:pStyle w:val="SDMPara"/>
      </w:pPr>
      <w:r w:rsidRPr="00285F80">
        <w:t>For this methodology, the precision requirements are those listed in the tool “Estimation of carbon stocks and change in carbon stocks of trees and shrub</w:t>
      </w:r>
      <w:r>
        <w:t>s in A/R CDM project activities”</w:t>
      </w:r>
      <w:r w:rsidR="009D14D9" w:rsidRPr="009D14D9">
        <w:t xml:space="preserve">.  </w:t>
      </w:r>
    </w:p>
    <w:p w:rsidR="009D14D9" w:rsidRDefault="009772B2" w:rsidP="009772B2">
      <w:pPr>
        <w:pStyle w:val="SDMHead2"/>
      </w:pPr>
      <w:bookmarkStart w:id="94" w:name="_Toc364861056"/>
      <w:r w:rsidRPr="009772B2">
        <w:t>Data requirements under the methodology</w:t>
      </w:r>
      <w:bookmarkEnd w:id="94"/>
    </w:p>
    <w:p w:rsidR="009772B2" w:rsidRPr="009772B2" w:rsidRDefault="009772B2" w:rsidP="009772B2">
      <w:pPr>
        <w:pStyle w:val="SDMPara"/>
      </w:pPr>
      <w:r w:rsidRPr="009772B2">
        <w:t xml:space="preserve">Description of data and parameters can be found in the tools used in this methodology. </w:t>
      </w:r>
    </w:p>
    <w:p w:rsidR="009772B2" w:rsidRDefault="009A5DC2" w:rsidP="009772B2">
      <w:pPr>
        <w:pStyle w:val="SDMPara"/>
      </w:pPr>
      <w:r>
        <w:t>Data and parameters obtained from measurement shall be monitored as required in the tools</w:t>
      </w:r>
      <w:r w:rsidR="009772B2" w:rsidRPr="00B53D1C">
        <w:t>.</w:t>
      </w:r>
    </w:p>
    <w:bookmarkEnd w:id="80"/>
    <w:bookmarkEnd w:id="81"/>
    <w:bookmarkEnd w:id="82"/>
    <w:bookmarkEnd w:id="83"/>
    <w:bookmarkEnd w:id="84"/>
    <w:bookmarkEnd w:id="85"/>
    <w:p w:rsidR="003E74D0" w:rsidRDefault="003E74D0" w:rsidP="00ED2473">
      <w:pPr>
        <w:jc w:val="center"/>
        <w:rPr>
          <w:b/>
          <w:szCs w:val="24"/>
          <w:highlight w:val="magenta"/>
        </w:rPr>
        <w:sectPr w:rsidR="003E74D0" w:rsidSect="00E171DA">
          <w:headerReference w:type="even" r:id="rId28"/>
          <w:headerReference w:type="default" r:id="rId29"/>
          <w:footerReference w:type="default" r:id="rId30"/>
          <w:headerReference w:type="first" r:id="rId31"/>
          <w:pgSz w:w="11907" w:h="16840" w:code="9"/>
          <w:pgMar w:top="2552" w:right="1134" w:bottom="1418" w:left="1418" w:header="851" w:footer="567" w:gutter="0"/>
          <w:cols w:space="720"/>
          <w:formProt w:val="0"/>
          <w:docGrid w:linePitch="299"/>
        </w:sectPr>
      </w:pPr>
    </w:p>
    <w:p w:rsidR="003E74D0" w:rsidRPr="005D42C2" w:rsidRDefault="003E74D0" w:rsidP="003E74D0">
      <w:pPr>
        <w:pStyle w:val="SDMAppTitle"/>
      </w:pPr>
      <w:bookmarkStart w:id="95" w:name="_Toc361052878"/>
      <w:bookmarkStart w:id="96" w:name="_Toc364861057"/>
      <w:r w:rsidRPr="005D42C2">
        <w:t xml:space="preserve">Assessment of </w:t>
      </w:r>
      <w:proofErr w:type="spellStart"/>
      <w:r w:rsidRPr="005D42C2">
        <w:t>additionality</w:t>
      </w:r>
      <w:bookmarkEnd w:id="95"/>
      <w:bookmarkEnd w:id="96"/>
      <w:proofErr w:type="spellEnd"/>
    </w:p>
    <w:p w:rsidR="00ED2473" w:rsidRPr="003E74D0" w:rsidRDefault="00ED2473" w:rsidP="00D24161">
      <w:pPr>
        <w:pStyle w:val="SDMPara"/>
        <w:numPr>
          <w:ilvl w:val="0"/>
          <w:numId w:val="28"/>
        </w:numPr>
      </w:pPr>
      <w:r w:rsidRPr="003E74D0">
        <w:t>Project participants shall demonstrate that the project activity would not have occurred anyway due to at least one of the following barriers:</w:t>
      </w:r>
    </w:p>
    <w:p w:rsidR="00ED2473" w:rsidRPr="003E74D0" w:rsidRDefault="00ED2473" w:rsidP="00D24161">
      <w:pPr>
        <w:pStyle w:val="SDMSubPara1"/>
        <w:numPr>
          <w:ilvl w:val="0"/>
          <w:numId w:val="27"/>
        </w:numPr>
        <w:tabs>
          <w:tab w:val="clear" w:pos="2880"/>
          <w:tab w:val="num" w:pos="852"/>
        </w:tabs>
        <w:ind w:left="1561" w:hanging="709"/>
      </w:pPr>
      <w:r w:rsidRPr="003E74D0">
        <w:t>I</w:t>
      </w:r>
      <w:r w:rsidRPr="003E74D0">
        <w:rPr>
          <w:bCs/>
        </w:rPr>
        <w:t>nvestment barriers, other than economic/financial barriers</w:t>
      </w:r>
      <w:r w:rsidRPr="003E74D0">
        <w:t xml:space="preserve">, </w:t>
      </w:r>
      <w:r w:rsidRPr="003E74D0">
        <w:rPr>
          <w:iCs/>
        </w:rPr>
        <w:t>inter alia</w:t>
      </w:r>
      <w:r w:rsidRPr="003E74D0">
        <w:t>:</w:t>
      </w:r>
    </w:p>
    <w:p w:rsidR="00ED2473" w:rsidRPr="003E74D0" w:rsidRDefault="00ED2473" w:rsidP="00D24161">
      <w:pPr>
        <w:pStyle w:val="SDMSubPara2"/>
        <w:numPr>
          <w:ilvl w:val="0"/>
          <w:numId w:val="26"/>
        </w:numPr>
        <w:tabs>
          <w:tab w:val="clear" w:pos="1440"/>
          <w:tab w:val="num" w:pos="709"/>
        </w:tabs>
        <w:ind w:left="1985" w:hanging="431"/>
      </w:pPr>
      <w:r w:rsidRPr="003E74D0">
        <w:t>Debt funding not available for this type of project activity;</w:t>
      </w:r>
    </w:p>
    <w:p w:rsidR="00ED2473" w:rsidRPr="003E74D0" w:rsidRDefault="00ED2473" w:rsidP="00D24161">
      <w:pPr>
        <w:pStyle w:val="SDMSubPara2"/>
        <w:numPr>
          <w:ilvl w:val="0"/>
          <w:numId w:val="26"/>
        </w:numPr>
        <w:tabs>
          <w:tab w:val="clear" w:pos="1440"/>
          <w:tab w:val="num" w:pos="709"/>
        </w:tabs>
        <w:ind w:left="1985" w:hanging="431"/>
      </w:pPr>
      <w:r w:rsidRPr="003E74D0">
        <w:t>No access to international capital markets due to real or perceived risks associated with domestic or foreign direct investment in the country where the project activity is to be implemented;</w:t>
      </w:r>
    </w:p>
    <w:p w:rsidR="00ED2473" w:rsidRPr="003E74D0" w:rsidRDefault="00ED2473" w:rsidP="00D24161">
      <w:pPr>
        <w:pStyle w:val="SDMSubPara1"/>
        <w:numPr>
          <w:ilvl w:val="0"/>
          <w:numId w:val="27"/>
        </w:numPr>
        <w:tabs>
          <w:tab w:val="clear" w:pos="2880"/>
          <w:tab w:val="num" w:pos="852"/>
        </w:tabs>
        <w:ind w:left="1561" w:hanging="709"/>
      </w:pPr>
      <w:r w:rsidRPr="003E74D0">
        <w:t>Institutional</w:t>
      </w:r>
      <w:r w:rsidRPr="003E74D0">
        <w:rPr>
          <w:bCs/>
        </w:rPr>
        <w:t xml:space="preserve"> barriers</w:t>
      </w:r>
      <w:r w:rsidRPr="003E74D0">
        <w:t xml:space="preserve">, </w:t>
      </w:r>
      <w:r w:rsidRPr="003E74D0">
        <w:rPr>
          <w:iCs/>
        </w:rPr>
        <w:t>inter alia</w:t>
      </w:r>
      <w:r w:rsidRPr="003E74D0">
        <w:t>:</w:t>
      </w:r>
    </w:p>
    <w:p w:rsidR="00ED2473" w:rsidRPr="003E74D0" w:rsidRDefault="00ED2473" w:rsidP="00D24161">
      <w:pPr>
        <w:pStyle w:val="SDMSubPara2"/>
        <w:numPr>
          <w:ilvl w:val="0"/>
          <w:numId w:val="29"/>
        </w:numPr>
        <w:tabs>
          <w:tab w:val="clear" w:pos="1440"/>
          <w:tab w:val="num" w:pos="1985"/>
        </w:tabs>
        <w:ind w:firstLine="120"/>
      </w:pPr>
      <w:r w:rsidRPr="003E74D0">
        <w:t xml:space="preserve">Risk relating to changes in government policies or laws; </w:t>
      </w:r>
    </w:p>
    <w:p w:rsidR="00ED2473" w:rsidRPr="003E74D0" w:rsidRDefault="00ED2473" w:rsidP="00D24161">
      <w:pPr>
        <w:pStyle w:val="SDMSubPara2"/>
        <w:numPr>
          <w:ilvl w:val="0"/>
          <w:numId w:val="29"/>
        </w:numPr>
        <w:tabs>
          <w:tab w:val="clear" w:pos="1440"/>
          <w:tab w:val="num" w:pos="709"/>
        </w:tabs>
        <w:ind w:left="1985" w:hanging="431"/>
      </w:pPr>
      <w:r w:rsidRPr="003E74D0">
        <w:t>Lack of enforcement of legislation relating to forest or land</w:t>
      </w:r>
      <w:r w:rsidRPr="003E74D0">
        <w:noBreakHyphen/>
        <w:t>use;</w:t>
      </w:r>
    </w:p>
    <w:p w:rsidR="00ED2473" w:rsidRPr="003E74D0" w:rsidRDefault="00ED2473" w:rsidP="00D24161">
      <w:pPr>
        <w:pStyle w:val="SDMSubPara1"/>
        <w:numPr>
          <w:ilvl w:val="0"/>
          <w:numId w:val="27"/>
        </w:numPr>
        <w:tabs>
          <w:tab w:val="clear" w:pos="2880"/>
          <w:tab w:val="num" w:pos="852"/>
        </w:tabs>
        <w:ind w:left="1561" w:hanging="709"/>
      </w:pPr>
      <w:r w:rsidRPr="003E74D0">
        <w:rPr>
          <w:bCs/>
        </w:rPr>
        <w:t>Technological barriers</w:t>
      </w:r>
      <w:r w:rsidRPr="003E74D0">
        <w:t xml:space="preserve">, </w:t>
      </w:r>
      <w:r w:rsidRPr="003E74D0">
        <w:rPr>
          <w:iCs/>
        </w:rPr>
        <w:t>inter alia</w:t>
      </w:r>
      <w:r w:rsidRPr="003E74D0">
        <w:t>:</w:t>
      </w:r>
    </w:p>
    <w:p w:rsidR="00ED2473" w:rsidRPr="003E74D0" w:rsidRDefault="00ED2473" w:rsidP="00D24161">
      <w:pPr>
        <w:pStyle w:val="SDMSubPara2"/>
        <w:numPr>
          <w:ilvl w:val="0"/>
          <w:numId w:val="30"/>
        </w:numPr>
        <w:tabs>
          <w:tab w:val="clear" w:pos="1440"/>
          <w:tab w:val="num" w:pos="1985"/>
        </w:tabs>
        <w:ind w:firstLine="120"/>
      </w:pPr>
      <w:r w:rsidRPr="003E74D0">
        <w:t>Lack of access to planting materials;</w:t>
      </w:r>
    </w:p>
    <w:p w:rsidR="00ED2473" w:rsidRPr="003E74D0" w:rsidRDefault="00ED2473" w:rsidP="00D24161">
      <w:pPr>
        <w:pStyle w:val="SDMSubPara2"/>
        <w:numPr>
          <w:ilvl w:val="0"/>
          <w:numId w:val="30"/>
        </w:numPr>
        <w:tabs>
          <w:tab w:val="clear" w:pos="1440"/>
          <w:tab w:val="num" w:pos="709"/>
          <w:tab w:val="num" w:pos="1985"/>
        </w:tabs>
        <w:ind w:firstLine="120"/>
      </w:pPr>
      <w:r w:rsidRPr="003E74D0">
        <w:t>Lack of infrastructure for implementation of the technology;</w:t>
      </w:r>
    </w:p>
    <w:p w:rsidR="00ED2473" w:rsidRPr="003E74D0" w:rsidRDefault="00ED2473" w:rsidP="00D24161">
      <w:pPr>
        <w:pStyle w:val="SDMSubPara1"/>
        <w:numPr>
          <w:ilvl w:val="0"/>
          <w:numId w:val="27"/>
        </w:numPr>
        <w:tabs>
          <w:tab w:val="clear" w:pos="2880"/>
          <w:tab w:val="num" w:pos="852"/>
        </w:tabs>
        <w:ind w:left="1561" w:hanging="709"/>
      </w:pPr>
      <w:r w:rsidRPr="003E74D0">
        <w:rPr>
          <w:bCs/>
        </w:rPr>
        <w:t>Barriers relating to local tradition</w:t>
      </w:r>
      <w:r w:rsidRPr="003E74D0">
        <w:t xml:space="preserve">, </w:t>
      </w:r>
      <w:r w:rsidRPr="003E74D0">
        <w:rPr>
          <w:iCs/>
        </w:rPr>
        <w:t>inter alia</w:t>
      </w:r>
      <w:r w:rsidRPr="003E74D0">
        <w:t>:</w:t>
      </w:r>
    </w:p>
    <w:p w:rsidR="00ED2473" w:rsidRPr="003E74D0" w:rsidRDefault="00ED2473" w:rsidP="00D24161">
      <w:pPr>
        <w:pStyle w:val="SDMSubPara2"/>
        <w:numPr>
          <w:ilvl w:val="0"/>
          <w:numId w:val="31"/>
        </w:numPr>
        <w:tabs>
          <w:tab w:val="clear" w:pos="1440"/>
          <w:tab w:val="num" w:pos="1985"/>
        </w:tabs>
        <w:ind w:left="1985" w:hanging="425"/>
      </w:pPr>
      <w:r w:rsidRPr="003E74D0">
        <w:t>Traditional knowledge or lack thereof, of laws and customs, market conditions, practices;</w:t>
      </w:r>
    </w:p>
    <w:p w:rsidR="00ED2473" w:rsidRPr="003E74D0" w:rsidRDefault="00ED2473" w:rsidP="00D24161">
      <w:pPr>
        <w:pStyle w:val="SDMSubPara2"/>
        <w:numPr>
          <w:ilvl w:val="0"/>
          <w:numId w:val="31"/>
        </w:numPr>
        <w:tabs>
          <w:tab w:val="clear" w:pos="1440"/>
          <w:tab w:val="num" w:pos="709"/>
          <w:tab w:val="num" w:pos="1985"/>
        </w:tabs>
        <w:ind w:left="1985" w:hanging="425"/>
      </w:pPr>
      <w:r w:rsidRPr="003E74D0">
        <w:t>Traditional equipment and technology;</w:t>
      </w:r>
    </w:p>
    <w:p w:rsidR="00ED2473" w:rsidRPr="003E74D0" w:rsidRDefault="00ED2473" w:rsidP="00D24161">
      <w:pPr>
        <w:pStyle w:val="SDMSubPara1"/>
        <w:numPr>
          <w:ilvl w:val="0"/>
          <w:numId w:val="27"/>
        </w:numPr>
        <w:tabs>
          <w:tab w:val="clear" w:pos="2880"/>
          <w:tab w:val="num" w:pos="852"/>
        </w:tabs>
        <w:ind w:left="1561" w:hanging="709"/>
      </w:pPr>
      <w:r w:rsidRPr="003E74D0">
        <w:t>Barriers</w:t>
      </w:r>
      <w:r w:rsidRPr="003E74D0">
        <w:rPr>
          <w:bCs/>
        </w:rPr>
        <w:t xml:space="preserve"> due to prevailing practice</w:t>
      </w:r>
      <w:r w:rsidRPr="003E74D0">
        <w:t xml:space="preserve">, </w:t>
      </w:r>
      <w:r w:rsidRPr="003E74D0">
        <w:rPr>
          <w:iCs/>
        </w:rPr>
        <w:t>inter alia</w:t>
      </w:r>
      <w:r w:rsidRPr="003E74D0">
        <w:t>:</w:t>
      </w:r>
    </w:p>
    <w:p w:rsidR="00ED2473" w:rsidRPr="003E74D0" w:rsidRDefault="00ED2473" w:rsidP="00D24161">
      <w:pPr>
        <w:pStyle w:val="SDMSubPara2"/>
        <w:numPr>
          <w:ilvl w:val="0"/>
          <w:numId w:val="32"/>
        </w:numPr>
        <w:tabs>
          <w:tab w:val="clear" w:pos="1440"/>
          <w:tab w:val="num" w:pos="1985"/>
        </w:tabs>
        <w:ind w:left="1985" w:hanging="425"/>
      </w:pPr>
      <w:r w:rsidRPr="003E74D0">
        <w:t>The project activity is the “first of its kind”</w:t>
      </w:r>
      <w:proofErr w:type="gramStart"/>
      <w:r w:rsidRPr="003E74D0">
        <w:t xml:space="preserve">. </w:t>
      </w:r>
      <w:proofErr w:type="gramEnd"/>
      <w:r w:rsidRPr="003E74D0">
        <w:t xml:space="preserve">No project activity of this type is currently operational in the host country or region; </w:t>
      </w:r>
    </w:p>
    <w:p w:rsidR="00ED2473" w:rsidRPr="003E74D0" w:rsidRDefault="00ED2473" w:rsidP="00D24161">
      <w:pPr>
        <w:pStyle w:val="SDMSubPara1"/>
        <w:numPr>
          <w:ilvl w:val="0"/>
          <w:numId w:val="27"/>
        </w:numPr>
        <w:tabs>
          <w:tab w:val="clear" w:pos="2880"/>
          <w:tab w:val="num" w:pos="852"/>
        </w:tabs>
        <w:ind w:left="1561" w:hanging="709"/>
      </w:pPr>
      <w:r w:rsidRPr="003E74D0">
        <w:rPr>
          <w:bCs/>
        </w:rPr>
        <w:t>Barriers due to local ecological conditions</w:t>
      </w:r>
      <w:r w:rsidRPr="003E74D0">
        <w:t xml:space="preserve">, </w:t>
      </w:r>
      <w:r w:rsidRPr="003E74D0">
        <w:rPr>
          <w:iCs/>
        </w:rPr>
        <w:t>inter alia</w:t>
      </w:r>
      <w:r w:rsidRPr="003E74D0">
        <w:t>:</w:t>
      </w:r>
    </w:p>
    <w:p w:rsidR="00ED2473" w:rsidRPr="003E74D0" w:rsidRDefault="00ED2473" w:rsidP="00D24161">
      <w:pPr>
        <w:pStyle w:val="SDMSubPara2"/>
        <w:numPr>
          <w:ilvl w:val="0"/>
          <w:numId w:val="33"/>
        </w:numPr>
        <w:tabs>
          <w:tab w:val="clear" w:pos="1440"/>
          <w:tab w:val="num" w:pos="1985"/>
        </w:tabs>
        <w:ind w:firstLine="120"/>
      </w:pPr>
      <w:r w:rsidRPr="003E74D0">
        <w:t>Degraded soil (e.g. water/wind erosion, salinization);</w:t>
      </w:r>
    </w:p>
    <w:p w:rsidR="00ED2473" w:rsidRPr="003E74D0" w:rsidRDefault="00ED2473" w:rsidP="00D24161">
      <w:pPr>
        <w:pStyle w:val="SDMSubPara2"/>
        <w:numPr>
          <w:ilvl w:val="0"/>
          <w:numId w:val="33"/>
        </w:numPr>
        <w:tabs>
          <w:tab w:val="clear" w:pos="1440"/>
          <w:tab w:val="num" w:pos="1985"/>
        </w:tabs>
        <w:ind w:firstLine="120"/>
      </w:pPr>
      <w:r w:rsidRPr="003E74D0">
        <w:t>Catastrophic natural and/or human-induced events (e.g. landslides, fire);</w:t>
      </w:r>
    </w:p>
    <w:p w:rsidR="00ED2473" w:rsidRPr="003E74D0" w:rsidRDefault="00ED2473" w:rsidP="00D24161">
      <w:pPr>
        <w:pStyle w:val="SDMSubPara2"/>
        <w:numPr>
          <w:ilvl w:val="0"/>
          <w:numId w:val="33"/>
        </w:numPr>
        <w:tabs>
          <w:tab w:val="clear" w:pos="1440"/>
          <w:tab w:val="num" w:pos="1985"/>
        </w:tabs>
        <w:ind w:firstLine="120"/>
      </w:pPr>
      <w:r w:rsidRPr="003E74D0">
        <w:t>Unfavourable meteorological conditions (e.g. early/late frost, drought);</w:t>
      </w:r>
    </w:p>
    <w:p w:rsidR="00ED2473" w:rsidRPr="003E74D0" w:rsidRDefault="00ED2473" w:rsidP="00D24161">
      <w:pPr>
        <w:pStyle w:val="SDMSubPara2"/>
        <w:numPr>
          <w:ilvl w:val="0"/>
          <w:numId w:val="33"/>
        </w:numPr>
        <w:tabs>
          <w:tab w:val="clear" w:pos="1440"/>
          <w:tab w:val="num" w:pos="1985"/>
        </w:tabs>
        <w:ind w:left="1985" w:hanging="425"/>
      </w:pPr>
      <w:r w:rsidRPr="003E74D0">
        <w:t>Pervasive opportunistic species or group of species preventing regeneration of trees (e.g. grasses, weeds);</w:t>
      </w:r>
    </w:p>
    <w:p w:rsidR="00ED2473" w:rsidRPr="003E74D0" w:rsidRDefault="00ED2473" w:rsidP="00D24161">
      <w:pPr>
        <w:pStyle w:val="SDMSubPara2"/>
        <w:numPr>
          <w:ilvl w:val="0"/>
          <w:numId w:val="33"/>
        </w:numPr>
        <w:tabs>
          <w:tab w:val="clear" w:pos="1440"/>
          <w:tab w:val="num" w:pos="1985"/>
        </w:tabs>
        <w:ind w:firstLine="120"/>
      </w:pPr>
      <w:r w:rsidRPr="003E74D0">
        <w:t>Unfavourable course of ecological succession;</w:t>
      </w:r>
    </w:p>
    <w:p w:rsidR="00ED2473" w:rsidRPr="003E74D0" w:rsidRDefault="00ED2473" w:rsidP="00D24161">
      <w:pPr>
        <w:pStyle w:val="SDMSubPara2"/>
        <w:numPr>
          <w:ilvl w:val="0"/>
          <w:numId w:val="33"/>
        </w:numPr>
        <w:tabs>
          <w:tab w:val="clear" w:pos="1440"/>
          <w:tab w:val="num" w:pos="1985"/>
        </w:tabs>
        <w:ind w:firstLine="120"/>
      </w:pPr>
      <w:r w:rsidRPr="003E74D0">
        <w:t>Biotic pressure in terms of grazing, fodder collection, etc.</w:t>
      </w:r>
    </w:p>
    <w:p w:rsidR="00ED2473" w:rsidRPr="003E74D0" w:rsidRDefault="00ED2473" w:rsidP="00D24161">
      <w:pPr>
        <w:pStyle w:val="SDMSubPara1"/>
        <w:numPr>
          <w:ilvl w:val="0"/>
          <w:numId w:val="27"/>
        </w:numPr>
        <w:tabs>
          <w:tab w:val="clear" w:pos="2880"/>
          <w:tab w:val="num" w:pos="852"/>
        </w:tabs>
        <w:ind w:left="1561" w:hanging="709"/>
      </w:pPr>
      <w:r w:rsidRPr="003E74D0">
        <w:rPr>
          <w:bCs/>
        </w:rPr>
        <w:t>Barriers due to social conditions</w:t>
      </w:r>
      <w:r w:rsidRPr="003E74D0">
        <w:t xml:space="preserve">, </w:t>
      </w:r>
      <w:r w:rsidRPr="003E74D0">
        <w:rPr>
          <w:iCs/>
        </w:rPr>
        <w:t>inter alia</w:t>
      </w:r>
      <w:r w:rsidRPr="003E74D0">
        <w:t>:</w:t>
      </w:r>
    </w:p>
    <w:p w:rsidR="00ED2473" w:rsidRPr="003E74D0" w:rsidRDefault="00ED2473" w:rsidP="00D24161">
      <w:pPr>
        <w:pStyle w:val="SDMSubPara2"/>
        <w:numPr>
          <w:ilvl w:val="0"/>
          <w:numId w:val="34"/>
        </w:numPr>
        <w:tabs>
          <w:tab w:val="clear" w:pos="1440"/>
          <w:tab w:val="left" w:pos="1985"/>
        </w:tabs>
        <w:ind w:left="1985" w:hanging="425"/>
      </w:pPr>
      <w:r w:rsidRPr="003E74D0">
        <w:t>Demographic pressure on the land (e.g. increased demand on land due to population growth);</w:t>
      </w:r>
    </w:p>
    <w:p w:rsidR="00ED2473" w:rsidRPr="003E74D0" w:rsidRDefault="00ED2473" w:rsidP="00D24161">
      <w:pPr>
        <w:pStyle w:val="SDMSubPara2"/>
        <w:numPr>
          <w:ilvl w:val="0"/>
          <w:numId w:val="34"/>
        </w:numPr>
        <w:tabs>
          <w:tab w:val="clear" w:pos="1440"/>
          <w:tab w:val="left" w:pos="1985"/>
        </w:tabs>
        <w:ind w:left="1985" w:hanging="425"/>
      </w:pPr>
      <w:r w:rsidRPr="003E74D0">
        <w:t>Social conflict among interest groups in the region where the project activity takes place;</w:t>
      </w:r>
    </w:p>
    <w:p w:rsidR="00ED2473" w:rsidRPr="003E74D0" w:rsidRDefault="00ED2473" w:rsidP="00D24161">
      <w:pPr>
        <w:pStyle w:val="SDMSubPara2"/>
        <w:numPr>
          <w:ilvl w:val="0"/>
          <w:numId w:val="34"/>
        </w:numPr>
        <w:tabs>
          <w:tab w:val="clear" w:pos="1440"/>
          <w:tab w:val="left" w:pos="1985"/>
        </w:tabs>
        <w:ind w:left="1985" w:hanging="425"/>
      </w:pPr>
      <w:r w:rsidRPr="003E74D0">
        <w:t>Widespread illegal practices (e.g. illegal grazing, non-timber product extraction and tree felling);</w:t>
      </w:r>
    </w:p>
    <w:p w:rsidR="00ED2473" w:rsidRPr="003E74D0" w:rsidRDefault="00ED2473" w:rsidP="00D24161">
      <w:pPr>
        <w:pStyle w:val="SDMSubPara2"/>
        <w:numPr>
          <w:ilvl w:val="0"/>
          <w:numId w:val="34"/>
        </w:numPr>
        <w:tabs>
          <w:tab w:val="clear" w:pos="1440"/>
          <w:tab w:val="left" w:pos="1985"/>
        </w:tabs>
        <w:ind w:left="1985" w:hanging="425"/>
      </w:pPr>
      <w:r w:rsidRPr="003E74D0">
        <w:t>Lack of skilled and/or properly trained labour force;</w:t>
      </w:r>
    </w:p>
    <w:p w:rsidR="00ED2473" w:rsidRPr="003E74D0" w:rsidRDefault="00ED2473" w:rsidP="00D24161">
      <w:pPr>
        <w:pStyle w:val="SDMSubPara2"/>
        <w:numPr>
          <w:ilvl w:val="0"/>
          <w:numId w:val="34"/>
        </w:numPr>
        <w:tabs>
          <w:tab w:val="clear" w:pos="1440"/>
          <w:tab w:val="left" w:pos="1985"/>
        </w:tabs>
        <w:ind w:left="1985" w:hanging="425"/>
      </w:pPr>
      <w:r w:rsidRPr="003E74D0">
        <w:t>Lack of organization of local communities.</w:t>
      </w:r>
    </w:p>
    <w:p w:rsidR="002454C9" w:rsidRDefault="002454C9" w:rsidP="002454C9">
      <w:pPr>
        <w:spacing w:before="240"/>
        <w:jc w:val="center"/>
        <w:rPr>
          <w:rFonts w:cs="Arial"/>
        </w:rPr>
      </w:pPr>
      <w:r>
        <w:rPr>
          <w:rFonts w:cs="Arial"/>
        </w:rPr>
        <w:t>- - - - -</w:t>
      </w:r>
    </w:p>
    <w:p w:rsidR="002454C9" w:rsidRPr="00C151D8" w:rsidRDefault="002454C9" w:rsidP="003E74D0">
      <w:pPr>
        <w:pStyle w:val="SDMDocInfoTitle"/>
      </w:pPr>
      <w:r w:rsidRPr="00C151D8">
        <w:t xml:space="preserve">Document </w:t>
      </w:r>
      <w:r>
        <w:t>i</w:t>
      </w:r>
      <w:r w:rsidRPr="00C151D8">
        <w:t>nformation</w:t>
      </w:r>
    </w:p>
    <w:tbl>
      <w:tblPr>
        <w:tblW w:w="5000" w:type="pct"/>
        <w:jc w:val="center"/>
        <w:tblLayout w:type="fixed"/>
        <w:tblLook w:val="0000" w:firstRow="0" w:lastRow="0" w:firstColumn="0" w:lastColumn="0" w:noHBand="0" w:noVBand="0"/>
      </w:tblPr>
      <w:tblGrid>
        <w:gridCol w:w="1127"/>
        <w:gridCol w:w="2253"/>
        <w:gridCol w:w="6191"/>
      </w:tblGrid>
      <w:tr w:rsidR="00E92EB7" w:rsidRPr="002A3775" w:rsidTr="001D68E1">
        <w:trPr>
          <w:trHeight w:val="113"/>
          <w:tblHeader/>
          <w:jc w:val="center"/>
        </w:trPr>
        <w:tc>
          <w:tcPr>
            <w:tcW w:w="1127" w:type="dxa"/>
            <w:tcBorders>
              <w:top w:val="single" w:sz="4" w:space="0" w:color="auto"/>
              <w:bottom w:val="single" w:sz="12" w:space="0" w:color="auto"/>
            </w:tcBorders>
            <w:shd w:val="clear" w:color="auto" w:fill="auto"/>
            <w:tcMar>
              <w:top w:w="80" w:type="dxa"/>
              <w:bottom w:w="80" w:type="dxa"/>
            </w:tcMar>
            <w:vAlign w:val="center"/>
          </w:tcPr>
          <w:p w:rsidR="00E92EB7" w:rsidRPr="002A3775" w:rsidRDefault="00E92EB7" w:rsidP="001D68E1">
            <w:pPr>
              <w:pStyle w:val="SDMDocInfoHeadRow"/>
            </w:pPr>
            <w:r>
              <w:t>Version</w:t>
            </w:r>
          </w:p>
        </w:tc>
        <w:tc>
          <w:tcPr>
            <w:tcW w:w="2253" w:type="dxa"/>
            <w:tcBorders>
              <w:top w:val="single" w:sz="4" w:space="0" w:color="auto"/>
              <w:bottom w:val="single" w:sz="12" w:space="0" w:color="auto"/>
            </w:tcBorders>
            <w:shd w:val="clear" w:color="auto" w:fill="auto"/>
            <w:tcMar>
              <w:top w:w="80" w:type="dxa"/>
              <w:bottom w:w="80" w:type="dxa"/>
            </w:tcMar>
            <w:vAlign w:val="center"/>
          </w:tcPr>
          <w:p w:rsidR="00E92EB7" w:rsidRPr="002A3775" w:rsidRDefault="00E92EB7" w:rsidP="001D68E1">
            <w:pPr>
              <w:pStyle w:val="SDMDocInfoHeadRow"/>
            </w:pPr>
            <w:r>
              <w:t>Date</w:t>
            </w:r>
          </w:p>
        </w:tc>
        <w:tc>
          <w:tcPr>
            <w:tcW w:w="6191" w:type="dxa"/>
            <w:tcBorders>
              <w:top w:val="single" w:sz="4" w:space="0" w:color="auto"/>
              <w:bottom w:val="single" w:sz="12" w:space="0" w:color="auto"/>
            </w:tcBorders>
            <w:shd w:val="clear" w:color="auto" w:fill="auto"/>
            <w:tcMar>
              <w:top w:w="80" w:type="dxa"/>
              <w:bottom w:w="80" w:type="dxa"/>
            </w:tcMar>
            <w:vAlign w:val="center"/>
          </w:tcPr>
          <w:p w:rsidR="00E92EB7" w:rsidRPr="002A3775" w:rsidRDefault="00E92EB7" w:rsidP="001D68E1">
            <w:pPr>
              <w:pStyle w:val="SDMDocInfoHeadRow"/>
            </w:pPr>
            <w:r>
              <w:t>Description</w:t>
            </w:r>
          </w:p>
        </w:tc>
      </w:tr>
      <w:tr w:rsidR="00E92EB7" w:rsidRPr="00E30033" w:rsidTr="001D68E1">
        <w:trPr>
          <w:trHeight w:val="113"/>
          <w:tblHeader/>
          <w:jc w:val="center"/>
        </w:trPr>
        <w:tc>
          <w:tcPr>
            <w:tcW w:w="9571" w:type="dxa"/>
            <w:gridSpan w:val="3"/>
            <w:tcBorders>
              <w:top w:val="single" w:sz="12" w:space="0" w:color="auto"/>
            </w:tcBorders>
          </w:tcPr>
          <w:p w:rsidR="00E92EB7" w:rsidRPr="00E30033" w:rsidRDefault="00E92EB7" w:rsidP="001D68E1">
            <w:pPr>
              <w:pStyle w:val="SDMDocInfoHeadRow"/>
            </w:pPr>
          </w:p>
        </w:tc>
      </w:tr>
      <w:tr w:rsidR="0073703F" w:rsidRPr="00CF44B0" w:rsidTr="001D68E1">
        <w:trPr>
          <w:trHeight w:val="113"/>
          <w:jc w:val="center"/>
        </w:trPr>
        <w:tc>
          <w:tcPr>
            <w:tcW w:w="1127" w:type="dxa"/>
          </w:tcPr>
          <w:p w:rsidR="0073703F" w:rsidRPr="00531D56" w:rsidRDefault="0073703F" w:rsidP="00EC0093">
            <w:pPr>
              <w:pStyle w:val="SDMDocInfoText"/>
            </w:pPr>
            <w:r>
              <w:t>0</w:t>
            </w:r>
            <w:r w:rsidR="00EC0093">
              <w:t>3</w:t>
            </w:r>
            <w:r>
              <w:t>.0</w:t>
            </w:r>
          </w:p>
        </w:tc>
        <w:tc>
          <w:tcPr>
            <w:tcW w:w="2253" w:type="dxa"/>
          </w:tcPr>
          <w:p w:rsidR="0073703F" w:rsidRPr="00605848" w:rsidRDefault="0073703F" w:rsidP="001D68E1">
            <w:pPr>
              <w:pStyle w:val="SDMDocInfoText"/>
              <w:keepNext/>
            </w:pPr>
            <w:r>
              <w:t>4 October 2013</w:t>
            </w:r>
          </w:p>
        </w:tc>
        <w:tc>
          <w:tcPr>
            <w:tcW w:w="6191" w:type="dxa"/>
          </w:tcPr>
          <w:p w:rsidR="00063F25" w:rsidRDefault="0073703F" w:rsidP="001D68E1">
            <w:pPr>
              <w:pStyle w:val="SDMDocInfoText"/>
              <w:keepNext/>
              <w:numPr>
                <w:ilvl w:val="0"/>
                <w:numId w:val="0"/>
              </w:numPr>
              <w:ind w:left="64" w:hanging="42"/>
            </w:pPr>
            <w:r w:rsidRPr="00605848">
              <w:t>EB 75</w:t>
            </w:r>
            <w:r w:rsidR="00063F25">
              <w:t xml:space="preserve">, Annex </w:t>
            </w:r>
            <w:r w:rsidR="00195C89">
              <w:t>31</w:t>
            </w:r>
          </w:p>
          <w:p w:rsidR="00EC0093" w:rsidRPr="0038015C" w:rsidRDefault="00EC0093" w:rsidP="00EC0093">
            <w:pPr>
              <w:keepNext/>
              <w:keepLines/>
              <w:spacing w:before="80" w:after="80"/>
              <w:ind w:left="64" w:hanging="42"/>
              <w:rPr>
                <w:rFonts w:cs="Arial"/>
                <w:sz w:val="20"/>
              </w:rPr>
            </w:pPr>
            <w:r w:rsidRPr="0038015C">
              <w:rPr>
                <w:rFonts w:cs="Arial"/>
                <w:sz w:val="20"/>
              </w:rPr>
              <w:t>This revision:</w:t>
            </w:r>
          </w:p>
          <w:p w:rsidR="00EC0093" w:rsidRPr="007013D3" w:rsidRDefault="00EC0093" w:rsidP="00EC0093">
            <w:pPr>
              <w:pStyle w:val="SDMDocInfoText"/>
              <w:numPr>
                <w:ilvl w:val="1"/>
                <w:numId w:val="40"/>
              </w:numPr>
            </w:pPr>
            <w:r w:rsidRPr="007013D3">
              <w:t>Allows projects to use approved standardized baselines when applicable;</w:t>
            </w:r>
          </w:p>
          <w:p w:rsidR="007962AB" w:rsidRDefault="00EC0093" w:rsidP="00B715DF">
            <w:pPr>
              <w:pStyle w:val="SDMDocInfoText"/>
              <w:numPr>
                <w:ilvl w:val="1"/>
                <w:numId w:val="40"/>
              </w:numPr>
            </w:pPr>
            <w:r w:rsidRPr="007013D3">
              <w:t>Uses a revised template and thus enhan</w:t>
            </w:r>
            <w:r w:rsidR="00195C89">
              <w:t>ces readability and consistency;</w:t>
            </w:r>
          </w:p>
          <w:p w:rsidR="00195C89" w:rsidRPr="00605848" w:rsidRDefault="00195C89" w:rsidP="00195C89">
            <w:pPr>
              <w:pStyle w:val="SDMDocInfoText"/>
              <w:numPr>
                <w:ilvl w:val="1"/>
                <w:numId w:val="40"/>
              </w:numPr>
            </w:pPr>
            <w:r w:rsidRPr="00195C89">
              <w:t>Changes the title from “A</w:t>
            </w:r>
            <w:r>
              <w:t>R-AMS0003</w:t>
            </w:r>
            <w:r w:rsidRPr="00195C89">
              <w:t xml:space="preserve">: </w:t>
            </w:r>
            <w:r>
              <w:t>Simplified baseline and monitoring methodology for small scale CDM afforestation and reforestation project activities implemented on wetlands</w:t>
            </w:r>
            <w:r w:rsidRPr="00195C89">
              <w:t>” to “A</w:t>
            </w:r>
            <w:r>
              <w:t>R-AMS0003: Afforestation and reforestation project activities implemented on wetlands”</w:t>
            </w:r>
          </w:p>
        </w:tc>
      </w:tr>
      <w:tr w:rsidR="0073703F" w:rsidRPr="003E74D0" w:rsidTr="001D68E1">
        <w:trPr>
          <w:trHeight w:val="113"/>
          <w:jc w:val="center"/>
        </w:trPr>
        <w:tc>
          <w:tcPr>
            <w:tcW w:w="1127" w:type="dxa"/>
          </w:tcPr>
          <w:p w:rsidR="0073703F" w:rsidRPr="00D81419" w:rsidRDefault="0073703F" w:rsidP="001D68E1">
            <w:pPr>
              <w:pStyle w:val="SDMDocInfoText"/>
              <w:rPr>
                <w:highlight w:val="magenta"/>
              </w:rPr>
            </w:pPr>
            <w:r w:rsidRPr="003E74D0">
              <w:t>02.0.0</w:t>
            </w:r>
          </w:p>
        </w:tc>
        <w:tc>
          <w:tcPr>
            <w:tcW w:w="2253" w:type="dxa"/>
          </w:tcPr>
          <w:p w:rsidR="0073703F" w:rsidRPr="00D81419" w:rsidRDefault="0073703F" w:rsidP="001D68E1">
            <w:pPr>
              <w:pStyle w:val="SDMDocInfoText"/>
              <w:rPr>
                <w:highlight w:val="magenta"/>
              </w:rPr>
            </w:pPr>
            <w:r w:rsidRPr="003E74D0">
              <w:t>20 July 2012</w:t>
            </w:r>
          </w:p>
        </w:tc>
        <w:tc>
          <w:tcPr>
            <w:tcW w:w="6191" w:type="dxa"/>
          </w:tcPr>
          <w:p w:rsidR="0073703F" w:rsidRPr="003E74D0" w:rsidRDefault="0073703F" w:rsidP="001D68E1">
            <w:pPr>
              <w:pStyle w:val="SDMDocInfoText"/>
              <w:rPr>
                <w:highlight w:val="magenta"/>
              </w:rPr>
            </w:pPr>
            <w:r w:rsidRPr="003E74D0">
              <w:t>EB 68, Annex 30</w:t>
            </w:r>
          </w:p>
          <w:p w:rsidR="0073703F" w:rsidRDefault="0073703F" w:rsidP="001D68E1">
            <w:pPr>
              <w:pStyle w:val="SDMDocInfoText"/>
            </w:pPr>
            <w:r>
              <w:t xml:space="preserve">The revision: </w:t>
            </w:r>
          </w:p>
          <w:p w:rsidR="0073703F" w:rsidRDefault="0073703F" w:rsidP="001D68E1">
            <w:pPr>
              <w:pStyle w:val="SDMDocInfoText"/>
            </w:pPr>
            <w:r>
              <w:t>(</w:t>
            </w:r>
            <w:proofErr w:type="spellStart"/>
            <w:r>
              <w:t>i</w:t>
            </w:r>
            <w:proofErr w:type="spellEnd"/>
            <w:r>
              <w:t xml:space="preserve">) incorporates the use of the approved A/R methodological tools; </w:t>
            </w:r>
          </w:p>
          <w:p w:rsidR="0073703F" w:rsidRDefault="0073703F" w:rsidP="001D68E1">
            <w:pPr>
              <w:pStyle w:val="SDMDocInfoText"/>
            </w:pPr>
            <w:r>
              <w:t xml:space="preserve">(ii) allows project participants a broader range of options to account for carbon stock changes in carbon pools; and </w:t>
            </w:r>
          </w:p>
          <w:p w:rsidR="0073703F" w:rsidRPr="003E74D0" w:rsidRDefault="0073703F" w:rsidP="001D68E1">
            <w:pPr>
              <w:pStyle w:val="SDMDocInfoText"/>
            </w:pPr>
            <w:r>
              <w:t>(iii) makes the methodology modular in its structure</w:t>
            </w:r>
            <w:proofErr w:type="gramStart"/>
            <w:r>
              <w:t xml:space="preserve">. </w:t>
            </w:r>
            <w:proofErr w:type="gramEnd"/>
            <w:r>
              <w:t>Due to the overall modification of the document, no highlights of the changes are provided.</w:t>
            </w:r>
          </w:p>
        </w:tc>
      </w:tr>
      <w:tr w:rsidR="0073703F" w:rsidRPr="00D81419" w:rsidTr="001D68E1">
        <w:trPr>
          <w:trHeight w:val="113"/>
          <w:jc w:val="center"/>
        </w:trPr>
        <w:tc>
          <w:tcPr>
            <w:tcW w:w="1127" w:type="dxa"/>
            <w:tcBorders>
              <w:bottom w:val="single" w:sz="4" w:space="0" w:color="auto"/>
            </w:tcBorders>
          </w:tcPr>
          <w:p w:rsidR="0073703F" w:rsidRPr="00D81419" w:rsidRDefault="0073703F" w:rsidP="00676A93">
            <w:pPr>
              <w:pStyle w:val="SDMDocInfoText"/>
              <w:keepNext/>
              <w:rPr>
                <w:highlight w:val="magenta"/>
              </w:rPr>
            </w:pPr>
            <w:r w:rsidRPr="003E74D0">
              <w:t>01</w:t>
            </w:r>
          </w:p>
        </w:tc>
        <w:tc>
          <w:tcPr>
            <w:tcW w:w="2253" w:type="dxa"/>
            <w:tcBorders>
              <w:bottom w:val="single" w:sz="4" w:space="0" w:color="auto"/>
            </w:tcBorders>
          </w:tcPr>
          <w:p w:rsidR="0073703F" w:rsidRPr="003E74D0" w:rsidRDefault="0073703F" w:rsidP="00676A93">
            <w:pPr>
              <w:pStyle w:val="SDMDocInfoText"/>
              <w:keepNext/>
              <w:rPr>
                <w:highlight w:val="magenta"/>
              </w:rPr>
            </w:pPr>
            <w:r w:rsidRPr="003E74D0">
              <w:rPr>
                <w:rFonts w:ascii="ArialMT" w:hAnsi="ArialMT" w:cs="ArialMT"/>
                <w:lang w:eastAsia="en-GB"/>
              </w:rPr>
              <w:t>19 October 2007</w:t>
            </w:r>
          </w:p>
        </w:tc>
        <w:tc>
          <w:tcPr>
            <w:tcW w:w="6191" w:type="dxa"/>
            <w:tcBorders>
              <w:bottom w:val="single" w:sz="4" w:space="0" w:color="auto"/>
            </w:tcBorders>
          </w:tcPr>
          <w:p w:rsidR="0073703F" w:rsidRPr="003E74D0" w:rsidRDefault="0073703F" w:rsidP="00676A93">
            <w:pPr>
              <w:pStyle w:val="SDMDocInfoText"/>
              <w:keepNext/>
              <w:rPr>
                <w:highlight w:val="magenta"/>
              </w:rPr>
            </w:pPr>
            <w:r w:rsidRPr="003E74D0">
              <w:t>EB 35, Annex 16</w:t>
            </w:r>
          </w:p>
          <w:p w:rsidR="0073703F" w:rsidRPr="00D81419" w:rsidRDefault="0073703F" w:rsidP="00676A93">
            <w:pPr>
              <w:pStyle w:val="SDMDocInfoText"/>
              <w:keepNext/>
              <w:rPr>
                <w:highlight w:val="magenta"/>
              </w:rPr>
            </w:pPr>
            <w:r w:rsidRPr="003E74D0">
              <w:t>Initial adoption.</w:t>
            </w:r>
          </w:p>
        </w:tc>
      </w:tr>
      <w:tr w:rsidR="0073703F" w:rsidRPr="0056518A" w:rsidTr="001D68E1">
        <w:trPr>
          <w:trHeight w:val="113"/>
          <w:jc w:val="center"/>
        </w:trPr>
        <w:tc>
          <w:tcPr>
            <w:tcW w:w="9571" w:type="dxa"/>
            <w:gridSpan w:val="3"/>
            <w:tcBorders>
              <w:top w:val="single" w:sz="4" w:space="0" w:color="auto"/>
              <w:bottom w:val="single" w:sz="12" w:space="0" w:color="auto"/>
            </w:tcBorders>
            <w:vAlign w:val="center"/>
          </w:tcPr>
          <w:p w:rsidR="0073703F" w:rsidRPr="0056518A" w:rsidRDefault="0073703F" w:rsidP="00676A93">
            <w:pPr>
              <w:pStyle w:val="SDMDocInfoText"/>
              <w:keepNext/>
              <w:jc w:val="left"/>
            </w:pPr>
            <w:r w:rsidRPr="0056518A">
              <w:t xml:space="preserve">Decision </w:t>
            </w:r>
            <w:r w:rsidRPr="000940E6">
              <w:t>Class</w:t>
            </w:r>
            <w:r w:rsidRPr="0056518A">
              <w:t>:</w:t>
            </w:r>
            <w:r>
              <w:t xml:space="preserve"> Regulatory</w:t>
            </w:r>
            <w:r>
              <w:br/>
              <w:t xml:space="preserve">Document Type: </w:t>
            </w:r>
            <w:r w:rsidRPr="002944BB">
              <w:t>Standard</w:t>
            </w:r>
            <w:r w:rsidRPr="001D22EB">
              <w:br/>
            </w:r>
            <w:r w:rsidRPr="0056518A">
              <w:t>Business Function:</w:t>
            </w:r>
            <w:r>
              <w:t xml:space="preserve"> Methodology </w:t>
            </w:r>
            <w:r w:rsidRPr="0056518A">
              <w:br/>
            </w:r>
            <w:r>
              <w:t>Keywords: afforestation reforestation, SSC AR project activity, wetland</w:t>
            </w:r>
          </w:p>
        </w:tc>
      </w:tr>
    </w:tbl>
    <w:p w:rsidR="00235FD4" w:rsidRDefault="00235FD4" w:rsidP="00ED7CB5">
      <w:pPr>
        <w:rPr>
          <w:sz w:val="2"/>
          <w:szCs w:val="2"/>
        </w:rPr>
      </w:pPr>
    </w:p>
    <w:sectPr w:rsidR="00235FD4" w:rsidSect="00E171DA">
      <w:pgSz w:w="11907" w:h="16840" w:code="9"/>
      <w:pgMar w:top="2552" w:right="1134" w:bottom="1418" w:left="1418" w:header="851" w:footer="567" w:gutter="0"/>
      <w:cols w:space="720"/>
      <w:formProt w:val="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8E1" w:rsidRDefault="001D68E1">
      <w:r>
        <w:separator/>
      </w:r>
    </w:p>
  </w:endnote>
  <w:endnote w:type="continuationSeparator" w:id="0">
    <w:p w:rsidR="001D68E1" w:rsidRDefault="001D68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6F" w:rsidRDefault="000C41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8E1" w:rsidRDefault="001D68E1" w:rsidP="00063F25">
    <w:pPr>
      <w:pStyle w:val="Footer"/>
      <w:pBdr>
        <w:bottom w:val="single" w:sz="24" w:space="1" w:color="auto"/>
      </w:pBdr>
      <w:spacing w:after="300"/>
      <w:rPr>
        <w:rFonts w:cs="Arial"/>
        <w:szCs w:val="22"/>
        <w:lang w:val="de-DE"/>
      </w:rPr>
    </w:pPr>
  </w:p>
  <w:p w:rsidR="001D68E1" w:rsidRPr="004412C4" w:rsidRDefault="001D68E1" w:rsidP="00063F25">
    <w:pPr>
      <w:pStyle w:val="Footer"/>
      <w:rPr>
        <w:lang w:val="de-DE"/>
      </w:rPr>
    </w:pPr>
  </w:p>
  <w:p w:rsidR="001D68E1" w:rsidRDefault="001D68E1">
    <w:pPr>
      <w:pStyle w:val="Footer"/>
    </w:pPr>
    <w:bookmarkStart w:id="9" w:name="_GoBack"/>
    <w:bookmarkEnd w:id="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6F" w:rsidRDefault="000C416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8E1" w:rsidRPr="00F306F1" w:rsidRDefault="001D68E1" w:rsidP="00F306F1">
    <w:pPr>
      <w:pStyle w:val="SDMFooter"/>
    </w:pPr>
    <w:r w:rsidRPr="00F306F1">
      <w:fldChar w:fldCharType="begin"/>
    </w:r>
    <w:r w:rsidRPr="00F306F1">
      <w:instrText xml:space="preserve"> PAGE </w:instrText>
    </w:r>
    <w:r w:rsidRPr="00F306F1">
      <w:fldChar w:fldCharType="separate"/>
    </w:r>
    <w:r w:rsidR="000C416F">
      <w:rPr>
        <w:noProof/>
      </w:rPr>
      <w:t>2</w:t>
    </w:r>
    <w:r w:rsidRPr="00F306F1">
      <w:fldChar w:fldCharType="end"/>
    </w:r>
    <w:r w:rsidRPr="00F306F1">
      <w:t xml:space="preserve"> of </w:t>
    </w:r>
    <w:r w:rsidR="000C416F">
      <w:fldChar w:fldCharType="begin"/>
    </w:r>
    <w:r w:rsidR="000C416F">
      <w:instrText xml:space="preserve"> NUMPAGES </w:instrText>
    </w:r>
    <w:r w:rsidR="000C416F">
      <w:fldChar w:fldCharType="separate"/>
    </w:r>
    <w:r w:rsidR="000C416F">
      <w:rPr>
        <w:noProof/>
      </w:rPr>
      <w:t>12</w:t>
    </w:r>
    <w:r w:rsidR="000C416F">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8E1" w:rsidRPr="00F306F1" w:rsidRDefault="001D68E1" w:rsidP="00F306F1">
    <w:pPr>
      <w:pStyle w:val="SDMFooter"/>
    </w:pPr>
    <w:r w:rsidRPr="00F306F1">
      <w:fldChar w:fldCharType="begin"/>
    </w:r>
    <w:r w:rsidRPr="00F306F1">
      <w:instrText xml:space="preserve"> PAGE </w:instrText>
    </w:r>
    <w:r w:rsidRPr="00F306F1">
      <w:fldChar w:fldCharType="separate"/>
    </w:r>
    <w:r w:rsidR="000C416F">
      <w:rPr>
        <w:noProof/>
      </w:rPr>
      <w:t>12</w:t>
    </w:r>
    <w:r w:rsidRPr="00F306F1">
      <w:fldChar w:fldCharType="end"/>
    </w:r>
    <w:r w:rsidRPr="00F306F1">
      <w:t xml:space="preserve"> of </w:t>
    </w:r>
    <w:r w:rsidR="000C416F">
      <w:fldChar w:fldCharType="begin"/>
    </w:r>
    <w:r w:rsidR="000C416F">
      <w:instrText xml:space="preserve"> NUMPAGES </w:instrText>
    </w:r>
    <w:r w:rsidR="000C416F">
      <w:fldChar w:fldCharType="separate"/>
    </w:r>
    <w:r w:rsidR="000C416F">
      <w:rPr>
        <w:noProof/>
      </w:rPr>
      <w:t>12</w:t>
    </w:r>
    <w:r w:rsidR="000C416F">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8E1" w:rsidRDefault="001D68E1">
      <w:r>
        <w:separator/>
      </w:r>
    </w:p>
  </w:footnote>
  <w:footnote w:type="continuationSeparator" w:id="0">
    <w:p w:rsidR="001D68E1" w:rsidRDefault="001D68E1">
      <w:r>
        <w:continuationSeparator/>
      </w:r>
    </w:p>
  </w:footnote>
  <w:footnote w:id="1">
    <w:p w:rsidR="001D68E1" w:rsidRPr="008F178B" w:rsidRDefault="001D68E1" w:rsidP="00E95E04">
      <w:pPr>
        <w:pStyle w:val="FootnoteText"/>
        <w:ind w:left="198" w:hanging="198"/>
      </w:pPr>
      <w:r w:rsidRPr="008F178B">
        <w:rPr>
          <w:rStyle w:val="FootnoteReference"/>
        </w:rPr>
        <w:footnoteRef/>
      </w:r>
      <w:r>
        <w:tab/>
      </w:r>
      <w:r w:rsidRPr="008F178B">
        <w:t xml:space="preserve">For the purpose of this methodology any change in water regime in the project area resulting from changes in the carbon pools due to the A/R CDM project activity </w:t>
      </w:r>
      <w:r>
        <w:t xml:space="preserve">is </w:t>
      </w:r>
      <w:r w:rsidRPr="008F178B">
        <w:t xml:space="preserve">not considered </w:t>
      </w:r>
      <w:r>
        <w:t xml:space="preserve">a </w:t>
      </w:r>
      <w:r w:rsidRPr="008F178B">
        <w:t>change in water regime.</w:t>
      </w:r>
    </w:p>
  </w:footnote>
  <w:footnote w:id="2">
    <w:p w:rsidR="001D68E1" w:rsidRDefault="001D68E1">
      <w:pPr>
        <w:pStyle w:val="FootnoteText"/>
      </w:pPr>
      <w:r>
        <w:rPr>
          <w:rStyle w:val="FootnoteReference"/>
        </w:rPr>
        <w:footnoteRef/>
      </w:r>
      <w:r>
        <w:t xml:space="preserve"> </w:t>
      </w:r>
      <w:r w:rsidRPr="00C055CA">
        <w:t>For example</w:t>
      </w:r>
      <w:r>
        <w:t>,</w:t>
      </w:r>
      <w:r w:rsidRPr="00C055CA">
        <w:t xml:space="preserve"> </w:t>
      </w:r>
      <w:r>
        <w:t>d</w:t>
      </w:r>
      <w:r w:rsidRPr="00C055CA">
        <w:t>igging pits of size 0.50 m × 0.50 m (length × width) at a spacing of 3 m × 3 m is equal to a coverage of 2.78</w:t>
      </w:r>
      <w:r>
        <w:t xml:space="preserve"> per cent</w:t>
      </w:r>
      <w:r w:rsidRPr="00C055CA">
        <w:t>; continuous ploughing of land is equal to a coverage of 100</w:t>
      </w:r>
      <w:r>
        <w:t xml:space="preserve"> per cent</w:t>
      </w:r>
    </w:p>
  </w:footnote>
  <w:footnote w:id="3">
    <w:p w:rsidR="001D68E1" w:rsidRDefault="001D68E1" w:rsidP="00E95E04">
      <w:pPr>
        <w:pStyle w:val="FootnoteText"/>
        <w:ind w:left="198" w:hanging="198"/>
      </w:pPr>
      <w:r w:rsidRPr="008F178B">
        <w:rPr>
          <w:rStyle w:val="FootnoteReference"/>
        </w:rPr>
        <w:footnoteRef/>
      </w:r>
      <w:r>
        <w:tab/>
      </w:r>
      <w:r w:rsidRPr="008F178B">
        <w:t xml:space="preserve">Peat </w:t>
      </w:r>
      <w:r>
        <w:t xml:space="preserve">soil </w:t>
      </w:r>
      <w:r w:rsidRPr="008F178B">
        <w:t xml:space="preserve">as defined in </w:t>
      </w:r>
      <w:r>
        <w:t xml:space="preserve">“Annex </w:t>
      </w:r>
      <w:r w:rsidRPr="008F178B">
        <w:t>A: Glossary</w:t>
      </w:r>
      <w:r>
        <w:t>”</w:t>
      </w:r>
      <w:r w:rsidRPr="008F178B">
        <w:t xml:space="preserve"> of the IPCC GPG LULUCF 2003</w:t>
      </w:r>
      <w:r>
        <w:t>.</w:t>
      </w:r>
    </w:p>
  </w:footnote>
  <w:footnote w:id="4">
    <w:p w:rsidR="001D68E1" w:rsidRPr="00B11C1C" w:rsidRDefault="001D68E1" w:rsidP="00445A55">
      <w:pPr>
        <w:pStyle w:val="FootnoteText"/>
        <w:rPr>
          <w:lang w:val="en-US"/>
        </w:rPr>
      </w:pPr>
      <w:r>
        <w:rPr>
          <w:rStyle w:val="FootnoteReference"/>
        </w:rPr>
        <w:footnoteRef/>
      </w:r>
      <w:r>
        <w:t xml:space="preserve"> These documents </w:t>
      </w:r>
      <w:r w:rsidRPr="00B11C1C">
        <w:t xml:space="preserve">are available </w:t>
      </w:r>
      <w:r>
        <w:t xml:space="preserve">online </w:t>
      </w:r>
      <w:r w:rsidRPr="00B11C1C">
        <w:t>at: http://cdm.unfccc.int/Reference/index.html</w:t>
      </w:r>
    </w:p>
  </w:footnote>
  <w:footnote w:id="5">
    <w:p w:rsidR="001D68E1" w:rsidRDefault="001D68E1" w:rsidP="006D41BB">
      <w:pPr>
        <w:pStyle w:val="FootnoteText"/>
        <w:rPr>
          <w:lang w:val="en-US"/>
        </w:rPr>
      </w:pPr>
      <w:r>
        <w:rPr>
          <w:rStyle w:val="FootnoteReference"/>
        </w:rPr>
        <w:footnoteRef/>
      </w:r>
      <w:r>
        <w:t xml:space="preserve"> </w:t>
      </w:r>
      <w:r>
        <w:rPr>
          <w:lang w:val="en-US"/>
        </w:rPr>
        <w:t>These documents are available online at the following URLs:</w:t>
      </w:r>
    </w:p>
    <w:p w:rsidR="001D68E1" w:rsidRDefault="001D68E1" w:rsidP="006D41BB">
      <w:pPr>
        <w:pStyle w:val="FootnoteText"/>
        <w:ind w:firstLine="0"/>
      </w:pPr>
      <w:r>
        <w:rPr>
          <w:lang w:val="en-US"/>
        </w:rPr>
        <w:t>(a) &lt;</w:t>
      </w:r>
      <w:r w:rsidRPr="005444C4">
        <w:t>http://cdm.unfccc.int/Reference/index.html</w:t>
      </w:r>
      <w:r>
        <w:t>&gt;;</w:t>
      </w:r>
    </w:p>
    <w:p w:rsidR="001D68E1" w:rsidRDefault="001D68E1" w:rsidP="006D41BB">
      <w:pPr>
        <w:pStyle w:val="FootnoteText"/>
        <w:ind w:firstLine="0"/>
        <w:rPr>
          <w:highlight w:val="yellow"/>
        </w:rPr>
      </w:pPr>
      <w:r w:rsidRPr="00B1621B">
        <w:t xml:space="preserve">(b) </w:t>
      </w:r>
      <w:r>
        <w:t>&lt;</w:t>
      </w:r>
      <w:r w:rsidRPr="00B1621B">
        <w:t>http</w:t>
      </w:r>
      <w:r w:rsidRPr="0024334A">
        <w:t>://cdm.unfccc.int/Reference/</w:t>
      </w:r>
      <w:r>
        <w:t>COPMOP/</w:t>
      </w:r>
      <w:r w:rsidRPr="0024334A">
        <w:t>index.html</w:t>
      </w:r>
      <w:r>
        <w:t>&gt;;</w:t>
      </w:r>
    </w:p>
    <w:p w:rsidR="001D68E1" w:rsidRPr="00F17615" w:rsidRDefault="001D68E1" w:rsidP="006D41BB">
      <w:pPr>
        <w:pStyle w:val="FootnoteText"/>
        <w:ind w:firstLine="0"/>
        <w:rPr>
          <w:lang w:val="en-US"/>
        </w:rPr>
      </w:pPr>
      <w:r w:rsidRPr="00942150">
        <w:t xml:space="preserve">(c) </w:t>
      </w:r>
      <w:r>
        <w:t>&lt;</w:t>
      </w:r>
      <w:r w:rsidRPr="00942150">
        <w:t>http://www.ipcc nggip.iges.or.jp/public/</w:t>
      </w:r>
      <w:proofErr w:type="spellStart"/>
      <w:r w:rsidRPr="00942150">
        <w:t>gpglulucf</w:t>
      </w:r>
      <w:proofErr w:type="spellEnd"/>
      <w:r w:rsidRPr="00942150">
        <w:t>/gpglulucf.html</w:t>
      </w:r>
      <w:r>
        <w:t>&gt;.</w:t>
      </w:r>
      <w:r w:rsidRPr="00942150">
        <w:rPr>
          <w:highlight w:val="yellow"/>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6F" w:rsidRDefault="000C41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8E1" w:rsidRPr="005307EB" w:rsidRDefault="001D68E1" w:rsidP="005307EB">
    <w:pPr>
      <w:pStyle w:val="SDMTiHead"/>
      <w:pBdr>
        <w:bottom w:val="single" w:sz="24" w:space="10" w:color="auto"/>
      </w:pBdr>
      <w:tabs>
        <w:tab w:val="clear" w:pos="4320"/>
        <w:tab w:val="clear" w:pos="8640"/>
      </w:tabs>
      <w:spacing w:after="240"/>
      <w:ind w:left="0" w:firstLine="0"/>
      <w:rPr>
        <w:lang w:val="de-DE"/>
      </w:rPr>
    </w:pPr>
    <w:r>
      <w:rPr>
        <w:lang w:val="de-DE"/>
      </w:rPr>
      <w:t>Clean Development Mechanism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416F" w:rsidRDefault="000C416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8E1" w:rsidRDefault="001D68E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8E1" w:rsidRPr="001A7997" w:rsidRDefault="001D68E1" w:rsidP="00454CEC">
    <w:pPr>
      <w:pStyle w:val="SDMHeader"/>
    </w:pPr>
    <w:r w:rsidRPr="00454CEC">
      <w:fldChar w:fldCharType="begin"/>
    </w:r>
    <w:r w:rsidRPr="001A7997">
      <w:instrText xml:space="preserve"> REF  SDMDocRef \* Upper \h  \* MERGEFORMAT </w:instrText>
    </w:r>
    <w:r w:rsidRPr="00454CEC">
      <w:fldChar w:fldCharType="separate"/>
    </w:r>
    <w:sdt>
      <w:sdtPr>
        <w:alias w:val="SDMDocRef"/>
        <w:tag w:val="SDMDocRef"/>
        <w:id w:val="1676526952"/>
        <w:lock w:val="sdtLocked"/>
        <w:placeholder>
          <w:docPart w:val="74D967A385294437AC06AE229DA43029"/>
        </w:placeholder>
      </w:sdtPr>
      <w:sdtContent>
        <w:r w:rsidR="000C416F">
          <w:t>AR-AMS0003</w:t>
        </w:r>
      </w:sdtContent>
    </w:sdt>
    <w:r w:rsidRPr="00454CEC">
      <w:fldChar w:fldCharType="end"/>
    </w:r>
    <w:r w:rsidRPr="001A7997">
      <w:tab/>
    </w:r>
    <w:r w:rsidRPr="00454CEC">
      <w:fldChar w:fldCharType="begin"/>
    </w:r>
    <w:r w:rsidRPr="001A7997">
      <w:instrText xml:space="preserve"> REF  SDMConfidentialMark \* Upper \h  \* MERGEFORMAT </w:instrText>
    </w:r>
    <w:r w:rsidRPr="00454CEC">
      <w:fldChar w:fldCharType="separate"/>
    </w:r>
    <w:sdt>
      <w:sdtPr>
        <w:alias w:val="SDMConfidentialMark"/>
        <w:tag w:val="SDMConfidentialMark"/>
        <w:id w:val="-905828449"/>
        <w:lock w:val="sdtLocked"/>
        <w:placeholder>
          <w:docPart w:val="5D1099053B474B8B8B84474E1162A66D"/>
        </w:placeholder>
        <w:dropDownList>
          <w:listItem w:displayText="Confidential" w:value="Confidential"/>
          <w:listItem w:displayText=" " w:value="  "/>
        </w:dropDownList>
      </w:sdtPr>
      <w:sdtContent>
        <w:r w:rsidR="000C416F">
          <w:t xml:space="preserve"> </w:t>
        </w:r>
      </w:sdtContent>
    </w:sdt>
    <w:r w:rsidRPr="00454CEC">
      <w:fldChar w:fldCharType="end"/>
    </w:r>
  </w:p>
  <w:p w:rsidR="001D68E1" w:rsidRPr="004639DA" w:rsidRDefault="001D68E1" w:rsidP="004639DA">
    <w:pPr>
      <w:pStyle w:val="SDMHeader"/>
    </w:pPr>
    <w:r w:rsidRPr="004639DA">
      <w:fldChar w:fldCharType="begin"/>
    </w:r>
    <w:r w:rsidRPr="004639DA">
      <w:instrText xml:space="preserve"> REF  SDMTitle1 \h  \* MERGEFORMAT </w:instrText>
    </w:r>
    <w:r w:rsidRPr="004639DA">
      <w:fldChar w:fldCharType="separate"/>
    </w:r>
    <w:sdt>
      <w:sdtPr>
        <w:alias w:val="SDMTitle1"/>
        <w:tag w:val="SDMTitle1"/>
        <w:id w:val="4173076"/>
        <w:lock w:val="sdtLocked"/>
        <w:placeholder>
          <w:docPart w:val="6C9A2D699A6249D1B262D0D78DDF3979"/>
        </w:placeholder>
      </w:sdtPr>
      <w:sdtContent>
        <w:r w:rsidR="000C416F">
          <w:t>A/R</w:t>
        </w:r>
        <w:r w:rsidR="000C416F" w:rsidRPr="0022484F">
          <w:t xml:space="preserve"> </w:t>
        </w:r>
        <w:r w:rsidR="000C416F">
          <w:t xml:space="preserve">Small-scale </w:t>
        </w:r>
        <w:sdt>
          <w:sdtPr>
            <w:alias w:val="SDMDocType"/>
            <w:tag w:val="SDMDocType"/>
            <w:id w:val="888541411"/>
            <w:lock w:val="sdtContentLocked"/>
            <w:placeholder>
              <w:docPart w:val="835A7097CE2F4345B687899E51547017"/>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Content>
            <w:r w:rsidR="000C416F" w:rsidRPr="0022484F">
              <w:t>Methodology</w:t>
            </w:r>
          </w:sdtContent>
        </w:sdt>
      </w:sdtContent>
    </w:sdt>
    <w:r w:rsidRPr="004639DA">
      <w:fldChar w:fldCharType="end"/>
    </w:r>
    <w:r w:rsidRPr="004639DA">
      <w:t xml:space="preserve">: </w:t>
    </w:r>
    <w:r w:rsidRPr="004639DA">
      <w:fldChar w:fldCharType="begin"/>
    </w:r>
    <w:r w:rsidRPr="004639DA">
      <w:instrText xml:space="preserve"> REF  SDMTitle2 \h  \* MERGEFORMAT </w:instrText>
    </w:r>
    <w:r w:rsidRPr="004639DA">
      <w:fldChar w:fldCharType="separate"/>
    </w:r>
    <w:sdt>
      <w:sdtPr>
        <w:alias w:val="SDMTitle2"/>
        <w:tag w:val="SDMTitle2"/>
        <w:id w:val="710463486"/>
        <w:lock w:val="sdtLocked"/>
        <w:placeholder>
          <w:docPart w:val="FF5D300FEAF14BF8976F61A26A44EF7E"/>
        </w:placeholder>
      </w:sdtPr>
      <w:sdtContent>
        <w:r w:rsidR="000C416F">
          <w:t>Afforestation and reforestation project activities implemented on wetlands</w:t>
        </w:r>
      </w:sdtContent>
    </w:sdt>
    <w:r w:rsidRPr="004639DA">
      <w:fldChar w:fldCharType="end"/>
    </w:r>
  </w:p>
  <w:p w:rsidR="001D68E1" w:rsidRDefault="001D68E1" w:rsidP="00454CEC">
    <w:pPr>
      <w:pStyle w:val="SDMHeader"/>
    </w:pPr>
    <w:r w:rsidRPr="00454CEC">
      <w:fldChar w:fldCharType="begin"/>
    </w:r>
    <w:r w:rsidRPr="00454CEC">
      <w:instrText xml:space="preserve"> REF  SDMDocVerLab \h  \* MERGEFORMAT </w:instrText>
    </w:r>
    <w:r w:rsidRPr="00454CEC">
      <w:fldChar w:fldCharType="separate"/>
    </w:r>
    <w:sdt>
      <w:sdtPr>
        <w:alias w:val="SDMDocVersionLabel"/>
        <w:tag w:val="SDMDocVersionLabel"/>
        <w:id w:val="-341016106"/>
        <w:lock w:val="sdtLocked"/>
        <w:placeholder>
          <w:docPart w:val="D4A831CC947944AF9C49F9998A2747C3"/>
        </w:placeholder>
      </w:sdtPr>
      <w:sdtContent>
        <w:r w:rsidR="000C416F" w:rsidRPr="00152FB5">
          <w:t>Version</w:t>
        </w:r>
        <w:r w:rsidR="000C416F">
          <w:t xml:space="preserve"> </w:t>
        </w:r>
      </w:sdtContent>
    </w:sdt>
    <w:r w:rsidRPr="00454CEC">
      <w:fldChar w:fldCharType="end"/>
    </w:r>
    <w:r w:rsidRPr="00454CEC">
      <w:fldChar w:fldCharType="begin"/>
    </w:r>
    <w:r w:rsidRPr="00454CEC">
      <w:instrText xml:space="preserve"> REF  SDMDocVer \h  \* MERGEFORMAT </w:instrText>
    </w:r>
    <w:r w:rsidRPr="00454CEC">
      <w:fldChar w:fldCharType="separate"/>
    </w:r>
    <w:sdt>
      <w:sdtPr>
        <w:alias w:val="SDMDocVer"/>
        <w:tag w:val="SDMDocVer"/>
        <w:id w:val="-1931042605"/>
        <w:lock w:val="sdtLocked"/>
        <w:placeholder>
          <w:docPart w:val="F81604145D1B4263BD9E2EEAC730A3FE"/>
        </w:placeholder>
      </w:sdtPr>
      <w:sdtContent>
        <w:r w:rsidR="000C416F" w:rsidRPr="00A01CAC">
          <w:t>0</w:t>
        </w:r>
        <w:r w:rsidR="000C416F">
          <w:t>3.0</w:t>
        </w:r>
      </w:sdtContent>
    </w:sdt>
    <w:r w:rsidRPr="00454CEC">
      <w:fldChar w:fldCharType="end"/>
    </w:r>
  </w:p>
  <w:p w:rsidR="001D68E1" w:rsidRPr="001F2AF9" w:rsidRDefault="001D68E1" w:rsidP="00454CEC">
    <w:pPr>
      <w:pStyle w:val="SDMHeader"/>
      <w:rPr>
        <w:szCs w:val="20"/>
      </w:rPr>
    </w:pPr>
    <w:r>
      <w:fldChar w:fldCharType="begin"/>
    </w:r>
    <w:r>
      <w:rPr>
        <w:szCs w:val="20"/>
      </w:rPr>
      <w:instrText xml:space="preserve"> REF SDMSectoralScopeLab \h </w:instrText>
    </w:r>
    <w:r>
      <w:fldChar w:fldCharType="separate"/>
    </w:r>
    <w:sdt>
      <w:sdtPr>
        <w:alias w:val="SDMSectoralScopeLabel"/>
        <w:tag w:val="SDMSectoralScopeLabel"/>
        <w:id w:val="-1571110435"/>
        <w:placeholder>
          <w:docPart w:val="AD358976F45541308BC38C7751B8F682"/>
        </w:placeholder>
      </w:sdtPr>
      <w:sdtContent>
        <w:proofErr w:type="spellStart"/>
        <w:r w:rsidR="000C416F">
          <w:t>Sectoral</w:t>
        </w:r>
        <w:proofErr w:type="spellEnd"/>
        <w:r w:rsidR="000C416F">
          <w:t xml:space="preserve"> scope(s): </w:t>
        </w:r>
      </w:sdtContent>
    </w:sdt>
    <w:r>
      <w:fldChar w:fldCharType="end"/>
    </w:r>
    <w:r>
      <w:fldChar w:fldCharType="begin"/>
    </w:r>
    <w:r>
      <w:instrText xml:space="preserve"> REF SDMSectoralScope \h </w:instrText>
    </w:r>
    <w:r>
      <w:fldChar w:fldCharType="separate"/>
    </w:r>
    <w:sdt>
      <w:sdtPr>
        <w:alias w:val="SDMSectoralScope"/>
        <w:tag w:val="SDMSectoralScope"/>
        <w:id w:val="-1241794905"/>
        <w:placeholder>
          <w:docPart w:val="AFDE6075B84747EA875ABBCDA79AD545"/>
        </w:placeholder>
      </w:sdtPr>
      <w:sdtContent>
        <w:r w:rsidR="000C416F">
          <w:t>14</w:t>
        </w:r>
      </w:sdtContent>
    </w:sdt>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8E1" w:rsidRPr="003944B6" w:rsidRDefault="001D68E1" w:rsidP="003944B6"/>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8E1" w:rsidRDefault="001D68E1"/>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8E1" w:rsidRPr="001A7997" w:rsidRDefault="001D68E1" w:rsidP="00454CEC">
    <w:pPr>
      <w:pStyle w:val="SDMHeader"/>
    </w:pPr>
    <w:r w:rsidRPr="00454CEC">
      <w:fldChar w:fldCharType="begin"/>
    </w:r>
    <w:r w:rsidRPr="001A7997">
      <w:instrText xml:space="preserve"> REF  SDMDocRef \* Upper \h  \* MERGEFORMAT </w:instrText>
    </w:r>
    <w:r w:rsidRPr="00454CEC">
      <w:fldChar w:fldCharType="separate"/>
    </w:r>
    <w:sdt>
      <w:sdtPr>
        <w:alias w:val="SDMDocRef"/>
        <w:tag w:val="SDMDocRef"/>
        <w:id w:val="-609437475"/>
        <w:lock w:val="sdtLocked"/>
        <w:placeholder>
          <w:docPart w:val="60A1BA90CB74424091FA80065B735958"/>
        </w:placeholder>
      </w:sdtPr>
      <w:sdtContent>
        <w:r w:rsidR="000C416F">
          <w:t>AR-AMS0003</w:t>
        </w:r>
      </w:sdtContent>
    </w:sdt>
    <w:r w:rsidRPr="00454CEC">
      <w:fldChar w:fldCharType="end"/>
    </w:r>
    <w:r w:rsidRPr="001A7997">
      <w:tab/>
    </w:r>
    <w:r w:rsidRPr="00454CEC">
      <w:fldChar w:fldCharType="begin"/>
    </w:r>
    <w:r w:rsidRPr="001A7997">
      <w:instrText xml:space="preserve"> REF  SDMConfidentialMark \* Upper \h  \* MERGEFORMAT </w:instrText>
    </w:r>
    <w:r w:rsidRPr="00454CEC">
      <w:fldChar w:fldCharType="separate"/>
    </w:r>
    <w:sdt>
      <w:sdtPr>
        <w:alias w:val="SDMConfidentialMark"/>
        <w:tag w:val="SDMConfidentialMark"/>
        <w:id w:val="-586071482"/>
        <w:lock w:val="sdtLocked"/>
        <w:placeholder>
          <w:docPart w:val="3B33B735D2E84BD489EFCF62A6310119"/>
        </w:placeholder>
        <w:dropDownList>
          <w:listItem w:displayText="Confidential" w:value="Confidential"/>
          <w:listItem w:displayText=" " w:value="  "/>
        </w:dropDownList>
      </w:sdtPr>
      <w:sdtContent>
        <w:r w:rsidR="000C416F">
          <w:t xml:space="preserve"> </w:t>
        </w:r>
      </w:sdtContent>
    </w:sdt>
    <w:r w:rsidRPr="00454CEC">
      <w:fldChar w:fldCharType="end"/>
    </w:r>
  </w:p>
  <w:p w:rsidR="001D68E1" w:rsidRPr="004639DA" w:rsidRDefault="001D68E1" w:rsidP="004639DA">
    <w:pPr>
      <w:pStyle w:val="SDMHeader"/>
    </w:pPr>
    <w:r w:rsidRPr="004639DA">
      <w:fldChar w:fldCharType="begin"/>
    </w:r>
    <w:r w:rsidRPr="004639DA">
      <w:instrText xml:space="preserve"> REF  SDMTitle1 \h  \* MERGEFORMAT </w:instrText>
    </w:r>
    <w:r w:rsidRPr="004639DA">
      <w:fldChar w:fldCharType="separate"/>
    </w:r>
    <w:sdt>
      <w:sdtPr>
        <w:alias w:val="SDMTitle1"/>
        <w:tag w:val="SDMTitle1"/>
        <w:id w:val="1793317928"/>
        <w:lock w:val="sdtLocked"/>
        <w:placeholder>
          <w:docPart w:val="9E78FF3BDACB4DC7ABFEF12C3539792C"/>
        </w:placeholder>
      </w:sdtPr>
      <w:sdtContent>
        <w:r w:rsidR="000C416F">
          <w:t>A/R</w:t>
        </w:r>
        <w:r w:rsidR="000C416F" w:rsidRPr="0022484F">
          <w:t xml:space="preserve"> </w:t>
        </w:r>
        <w:r w:rsidR="000C416F">
          <w:t xml:space="preserve">Small-scale </w:t>
        </w:r>
        <w:sdt>
          <w:sdtPr>
            <w:alias w:val="SDMDocType"/>
            <w:tag w:val="SDMDocType"/>
            <w:id w:val="1370410764"/>
            <w:lock w:val="sdtContentLocked"/>
            <w:placeholder>
              <w:docPart w:val="70E46CFFAEE24D46AD4C829FA080C702"/>
            </w:placeholder>
            <w:dropDownList>
              <w:listItem w:displayText="Standard" w:value="Standard"/>
              <w:listItem w:displayText="Guideline" w:value="Guideline"/>
              <w:listItem w:displayText="Procedure" w:value="Procedure"/>
              <w:listItem w:displayText="Information note" w:value="Information note"/>
              <w:listItem w:displayText="Methodology" w:value="Methodology"/>
              <w:listItem w:displayText="Methodological tool" w:value="Methodological tool"/>
              <w:listItem w:displayText="Meeting report" w:value="Meeting report"/>
            </w:dropDownList>
          </w:sdtPr>
          <w:sdtContent>
            <w:r w:rsidR="000C416F" w:rsidRPr="0022484F">
              <w:t>Methodology</w:t>
            </w:r>
          </w:sdtContent>
        </w:sdt>
      </w:sdtContent>
    </w:sdt>
    <w:r w:rsidRPr="004639DA">
      <w:fldChar w:fldCharType="end"/>
    </w:r>
    <w:r w:rsidRPr="004639DA">
      <w:t xml:space="preserve">: </w:t>
    </w:r>
    <w:r w:rsidRPr="004639DA">
      <w:fldChar w:fldCharType="begin"/>
    </w:r>
    <w:r w:rsidRPr="004639DA">
      <w:instrText xml:space="preserve"> REF  SDMTitle2 \h  \* MERGEFORMAT </w:instrText>
    </w:r>
    <w:r w:rsidRPr="004639DA">
      <w:fldChar w:fldCharType="separate"/>
    </w:r>
    <w:sdt>
      <w:sdtPr>
        <w:alias w:val="SDMTitle2"/>
        <w:tag w:val="SDMTitle2"/>
        <w:id w:val="256265972"/>
        <w:lock w:val="sdtLocked"/>
        <w:placeholder>
          <w:docPart w:val="51EAB4F04DA84A07904201E0BE598826"/>
        </w:placeholder>
      </w:sdtPr>
      <w:sdtContent>
        <w:r w:rsidR="000C416F">
          <w:t>Afforestation and reforestation project activities implemented on wetlands</w:t>
        </w:r>
      </w:sdtContent>
    </w:sdt>
    <w:r w:rsidRPr="004639DA">
      <w:fldChar w:fldCharType="end"/>
    </w:r>
  </w:p>
  <w:p w:rsidR="001D68E1" w:rsidRDefault="001D68E1" w:rsidP="00454CEC">
    <w:pPr>
      <w:pStyle w:val="SDMHeader"/>
    </w:pPr>
    <w:r w:rsidRPr="00454CEC">
      <w:fldChar w:fldCharType="begin"/>
    </w:r>
    <w:r w:rsidRPr="00454CEC">
      <w:instrText xml:space="preserve"> REF  SDMDocVerLab \h  \* MERGEFORMAT </w:instrText>
    </w:r>
    <w:r w:rsidRPr="00454CEC">
      <w:fldChar w:fldCharType="separate"/>
    </w:r>
    <w:sdt>
      <w:sdtPr>
        <w:alias w:val="SDMDocVersionLabel"/>
        <w:tag w:val="SDMDocVersionLabel"/>
        <w:id w:val="-340318461"/>
        <w:lock w:val="sdtLocked"/>
        <w:placeholder>
          <w:docPart w:val="52B6F32FC29545ED8C204FD8DA89C2D9"/>
        </w:placeholder>
      </w:sdtPr>
      <w:sdtContent>
        <w:r w:rsidR="000C416F" w:rsidRPr="00152FB5">
          <w:t>Version</w:t>
        </w:r>
        <w:r w:rsidR="000C416F">
          <w:t xml:space="preserve"> </w:t>
        </w:r>
      </w:sdtContent>
    </w:sdt>
    <w:r w:rsidRPr="00454CEC">
      <w:fldChar w:fldCharType="end"/>
    </w:r>
    <w:r w:rsidRPr="00454CEC">
      <w:fldChar w:fldCharType="begin"/>
    </w:r>
    <w:r w:rsidRPr="00454CEC">
      <w:instrText xml:space="preserve"> REF  SDMDocVer \h  \* MERGEFORMAT </w:instrText>
    </w:r>
    <w:r w:rsidRPr="00454CEC">
      <w:fldChar w:fldCharType="separate"/>
    </w:r>
    <w:sdt>
      <w:sdtPr>
        <w:alias w:val="SDMDocVer"/>
        <w:tag w:val="SDMDocVer"/>
        <w:id w:val="-145356178"/>
        <w:lock w:val="sdtLocked"/>
        <w:placeholder>
          <w:docPart w:val="BBE6D552BEB649F0BF25E6AC11D070D7"/>
        </w:placeholder>
      </w:sdtPr>
      <w:sdtContent>
        <w:r w:rsidR="000C416F" w:rsidRPr="00A01CAC">
          <w:t>0</w:t>
        </w:r>
        <w:r w:rsidR="000C416F">
          <w:t>3.0</w:t>
        </w:r>
      </w:sdtContent>
    </w:sdt>
    <w:r w:rsidRPr="00454CEC">
      <w:fldChar w:fldCharType="end"/>
    </w:r>
  </w:p>
  <w:p w:rsidR="001D68E1" w:rsidRPr="00454CEC" w:rsidRDefault="001D68E1" w:rsidP="00454CEC">
    <w:pPr>
      <w:pStyle w:val="SDMHeader"/>
    </w:pPr>
    <w:r>
      <w:fldChar w:fldCharType="begin"/>
    </w:r>
    <w:r>
      <w:instrText xml:space="preserve"> REF SDMSectoralScopeLab \h </w:instrText>
    </w:r>
    <w:r>
      <w:fldChar w:fldCharType="separate"/>
    </w:r>
    <w:sdt>
      <w:sdtPr>
        <w:alias w:val="SDMSectoralScopeLabel"/>
        <w:tag w:val="SDMSectoralScopeLabel"/>
        <w:id w:val="2144613890"/>
        <w:placeholder>
          <w:docPart w:val="A544EB0F34DD4C49B7FD4EEDF029EA8A"/>
        </w:placeholder>
      </w:sdtPr>
      <w:sdtContent>
        <w:proofErr w:type="spellStart"/>
        <w:r w:rsidR="000C416F">
          <w:t>Sectoral</w:t>
        </w:r>
        <w:proofErr w:type="spellEnd"/>
        <w:r w:rsidR="000C416F">
          <w:t xml:space="preserve"> scope(s): </w:t>
        </w:r>
      </w:sdtContent>
    </w:sdt>
    <w:r>
      <w:fldChar w:fldCharType="end"/>
    </w:r>
    <w:r>
      <w:fldChar w:fldCharType="begin"/>
    </w:r>
    <w:r>
      <w:instrText xml:space="preserve"> REF SDMSectoralScope \h </w:instrText>
    </w:r>
    <w:r>
      <w:fldChar w:fldCharType="separate"/>
    </w:r>
    <w:sdt>
      <w:sdtPr>
        <w:alias w:val="SDMSectoralScope"/>
        <w:tag w:val="SDMSectoralScope"/>
        <w:id w:val="1000162024"/>
        <w:placeholder>
          <w:docPart w:val="C5BD5132E89A4274B00C15B1D8DF7B89"/>
        </w:placeholder>
      </w:sdtPr>
      <w:sdtContent>
        <w:r w:rsidR="000C416F">
          <w:t>14</w:t>
        </w:r>
      </w:sdtContent>
    </w:sdt>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68E1" w:rsidRPr="00B5677C" w:rsidRDefault="001D68E1" w:rsidP="00B5677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2EE44C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1604B3"/>
    <w:multiLevelType w:val="multilevel"/>
    <w:tmpl w:val="F3D6E6FA"/>
    <w:name w:val="Reg2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
    <w:nsid w:val="00766C02"/>
    <w:multiLevelType w:val="hybridMultilevel"/>
    <w:tmpl w:val="A306CE5C"/>
    <w:lvl w:ilvl="0" w:tplc="41A81C78">
      <w:start w:val="1"/>
      <w:numFmt w:val="lowerRoman"/>
      <w:lvlText w:val="(%1)"/>
      <w:lvlJc w:val="left"/>
      <w:pPr>
        <w:tabs>
          <w:tab w:val="num" w:pos="1440"/>
        </w:tabs>
        <w:ind w:left="144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
    <w:nsid w:val="01DF7C84"/>
    <w:multiLevelType w:val="multilevel"/>
    <w:tmpl w:val="F64666FC"/>
    <w:name w:val="Reg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
    <w:nsid w:val="02DC5B75"/>
    <w:multiLevelType w:val="hybridMultilevel"/>
    <w:tmpl w:val="A306CE5C"/>
    <w:lvl w:ilvl="0" w:tplc="41A81C78">
      <w:start w:val="1"/>
      <w:numFmt w:val="lowerRoman"/>
      <w:lvlText w:val="(%1)"/>
      <w:lvlJc w:val="left"/>
      <w:pPr>
        <w:tabs>
          <w:tab w:val="num" w:pos="1440"/>
        </w:tabs>
        <w:ind w:left="144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5">
    <w:nsid w:val="07417693"/>
    <w:multiLevelType w:val="multilevel"/>
    <w:tmpl w:val="648A687A"/>
    <w:styleLink w:val="SDMTableBoxParaNumberedList"/>
    <w:lvl w:ilvl="0">
      <w:start w:val="1"/>
      <w:numFmt w:val="none"/>
      <w:pStyle w:val="SDMTableBoxParaNumbered"/>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6">
    <w:nsid w:val="0AAC1DEE"/>
    <w:multiLevelType w:val="multilevel"/>
    <w:tmpl w:val="EBF238F8"/>
    <w:name w:val="Reg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7">
    <w:nsid w:val="0AB21255"/>
    <w:multiLevelType w:val="multilevel"/>
    <w:tmpl w:val="A28EC812"/>
    <w:lvl w:ilvl="0">
      <w:start w:val="1"/>
      <w:numFmt w:val="decimal"/>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B514CA8"/>
    <w:multiLevelType w:val="hybridMultilevel"/>
    <w:tmpl w:val="8A068434"/>
    <w:lvl w:ilvl="0" w:tplc="41A81C78">
      <w:start w:val="1"/>
      <w:numFmt w:val="lowerRoman"/>
      <w:lvlText w:val="(%1)"/>
      <w:lvlJc w:val="left"/>
      <w:pPr>
        <w:tabs>
          <w:tab w:val="num" w:pos="1440"/>
        </w:tabs>
        <w:ind w:left="144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9">
    <w:nsid w:val="0BD21D4D"/>
    <w:multiLevelType w:val="multilevel"/>
    <w:tmpl w:val="81E46A44"/>
    <w:numStyleLink w:val="SDMHeadList"/>
  </w:abstractNum>
  <w:abstractNum w:abstractNumId="10">
    <w:nsid w:val="0FB12BA1"/>
    <w:multiLevelType w:val="multilevel"/>
    <w:tmpl w:val="45C27C68"/>
    <w:styleLink w:val="SDMFootnoteList"/>
    <w:lvl w:ilvl="0">
      <w:start w:val="1"/>
      <w:numFmt w:val="none"/>
      <w:pStyle w:val="FootnoteText"/>
      <w:suff w:val="nothing"/>
      <w:lvlText w:val=""/>
      <w:lvlJc w:val="left"/>
      <w:pPr>
        <w:ind w:left="227" w:hanging="227"/>
      </w:pPr>
      <w:rPr>
        <w:rFonts w:hint="default"/>
      </w:rPr>
    </w:lvl>
    <w:lvl w:ilvl="1">
      <w:start w:val="1"/>
      <w:numFmt w:val="lowerLetter"/>
      <w:lvlText w:val="(%2)"/>
      <w:lvlJc w:val="left"/>
      <w:pPr>
        <w:ind w:left="624" w:hanging="397"/>
      </w:pPr>
      <w:rPr>
        <w:rFonts w:hint="default"/>
      </w:rPr>
    </w:lvl>
    <w:lvl w:ilvl="2">
      <w:start w:val="1"/>
      <w:numFmt w:val="lowerRoman"/>
      <w:lvlText w:val="(%3)"/>
      <w:lvlJc w:val="left"/>
      <w:pPr>
        <w:ind w:left="1021" w:hanging="397"/>
      </w:pPr>
      <w:rPr>
        <w:rFonts w:hint="default"/>
      </w:rPr>
    </w:lvl>
    <w:lvl w:ilvl="3">
      <w:start w:val="1"/>
      <w:numFmt w:val="lowerLetter"/>
      <w:lvlText w:val="%4."/>
      <w:lvlJc w:val="left"/>
      <w:pPr>
        <w:ind w:left="1418" w:hanging="397"/>
      </w:pPr>
      <w:rPr>
        <w:rFonts w:hint="default"/>
      </w:rPr>
    </w:lvl>
    <w:lvl w:ilvl="4">
      <w:start w:val="1"/>
      <w:numFmt w:val="lowerRoman"/>
      <w:lvlText w:val="%5."/>
      <w:lvlJc w:val="left"/>
      <w:pPr>
        <w:ind w:left="1814" w:hanging="396"/>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1">
    <w:nsid w:val="0FD52077"/>
    <w:multiLevelType w:val="multilevel"/>
    <w:tmpl w:val="A28EC812"/>
    <w:styleLink w:val="SDMMethEquationNrList"/>
    <w:lvl w:ilvl="0">
      <w:start w:val="1"/>
      <w:numFmt w:val="decimal"/>
      <w:pStyle w:val="SDMMethEquationNr"/>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nsid w:val="107769B7"/>
    <w:multiLevelType w:val="multilevel"/>
    <w:tmpl w:val="087CCD52"/>
    <w:styleLink w:val="SDMTableBoxParaList"/>
    <w:lvl w:ilvl="0">
      <w:start w:val="1"/>
      <w:numFmt w:val="none"/>
      <w:lvlText w:val="%1"/>
      <w:lvlJc w:val="left"/>
      <w:pPr>
        <w:tabs>
          <w:tab w:val="num" w:pos="0"/>
        </w:tabs>
        <w:ind w:left="0" w:firstLine="0"/>
      </w:pPr>
      <w:rPr>
        <w:rFonts w:hint="default"/>
      </w:rPr>
    </w:lvl>
    <w:lvl w:ilvl="1">
      <w:start w:val="1"/>
      <w:numFmt w:val="decimal"/>
      <w:lvlText w:val="%2."/>
      <w:lvlJc w:val="left"/>
      <w:pPr>
        <w:tabs>
          <w:tab w:val="num" w:pos="397"/>
        </w:tabs>
        <w:ind w:left="397" w:hanging="397"/>
      </w:pPr>
      <w:rPr>
        <w:rFonts w:hint="default"/>
      </w:rPr>
    </w:lvl>
    <w:lvl w:ilvl="2">
      <w:start w:val="1"/>
      <w:numFmt w:val="lowerLetter"/>
      <w:lvlText w:val="(%3)"/>
      <w:lvlJc w:val="left"/>
      <w:pPr>
        <w:tabs>
          <w:tab w:val="num" w:pos="851"/>
        </w:tabs>
        <w:ind w:left="851" w:hanging="454"/>
      </w:pPr>
      <w:rPr>
        <w:rFonts w:hint="default"/>
      </w:rPr>
    </w:lvl>
    <w:lvl w:ilvl="3">
      <w:start w:val="1"/>
      <w:numFmt w:val="lowerRoman"/>
      <w:lvlText w:val="(%4)"/>
      <w:lvlJc w:val="left"/>
      <w:pPr>
        <w:tabs>
          <w:tab w:val="num" w:pos="1304"/>
        </w:tabs>
        <w:ind w:left="1304" w:hanging="453"/>
      </w:pPr>
      <w:rPr>
        <w:rFonts w:hint="default"/>
      </w:rPr>
    </w:lvl>
    <w:lvl w:ilvl="4">
      <w:start w:val="1"/>
      <w:numFmt w:val="lowerLetter"/>
      <w:lvlText w:val="%5."/>
      <w:lvlJc w:val="left"/>
      <w:pPr>
        <w:tabs>
          <w:tab w:val="num" w:pos="1644"/>
        </w:tabs>
        <w:ind w:left="1644" w:hanging="340"/>
      </w:pPr>
      <w:rPr>
        <w:rFonts w:hint="default"/>
      </w:rPr>
    </w:lvl>
    <w:lvl w:ilvl="5">
      <w:start w:val="1"/>
      <w:numFmt w:val="lowerRoman"/>
      <w:lvlText w:val="%6."/>
      <w:lvlJc w:val="left"/>
      <w:pPr>
        <w:tabs>
          <w:tab w:val="num" w:pos="1956"/>
        </w:tabs>
        <w:ind w:left="1956" w:hanging="312"/>
      </w:pPr>
      <w:rPr>
        <w:rFonts w:hint="default"/>
      </w:rPr>
    </w:lvl>
    <w:lvl w:ilvl="6">
      <w:start w:val="1"/>
      <w:numFmt w:val="none"/>
      <w:lvlText w:val="%7"/>
      <w:lvlJc w:val="left"/>
      <w:pPr>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ind w:left="0" w:firstLine="0"/>
      </w:pPr>
      <w:rPr>
        <w:rFonts w:hint="default"/>
      </w:rPr>
    </w:lvl>
  </w:abstractNum>
  <w:abstractNum w:abstractNumId="13">
    <w:nsid w:val="10BF2A88"/>
    <w:multiLevelType w:val="multilevel"/>
    <w:tmpl w:val="87F2B1A4"/>
    <w:name w:val="Reg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14">
    <w:nsid w:val="14233F79"/>
    <w:multiLevelType w:val="multilevel"/>
    <w:tmpl w:val="C60EC370"/>
    <w:name w:val="Reg2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5">
    <w:nsid w:val="14357087"/>
    <w:multiLevelType w:val="multilevel"/>
    <w:tmpl w:val="3CC81634"/>
    <w:styleLink w:val="SDMTableBoxFigureFootnoteFullPageList"/>
    <w:lvl w:ilvl="0">
      <w:start w:val="1"/>
      <w:numFmt w:val="lowerLetter"/>
      <w:pStyle w:val="SDMTableBoxFigureFootnoteFullPage"/>
      <w:lvlText w:val="(%1)"/>
      <w:lvlJc w:val="left"/>
      <w:pPr>
        <w:ind w:left="142" w:hanging="255"/>
      </w:pPr>
      <w:rPr>
        <w:rFonts w:hint="default"/>
        <w:vertAlign w:val="superscript"/>
      </w:rPr>
    </w:lvl>
    <w:lvl w:ilvl="1">
      <w:start w:val="1"/>
      <w:numFmt w:val="decimal"/>
      <w:pStyle w:val="SDMTableBoxFigureFootnoteSL1FullPage"/>
      <w:lvlText w:val="%2."/>
      <w:lvlJc w:val="left"/>
      <w:pPr>
        <w:ind w:left="454" w:hanging="312"/>
      </w:pPr>
      <w:rPr>
        <w:rFonts w:hint="default"/>
      </w:rPr>
    </w:lvl>
    <w:lvl w:ilvl="2">
      <w:start w:val="1"/>
      <w:numFmt w:val="lowerLetter"/>
      <w:pStyle w:val="SDMTableBoxFigureFootnoteSL2FullPage"/>
      <w:lvlText w:val="(%3)"/>
      <w:lvlJc w:val="left"/>
      <w:pPr>
        <w:ind w:left="851" w:hanging="397"/>
      </w:pPr>
      <w:rPr>
        <w:rFonts w:hint="default"/>
      </w:rPr>
    </w:lvl>
    <w:lvl w:ilvl="3">
      <w:start w:val="1"/>
      <w:numFmt w:val="lowerRoman"/>
      <w:pStyle w:val="SDMTableBoxFigureFootnoteSL3FullPage"/>
      <w:lvlText w:val="(%4)"/>
      <w:lvlJc w:val="left"/>
      <w:pPr>
        <w:ind w:left="1247" w:hanging="396"/>
      </w:pPr>
      <w:rPr>
        <w:rFonts w:hint="default"/>
      </w:rPr>
    </w:lvl>
    <w:lvl w:ilvl="4">
      <w:start w:val="1"/>
      <w:numFmt w:val="lowerLetter"/>
      <w:pStyle w:val="SDMTableBoxFigureFootnoteSL4FullPage"/>
      <w:lvlText w:val="%5."/>
      <w:lvlJc w:val="left"/>
      <w:pPr>
        <w:ind w:left="1588" w:hanging="341"/>
      </w:pPr>
      <w:rPr>
        <w:rFonts w:hint="default"/>
      </w:rPr>
    </w:lvl>
    <w:lvl w:ilvl="5">
      <w:start w:val="1"/>
      <w:numFmt w:val="lowerRoman"/>
      <w:pStyle w:val="SDMTableBoxFigureFootnoteSL5FullPage"/>
      <w:lvlText w:val="%6."/>
      <w:lvlJc w:val="left"/>
      <w:pPr>
        <w:ind w:left="2041" w:hanging="453"/>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6">
    <w:nsid w:val="145420C1"/>
    <w:multiLevelType w:val="multilevel"/>
    <w:tmpl w:val="A17458AC"/>
    <w:name w:val="Reg1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7">
    <w:nsid w:val="155523F4"/>
    <w:multiLevelType w:val="multilevel"/>
    <w:tmpl w:val="A6C8D0E2"/>
    <w:name w:val="Reg30"/>
    <w:lvl w:ilvl="0">
      <w:start w:val="1"/>
      <w:numFmt w:val="upperRoman"/>
      <w:suff w:val="space"/>
      <w:lvlText w:val="%1. "/>
      <w:lvlJc w:val="center"/>
      <w:pPr>
        <w:ind w:left="0" w:firstLine="0"/>
      </w:pPr>
      <w:rPr>
        <w:rFonts w:ascii="Times New Roman" w:hAnsi="Times New Roman" w:hint="default"/>
        <w:b/>
        <w:i w:val="0"/>
        <w:sz w:val="22"/>
      </w:rPr>
    </w:lvl>
    <w:lvl w:ilvl="1">
      <w:start w:val="1"/>
      <w:numFmt w:val="upperLetter"/>
      <w:suff w:val="space"/>
      <w:lvlText w:val="%2. "/>
      <w:lvlJc w:val="center"/>
      <w:pPr>
        <w:ind w:left="0" w:firstLine="0"/>
      </w:pPr>
      <w:rPr>
        <w:rFonts w:hint="default"/>
        <w:b/>
        <w:sz w:val="22"/>
        <w:u w:val="none"/>
      </w:rPr>
    </w:lvl>
    <w:lvl w:ilvl="2">
      <w:start w:val="1"/>
      <w:numFmt w:val="decimal"/>
      <w:suff w:val="space"/>
      <w:lvlText w:val="%3. "/>
      <w:lvlJc w:val="center"/>
      <w:pPr>
        <w:ind w:left="0" w:firstLine="0"/>
      </w:pPr>
      <w:rPr>
        <w:rFonts w:hint="default"/>
        <w:b w:val="0"/>
        <w:sz w:val="22"/>
        <w:u w:val="none"/>
      </w:rPr>
    </w:lvl>
    <w:lvl w:ilvl="3">
      <w:start w:val="1"/>
      <w:numFmt w:val="decimal"/>
      <w:lvlRestart w:val="0"/>
      <w:lvlText w:val="%4."/>
      <w:lvlJc w:val="left"/>
      <w:pPr>
        <w:tabs>
          <w:tab w:val="num" w:pos="720"/>
        </w:tabs>
        <w:ind w:left="0" w:firstLine="0"/>
      </w:pPr>
      <w:rPr>
        <w:rFonts w:hint="default"/>
        <w:b w:val="0"/>
        <w:sz w:val="22"/>
      </w:rPr>
    </w:lvl>
    <w:lvl w:ilvl="4">
      <w:start w:val="1"/>
      <w:numFmt w:val="lowerLetter"/>
      <w:lvlText w:val="(%5)"/>
      <w:lvlJc w:val="left"/>
      <w:pPr>
        <w:tabs>
          <w:tab w:val="num" w:pos="1440"/>
        </w:tabs>
        <w:ind w:left="1440" w:hanging="720"/>
      </w:pPr>
      <w:rPr>
        <w:rFonts w:hint="default"/>
        <w:b w:val="0"/>
        <w:sz w:val="22"/>
      </w:rPr>
    </w:lvl>
    <w:lvl w:ilvl="5">
      <w:start w:val="1"/>
      <w:numFmt w:val="lowerRoman"/>
      <w:lvlText w:val="(%6)"/>
      <w:lvlJc w:val="right"/>
      <w:pPr>
        <w:tabs>
          <w:tab w:val="num" w:pos="2160"/>
        </w:tabs>
        <w:ind w:left="2160" w:hanging="573"/>
      </w:pPr>
      <w:rPr>
        <w:rFonts w:hint="default"/>
      </w:r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rPr>
        <w:rFonts w:hint="default"/>
      </w:rPr>
    </w:lvl>
    <w:lvl w:ilvl="8">
      <w:start w:val="1"/>
      <w:numFmt w:val="none"/>
      <w:lvlText w:val="[(%5)%9"/>
      <w:lvlJc w:val="left"/>
      <w:pPr>
        <w:tabs>
          <w:tab w:val="num" w:pos="1440"/>
        </w:tabs>
        <w:ind w:left="1440" w:hanging="720"/>
      </w:pPr>
      <w:rPr>
        <w:rFonts w:hint="default"/>
      </w:rPr>
    </w:lvl>
  </w:abstractNum>
  <w:abstractNum w:abstractNumId="18">
    <w:nsid w:val="15B44D7C"/>
    <w:multiLevelType w:val="multilevel"/>
    <w:tmpl w:val="A28EC812"/>
    <w:styleLink w:val="SDMMethEquationNumberingList"/>
    <w:lvl w:ilvl="0">
      <w:start w:val="1"/>
      <w:numFmt w:val="decimal"/>
      <w:suff w:val="nothing"/>
      <w:lvlText w:val="Equation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15EB1E20"/>
    <w:multiLevelType w:val="multilevel"/>
    <w:tmpl w:val="4F9ED6BC"/>
    <w:styleLink w:val="SDMCovNoteHeadList"/>
    <w:lvl w:ilvl="0">
      <w:start w:val="1"/>
      <w:numFmt w:val="decimal"/>
      <w:pStyle w:val="SDMCovNoteHead1"/>
      <w:lvlText w:val="%1."/>
      <w:lvlJc w:val="left"/>
      <w:pPr>
        <w:tabs>
          <w:tab w:val="num" w:pos="709"/>
        </w:tabs>
        <w:ind w:left="709" w:hanging="709"/>
      </w:pPr>
      <w:rPr>
        <w:rFonts w:hint="default"/>
      </w:rPr>
    </w:lvl>
    <w:lvl w:ilvl="1">
      <w:start w:val="1"/>
      <w:numFmt w:val="decimal"/>
      <w:pStyle w:val="SDMCovNoteHead2"/>
      <w:lvlText w:val="%1.%2."/>
      <w:lvlJc w:val="left"/>
      <w:pPr>
        <w:tabs>
          <w:tab w:val="num" w:pos="709"/>
        </w:tabs>
        <w:ind w:left="794" w:hanging="794"/>
      </w:pPr>
      <w:rPr>
        <w:rFonts w:hint="default"/>
      </w:rPr>
    </w:lvl>
    <w:lvl w:ilvl="2">
      <w:start w:val="1"/>
      <w:numFmt w:val="decimal"/>
      <w:pStyle w:val="SDMCovNoteHead3"/>
      <w:lvlText w:val="%1.%2.%3."/>
      <w:lvlJc w:val="left"/>
      <w:pPr>
        <w:tabs>
          <w:tab w:val="num" w:pos="709"/>
        </w:tabs>
        <w:ind w:left="1191" w:hanging="1191"/>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162C4AFF"/>
    <w:multiLevelType w:val="multilevel"/>
    <w:tmpl w:val="4F9ED6BC"/>
    <w:numStyleLink w:val="SDMCovNoteHeadList"/>
  </w:abstractNum>
  <w:abstractNum w:abstractNumId="21">
    <w:nsid w:val="16404ED9"/>
    <w:multiLevelType w:val="multilevel"/>
    <w:tmpl w:val="3CC81634"/>
    <w:numStyleLink w:val="SDMTableBoxFigureFootnoteFullPageList"/>
  </w:abstractNum>
  <w:abstractNum w:abstractNumId="22">
    <w:nsid w:val="1728147F"/>
    <w:multiLevelType w:val="multilevel"/>
    <w:tmpl w:val="7B8621E0"/>
    <w:name w:val="Reg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3">
    <w:nsid w:val="18C15861"/>
    <w:multiLevelType w:val="multilevel"/>
    <w:tmpl w:val="5EDE06C6"/>
    <w:styleLink w:val="SDMParaList"/>
    <w:lvl w:ilvl="0">
      <w:start w:val="1"/>
      <w:numFmt w:val="decimal"/>
      <w:pStyle w:val="SDMPara"/>
      <w:lvlText w:val="%1."/>
      <w:lvlJc w:val="left"/>
      <w:pPr>
        <w:tabs>
          <w:tab w:val="num" w:pos="709"/>
        </w:tabs>
        <w:ind w:left="709" w:hanging="709"/>
      </w:pPr>
      <w:rPr>
        <w:rFonts w:hint="default"/>
      </w:rPr>
    </w:lvl>
    <w:lvl w:ilvl="1">
      <w:start w:val="1"/>
      <w:numFmt w:val="lowerLetter"/>
      <w:pStyle w:val="SDMSubPara1"/>
      <w:lvlText w:val="(%2)"/>
      <w:lvlJc w:val="left"/>
      <w:pPr>
        <w:tabs>
          <w:tab w:val="num" w:pos="709"/>
        </w:tabs>
        <w:ind w:left="1418" w:hanging="709"/>
      </w:pPr>
      <w:rPr>
        <w:rFonts w:hint="default"/>
      </w:rPr>
    </w:lvl>
    <w:lvl w:ilvl="2">
      <w:start w:val="1"/>
      <w:numFmt w:val="lowerRoman"/>
      <w:pStyle w:val="SDMSubPara2"/>
      <w:lvlText w:val="(%3)"/>
      <w:lvlJc w:val="left"/>
      <w:pPr>
        <w:tabs>
          <w:tab w:val="num" w:pos="709"/>
        </w:tabs>
        <w:ind w:left="1985" w:hanging="567"/>
      </w:pPr>
      <w:rPr>
        <w:rFonts w:hint="default"/>
      </w:rPr>
    </w:lvl>
    <w:lvl w:ilvl="3">
      <w:start w:val="1"/>
      <w:numFmt w:val="lowerLetter"/>
      <w:pStyle w:val="SDMSubPara3"/>
      <w:lvlText w:val="%4."/>
      <w:lvlJc w:val="left"/>
      <w:pPr>
        <w:tabs>
          <w:tab w:val="num" w:pos="709"/>
        </w:tabs>
        <w:ind w:left="2722" w:hanging="596"/>
      </w:pPr>
      <w:rPr>
        <w:rFonts w:hint="default"/>
      </w:rPr>
    </w:lvl>
    <w:lvl w:ilvl="4">
      <w:start w:val="1"/>
      <w:numFmt w:val="lowerRoman"/>
      <w:pStyle w:val="SDMSubPara4"/>
      <w:lvlText w:val="%5."/>
      <w:lvlJc w:val="left"/>
      <w:pPr>
        <w:tabs>
          <w:tab w:val="num" w:pos="709"/>
        </w:tabs>
        <w:ind w:left="3232" w:hanging="397"/>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lvlText w:val="%8"/>
      <w:lvlJc w:val="left"/>
      <w:pPr>
        <w:tabs>
          <w:tab w:val="num" w:pos="0"/>
        </w:tabs>
        <w:ind w:left="0" w:firstLine="0"/>
      </w:pPr>
      <w:rPr>
        <w:rFonts w:hint="default"/>
      </w:rPr>
    </w:lvl>
    <w:lvl w:ilvl="8">
      <w:start w:val="1"/>
      <w:numFmt w:val="none"/>
      <w:lvlText w:val="%9"/>
      <w:lvlJc w:val="left"/>
      <w:pPr>
        <w:tabs>
          <w:tab w:val="num" w:pos="0"/>
        </w:tabs>
        <w:ind w:left="0" w:firstLine="0"/>
      </w:pPr>
      <w:rPr>
        <w:rFonts w:hint="default"/>
      </w:rPr>
    </w:lvl>
  </w:abstractNum>
  <w:abstractNum w:abstractNumId="24">
    <w:nsid w:val="1A416448"/>
    <w:multiLevelType w:val="multilevel"/>
    <w:tmpl w:val="A28EC812"/>
    <w:numStyleLink w:val="SDMMethEquationNrList"/>
  </w:abstractNum>
  <w:abstractNum w:abstractNumId="25">
    <w:nsid w:val="1AFF55CC"/>
    <w:multiLevelType w:val="multilevel"/>
    <w:tmpl w:val="A22614FA"/>
    <w:name w:val="Reg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26">
    <w:nsid w:val="1B897AAA"/>
    <w:multiLevelType w:val="multilevel"/>
    <w:tmpl w:val="FD2ACF66"/>
    <w:name w:val="Reg2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7">
    <w:nsid w:val="1BB5186F"/>
    <w:multiLevelType w:val="multilevel"/>
    <w:tmpl w:val="C182385A"/>
    <w:styleLink w:val="SDMAppHeadList"/>
    <w:lvl w:ilvl="0">
      <w:start w:val="1"/>
      <w:numFmt w:val="decimal"/>
      <w:pStyle w:val="SDMAppTitle"/>
      <w:lvlText w:val="Appendix %1."/>
      <w:lvlJc w:val="left"/>
      <w:pPr>
        <w:ind w:left="2126" w:hanging="2126"/>
      </w:pPr>
      <w:rPr>
        <w:rFonts w:hint="default"/>
      </w:rPr>
    </w:lvl>
    <w:lvl w:ilvl="1">
      <w:start w:val="1"/>
      <w:numFmt w:val="decimal"/>
      <w:pStyle w:val="SDMApp1"/>
      <w:lvlText w:val="%2."/>
      <w:lvlJc w:val="left"/>
      <w:pPr>
        <w:tabs>
          <w:tab w:val="num" w:pos="709"/>
        </w:tabs>
        <w:ind w:left="680" w:hanging="680"/>
      </w:pPr>
      <w:rPr>
        <w:rFonts w:hint="default"/>
      </w:rPr>
    </w:lvl>
    <w:lvl w:ilvl="2">
      <w:start w:val="1"/>
      <w:numFmt w:val="decimal"/>
      <w:pStyle w:val="SDMApp2"/>
      <w:lvlText w:val="%2.%3."/>
      <w:lvlJc w:val="left"/>
      <w:pPr>
        <w:tabs>
          <w:tab w:val="num" w:pos="709"/>
        </w:tabs>
        <w:ind w:left="851" w:hanging="851"/>
      </w:pPr>
      <w:rPr>
        <w:rFonts w:hint="default"/>
      </w:rPr>
    </w:lvl>
    <w:lvl w:ilvl="3">
      <w:start w:val="1"/>
      <w:numFmt w:val="decimal"/>
      <w:pStyle w:val="SDMApp3"/>
      <w:lvlText w:val="%2.%3.%4."/>
      <w:lvlJc w:val="left"/>
      <w:pPr>
        <w:tabs>
          <w:tab w:val="num" w:pos="709"/>
        </w:tabs>
        <w:ind w:left="1191" w:hanging="1191"/>
      </w:pPr>
      <w:rPr>
        <w:rFonts w:hint="default"/>
      </w:rPr>
    </w:lvl>
    <w:lvl w:ilvl="4">
      <w:start w:val="1"/>
      <w:numFmt w:val="decimal"/>
      <w:pStyle w:val="SDMApp4"/>
      <w:lvlText w:val="%2.%3.%4.%5."/>
      <w:lvlJc w:val="left"/>
      <w:pPr>
        <w:tabs>
          <w:tab w:val="num" w:pos="1418"/>
        </w:tabs>
        <w:ind w:left="1588" w:hanging="1588"/>
      </w:pPr>
      <w:rPr>
        <w:rFonts w:hint="default"/>
      </w:rPr>
    </w:lvl>
    <w:lvl w:ilvl="5">
      <w:start w:val="1"/>
      <w:numFmt w:val="decimal"/>
      <w:pStyle w:val="SDMApp5"/>
      <w:lvlText w:val="%2.%3.%4.%5.%6."/>
      <w:lvlJc w:val="left"/>
      <w:pPr>
        <w:ind w:left="1985" w:hanging="1985"/>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8">
    <w:nsid w:val="1BC515BF"/>
    <w:multiLevelType w:val="multilevel"/>
    <w:tmpl w:val="02D64298"/>
    <w:name w:val="Reg3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29">
    <w:nsid w:val="21364769"/>
    <w:multiLevelType w:val="multilevel"/>
    <w:tmpl w:val="C172A2B4"/>
    <w:name w:val="Reg2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0">
    <w:nsid w:val="26566C45"/>
    <w:multiLevelType w:val="multilevel"/>
    <w:tmpl w:val="4858EB8E"/>
    <w:numStyleLink w:val="SDMTableBoxFigureFootnoteList"/>
  </w:abstractNum>
  <w:abstractNum w:abstractNumId="31">
    <w:nsid w:val="2B2037D9"/>
    <w:multiLevelType w:val="multilevel"/>
    <w:tmpl w:val="C182385A"/>
    <w:numStyleLink w:val="SDMAppHeadList"/>
  </w:abstractNum>
  <w:abstractNum w:abstractNumId="32">
    <w:nsid w:val="2D6E1A00"/>
    <w:multiLevelType w:val="multilevel"/>
    <w:tmpl w:val="568476D8"/>
    <w:name w:val="Reg"/>
    <w:lvl w:ilvl="0">
      <w:start w:val="1"/>
      <w:numFmt w:val="upperRoman"/>
      <w:suff w:val="space"/>
      <w:lvlText w:val="%1. "/>
      <w:lvlJc w:val="right"/>
      <w:pPr>
        <w:ind w:left="0" w:firstLine="0"/>
      </w:pPr>
    </w:lvl>
    <w:lvl w:ilvl="1">
      <w:start w:val="1"/>
      <w:numFmt w:val="upperLetter"/>
      <w:suff w:val="space"/>
      <w:lvlText w:val="%2. "/>
      <w:lvlJc w:val="left"/>
      <w:pPr>
        <w:ind w:left="0" w:firstLine="0"/>
      </w:pPr>
      <w:rPr>
        <w:b/>
        <w:u w:val="none"/>
      </w:rPr>
    </w:lvl>
    <w:lvl w:ilvl="2">
      <w:start w:val="1"/>
      <w:numFmt w:val="decimal"/>
      <w:lvlRestart w:val="0"/>
      <w:lvlText w:val="%3."/>
      <w:lvlJc w:val="left"/>
      <w:pPr>
        <w:tabs>
          <w:tab w:val="num" w:pos="720"/>
        </w:tabs>
        <w:ind w:left="0" w:firstLine="0"/>
      </w:pPr>
      <w:rPr>
        <w:b w:val="0"/>
      </w:rPr>
    </w:lvl>
    <w:lvl w:ilvl="3">
      <w:start w:val="1"/>
      <w:numFmt w:val="lowerLetter"/>
      <w:lvlText w:val="(%4)"/>
      <w:lvlJc w:val="left"/>
      <w:pPr>
        <w:tabs>
          <w:tab w:val="num" w:pos="1440"/>
        </w:tabs>
        <w:ind w:left="0" w:firstLine="720"/>
      </w:pPr>
      <w:rPr>
        <w:b w:val="0"/>
      </w:rPr>
    </w:lvl>
    <w:lvl w:ilvl="4">
      <w:start w:val="1"/>
      <w:numFmt w:val="lowerRoman"/>
      <w:lvlText w:val="(%5)"/>
      <w:lvlJc w:val="right"/>
      <w:pPr>
        <w:tabs>
          <w:tab w:val="num" w:pos="2160"/>
        </w:tabs>
        <w:ind w:left="2160" w:hanging="573"/>
      </w:pPr>
    </w:lvl>
    <w:lvl w:ilvl="5">
      <w:start w:val="1"/>
      <w:numFmt w:val="lowerLetter"/>
      <w:lvlText w:val=""/>
      <w:lvlJc w:val="left"/>
      <w:pPr>
        <w:tabs>
          <w:tab w:val="num" w:pos="2880"/>
        </w:tabs>
        <w:ind w:left="2880" w:hanging="720"/>
      </w:pPr>
      <w:rPr>
        <w:rFonts w:ascii="Symbol" w:hAnsi="Symbol" w:hint="default"/>
      </w:rPr>
    </w:lvl>
    <w:lvl w:ilvl="6">
      <w:start w:val="1"/>
      <w:numFmt w:val="none"/>
      <w:lvlText w:val="[%3.%7"/>
      <w:lvlJc w:val="left"/>
      <w:pPr>
        <w:tabs>
          <w:tab w:val="num" w:pos="720"/>
        </w:tabs>
        <w:ind w:left="0" w:firstLine="0"/>
      </w:pPr>
    </w:lvl>
    <w:lvl w:ilvl="7">
      <w:start w:val="1"/>
      <w:numFmt w:val="none"/>
      <w:lvlText w:val="[(%4)%8"/>
      <w:lvlJc w:val="left"/>
      <w:pPr>
        <w:tabs>
          <w:tab w:val="num" w:pos="1440"/>
        </w:tabs>
        <w:ind w:left="0" w:firstLine="720"/>
      </w:pPr>
    </w:lvl>
    <w:lvl w:ilvl="8">
      <w:start w:val="1"/>
      <w:numFmt w:val="none"/>
      <w:lvlText w:val="[(%5)%9"/>
      <w:lvlJc w:val="right"/>
      <w:pPr>
        <w:tabs>
          <w:tab w:val="num" w:pos="2160"/>
        </w:tabs>
        <w:ind w:left="0" w:firstLine="1587"/>
      </w:pPr>
    </w:lvl>
  </w:abstractNum>
  <w:abstractNum w:abstractNumId="33">
    <w:nsid w:val="2D88766D"/>
    <w:multiLevelType w:val="multilevel"/>
    <w:tmpl w:val="A6488ADC"/>
    <w:lvl w:ilvl="0">
      <w:start w:val="1"/>
      <w:numFmt w:val="lowerLetter"/>
      <w:suff w:val="space"/>
      <w:lvlText w:val="(%1)"/>
      <w:lvlJc w:val="left"/>
      <w:pPr>
        <w:ind w:left="907" w:hanging="198"/>
      </w:pPr>
      <w:rPr>
        <w:b w:val="0"/>
        <w:i w:val="0"/>
        <w:vertAlign w:val="superscript"/>
      </w:rPr>
    </w:lvl>
    <w:lvl w:ilvl="1">
      <w:start w:val="1"/>
      <w:numFmt w:val="decimal"/>
      <w:lvlText w:val="%2."/>
      <w:lvlJc w:val="left"/>
      <w:pPr>
        <w:tabs>
          <w:tab w:val="num" w:pos="936"/>
        </w:tabs>
        <w:ind w:left="1247" w:hanging="311"/>
      </w:pPr>
      <w:rPr>
        <w:rFonts w:hint="default"/>
      </w:rPr>
    </w:lvl>
    <w:lvl w:ilvl="2">
      <w:start w:val="1"/>
      <w:numFmt w:val="lowerLetter"/>
      <w:lvlText w:val="(%3)"/>
      <w:lvlJc w:val="left"/>
      <w:pPr>
        <w:tabs>
          <w:tab w:val="num" w:pos="1644"/>
        </w:tabs>
        <w:ind w:left="1644" w:hanging="397"/>
      </w:pPr>
      <w:rPr>
        <w:rFonts w:hint="default"/>
      </w:rPr>
    </w:lvl>
    <w:lvl w:ilvl="3">
      <w:start w:val="1"/>
      <w:numFmt w:val="lowerRoman"/>
      <w:lvlText w:val="(%4)"/>
      <w:lvlJc w:val="left"/>
      <w:pPr>
        <w:tabs>
          <w:tab w:val="num" w:pos="2041"/>
        </w:tabs>
        <w:ind w:left="2041" w:hanging="397"/>
      </w:pPr>
      <w:rPr>
        <w:rFonts w:hint="default"/>
      </w:rPr>
    </w:lvl>
    <w:lvl w:ilvl="4">
      <w:start w:val="1"/>
      <w:numFmt w:val="lowerLetter"/>
      <w:lvlText w:val="%5."/>
      <w:lvlJc w:val="left"/>
      <w:pPr>
        <w:tabs>
          <w:tab w:val="num" w:pos="2381"/>
        </w:tabs>
        <w:ind w:left="2381" w:hanging="340"/>
      </w:pPr>
      <w:rPr>
        <w:rFonts w:hint="default"/>
      </w:rPr>
    </w:lvl>
    <w:lvl w:ilvl="5">
      <w:start w:val="1"/>
      <w:numFmt w:val="lowerRoman"/>
      <w:lvlText w:val="%6."/>
      <w:lvlJc w:val="left"/>
      <w:pPr>
        <w:tabs>
          <w:tab w:val="num" w:pos="2722"/>
        </w:tabs>
        <w:ind w:left="2722" w:hanging="341"/>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34">
    <w:nsid w:val="2D944EE5"/>
    <w:multiLevelType w:val="multilevel"/>
    <w:tmpl w:val="C18A5072"/>
    <w:numStyleLink w:val="SDMDocInfoTextBullets"/>
  </w:abstractNum>
  <w:abstractNum w:abstractNumId="35">
    <w:nsid w:val="2FA03A21"/>
    <w:multiLevelType w:val="multilevel"/>
    <w:tmpl w:val="40EAA4EC"/>
    <w:name w:val="Reg3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36">
    <w:nsid w:val="307B1BD9"/>
    <w:multiLevelType w:val="multilevel"/>
    <w:tmpl w:val="075A6334"/>
    <w:name w:val="Reg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37">
    <w:nsid w:val="30AD0813"/>
    <w:multiLevelType w:val="hybridMultilevel"/>
    <w:tmpl w:val="A306CE5C"/>
    <w:lvl w:ilvl="0" w:tplc="41A81C78">
      <w:start w:val="1"/>
      <w:numFmt w:val="lowerRoman"/>
      <w:lvlText w:val="(%1)"/>
      <w:lvlJc w:val="left"/>
      <w:pPr>
        <w:tabs>
          <w:tab w:val="num" w:pos="1440"/>
        </w:tabs>
        <w:ind w:left="144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38">
    <w:nsid w:val="318031D1"/>
    <w:multiLevelType w:val="multilevel"/>
    <w:tmpl w:val="E2A427E0"/>
    <w:name w:val="Toc13"/>
    <w:lvl w:ilvl="0">
      <w:start w:val="1"/>
      <w:numFmt w:val="upperRoman"/>
      <w:suff w:val="space"/>
      <w:lvlText w:val="%1. "/>
      <w:lvlJc w:val="center"/>
      <w:pPr>
        <w:ind w:left="0" w:firstLine="0"/>
      </w:pPr>
      <w:rPr>
        <w:sz w:val="22"/>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
      <w:lvlJc w:val="left"/>
      <w:pPr>
        <w:tabs>
          <w:tab w:val="num" w:pos="720"/>
        </w:tabs>
        <w:ind w:left="0" w:firstLine="0"/>
      </w:pPr>
      <w:rPr>
        <w:b w:val="0"/>
        <w:sz w:val="22"/>
      </w:rPr>
    </w:lvl>
    <w:lvl w:ilvl="4">
      <w:start w:val="1"/>
      <w:numFmt w:val="lowerLetter"/>
      <w:lvlText w:val="(%5)"/>
      <w:lvlJc w:val="left"/>
      <w:pPr>
        <w:tabs>
          <w:tab w:val="num" w:pos="1440"/>
        </w:tabs>
        <w:ind w:left="0" w:firstLine="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0" w:firstLine="0"/>
      </w:pPr>
    </w:lvl>
    <w:lvl w:ilvl="8">
      <w:start w:val="1"/>
      <w:numFmt w:val="none"/>
      <w:lvlText w:val="[(%5)%9"/>
      <w:lvlJc w:val="left"/>
      <w:pPr>
        <w:tabs>
          <w:tab w:val="num" w:pos="1440"/>
        </w:tabs>
        <w:ind w:left="0" w:firstLine="720"/>
      </w:pPr>
    </w:lvl>
  </w:abstractNum>
  <w:abstractNum w:abstractNumId="39">
    <w:nsid w:val="31A3680B"/>
    <w:multiLevelType w:val="multilevel"/>
    <w:tmpl w:val="DEEC8B6A"/>
    <w:name w:val="Reg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40">
    <w:nsid w:val="36854508"/>
    <w:multiLevelType w:val="multilevel"/>
    <w:tmpl w:val="C18A5072"/>
    <w:styleLink w:val="SDMDocInfoTextBullets"/>
    <w:lvl w:ilvl="0">
      <w:start w:val="1"/>
      <w:numFmt w:val="none"/>
      <w:pStyle w:val="SDMDocInfoText"/>
      <w:suff w:val="nothing"/>
      <w:lvlText w:val=""/>
      <w:lvlJc w:val="left"/>
      <w:pPr>
        <w:ind w:left="0" w:firstLine="0"/>
      </w:pPr>
      <w:rPr>
        <w:rFonts w:hint="default"/>
      </w:rPr>
    </w:lvl>
    <w:lvl w:ilvl="1">
      <w:start w:val="1"/>
      <w:numFmt w:val="bullet"/>
      <w:lvlText w:val=""/>
      <w:lvlJc w:val="left"/>
      <w:pPr>
        <w:ind w:left="397" w:hanging="227"/>
      </w:pPr>
      <w:rPr>
        <w:rFonts w:ascii="Symbol" w:hAnsi="Symbol" w:hint="default"/>
      </w:rPr>
    </w:lvl>
    <w:lvl w:ilvl="2">
      <w:start w:val="1"/>
      <w:numFmt w:val="lowerLetter"/>
      <w:lvlText w:val="(%3)"/>
      <w:lvlJc w:val="left"/>
      <w:pPr>
        <w:ind w:left="737" w:hanging="340"/>
      </w:pPr>
      <w:rPr>
        <w:rFonts w:hint="default"/>
      </w:rPr>
    </w:lvl>
    <w:lvl w:ilvl="3">
      <w:start w:val="1"/>
      <w:numFmt w:val="lowerRoman"/>
      <w:lvlText w:val="(%4)"/>
      <w:lvlJc w:val="left"/>
      <w:pPr>
        <w:tabs>
          <w:tab w:val="num" w:pos="737"/>
        </w:tabs>
        <w:ind w:left="1049" w:hanging="312"/>
      </w:pPr>
      <w:rPr>
        <w:rFonts w:hint="default"/>
      </w:rPr>
    </w:lvl>
    <w:lvl w:ilvl="4">
      <w:start w:val="1"/>
      <w:numFmt w:val="lowerLetter"/>
      <w:lvlText w:val="%5."/>
      <w:lvlJc w:val="left"/>
      <w:pPr>
        <w:tabs>
          <w:tab w:val="num" w:pos="1077"/>
        </w:tabs>
        <w:ind w:left="1332" w:hanging="283"/>
      </w:pPr>
      <w:rPr>
        <w:rFonts w:hint="default"/>
      </w:rPr>
    </w:lvl>
    <w:lvl w:ilvl="5">
      <w:start w:val="1"/>
      <w:numFmt w:val="lowerRoman"/>
      <w:lvlText w:val="%6."/>
      <w:lvlJc w:val="left"/>
      <w:pPr>
        <w:tabs>
          <w:tab w:val="num" w:pos="1361"/>
        </w:tabs>
        <w:ind w:left="1559" w:hanging="227"/>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nsid w:val="36924865"/>
    <w:multiLevelType w:val="multilevel"/>
    <w:tmpl w:val="AE6881FE"/>
    <w:name w:val="Reg21"/>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2">
    <w:nsid w:val="3C792321"/>
    <w:multiLevelType w:val="multilevel"/>
    <w:tmpl w:val="54D600CE"/>
    <w:name w:val="Reg2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3">
    <w:nsid w:val="3CFD042E"/>
    <w:multiLevelType w:val="multilevel"/>
    <w:tmpl w:val="C694A2DA"/>
    <w:name w:val="Reg1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4">
    <w:nsid w:val="3DC16119"/>
    <w:multiLevelType w:val="multilevel"/>
    <w:tmpl w:val="BCBAC81C"/>
    <w:name w:val="Reg1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5">
    <w:nsid w:val="3FDA42F1"/>
    <w:multiLevelType w:val="multilevel"/>
    <w:tmpl w:val="AE709A9A"/>
    <w:name w:val="Reg1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46">
    <w:nsid w:val="428120B6"/>
    <w:multiLevelType w:val="multilevel"/>
    <w:tmpl w:val="23DC3AAA"/>
    <w:name w:val="Reg32"/>
    <w:lvl w:ilvl="0">
      <w:start w:val="1"/>
      <w:numFmt w:val="upperRoman"/>
      <w:suff w:val="space"/>
      <w:lvlText w:val="%1. "/>
      <w:lvlJc w:val="right"/>
      <w:pPr>
        <w:ind w:left="0" w:firstLine="244"/>
      </w:pPr>
      <w:rPr>
        <w:sz w:val="28"/>
      </w:rPr>
    </w:lvl>
    <w:lvl w:ilvl="1">
      <w:start w:val="1"/>
      <w:numFmt w:val="decimal"/>
      <w:suff w:val="space"/>
      <w:lvlText w:val="%2. "/>
      <w:lvlJc w:val="left"/>
      <w:pPr>
        <w:ind w:left="0" w:firstLine="0"/>
      </w:pPr>
      <w:rPr>
        <w:b/>
        <w:sz w:val="22"/>
        <w:u w:val="none"/>
      </w:rPr>
    </w:lvl>
    <w:lvl w:ilvl="2">
      <w:start w:val="1"/>
      <w:numFmt w:val="lowerLetter"/>
      <w:lvlText w:val="(%3)"/>
      <w:lvlJc w:val="left"/>
      <w:pPr>
        <w:tabs>
          <w:tab w:val="num" w:pos="720"/>
        </w:tabs>
        <w:ind w:left="720" w:hanging="720"/>
      </w:pPr>
      <w:rPr>
        <w:b w:val="0"/>
        <w:sz w:val="22"/>
        <w:u w:val="none"/>
      </w:rPr>
    </w:lvl>
    <w:lvl w:ilvl="3">
      <w:start w:val="1"/>
      <w:numFmt w:val="lowerRoman"/>
      <w:lvlText w:val="(%4)"/>
      <w:lvlJc w:val="right"/>
      <w:pPr>
        <w:tabs>
          <w:tab w:val="num" w:pos="1440"/>
        </w:tabs>
        <w:ind w:left="1440" w:hanging="533"/>
      </w:pPr>
      <w:rPr>
        <w:rFonts w:ascii="Times New Roman" w:hAnsi="Times New Roman"/>
        <w:b w:val="0"/>
        <w:sz w:val="22"/>
        <w:u w:val="none"/>
      </w:rPr>
    </w:lvl>
    <w:lvl w:ilvl="4">
      <w:start w:val="1"/>
      <w:numFmt w:val="decimal"/>
      <w:lvlText w:val="%5."/>
      <w:lvlJc w:val="left"/>
      <w:pPr>
        <w:tabs>
          <w:tab w:val="num" w:pos="720"/>
        </w:tabs>
        <w:ind w:left="720" w:hanging="720"/>
      </w:pPr>
      <w:rPr>
        <w:rFonts w:ascii="Times New Roman" w:hAnsi="Times New Roman"/>
        <w:b w:val="0"/>
        <w:sz w:val="22"/>
        <w:u w:val="none"/>
      </w:rPr>
    </w:lvl>
    <w:lvl w:ilvl="5">
      <w:start w:val="1"/>
      <w:numFmt w:val="lowerLetter"/>
      <w:lvlText w:val="(%6)"/>
      <w:lvlJc w:val="left"/>
      <w:pPr>
        <w:tabs>
          <w:tab w:val="num" w:pos="1440"/>
        </w:tabs>
        <w:ind w:left="1440" w:hanging="720"/>
      </w:pPr>
      <w:rPr>
        <w:sz w:val="22"/>
        <w:u w:val="none"/>
      </w:rPr>
    </w:lvl>
    <w:lvl w:ilvl="6">
      <w:start w:val="1"/>
      <w:numFmt w:val="decimal"/>
      <w:lvlText w:val="%7."/>
      <w:lvlJc w:val="left"/>
      <w:pPr>
        <w:tabs>
          <w:tab w:val="num" w:pos="1440"/>
        </w:tabs>
        <w:ind w:left="1440" w:hanging="720"/>
      </w:pPr>
      <w:rPr>
        <w:rFonts w:ascii="Symbol" w:hAnsi="Symbol" w:hint="default"/>
        <w:sz w:val="22"/>
        <w:u w:val="none"/>
      </w:rPr>
    </w:lvl>
    <w:lvl w:ilvl="7">
      <w:start w:val="1"/>
      <w:numFmt w:val="lowerLetter"/>
      <w:lvlText w:val="(%8)"/>
      <w:lvlJc w:val="left"/>
      <w:pPr>
        <w:tabs>
          <w:tab w:val="num" w:pos="2160"/>
        </w:tabs>
        <w:ind w:left="2160" w:hanging="720"/>
      </w:pPr>
      <w:rPr>
        <w:sz w:val="22"/>
        <w:u w:val="none"/>
      </w:rPr>
    </w:lvl>
    <w:lvl w:ilvl="8">
      <w:start w:val="1"/>
      <w:numFmt w:val="lowerLetter"/>
      <w:lvlText w:val=""/>
      <w:lvlJc w:val="left"/>
      <w:pPr>
        <w:tabs>
          <w:tab w:val="num" w:pos="2880"/>
        </w:tabs>
        <w:ind w:left="2880" w:hanging="720"/>
      </w:pPr>
      <w:rPr>
        <w:rFonts w:ascii="Symbol" w:hAnsi="Symbol" w:hint="default"/>
        <w:u w:val="none"/>
      </w:rPr>
    </w:lvl>
  </w:abstractNum>
  <w:abstractNum w:abstractNumId="47">
    <w:nsid w:val="45E052B9"/>
    <w:multiLevelType w:val="multilevel"/>
    <w:tmpl w:val="BAB8CCD8"/>
    <w:name w:val="Dec"/>
    <w:lvl w:ilvl="0">
      <w:start w:val="1"/>
      <w:numFmt w:val="upperRoman"/>
      <w:suff w:val="space"/>
      <w:lvlText w:val="%1. "/>
      <w:lvlJc w:val="right"/>
      <w:pPr>
        <w:ind w:left="0" w:firstLine="0"/>
      </w:pPr>
      <w:rPr>
        <w:rFonts w:hint="default"/>
        <w:sz w:val="24"/>
        <w:szCs w:val="24"/>
      </w:rPr>
    </w:lvl>
    <w:lvl w:ilvl="1">
      <w:start w:val="1"/>
      <w:numFmt w:val="decimal"/>
      <w:suff w:val="space"/>
      <w:lvlText w:val="%2. "/>
      <w:lvlJc w:val="left"/>
      <w:pPr>
        <w:ind w:left="0" w:firstLine="0"/>
      </w:pPr>
      <w:rPr>
        <w:rFonts w:hint="default"/>
        <w:u w:val="none"/>
      </w:rPr>
    </w:lvl>
    <w:lvl w:ilvl="2">
      <w:start w:val="1"/>
      <w:numFmt w:val="lowerLetter"/>
      <w:lvlText w:val="(%3)"/>
      <w:lvlJc w:val="left"/>
      <w:pPr>
        <w:tabs>
          <w:tab w:val="num" w:pos="360"/>
        </w:tabs>
        <w:ind w:left="0" w:firstLine="0"/>
      </w:pPr>
      <w:rPr>
        <w:rFonts w:hint="default"/>
        <w:b w:val="0"/>
        <w:i w:val="0"/>
        <w:u w:val="none"/>
      </w:rPr>
    </w:lvl>
    <w:lvl w:ilvl="3">
      <w:start w:val="1"/>
      <w:numFmt w:val="lowerRoman"/>
      <w:lvlText w:val="(%4)"/>
      <w:lvlJc w:val="right"/>
      <w:pPr>
        <w:tabs>
          <w:tab w:val="num" w:pos="1440"/>
        </w:tabs>
        <w:ind w:left="1440" w:hanging="533"/>
      </w:pPr>
      <w:rPr>
        <w:rFonts w:ascii="Times New Roman" w:hAnsi="Times New Roman" w:hint="default"/>
        <w:b w:val="0"/>
      </w:rPr>
    </w:lvl>
    <w:lvl w:ilvl="4">
      <w:start w:val="1"/>
      <w:numFmt w:val="decimal"/>
      <w:lvlRestart w:val="0"/>
      <w:lvlText w:val="%5."/>
      <w:lvlJc w:val="left"/>
      <w:pPr>
        <w:tabs>
          <w:tab w:val="num" w:pos="720"/>
        </w:tabs>
        <w:ind w:left="0" w:firstLine="0"/>
      </w:pPr>
      <w:rPr>
        <w:rFonts w:ascii="Times New Roman" w:hAnsi="Times New Roman" w:hint="default"/>
      </w:rPr>
    </w:lvl>
    <w:lvl w:ilvl="5">
      <w:start w:val="1"/>
      <w:numFmt w:val="lowerLetter"/>
      <w:lvlText w:val="(%6)"/>
      <w:lvlJc w:val="left"/>
      <w:pPr>
        <w:tabs>
          <w:tab w:val="num" w:pos="1440"/>
        </w:tabs>
        <w:ind w:left="0" w:firstLine="720"/>
      </w:pPr>
      <w:rPr>
        <w:rFonts w:hint="default"/>
      </w:rPr>
    </w:lvl>
    <w:lvl w:ilvl="6">
      <w:start w:val="1"/>
      <w:numFmt w:val="decimal"/>
      <w:lvlText w:val="%7."/>
      <w:lvlJc w:val="left"/>
      <w:pPr>
        <w:tabs>
          <w:tab w:val="num" w:pos="1440"/>
        </w:tabs>
        <w:ind w:left="1440" w:hanging="720"/>
      </w:pPr>
      <w:rPr>
        <w:rFonts w:hint="default"/>
      </w:rPr>
    </w:lvl>
    <w:lvl w:ilvl="7">
      <w:start w:val="1"/>
      <w:numFmt w:val="lowerLetter"/>
      <w:lvlText w:val="(%8)"/>
      <w:lvlJc w:val="left"/>
      <w:pPr>
        <w:tabs>
          <w:tab w:val="num" w:pos="2160"/>
        </w:tabs>
        <w:ind w:left="2160" w:hanging="720"/>
      </w:pPr>
      <w:rPr>
        <w:rFonts w:hint="default"/>
      </w:rPr>
    </w:lvl>
    <w:lvl w:ilvl="8">
      <w:start w:val="1"/>
      <w:numFmt w:val="lowerLetter"/>
      <w:lvlText w:val=""/>
      <w:lvlJc w:val="left"/>
      <w:pPr>
        <w:tabs>
          <w:tab w:val="num" w:pos="2880"/>
        </w:tabs>
        <w:ind w:left="2880" w:hanging="720"/>
      </w:pPr>
      <w:rPr>
        <w:rFonts w:ascii="Symbol" w:hAnsi="Symbol" w:hint="default"/>
      </w:rPr>
    </w:lvl>
  </w:abstractNum>
  <w:abstractNum w:abstractNumId="48">
    <w:nsid w:val="476B292B"/>
    <w:multiLevelType w:val="multilevel"/>
    <w:tmpl w:val="4858EB8E"/>
    <w:styleLink w:val="SDMTableBoxFigureFootnoteList"/>
    <w:lvl w:ilvl="0">
      <w:start w:val="1"/>
      <w:numFmt w:val="lowerLetter"/>
      <w:pStyle w:val="SDMTableBoxFigureFootnote"/>
      <w:lvlText w:val="(%1)"/>
      <w:lvlJc w:val="left"/>
      <w:pPr>
        <w:ind w:left="964" w:hanging="255"/>
      </w:pPr>
      <w:rPr>
        <w:rFonts w:hint="default"/>
        <w:b w:val="0"/>
        <w:i w:val="0"/>
        <w:vertAlign w:val="superscript"/>
      </w:rPr>
    </w:lvl>
    <w:lvl w:ilvl="1">
      <w:start w:val="1"/>
      <w:numFmt w:val="decimal"/>
      <w:pStyle w:val="SDMTableBoxFigureFootnoteSL1"/>
      <w:lvlText w:val="%2."/>
      <w:lvlJc w:val="left"/>
      <w:pPr>
        <w:ind w:left="1276" w:hanging="312"/>
      </w:pPr>
      <w:rPr>
        <w:rFonts w:hint="default"/>
      </w:rPr>
    </w:lvl>
    <w:lvl w:ilvl="2">
      <w:start w:val="1"/>
      <w:numFmt w:val="lowerLetter"/>
      <w:pStyle w:val="SDMTableBoxFigureFootnoteSL2"/>
      <w:lvlText w:val="(%3)"/>
      <w:lvlJc w:val="left"/>
      <w:pPr>
        <w:ind w:left="1673" w:hanging="397"/>
      </w:pPr>
      <w:rPr>
        <w:rFonts w:hint="default"/>
      </w:rPr>
    </w:lvl>
    <w:lvl w:ilvl="3">
      <w:start w:val="1"/>
      <w:numFmt w:val="lowerRoman"/>
      <w:pStyle w:val="SDMTableBoxFigureFootnoteSL3"/>
      <w:lvlText w:val="(%4)"/>
      <w:lvlJc w:val="left"/>
      <w:pPr>
        <w:ind w:left="2070" w:hanging="397"/>
      </w:pPr>
      <w:rPr>
        <w:rFonts w:hint="default"/>
      </w:rPr>
    </w:lvl>
    <w:lvl w:ilvl="4">
      <w:start w:val="1"/>
      <w:numFmt w:val="lowerLetter"/>
      <w:pStyle w:val="SDMTableBoxFigureFootnoteSL4"/>
      <w:lvlText w:val="%5."/>
      <w:lvlJc w:val="left"/>
      <w:pPr>
        <w:ind w:left="2410" w:hanging="340"/>
      </w:pPr>
      <w:rPr>
        <w:rFonts w:hint="default"/>
      </w:rPr>
    </w:lvl>
    <w:lvl w:ilvl="5">
      <w:start w:val="1"/>
      <w:numFmt w:val="lowerRoman"/>
      <w:pStyle w:val="SDMTableBoxFigureFootnoteSL5"/>
      <w:lvlText w:val="%6."/>
      <w:lvlJc w:val="left"/>
      <w:pPr>
        <w:ind w:left="2750" w:hanging="34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49">
    <w:nsid w:val="481B78EA"/>
    <w:multiLevelType w:val="singleLevel"/>
    <w:tmpl w:val="35627012"/>
    <w:lvl w:ilvl="0">
      <w:start w:val="1"/>
      <w:numFmt w:val="upperRoman"/>
      <w:pStyle w:val="TOCI"/>
      <w:lvlText w:val="%1."/>
      <w:lvlJc w:val="right"/>
      <w:pPr>
        <w:tabs>
          <w:tab w:val="num" w:pos="720"/>
        </w:tabs>
        <w:ind w:left="720" w:hanging="436"/>
      </w:pPr>
      <w:rPr>
        <w:rFonts w:cs="Times New Roman"/>
      </w:rPr>
    </w:lvl>
  </w:abstractNum>
  <w:abstractNum w:abstractNumId="50">
    <w:nsid w:val="4AC52DB2"/>
    <w:multiLevelType w:val="multilevel"/>
    <w:tmpl w:val="C694A2DA"/>
    <w:name w:val="Reg17"/>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51">
    <w:nsid w:val="4B55483B"/>
    <w:multiLevelType w:val="multilevel"/>
    <w:tmpl w:val="BBA2A6C6"/>
    <w:name w:val="Reg10"/>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2">
    <w:nsid w:val="4BCE6163"/>
    <w:multiLevelType w:val="hybridMultilevel"/>
    <w:tmpl w:val="994EB9E0"/>
    <w:lvl w:ilvl="0" w:tplc="41A81C78">
      <w:start w:val="1"/>
      <w:numFmt w:val="lowerRoman"/>
      <w:lvlText w:val="(%1)"/>
      <w:lvlJc w:val="left"/>
      <w:pPr>
        <w:tabs>
          <w:tab w:val="num" w:pos="1440"/>
        </w:tabs>
        <w:ind w:left="144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53">
    <w:nsid w:val="4DF0353F"/>
    <w:multiLevelType w:val="multilevel"/>
    <w:tmpl w:val="7C72A55E"/>
    <w:name w:val="Reg16"/>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4">
    <w:nsid w:val="4E6426C2"/>
    <w:multiLevelType w:val="hybridMultilevel"/>
    <w:tmpl w:val="F07A2CD4"/>
    <w:name w:val="Reg5222"/>
    <w:lvl w:ilvl="0" w:tplc="04090001">
      <w:start w:val="1"/>
      <w:numFmt w:val="lowerLetter"/>
      <w:lvlText w:val="(%1)"/>
      <w:lvlJc w:val="left"/>
      <w:pPr>
        <w:tabs>
          <w:tab w:val="num" w:pos="1080"/>
        </w:tabs>
        <w:ind w:left="1080" w:hanging="360"/>
      </w:pPr>
      <w:rPr>
        <w:rFonts w:cs="Times New Roman" w:hint="default"/>
      </w:rPr>
    </w:lvl>
    <w:lvl w:ilvl="1" w:tplc="04090003">
      <w:start w:val="1"/>
      <w:numFmt w:val="lowerLetter"/>
      <w:lvlText w:val="%2."/>
      <w:lvlJc w:val="left"/>
      <w:pPr>
        <w:tabs>
          <w:tab w:val="num" w:pos="-1980"/>
        </w:tabs>
        <w:ind w:left="-1980" w:hanging="360"/>
      </w:pPr>
      <w:rPr>
        <w:rFonts w:cs="Times New Roman"/>
      </w:rPr>
    </w:lvl>
    <w:lvl w:ilvl="2" w:tplc="04090005" w:tentative="1">
      <w:start w:val="1"/>
      <w:numFmt w:val="lowerRoman"/>
      <w:lvlText w:val="%3."/>
      <w:lvlJc w:val="right"/>
      <w:pPr>
        <w:tabs>
          <w:tab w:val="num" w:pos="-1260"/>
        </w:tabs>
        <w:ind w:left="-1260" w:hanging="180"/>
      </w:pPr>
      <w:rPr>
        <w:rFonts w:cs="Times New Roman"/>
      </w:rPr>
    </w:lvl>
    <w:lvl w:ilvl="3" w:tplc="04090001" w:tentative="1">
      <w:start w:val="1"/>
      <w:numFmt w:val="decimal"/>
      <w:lvlText w:val="%4."/>
      <w:lvlJc w:val="left"/>
      <w:pPr>
        <w:tabs>
          <w:tab w:val="num" w:pos="-540"/>
        </w:tabs>
        <w:ind w:left="-540" w:hanging="360"/>
      </w:pPr>
      <w:rPr>
        <w:rFonts w:cs="Times New Roman"/>
      </w:rPr>
    </w:lvl>
    <w:lvl w:ilvl="4" w:tplc="04090003" w:tentative="1">
      <w:start w:val="1"/>
      <w:numFmt w:val="lowerLetter"/>
      <w:lvlText w:val="%5."/>
      <w:lvlJc w:val="left"/>
      <w:pPr>
        <w:tabs>
          <w:tab w:val="num" w:pos="180"/>
        </w:tabs>
        <w:ind w:left="180" w:hanging="360"/>
      </w:pPr>
      <w:rPr>
        <w:rFonts w:cs="Times New Roman"/>
      </w:rPr>
    </w:lvl>
    <w:lvl w:ilvl="5" w:tplc="04090005" w:tentative="1">
      <w:start w:val="1"/>
      <w:numFmt w:val="lowerRoman"/>
      <w:lvlText w:val="%6."/>
      <w:lvlJc w:val="right"/>
      <w:pPr>
        <w:tabs>
          <w:tab w:val="num" w:pos="900"/>
        </w:tabs>
        <w:ind w:left="900" w:hanging="180"/>
      </w:pPr>
      <w:rPr>
        <w:rFonts w:cs="Times New Roman"/>
      </w:rPr>
    </w:lvl>
    <w:lvl w:ilvl="6" w:tplc="04090001" w:tentative="1">
      <w:start w:val="1"/>
      <w:numFmt w:val="decimal"/>
      <w:lvlText w:val="%7."/>
      <w:lvlJc w:val="left"/>
      <w:pPr>
        <w:tabs>
          <w:tab w:val="num" w:pos="1620"/>
        </w:tabs>
        <w:ind w:left="1620" w:hanging="360"/>
      </w:pPr>
      <w:rPr>
        <w:rFonts w:cs="Times New Roman"/>
      </w:rPr>
    </w:lvl>
    <w:lvl w:ilvl="7" w:tplc="04090003" w:tentative="1">
      <w:start w:val="1"/>
      <w:numFmt w:val="lowerLetter"/>
      <w:lvlText w:val="%8."/>
      <w:lvlJc w:val="left"/>
      <w:pPr>
        <w:tabs>
          <w:tab w:val="num" w:pos="2340"/>
        </w:tabs>
        <w:ind w:left="2340" w:hanging="360"/>
      </w:pPr>
      <w:rPr>
        <w:rFonts w:cs="Times New Roman"/>
      </w:rPr>
    </w:lvl>
    <w:lvl w:ilvl="8" w:tplc="04090005" w:tentative="1">
      <w:start w:val="1"/>
      <w:numFmt w:val="lowerRoman"/>
      <w:lvlText w:val="%9."/>
      <w:lvlJc w:val="right"/>
      <w:pPr>
        <w:tabs>
          <w:tab w:val="num" w:pos="3060"/>
        </w:tabs>
        <w:ind w:left="3060" w:hanging="180"/>
      </w:pPr>
      <w:rPr>
        <w:rFonts w:cs="Times New Roman"/>
      </w:rPr>
    </w:lvl>
  </w:abstractNum>
  <w:abstractNum w:abstractNumId="55">
    <w:nsid w:val="524561C4"/>
    <w:multiLevelType w:val="multilevel"/>
    <w:tmpl w:val="A26A24AE"/>
    <w:name w:val="Reg18"/>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56">
    <w:nsid w:val="575E0757"/>
    <w:multiLevelType w:val="singleLevel"/>
    <w:tmpl w:val="996EBCA8"/>
    <w:lvl w:ilvl="0">
      <w:numFmt w:val="bullet"/>
      <w:lvlText w:val="•"/>
      <w:lvlJc w:val="left"/>
      <w:pPr>
        <w:ind w:left="397" w:hanging="227"/>
      </w:pPr>
      <w:rPr>
        <w:rFonts w:ascii="Times New Roman" w:eastAsia="Times New Roman" w:hAnsi="Times New Roman" w:cs="Times New Roman" w:hint="default"/>
      </w:rPr>
    </w:lvl>
  </w:abstractNum>
  <w:abstractNum w:abstractNumId="57">
    <w:nsid w:val="5A87407B"/>
    <w:multiLevelType w:val="hybridMultilevel"/>
    <w:tmpl w:val="A306CE5C"/>
    <w:lvl w:ilvl="0" w:tplc="41A81C78">
      <w:start w:val="1"/>
      <w:numFmt w:val="lowerRoman"/>
      <w:lvlText w:val="(%1)"/>
      <w:lvlJc w:val="left"/>
      <w:pPr>
        <w:tabs>
          <w:tab w:val="num" w:pos="1440"/>
        </w:tabs>
        <w:ind w:left="144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58">
    <w:nsid w:val="5AB17E88"/>
    <w:multiLevelType w:val="multilevel"/>
    <w:tmpl w:val="A6488ADC"/>
    <w:styleLink w:val="SDMTablesFiguresNoteList"/>
    <w:lvl w:ilvl="0">
      <w:start w:val="1"/>
      <w:numFmt w:val="lowerLetter"/>
      <w:suff w:val="space"/>
      <w:lvlText w:val="(%1)"/>
      <w:lvlJc w:val="left"/>
      <w:pPr>
        <w:ind w:left="907" w:hanging="198"/>
      </w:pPr>
      <w:rPr>
        <w:b w:val="0"/>
        <w:i w:val="0"/>
        <w:vertAlign w:val="superscript"/>
      </w:rPr>
    </w:lvl>
    <w:lvl w:ilvl="1">
      <w:start w:val="1"/>
      <w:numFmt w:val="decimal"/>
      <w:lvlText w:val="%2."/>
      <w:lvlJc w:val="left"/>
      <w:pPr>
        <w:tabs>
          <w:tab w:val="num" w:pos="936"/>
        </w:tabs>
        <w:ind w:left="1247" w:hanging="311"/>
      </w:pPr>
      <w:rPr>
        <w:rFonts w:hint="default"/>
      </w:rPr>
    </w:lvl>
    <w:lvl w:ilvl="2">
      <w:start w:val="1"/>
      <w:numFmt w:val="lowerLetter"/>
      <w:lvlText w:val="(%3)"/>
      <w:lvlJc w:val="left"/>
      <w:pPr>
        <w:tabs>
          <w:tab w:val="num" w:pos="1644"/>
        </w:tabs>
        <w:ind w:left="1644" w:hanging="397"/>
      </w:pPr>
      <w:rPr>
        <w:rFonts w:hint="default"/>
      </w:rPr>
    </w:lvl>
    <w:lvl w:ilvl="3">
      <w:start w:val="1"/>
      <w:numFmt w:val="lowerRoman"/>
      <w:lvlText w:val="(%4)"/>
      <w:lvlJc w:val="left"/>
      <w:pPr>
        <w:tabs>
          <w:tab w:val="num" w:pos="2041"/>
        </w:tabs>
        <w:ind w:left="2041" w:hanging="397"/>
      </w:pPr>
      <w:rPr>
        <w:rFonts w:hint="default"/>
      </w:rPr>
    </w:lvl>
    <w:lvl w:ilvl="4">
      <w:start w:val="1"/>
      <w:numFmt w:val="lowerLetter"/>
      <w:lvlText w:val="%5."/>
      <w:lvlJc w:val="left"/>
      <w:pPr>
        <w:tabs>
          <w:tab w:val="num" w:pos="2381"/>
        </w:tabs>
        <w:ind w:left="2381" w:hanging="340"/>
      </w:pPr>
      <w:rPr>
        <w:rFonts w:hint="default"/>
      </w:rPr>
    </w:lvl>
    <w:lvl w:ilvl="5">
      <w:start w:val="1"/>
      <w:numFmt w:val="lowerRoman"/>
      <w:lvlText w:val="%6."/>
      <w:lvlJc w:val="left"/>
      <w:pPr>
        <w:tabs>
          <w:tab w:val="num" w:pos="2722"/>
        </w:tabs>
        <w:ind w:left="2722" w:hanging="341"/>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59">
    <w:nsid w:val="5E65057A"/>
    <w:multiLevelType w:val="multilevel"/>
    <w:tmpl w:val="50041812"/>
    <w:name w:val="Reg1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0">
    <w:nsid w:val="5ECD2643"/>
    <w:multiLevelType w:val="hybridMultilevel"/>
    <w:tmpl w:val="A306CE5C"/>
    <w:lvl w:ilvl="0" w:tplc="41A81C78">
      <w:start w:val="1"/>
      <w:numFmt w:val="lowerRoman"/>
      <w:lvlText w:val="(%1)"/>
      <w:lvlJc w:val="left"/>
      <w:pPr>
        <w:tabs>
          <w:tab w:val="num" w:pos="1440"/>
        </w:tabs>
        <w:ind w:left="1440" w:hanging="360"/>
      </w:pPr>
      <w:rPr>
        <w:rFonts w:cs="Times New Roman"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61">
    <w:nsid w:val="639E5E02"/>
    <w:multiLevelType w:val="multilevel"/>
    <w:tmpl w:val="E9BEC3F6"/>
    <w:name w:val="Reg12"/>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3.%8"/>
      <w:lvlJc w:val="left"/>
      <w:pPr>
        <w:tabs>
          <w:tab w:val="num" w:pos="720"/>
        </w:tabs>
        <w:ind w:left="720" w:hanging="720"/>
      </w:pPr>
    </w:lvl>
    <w:lvl w:ilvl="8">
      <w:start w:val="1"/>
      <w:numFmt w:val="none"/>
      <w:lvlText w:val="[(%5)%9"/>
      <w:lvlJc w:val="left"/>
      <w:pPr>
        <w:tabs>
          <w:tab w:val="num" w:pos="1440"/>
        </w:tabs>
        <w:ind w:left="1440" w:hanging="720"/>
      </w:pPr>
    </w:lvl>
  </w:abstractNum>
  <w:abstractNum w:abstractNumId="62">
    <w:nsid w:val="64D345AC"/>
    <w:multiLevelType w:val="multilevel"/>
    <w:tmpl w:val="12C0BDFA"/>
    <w:name w:val="Reg4"/>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3">
    <w:nsid w:val="65D3287E"/>
    <w:multiLevelType w:val="hybridMultilevel"/>
    <w:tmpl w:val="FBAEEA26"/>
    <w:lvl w:ilvl="0" w:tplc="70980BB2">
      <w:start w:val="1"/>
      <w:numFmt w:val="lowerLetter"/>
      <w:lvlText w:val="(%1)"/>
      <w:lvlJc w:val="left"/>
      <w:pPr>
        <w:tabs>
          <w:tab w:val="num" w:pos="2880"/>
        </w:tabs>
        <w:ind w:left="2880" w:hanging="360"/>
      </w:pPr>
      <w:rPr>
        <w:rFonts w:ascii="Arial" w:hAnsi="Arial" w:cs="Arial" w:hint="default"/>
        <w:b w:val="0"/>
        <w:i w:val="0"/>
        <w:sz w:val="22"/>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6B392DA7"/>
    <w:multiLevelType w:val="multilevel"/>
    <w:tmpl w:val="5EDE06C6"/>
    <w:numStyleLink w:val="SDMParaList"/>
  </w:abstractNum>
  <w:abstractNum w:abstractNumId="65">
    <w:nsid w:val="6BAA183E"/>
    <w:multiLevelType w:val="multilevel"/>
    <w:tmpl w:val="AE40536C"/>
    <w:name w:val="Reg35"/>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6">
    <w:nsid w:val="6C331F90"/>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67">
    <w:nsid w:val="6CA1274E"/>
    <w:multiLevelType w:val="multilevel"/>
    <w:tmpl w:val="E44E2228"/>
    <w:lvl w:ilvl="0">
      <w:start w:val="1"/>
      <w:numFmt w:val="decimal"/>
      <w:suff w:val="space"/>
      <w:lvlText w:val="Appendix %1."/>
      <w:lvlJc w:val="left"/>
      <w:pPr>
        <w:ind w:left="0" w:firstLine="0"/>
      </w:pPr>
      <w:rPr>
        <w:rFonts w:hint="default"/>
      </w:rPr>
    </w:lvl>
    <w:lvl w:ilvl="1">
      <w:start w:val="1"/>
      <w:numFmt w:val="decimal"/>
      <w:lvlText w:val="%2."/>
      <w:lvlJc w:val="left"/>
      <w:pPr>
        <w:tabs>
          <w:tab w:val="num" w:pos="709"/>
        </w:tabs>
        <w:ind w:left="680" w:hanging="680"/>
      </w:pPr>
      <w:rPr>
        <w:rFonts w:hint="default"/>
      </w:rPr>
    </w:lvl>
    <w:lvl w:ilvl="2">
      <w:start w:val="1"/>
      <w:numFmt w:val="decimal"/>
      <w:lvlText w:val="%2.%3."/>
      <w:lvlJc w:val="left"/>
      <w:pPr>
        <w:tabs>
          <w:tab w:val="num" w:pos="709"/>
        </w:tabs>
        <w:ind w:left="851" w:hanging="851"/>
      </w:pPr>
      <w:rPr>
        <w:rFonts w:hint="default"/>
      </w:rPr>
    </w:lvl>
    <w:lvl w:ilvl="3">
      <w:start w:val="1"/>
      <w:numFmt w:val="decimal"/>
      <w:lvlText w:val="%2.%3.%4."/>
      <w:lvlJc w:val="left"/>
      <w:pPr>
        <w:tabs>
          <w:tab w:val="num" w:pos="709"/>
        </w:tabs>
        <w:ind w:left="1191" w:hanging="1191"/>
      </w:pPr>
      <w:rPr>
        <w:rFonts w:hint="default"/>
      </w:rPr>
    </w:lvl>
    <w:lvl w:ilvl="4">
      <w:start w:val="1"/>
      <w:numFmt w:val="decimal"/>
      <w:lvlText w:val="%2.%3.%4.%5."/>
      <w:lvlJc w:val="left"/>
      <w:pPr>
        <w:tabs>
          <w:tab w:val="num" w:pos="1418"/>
        </w:tabs>
        <w:ind w:left="1588" w:hanging="1588"/>
      </w:pPr>
      <w:rPr>
        <w:rFonts w:hint="default"/>
      </w:rPr>
    </w:lvl>
    <w:lvl w:ilvl="5">
      <w:start w:val="1"/>
      <w:numFmt w:val="decimal"/>
      <w:lvlText w:val="%2.%3.%4.%5.%6."/>
      <w:lvlJc w:val="left"/>
      <w:pPr>
        <w:ind w:left="1985" w:hanging="1985"/>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8">
    <w:nsid w:val="6E1606BE"/>
    <w:multiLevelType w:val="multilevel"/>
    <w:tmpl w:val="CC264296"/>
    <w:name w:val="Reg29"/>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9">
    <w:nsid w:val="6F060572"/>
    <w:multiLevelType w:val="multilevel"/>
    <w:tmpl w:val="5B66B3FC"/>
    <w:name w:val="Reg33"/>
    <w:lvl w:ilvl="0">
      <w:start w:val="1"/>
      <w:numFmt w:val="upperRoman"/>
      <w:suff w:val="space"/>
      <w:lvlText w:val="%1. "/>
      <w:lvlJc w:val="center"/>
      <w:pPr>
        <w:ind w:left="0" w:firstLine="0"/>
      </w:pPr>
      <w:rPr>
        <w:sz w:val="28"/>
      </w:rPr>
    </w:lvl>
    <w:lvl w:ilvl="1">
      <w:start w:val="1"/>
      <w:numFmt w:val="upperLetter"/>
      <w:suff w:val="space"/>
      <w:lvlText w:val="%2. "/>
      <w:lvlJc w:val="center"/>
      <w:pPr>
        <w:ind w:left="0" w:firstLine="0"/>
      </w:pPr>
      <w:rPr>
        <w:b/>
        <w:sz w:val="22"/>
        <w:u w:val="none"/>
      </w:rPr>
    </w:lvl>
    <w:lvl w:ilvl="2">
      <w:start w:val="1"/>
      <w:numFmt w:val="decimal"/>
      <w:suff w:val="space"/>
      <w:lvlText w:val="%3. "/>
      <w:lvlJc w:val="center"/>
      <w:pPr>
        <w:ind w:left="0" w:firstLine="0"/>
      </w:pPr>
      <w:rPr>
        <w:b w:val="0"/>
        <w:sz w:val="22"/>
        <w:u w:val="none"/>
      </w:rPr>
    </w:lvl>
    <w:lvl w:ilvl="3">
      <w:start w:val="1"/>
      <w:numFmt w:val="decimal"/>
      <w:lvlRestart w:val="0"/>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70">
    <w:nsid w:val="6FF560E4"/>
    <w:multiLevelType w:val="multilevel"/>
    <w:tmpl w:val="0E4A9DFC"/>
    <w:name w:val="Reg27"/>
    <w:lvl w:ilvl="0">
      <w:start w:val="1"/>
      <w:numFmt w:val="upperRoman"/>
      <w:suff w:val="space"/>
      <w:lvlText w:val="%1."/>
      <w:lvlJc w:val="left"/>
      <w:pPr>
        <w:ind w:left="720" w:hanging="720"/>
      </w:pPr>
      <w:rPr>
        <w:rFonts w:hint="default"/>
        <w:b/>
        <w:i w:val="0"/>
        <w:sz w:val="20"/>
      </w:rPr>
    </w:lvl>
    <w:lvl w:ilvl="1">
      <w:start w:val="1"/>
      <w:numFmt w:val="upperLetter"/>
      <w:suff w:val="space"/>
      <w:lvlText w:val="%2. "/>
      <w:lvlJc w:val="left"/>
      <w:pPr>
        <w:ind w:left="0" w:firstLine="0"/>
      </w:pPr>
      <w:rPr>
        <w:rFonts w:hint="default"/>
        <w:b w:val="0"/>
        <w:i w:val="0"/>
        <w:sz w:val="22"/>
        <w:u w:val="none"/>
      </w:rPr>
    </w:lvl>
    <w:lvl w:ilvl="2">
      <w:start w:val="1"/>
      <w:numFmt w:val="decimal"/>
      <w:lvlText w:val="%3."/>
      <w:lvlJc w:val="left"/>
      <w:pPr>
        <w:tabs>
          <w:tab w:val="num" w:pos="2160"/>
        </w:tabs>
        <w:ind w:left="2160" w:hanging="720"/>
      </w:pPr>
      <w:rPr>
        <w:rFonts w:hint="default"/>
        <w:b w:val="0"/>
        <w:i w:val="0"/>
        <w:sz w:val="2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1">
    <w:nsid w:val="75906882"/>
    <w:multiLevelType w:val="hybridMultilevel"/>
    <w:tmpl w:val="028C0C32"/>
    <w:name w:val="Reg28"/>
    <w:lvl w:ilvl="0" w:tplc="03DEC4E8">
      <w:start w:val="1"/>
      <w:numFmt w:val="bullet"/>
      <w:lvlText w:val=""/>
      <w:lvlJc w:val="left"/>
      <w:pPr>
        <w:tabs>
          <w:tab w:val="num" w:pos="720"/>
        </w:tabs>
        <w:ind w:left="720" w:hanging="360"/>
      </w:pPr>
      <w:rPr>
        <w:rFonts w:ascii="Symbol" w:hAnsi="Symbol" w:hint="default"/>
      </w:rPr>
    </w:lvl>
    <w:lvl w:ilvl="1" w:tplc="8AA43FB0" w:tentative="1">
      <w:start w:val="1"/>
      <w:numFmt w:val="bullet"/>
      <w:lvlText w:val="o"/>
      <w:lvlJc w:val="left"/>
      <w:pPr>
        <w:tabs>
          <w:tab w:val="num" w:pos="1440"/>
        </w:tabs>
        <w:ind w:left="1440" w:hanging="360"/>
      </w:pPr>
      <w:rPr>
        <w:rFonts w:ascii="Courier New" w:hAnsi="Courier New" w:hint="default"/>
      </w:rPr>
    </w:lvl>
    <w:lvl w:ilvl="2" w:tplc="C86089E4" w:tentative="1">
      <w:start w:val="1"/>
      <w:numFmt w:val="bullet"/>
      <w:lvlText w:val=""/>
      <w:lvlJc w:val="left"/>
      <w:pPr>
        <w:tabs>
          <w:tab w:val="num" w:pos="2160"/>
        </w:tabs>
        <w:ind w:left="2160" w:hanging="360"/>
      </w:pPr>
      <w:rPr>
        <w:rFonts w:ascii="Wingdings" w:hAnsi="Wingdings" w:hint="default"/>
      </w:rPr>
    </w:lvl>
    <w:lvl w:ilvl="3" w:tplc="684CA72E" w:tentative="1">
      <w:start w:val="1"/>
      <w:numFmt w:val="bullet"/>
      <w:lvlText w:val=""/>
      <w:lvlJc w:val="left"/>
      <w:pPr>
        <w:tabs>
          <w:tab w:val="num" w:pos="2880"/>
        </w:tabs>
        <w:ind w:left="2880" w:hanging="360"/>
      </w:pPr>
      <w:rPr>
        <w:rFonts w:ascii="Symbol" w:hAnsi="Symbol" w:hint="default"/>
      </w:rPr>
    </w:lvl>
    <w:lvl w:ilvl="4" w:tplc="06A09FC6">
      <w:start w:val="1"/>
      <w:numFmt w:val="bullet"/>
      <w:lvlText w:val="o"/>
      <w:lvlJc w:val="left"/>
      <w:pPr>
        <w:tabs>
          <w:tab w:val="num" w:pos="3600"/>
        </w:tabs>
        <w:ind w:left="3600" w:hanging="360"/>
      </w:pPr>
      <w:rPr>
        <w:rFonts w:ascii="Courier New" w:hAnsi="Courier New" w:hint="default"/>
      </w:rPr>
    </w:lvl>
    <w:lvl w:ilvl="5" w:tplc="FDB82654" w:tentative="1">
      <w:start w:val="1"/>
      <w:numFmt w:val="bullet"/>
      <w:lvlText w:val=""/>
      <w:lvlJc w:val="left"/>
      <w:pPr>
        <w:tabs>
          <w:tab w:val="num" w:pos="4320"/>
        </w:tabs>
        <w:ind w:left="4320" w:hanging="360"/>
      </w:pPr>
      <w:rPr>
        <w:rFonts w:ascii="Wingdings" w:hAnsi="Wingdings" w:hint="default"/>
      </w:rPr>
    </w:lvl>
    <w:lvl w:ilvl="6" w:tplc="AAC861AE" w:tentative="1">
      <w:start w:val="1"/>
      <w:numFmt w:val="bullet"/>
      <w:lvlText w:val=""/>
      <w:lvlJc w:val="left"/>
      <w:pPr>
        <w:tabs>
          <w:tab w:val="num" w:pos="5040"/>
        </w:tabs>
        <w:ind w:left="5040" w:hanging="360"/>
      </w:pPr>
      <w:rPr>
        <w:rFonts w:ascii="Symbol" w:hAnsi="Symbol" w:hint="default"/>
      </w:rPr>
    </w:lvl>
    <w:lvl w:ilvl="7" w:tplc="ABC41C8E" w:tentative="1">
      <w:start w:val="1"/>
      <w:numFmt w:val="bullet"/>
      <w:lvlText w:val="o"/>
      <w:lvlJc w:val="left"/>
      <w:pPr>
        <w:tabs>
          <w:tab w:val="num" w:pos="5760"/>
        </w:tabs>
        <w:ind w:left="5760" w:hanging="360"/>
      </w:pPr>
      <w:rPr>
        <w:rFonts w:ascii="Courier New" w:hAnsi="Courier New" w:hint="default"/>
      </w:rPr>
    </w:lvl>
    <w:lvl w:ilvl="8" w:tplc="FDC41136" w:tentative="1">
      <w:start w:val="1"/>
      <w:numFmt w:val="bullet"/>
      <w:lvlText w:val=""/>
      <w:lvlJc w:val="left"/>
      <w:pPr>
        <w:tabs>
          <w:tab w:val="num" w:pos="6480"/>
        </w:tabs>
        <w:ind w:left="6480" w:hanging="360"/>
      </w:pPr>
      <w:rPr>
        <w:rFonts w:ascii="Wingdings" w:hAnsi="Wingdings" w:hint="default"/>
      </w:rPr>
    </w:lvl>
  </w:abstractNum>
  <w:abstractNum w:abstractNumId="72">
    <w:nsid w:val="77BF3D54"/>
    <w:multiLevelType w:val="multilevel"/>
    <w:tmpl w:val="81E46A44"/>
    <w:styleLink w:val="SDMHeadList"/>
    <w:lvl w:ilvl="0">
      <w:start w:val="1"/>
      <w:numFmt w:val="decimal"/>
      <w:pStyle w:val="SDMHead1"/>
      <w:lvlText w:val="%1."/>
      <w:lvlJc w:val="left"/>
      <w:pPr>
        <w:tabs>
          <w:tab w:val="num" w:pos="709"/>
        </w:tabs>
        <w:ind w:left="709" w:hanging="709"/>
      </w:pPr>
      <w:rPr>
        <w:rFonts w:hint="default"/>
      </w:rPr>
    </w:lvl>
    <w:lvl w:ilvl="1">
      <w:start w:val="1"/>
      <w:numFmt w:val="decimal"/>
      <w:pStyle w:val="SDMHead2"/>
      <w:lvlText w:val="%1.%2."/>
      <w:lvlJc w:val="left"/>
      <w:pPr>
        <w:tabs>
          <w:tab w:val="num" w:pos="709"/>
        </w:tabs>
        <w:ind w:left="709" w:hanging="709"/>
      </w:pPr>
      <w:rPr>
        <w:rFonts w:hint="default"/>
      </w:rPr>
    </w:lvl>
    <w:lvl w:ilvl="2">
      <w:start w:val="1"/>
      <w:numFmt w:val="decimal"/>
      <w:pStyle w:val="SDMHead3"/>
      <w:lvlText w:val="%1.%2.%3."/>
      <w:lvlJc w:val="left"/>
      <w:pPr>
        <w:tabs>
          <w:tab w:val="num" w:pos="709"/>
        </w:tabs>
        <w:ind w:left="709" w:hanging="709"/>
      </w:pPr>
      <w:rPr>
        <w:rFonts w:hint="default"/>
      </w:rPr>
    </w:lvl>
    <w:lvl w:ilvl="3">
      <w:start w:val="1"/>
      <w:numFmt w:val="decimal"/>
      <w:pStyle w:val="SDMHead4"/>
      <w:lvlText w:val="%1.%2.%3.%4."/>
      <w:lvlJc w:val="left"/>
      <w:pPr>
        <w:tabs>
          <w:tab w:val="num" w:pos="1418"/>
        </w:tabs>
        <w:ind w:left="1418" w:hanging="1418"/>
      </w:pPr>
      <w:rPr>
        <w:rFonts w:hint="default"/>
      </w:rPr>
    </w:lvl>
    <w:lvl w:ilvl="4">
      <w:start w:val="1"/>
      <w:numFmt w:val="decimal"/>
      <w:pStyle w:val="SDMHead5"/>
      <w:lvlText w:val="%1.%2.%3.%4.%5."/>
      <w:lvlJc w:val="left"/>
      <w:pPr>
        <w:tabs>
          <w:tab w:val="num" w:pos="1418"/>
        </w:tabs>
        <w:ind w:left="1418" w:hanging="1418"/>
      </w:pPr>
      <w:rPr>
        <w:rFonts w:hint="default"/>
        <w:b/>
        <w:i w:val="0"/>
      </w:rPr>
    </w:lvl>
    <w:lvl w:ilvl="5">
      <w:start w:val="1"/>
      <w:numFmt w:val="none"/>
      <w:suff w:val="nothing"/>
      <w:lvlText w:val=""/>
      <w:lvlJc w:val="left"/>
      <w:pPr>
        <w:ind w:left="-32767" w:firstLine="0"/>
      </w:pPr>
      <w:rPr>
        <w:rFonts w:hint="default"/>
      </w:rPr>
    </w:lvl>
    <w:lvl w:ilvl="6">
      <w:start w:val="1"/>
      <w:numFmt w:val="none"/>
      <w:suff w:val="nothing"/>
      <w:lvlText w:val=""/>
      <w:lvlJc w:val="left"/>
      <w:pPr>
        <w:ind w:left="-32767" w:firstLine="0"/>
      </w:pPr>
      <w:rPr>
        <w:rFonts w:hint="default"/>
      </w:rPr>
    </w:lvl>
    <w:lvl w:ilvl="7">
      <w:start w:val="1"/>
      <w:numFmt w:val="none"/>
      <w:suff w:val="nothing"/>
      <w:lvlText w:val=""/>
      <w:lvlJc w:val="left"/>
      <w:pPr>
        <w:ind w:left="-32767" w:firstLine="0"/>
      </w:pPr>
      <w:rPr>
        <w:rFonts w:hint="default"/>
      </w:rPr>
    </w:lvl>
    <w:lvl w:ilvl="8">
      <w:start w:val="1"/>
      <w:numFmt w:val="none"/>
      <w:suff w:val="nothing"/>
      <w:lvlText w:val=""/>
      <w:lvlJc w:val="left"/>
      <w:pPr>
        <w:ind w:left="-32767" w:firstLine="0"/>
      </w:pPr>
      <w:rPr>
        <w:rFonts w:hint="default"/>
      </w:rPr>
    </w:lvl>
  </w:abstractNum>
  <w:abstractNum w:abstractNumId="73">
    <w:nsid w:val="7CBA47F7"/>
    <w:multiLevelType w:val="hybridMultilevel"/>
    <w:tmpl w:val="0A4A371A"/>
    <w:name w:val="Reg36"/>
    <w:lvl w:ilvl="0" w:tplc="FFFFFFFF">
      <w:start w:val="1"/>
      <w:numFmt w:val="lowerRoman"/>
      <w:lvlText w:val="(%1)"/>
      <w:lvlJc w:val="left"/>
      <w:pPr>
        <w:tabs>
          <w:tab w:val="num" w:pos="1440"/>
        </w:tabs>
        <w:ind w:left="887" w:hanging="167"/>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
  </w:num>
  <w:num w:numId="3">
    <w:abstractNumId w:val="27"/>
  </w:num>
  <w:num w:numId="4">
    <w:abstractNumId w:val="72"/>
  </w:num>
  <w:num w:numId="5">
    <w:abstractNumId w:val="19"/>
  </w:num>
  <w:num w:numId="6">
    <w:abstractNumId w:val="48"/>
  </w:num>
  <w:num w:numId="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31"/>
  </w:num>
  <w:num w:numId="12">
    <w:abstractNumId w:val="10"/>
  </w:num>
  <w:num w:numId="13">
    <w:abstractNumId w:val="66"/>
  </w:num>
  <w:num w:numId="14">
    <w:abstractNumId w:val="40"/>
  </w:num>
  <w:num w:numId="15">
    <w:abstractNumId w:val="15"/>
  </w:num>
  <w:num w:numId="16">
    <w:abstractNumId w:val="30"/>
  </w:num>
  <w:num w:numId="17">
    <w:abstractNumId w:val="21"/>
  </w:num>
  <w:num w:numId="18">
    <w:abstractNumId w:val="24"/>
  </w:num>
  <w:num w:numId="19">
    <w:abstractNumId w:val="7"/>
    <w:lvlOverride w:ilvl="0">
      <w:lvl w:ilvl="0">
        <w:start w:val="1"/>
        <w:numFmt w:val="decimal"/>
        <w:suff w:val="nothing"/>
        <w:lvlText w:val="Equation (%1)"/>
        <w:lvlJc w:val="left"/>
        <w:pPr>
          <w:ind w:left="0" w:firstLine="0"/>
        </w:pPr>
        <w:rPr>
          <w:rFonts w:hint="default"/>
          <w:sz w:val="22"/>
          <w:szCs w:val="22"/>
        </w:rPr>
      </w:lvl>
    </w:lvlOverride>
  </w:num>
  <w:num w:numId="20">
    <w:abstractNumId w:val="18"/>
  </w:num>
  <w:num w:numId="21">
    <w:abstractNumId w:val="12"/>
  </w:num>
  <w:num w:numId="22">
    <w:abstractNumId w:val="58"/>
  </w:num>
  <w:num w:numId="23">
    <w:abstractNumId w:val="7"/>
    <w:lvlOverride w:ilvl="0">
      <w:lvl w:ilvl="0">
        <w:start w:val="1"/>
        <w:numFmt w:val="decimal"/>
        <w:suff w:val="nothing"/>
        <w:lvlText w:val="Equation (%1)"/>
        <w:lvlJc w:val="left"/>
        <w:pPr>
          <w:ind w:left="0" w:firstLine="0"/>
        </w:pPr>
        <w:rPr>
          <w:rFonts w:hint="default"/>
        </w:rPr>
      </w:lvl>
    </w:lvlOverride>
  </w:num>
  <w:num w:numId="24">
    <w:abstractNumId w:val="49"/>
  </w:num>
  <w:num w:numId="25">
    <w:abstractNumId w:val="0"/>
  </w:num>
  <w:num w:numId="26">
    <w:abstractNumId w:val="4"/>
  </w:num>
  <w:num w:numId="27">
    <w:abstractNumId w:val="63"/>
  </w:num>
  <w:num w:numId="2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0"/>
  </w:num>
  <w:num w:numId="30">
    <w:abstractNumId w:val="57"/>
  </w:num>
  <w:num w:numId="31">
    <w:abstractNumId w:val="2"/>
  </w:num>
  <w:num w:numId="32">
    <w:abstractNumId w:val="37"/>
  </w:num>
  <w:num w:numId="33">
    <w:abstractNumId w:val="8"/>
  </w:num>
  <w:num w:numId="34">
    <w:abstractNumId w:val="52"/>
  </w:num>
  <w:num w:numId="3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4"/>
  </w:num>
  <w:num w:numId="37">
    <w:abstractNumId w:val="67"/>
  </w:num>
  <w:num w:numId="38">
    <w:abstractNumId w:val="33"/>
  </w:num>
  <w:num w:numId="39">
    <w:abstractNumId w:val="9"/>
    <w:lvlOverride w:ilvl="1">
      <w:lvl w:ilvl="1">
        <w:start w:val="1"/>
        <w:numFmt w:val="decimal"/>
        <w:pStyle w:val="SDMHead2"/>
        <w:lvlText w:val="%1.%2."/>
        <w:lvlJc w:val="left"/>
        <w:pPr>
          <w:tabs>
            <w:tab w:val="num" w:pos="709"/>
          </w:tabs>
          <w:ind w:left="709" w:hanging="709"/>
        </w:pPr>
        <w:rPr>
          <w:rFonts w:hint="default"/>
        </w:rPr>
      </w:lvl>
    </w:lvlOverride>
  </w:num>
  <w:num w:numId="40">
    <w:abstractNumId w:val="34"/>
  </w:num>
  <w:num w:numId="41">
    <w:abstractNumId w:val="20"/>
  </w:num>
  <w:num w:numId="4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6"/>
  </w:num>
  <w:num w:numId="45">
    <w:abstractNumId w:val="40"/>
  </w:num>
  <w:num w:numId="46">
    <w:abstractNumId w:val="40"/>
  </w:num>
  <w:num w:numId="4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removeDateAndTime/>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ocumentProtection w:edit="forms" w:enforcement="0"/>
  <w:defaultTabStop w:val="709"/>
  <w:hyphenationZone w:val="425"/>
  <w:drawingGridHorizontalSpacing w:val="110"/>
  <w:drawingGridVerticalSpacing w:val="299"/>
  <w:displayHorizontalDrawingGridEvery w:val="0"/>
  <w:displayVerticalDrawingGridEvery w:val="0"/>
  <w:noPunctuationKerning/>
  <w:characterSpacingControl w:val="doNotCompress"/>
  <w:hdrShapeDefaults>
    <o:shapedefaults v:ext="edit" spidmax="24577" style="mso-position-horizontal:center;mso-position-horizontal-relative:margin;mso-position-vertical:center;mso-position-vertical-relative:margin" fill="f" fillcolor="#a6a6a6" stroke="f">
      <v:fill color="#a6a6a6" on="f"/>
      <v:stroke on="f"/>
      <v:shadow color="#868686"/>
      <o:colormru v:ext="edit" colors="#ffc"/>
    </o:shapedefaults>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10E"/>
    <w:rsid w:val="0000013B"/>
    <w:rsid w:val="0000045C"/>
    <w:rsid w:val="000004B7"/>
    <w:rsid w:val="0000088E"/>
    <w:rsid w:val="000009BC"/>
    <w:rsid w:val="00000ADB"/>
    <w:rsid w:val="00000B5E"/>
    <w:rsid w:val="000012E9"/>
    <w:rsid w:val="000017C8"/>
    <w:rsid w:val="00001AC8"/>
    <w:rsid w:val="000027C4"/>
    <w:rsid w:val="00002823"/>
    <w:rsid w:val="00002A1E"/>
    <w:rsid w:val="00002FBE"/>
    <w:rsid w:val="000031D5"/>
    <w:rsid w:val="00003473"/>
    <w:rsid w:val="00003582"/>
    <w:rsid w:val="000036C6"/>
    <w:rsid w:val="000039C2"/>
    <w:rsid w:val="00003DBE"/>
    <w:rsid w:val="00003F80"/>
    <w:rsid w:val="0000404D"/>
    <w:rsid w:val="000043F7"/>
    <w:rsid w:val="00004B7A"/>
    <w:rsid w:val="00004C06"/>
    <w:rsid w:val="000051F4"/>
    <w:rsid w:val="0000544C"/>
    <w:rsid w:val="00005504"/>
    <w:rsid w:val="00005B98"/>
    <w:rsid w:val="00005C4D"/>
    <w:rsid w:val="00006979"/>
    <w:rsid w:val="00006A75"/>
    <w:rsid w:val="00006AC5"/>
    <w:rsid w:val="00006F4F"/>
    <w:rsid w:val="00006FC4"/>
    <w:rsid w:val="000072AE"/>
    <w:rsid w:val="00007AE8"/>
    <w:rsid w:val="00007C0A"/>
    <w:rsid w:val="00007E9B"/>
    <w:rsid w:val="00010125"/>
    <w:rsid w:val="00010300"/>
    <w:rsid w:val="0001049C"/>
    <w:rsid w:val="0001073B"/>
    <w:rsid w:val="00010910"/>
    <w:rsid w:val="00010CE4"/>
    <w:rsid w:val="00010D38"/>
    <w:rsid w:val="0001110F"/>
    <w:rsid w:val="0001140D"/>
    <w:rsid w:val="00011573"/>
    <w:rsid w:val="0001165C"/>
    <w:rsid w:val="00011B5E"/>
    <w:rsid w:val="00011BC7"/>
    <w:rsid w:val="00011E6C"/>
    <w:rsid w:val="00011F5D"/>
    <w:rsid w:val="0001251E"/>
    <w:rsid w:val="00012556"/>
    <w:rsid w:val="00012790"/>
    <w:rsid w:val="00012A91"/>
    <w:rsid w:val="00012ACF"/>
    <w:rsid w:val="00012DDB"/>
    <w:rsid w:val="00012EFA"/>
    <w:rsid w:val="00013330"/>
    <w:rsid w:val="00013B88"/>
    <w:rsid w:val="00013E90"/>
    <w:rsid w:val="00014189"/>
    <w:rsid w:val="000144CE"/>
    <w:rsid w:val="000146C3"/>
    <w:rsid w:val="000147F0"/>
    <w:rsid w:val="00014814"/>
    <w:rsid w:val="0001516D"/>
    <w:rsid w:val="000159BC"/>
    <w:rsid w:val="00016131"/>
    <w:rsid w:val="000165AF"/>
    <w:rsid w:val="000174BC"/>
    <w:rsid w:val="000176CE"/>
    <w:rsid w:val="000179CF"/>
    <w:rsid w:val="00017A2F"/>
    <w:rsid w:val="00017D33"/>
    <w:rsid w:val="00017EF2"/>
    <w:rsid w:val="00020041"/>
    <w:rsid w:val="00020754"/>
    <w:rsid w:val="00020FBF"/>
    <w:rsid w:val="00021280"/>
    <w:rsid w:val="000215F5"/>
    <w:rsid w:val="00021AD8"/>
    <w:rsid w:val="00021B33"/>
    <w:rsid w:val="00022A60"/>
    <w:rsid w:val="00022A86"/>
    <w:rsid w:val="00022CC8"/>
    <w:rsid w:val="000230A2"/>
    <w:rsid w:val="000236E7"/>
    <w:rsid w:val="000238DE"/>
    <w:rsid w:val="000239DB"/>
    <w:rsid w:val="00023AF4"/>
    <w:rsid w:val="00023F5C"/>
    <w:rsid w:val="000241A5"/>
    <w:rsid w:val="000244A0"/>
    <w:rsid w:val="000244AB"/>
    <w:rsid w:val="000246DA"/>
    <w:rsid w:val="00024755"/>
    <w:rsid w:val="0002487B"/>
    <w:rsid w:val="00024974"/>
    <w:rsid w:val="00024B45"/>
    <w:rsid w:val="00024BA3"/>
    <w:rsid w:val="00024C03"/>
    <w:rsid w:val="00024C9D"/>
    <w:rsid w:val="000252C5"/>
    <w:rsid w:val="00025465"/>
    <w:rsid w:val="0002562E"/>
    <w:rsid w:val="000258F7"/>
    <w:rsid w:val="00025937"/>
    <w:rsid w:val="00025B94"/>
    <w:rsid w:val="00025FDB"/>
    <w:rsid w:val="00026099"/>
    <w:rsid w:val="0002663E"/>
    <w:rsid w:val="0002677D"/>
    <w:rsid w:val="0002690A"/>
    <w:rsid w:val="00026A0B"/>
    <w:rsid w:val="00026B93"/>
    <w:rsid w:val="00026C11"/>
    <w:rsid w:val="0002743F"/>
    <w:rsid w:val="000274ED"/>
    <w:rsid w:val="000279BF"/>
    <w:rsid w:val="00027F65"/>
    <w:rsid w:val="000306E5"/>
    <w:rsid w:val="000306ED"/>
    <w:rsid w:val="00030991"/>
    <w:rsid w:val="00030C08"/>
    <w:rsid w:val="00030D59"/>
    <w:rsid w:val="00030E69"/>
    <w:rsid w:val="00030F34"/>
    <w:rsid w:val="00031003"/>
    <w:rsid w:val="000310A1"/>
    <w:rsid w:val="0003133D"/>
    <w:rsid w:val="0003138B"/>
    <w:rsid w:val="000315CA"/>
    <w:rsid w:val="00031EFF"/>
    <w:rsid w:val="00032021"/>
    <w:rsid w:val="00032207"/>
    <w:rsid w:val="00032453"/>
    <w:rsid w:val="00032951"/>
    <w:rsid w:val="00032A52"/>
    <w:rsid w:val="00032B9D"/>
    <w:rsid w:val="00032DED"/>
    <w:rsid w:val="00032E10"/>
    <w:rsid w:val="00033640"/>
    <w:rsid w:val="0003376B"/>
    <w:rsid w:val="000339B5"/>
    <w:rsid w:val="00033A36"/>
    <w:rsid w:val="00033F7B"/>
    <w:rsid w:val="000340C5"/>
    <w:rsid w:val="000343F5"/>
    <w:rsid w:val="0003494A"/>
    <w:rsid w:val="00034A56"/>
    <w:rsid w:val="00034B0D"/>
    <w:rsid w:val="00034BDF"/>
    <w:rsid w:val="000357EC"/>
    <w:rsid w:val="000358DF"/>
    <w:rsid w:val="00035AA9"/>
    <w:rsid w:val="00035F3E"/>
    <w:rsid w:val="000361DB"/>
    <w:rsid w:val="0003624C"/>
    <w:rsid w:val="00036406"/>
    <w:rsid w:val="0003674D"/>
    <w:rsid w:val="00036793"/>
    <w:rsid w:val="00036818"/>
    <w:rsid w:val="00036857"/>
    <w:rsid w:val="00036902"/>
    <w:rsid w:val="00036AED"/>
    <w:rsid w:val="00036DF9"/>
    <w:rsid w:val="00037036"/>
    <w:rsid w:val="00037ECD"/>
    <w:rsid w:val="0004019F"/>
    <w:rsid w:val="0004059F"/>
    <w:rsid w:val="000408DA"/>
    <w:rsid w:val="00040F3E"/>
    <w:rsid w:val="0004112F"/>
    <w:rsid w:val="000412E2"/>
    <w:rsid w:val="00041360"/>
    <w:rsid w:val="00041737"/>
    <w:rsid w:val="00041D85"/>
    <w:rsid w:val="00041E3F"/>
    <w:rsid w:val="0004222E"/>
    <w:rsid w:val="0004239B"/>
    <w:rsid w:val="0004270B"/>
    <w:rsid w:val="00042A49"/>
    <w:rsid w:val="00042BF3"/>
    <w:rsid w:val="00042EE5"/>
    <w:rsid w:val="0004311A"/>
    <w:rsid w:val="000431FA"/>
    <w:rsid w:val="00043B18"/>
    <w:rsid w:val="00044BFB"/>
    <w:rsid w:val="00044F86"/>
    <w:rsid w:val="00045030"/>
    <w:rsid w:val="00045794"/>
    <w:rsid w:val="000457EA"/>
    <w:rsid w:val="0004586D"/>
    <w:rsid w:val="00045C2B"/>
    <w:rsid w:val="0004606A"/>
    <w:rsid w:val="00046120"/>
    <w:rsid w:val="00046F53"/>
    <w:rsid w:val="00047247"/>
    <w:rsid w:val="00047658"/>
    <w:rsid w:val="000478BE"/>
    <w:rsid w:val="00047916"/>
    <w:rsid w:val="00047EEB"/>
    <w:rsid w:val="00047F0B"/>
    <w:rsid w:val="00047FD4"/>
    <w:rsid w:val="000501E2"/>
    <w:rsid w:val="00050204"/>
    <w:rsid w:val="000502D5"/>
    <w:rsid w:val="0005039D"/>
    <w:rsid w:val="00050967"/>
    <w:rsid w:val="00050B5D"/>
    <w:rsid w:val="00050C99"/>
    <w:rsid w:val="00050EDA"/>
    <w:rsid w:val="000513DA"/>
    <w:rsid w:val="00051A49"/>
    <w:rsid w:val="000522FD"/>
    <w:rsid w:val="00052717"/>
    <w:rsid w:val="0005271E"/>
    <w:rsid w:val="000529A2"/>
    <w:rsid w:val="00052A2C"/>
    <w:rsid w:val="00052F22"/>
    <w:rsid w:val="000530C3"/>
    <w:rsid w:val="0005341D"/>
    <w:rsid w:val="00053B06"/>
    <w:rsid w:val="00053D88"/>
    <w:rsid w:val="00054151"/>
    <w:rsid w:val="000543C6"/>
    <w:rsid w:val="000545B1"/>
    <w:rsid w:val="0005485D"/>
    <w:rsid w:val="00054879"/>
    <w:rsid w:val="00054C8A"/>
    <w:rsid w:val="00054CE4"/>
    <w:rsid w:val="00054D31"/>
    <w:rsid w:val="000550AB"/>
    <w:rsid w:val="00055154"/>
    <w:rsid w:val="000552A1"/>
    <w:rsid w:val="00055563"/>
    <w:rsid w:val="00055565"/>
    <w:rsid w:val="00056364"/>
    <w:rsid w:val="00056569"/>
    <w:rsid w:val="00056680"/>
    <w:rsid w:val="00056763"/>
    <w:rsid w:val="00056845"/>
    <w:rsid w:val="000574DA"/>
    <w:rsid w:val="00057792"/>
    <w:rsid w:val="0006037D"/>
    <w:rsid w:val="00060389"/>
    <w:rsid w:val="00060BA0"/>
    <w:rsid w:val="00060C52"/>
    <w:rsid w:val="00060E35"/>
    <w:rsid w:val="00060F41"/>
    <w:rsid w:val="00061799"/>
    <w:rsid w:val="00061F17"/>
    <w:rsid w:val="00062146"/>
    <w:rsid w:val="00062180"/>
    <w:rsid w:val="00062322"/>
    <w:rsid w:val="000625F9"/>
    <w:rsid w:val="00062CC9"/>
    <w:rsid w:val="00062CF0"/>
    <w:rsid w:val="000630C6"/>
    <w:rsid w:val="00063344"/>
    <w:rsid w:val="0006338C"/>
    <w:rsid w:val="000633F9"/>
    <w:rsid w:val="000637F7"/>
    <w:rsid w:val="00063807"/>
    <w:rsid w:val="00063AB5"/>
    <w:rsid w:val="00063E08"/>
    <w:rsid w:val="00063F25"/>
    <w:rsid w:val="00064651"/>
    <w:rsid w:val="00064735"/>
    <w:rsid w:val="00064FB6"/>
    <w:rsid w:val="0006526A"/>
    <w:rsid w:val="000653B7"/>
    <w:rsid w:val="00065AFF"/>
    <w:rsid w:val="00065C85"/>
    <w:rsid w:val="00065E31"/>
    <w:rsid w:val="00066304"/>
    <w:rsid w:val="00066393"/>
    <w:rsid w:val="000666DF"/>
    <w:rsid w:val="000666E9"/>
    <w:rsid w:val="00066B4B"/>
    <w:rsid w:val="00066D37"/>
    <w:rsid w:val="00066FC2"/>
    <w:rsid w:val="00067083"/>
    <w:rsid w:val="000671D5"/>
    <w:rsid w:val="00067713"/>
    <w:rsid w:val="00067730"/>
    <w:rsid w:val="00067826"/>
    <w:rsid w:val="00067B7E"/>
    <w:rsid w:val="000700D8"/>
    <w:rsid w:val="00070225"/>
    <w:rsid w:val="0007034A"/>
    <w:rsid w:val="000711FC"/>
    <w:rsid w:val="0007146C"/>
    <w:rsid w:val="00071B34"/>
    <w:rsid w:val="00071E89"/>
    <w:rsid w:val="00071FCC"/>
    <w:rsid w:val="00072050"/>
    <w:rsid w:val="000722FD"/>
    <w:rsid w:val="000724BA"/>
    <w:rsid w:val="000725B5"/>
    <w:rsid w:val="00072A05"/>
    <w:rsid w:val="00073333"/>
    <w:rsid w:val="000736DB"/>
    <w:rsid w:val="000738ED"/>
    <w:rsid w:val="00073927"/>
    <w:rsid w:val="00073D26"/>
    <w:rsid w:val="00074071"/>
    <w:rsid w:val="000747BE"/>
    <w:rsid w:val="000747E0"/>
    <w:rsid w:val="00074F92"/>
    <w:rsid w:val="00074FA9"/>
    <w:rsid w:val="0007521F"/>
    <w:rsid w:val="0007525F"/>
    <w:rsid w:val="0007546C"/>
    <w:rsid w:val="00075504"/>
    <w:rsid w:val="000756F5"/>
    <w:rsid w:val="00075E7D"/>
    <w:rsid w:val="00076437"/>
    <w:rsid w:val="000768F8"/>
    <w:rsid w:val="000769E0"/>
    <w:rsid w:val="00076ECB"/>
    <w:rsid w:val="00077241"/>
    <w:rsid w:val="000776E5"/>
    <w:rsid w:val="000778FC"/>
    <w:rsid w:val="000779A5"/>
    <w:rsid w:val="00077CF7"/>
    <w:rsid w:val="00080741"/>
    <w:rsid w:val="000809A8"/>
    <w:rsid w:val="000816FC"/>
    <w:rsid w:val="00081E2E"/>
    <w:rsid w:val="00081E91"/>
    <w:rsid w:val="00081F76"/>
    <w:rsid w:val="00082228"/>
    <w:rsid w:val="000823C6"/>
    <w:rsid w:val="0008244C"/>
    <w:rsid w:val="00082986"/>
    <w:rsid w:val="00082C21"/>
    <w:rsid w:val="00082C71"/>
    <w:rsid w:val="00082F50"/>
    <w:rsid w:val="000838BF"/>
    <w:rsid w:val="0008406E"/>
    <w:rsid w:val="000846E2"/>
    <w:rsid w:val="00084D1F"/>
    <w:rsid w:val="00084F66"/>
    <w:rsid w:val="00085049"/>
    <w:rsid w:val="0008541D"/>
    <w:rsid w:val="000855A5"/>
    <w:rsid w:val="00085604"/>
    <w:rsid w:val="0008667B"/>
    <w:rsid w:val="000866AF"/>
    <w:rsid w:val="0008699B"/>
    <w:rsid w:val="00086AE0"/>
    <w:rsid w:val="00086D83"/>
    <w:rsid w:val="00087198"/>
    <w:rsid w:val="0008783C"/>
    <w:rsid w:val="000878E7"/>
    <w:rsid w:val="00087EDF"/>
    <w:rsid w:val="00090067"/>
    <w:rsid w:val="000900DD"/>
    <w:rsid w:val="00090481"/>
    <w:rsid w:val="000904A8"/>
    <w:rsid w:val="000905DC"/>
    <w:rsid w:val="00090954"/>
    <w:rsid w:val="000913CF"/>
    <w:rsid w:val="000914D2"/>
    <w:rsid w:val="000915E2"/>
    <w:rsid w:val="0009194E"/>
    <w:rsid w:val="00091BC3"/>
    <w:rsid w:val="00091C7B"/>
    <w:rsid w:val="000920C6"/>
    <w:rsid w:val="000924D0"/>
    <w:rsid w:val="00092BA8"/>
    <w:rsid w:val="00093030"/>
    <w:rsid w:val="00093093"/>
    <w:rsid w:val="00093BB6"/>
    <w:rsid w:val="00093C1C"/>
    <w:rsid w:val="00093DB6"/>
    <w:rsid w:val="00093E2D"/>
    <w:rsid w:val="00093E8F"/>
    <w:rsid w:val="00094043"/>
    <w:rsid w:val="000940E6"/>
    <w:rsid w:val="00094104"/>
    <w:rsid w:val="000946BB"/>
    <w:rsid w:val="000946DB"/>
    <w:rsid w:val="000948DD"/>
    <w:rsid w:val="00094E92"/>
    <w:rsid w:val="00094F24"/>
    <w:rsid w:val="000950E4"/>
    <w:rsid w:val="00095297"/>
    <w:rsid w:val="0009541E"/>
    <w:rsid w:val="000956D1"/>
    <w:rsid w:val="000958B1"/>
    <w:rsid w:val="00095EC6"/>
    <w:rsid w:val="000962AE"/>
    <w:rsid w:val="000967E5"/>
    <w:rsid w:val="00096DDA"/>
    <w:rsid w:val="00096E48"/>
    <w:rsid w:val="000972D4"/>
    <w:rsid w:val="0009730B"/>
    <w:rsid w:val="000975EA"/>
    <w:rsid w:val="00097C44"/>
    <w:rsid w:val="00097DB3"/>
    <w:rsid w:val="00097FB3"/>
    <w:rsid w:val="000A07CF"/>
    <w:rsid w:val="000A0BF3"/>
    <w:rsid w:val="000A0E1E"/>
    <w:rsid w:val="000A0E3A"/>
    <w:rsid w:val="000A11E4"/>
    <w:rsid w:val="000A1429"/>
    <w:rsid w:val="000A2684"/>
    <w:rsid w:val="000A2914"/>
    <w:rsid w:val="000A2A21"/>
    <w:rsid w:val="000A2F32"/>
    <w:rsid w:val="000A3021"/>
    <w:rsid w:val="000A32C1"/>
    <w:rsid w:val="000A35EE"/>
    <w:rsid w:val="000A3942"/>
    <w:rsid w:val="000A3CDF"/>
    <w:rsid w:val="000A3D11"/>
    <w:rsid w:val="000A3FFC"/>
    <w:rsid w:val="000A420F"/>
    <w:rsid w:val="000A464D"/>
    <w:rsid w:val="000A474F"/>
    <w:rsid w:val="000A4C2A"/>
    <w:rsid w:val="000A4D8F"/>
    <w:rsid w:val="000A4EB6"/>
    <w:rsid w:val="000A571A"/>
    <w:rsid w:val="000A590F"/>
    <w:rsid w:val="000A5DBB"/>
    <w:rsid w:val="000A618A"/>
    <w:rsid w:val="000A62D4"/>
    <w:rsid w:val="000A668C"/>
    <w:rsid w:val="000A6938"/>
    <w:rsid w:val="000A699E"/>
    <w:rsid w:val="000A6A23"/>
    <w:rsid w:val="000A6E5A"/>
    <w:rsid w:val="000A6FE4"/>
    <w:rsid w:val="000A7170"/>
    <w:rsid w:val="000A7B9A"/>
    <w:rsid w:val="000A7CFD"/>
    <w:rsid w:val="000B0087"/>
    <w:rsid w:val="000B0193"/>
    <w:rsid w:val="000B058B"/>
    <w:rsid w:val="000B069B"/>
    <w:rsid w:val="000B086D"/>
    <w:rsid w:val="000B0883"/>
    <w:rsid w:val="000B0E11"/>
    <w:rsid w:val="000B1FA0"/>
    <w:rsid w:val="000B25AE"/>
    <w:rsid w:val="000B2703"/>
    <w:rsid w:val="000B2846"/>
    <w:rsid w:val="000B2A70"/>
    <w:rsid w:val="000B2C3E"/>
    <w:rsid w:val="000B2E8C"/>
    <w:rsid w:val="000B32B6"/>
    <w:rsid w:val="000B3606"/>
    <w:rsid w:val="000B3884"/>
    <w:rsid w:val="000B39DA"/>
    <w:rsid w:val="000B3C1A"/>
    <w:rsid w:val="000B3FAF"/>
    <w:rsid w:val="000B429D"/>
    <w:rsid w:val="000B4312"/>
    <w:rsid w:val="000B4738"/>
    <w:rsid w:val="000B4A77"/>
    <w:rsid w:val="000B4CBF"/>
    <w:rsid w:val="000B50BD"/>
    <w:rsid w:val="000B5BC6"/>
    <w:rsid w:val="000B6574"/>
    <w:rsid w:val="000B66D8"/>
    <w:rsid w:val="000B6A28"/>
    <w:rsid w:val="000B6B97"/>
    <w:rsid w:val="000B7027"/>
    <w:rsid w:val="000B712F"/>
    <w:rsid w:val="000B7458"/>
    <w:rsid w:val="000B74DF"/>
    <w:rsid w:val="000B770A"/>
    <w:rsid w:val="000B7E5E"/>
    <w:rsid w:val="000B7ED9"/>
    <w:rsid w:val="000B7FDD"/>
    <w:rsid w:val="000C0172"/>
    <w:rsid w:val="000C01E8"/>
    <w:rsid w:val="000C01EC"/>
    <w:rsid w:val="000C04A1"/>
    <w:rsid w:val="000C0BD0"/>
    <w:rsid w:val="000C0FBF"/>
    <w:rsid w:val="000C16A7"/>
    <w:rsid w:val="000C178D"/>
    <w:rsid w:val="000C1805"/>
    <w:rsid w:val="000C188C"/>
    <w:rsid w:val="000C190A"/>
    <w:rsid w:val="000C19A7"/>
    <w:rsid w:val="000C1B5C"/>
    <w:rsid w:val="000C1CCB"/>
    <w:rsid w:val="000C2202"/>
    <w:rsid w:val="000C2380"/>
    <w:rsid w:val="000C254B"/>
    <w:rsid w:val="000C3329"/>
    <w:rsid w:val="000C3597"/>
    <w:rsid w:val="000C3823"/>
    <w:rsid w:val="000C3888"/>
    <w:rsid w:val="000C3981"/>
    <w:rsid w:val="000C3BF3"/>
    <w:rsid w:val="000C4064"/>
    <w:rsid w:val="000C416F"/>
    <w:rsid w:val="000C47EB"/>
    <w:rsid w:val="000C486C"/>
    <w:rsid w:val="000C49E3"/>
    <w:rsid w:val="000C4B7F"/>
    <w:rsid w:val="000C57A1"/>
    <w:rsid w:val="000C5829"/>
    <w:rsid w:val="000C589B"/>
    <w:rsid w:val="000C5B60"/>
    <w:rsid w:val="000C5B97"/>
    <w:rsid w:val="000C5CC7"/>
    <w:rsid w:val="000C5F59"/>
    <w:rsid w:val="000C6655"/>
    <w:rsid w:val="000C6708"/>
    <w:rsid w:val="000C692E"/>
    <w:rsid w:val="000C6C90"/>
    <w:rsid w:val="000C7090"/>
    <w:rsid w:val="000C75BC"/>
    <w:rsid w:val="000C7652"/>
    <w:rsid w:val="000C792C"/>
    <w:rsid w:val="000C7BBC"/>
    <w:rsid w:val="000C7C18"/>
    <w:rsid w:val="000D023B"/>
    <w:rsid w:val="000D03E1"/>
    <w:rsid w:val="000D0530"/>
    <w:rsid w:val="000D1283"/>
    <w:rsid w:val="000D1B23"/>
    <w:rsid w:val="000D1BEF"/>
    <w:rsid w:val="000D22A8"/>
    <w:rsid w:val="000D26B4"/>
    <w:rsid w:val="000D2D2D"/>
    <w:rsid w:val="000D30C8"/>
    <w:rsid w:val="000D30DB"/>
    <w:rsid w:val="000D325F"/>
    <w:rsid w:val="000D369E"/>
    <w:rsid w:val="000D3954"/>
    <w:rsid w:val="000D3D61"/>
    <w:rsid w:val="000D4113"/>
    <w:rsid w:val="000D411B"/>
    <w:rsid w:val="000D4538"/>
    <w:rsid w:val="000D45C7"/>
    <w:rsid w:val="000D5AA7"/>
    <w:rsid w:val="000D5C6C"/>
    <w:rsid w:val="000D6349"/>
    <w:rsid w:val="000D6B0E"/>
    <w:rsid w:val="000D6D11"/>
    <w:rsid w:val="000D71F4"/>
    <w:rsid w:val="000D750E"/>
    <w:rsid w:val="000D7615"/>
    <w:rsid w:val="000D773D"/>
    <w:rsid w:val="000D77D9"/>
    <w:rsid w:val="000D7938"/>
    <w:rsid w:val="000D7BC5"/>
    <w:rsid w:val="000D7F08"/>
    <w:rsid w:val="000E063D"/>
    <w:rsid w:val="000E08CB"/>
    <w:rsid w:val="000E0CE5"/>
    <w:rsid w:val="000E0D9D"/>
    <w:rsid w:val="000E0F37"/>
    <w:rsid w:val="000E0F97"/>
    <w:rsid w:val="000E1471"/>
    <w:rsid w:val="000E16DE"/>
    <w:rsid w:val="000E1739"/>
    <w:rsid w:val="000E2159"/>
    <w:rsid w:val="000E24D8"/>
    <w:rsid w:val="000E29C8"/>
    <w:rsid w:val="000E2BA7"/>
    <w:rsid w:val="000E338E"/>
    <w:rsid w:val="000E3DB3"/>
    <w:rsid w:val="000E42CF"/>
    <w:rsid w:val="000E435A"/>
    <w:rsid w:val="000E453C"/>
    <w:rsid w:val="000E4751"/>
    <w:rsid w:val="000E47D2"/>
    <w:rsid w:val="000E486B"/>
    <w:rsid w:val="000E48F0"/>
    <w:rsid w:val="000E5183"/>
    <w:rsid w:val="000E528A"/>
    <w:rsid w:val="000E5D3D"/>
    <w:rsid w:val="000E6146"/>
    <w:rsid w:val="000E6241"/>
    <w:rsid w:val="000E63FD"/>
    <w:rsid w:val="000E64BF"/>
    <w:rsid w:val="000E6BA7"/>
    <w:rsid w:val="000E70A9"/>
    <w:rsid w:val="000E7585"/>
    <w:rsid w:val="000E75AF"/>
    <w:rsid w:val="000E7794"/>
    <w:rsid w:val="000E7AE4"/>
    <w:rsid w:val="000E7F12"/>
    <w:rsid w:val="000E7FDE"/>
    <w:rsid w:val="000F01E2"/>
    <w:rsid w:val="000F04ED"/>
    <w:rsid w:val="000F0584"/>
    <w:rsid w:val="000F093D"/>
    <w:rsid w:val="000F0CED"/>
    <w:rsid w:val="000F0D17"/>
    <w:rsid w:val="000F0E9A"/>
    <w:rsid w:val="000F10CC"/>
    <w:rsid w:val="000F11DB"/>
    <w:rsid w:val="000F1316"/>
    <w:rsid w:val="000F1D46"/>
    <w:rsid w:val="000F2401"/>
    <w:rsid w:val="000F253D"/>
    <w:rsid w:val="000F2CC4"/>
    <w:rsid w:val="000F2E77"/>
    <w:rsid w:val="000F31EA"/>
    <w:rsid w:val="000F3DA4"/>
    <w:rsid w:val="000F3E3B"/>
    <w:rsid w:val="000F3F2A"/>
    <w:rsid w:val="000F4236"/>
    <w:rsid w:val="000F4409"/>
    <w:rsid w:val="000F441C"/>
    <w:rsid w:val="000F4539"/>
    <w:rsid w:val="000F459D"/>
    <w:rsid w:val="000F4A9D"/>
    <w:rsid w:val="000F5939"/>
    <w:rsid w:val="000F5A26"/>
    <w:rsid w:val="000F5C2F"/>
    <w:rsid w:val="000F5D33"/>
    <w:rsid w:val="000F5E83"/>
    <w:rsid w:val="000F6737"/>
    <w:rsid w:val="000F699F"/>
    <w:rsid w:val="000F6E87"/>
    <w:rsid w:val="000F6F9B"/>
    <w:rsid w:val="000F795D"/>
    <w:rsid w:val="000F7C68"/>
    <w:rsid w:val="000F7EAA"/>
    <w:rsid w:val="00100311"/>
    <w:rsid w:val="0010063B"/>
    <w:rsid w:val="00100C1F"/>
    <w:rsid w:val="0010149F"/>
    <w:rsid w:val="001014DD"/>
    <w:rsid w:val="00101633"/>
    <w:rsid w:val="00101790"/>
    <w:rsid w:val="00101798"/>
    <w:rsid w:val="00101BAA"/>
    <w:rsid w:val="0010246C"/>
    <w:rsid w:val="001024AA"/>
    <w:rsid w:val="00102603"/>
    <w:rsid w:val="00102680"/>
    <w:rsid w:val="001029BB"/>
    <w:rsid w:val="00102A62"/>
    <w:rsid w:val="00102CE5"/>
    <w:rsid w:val="00102E23"/>
    <w:rsid w:val="00103545"/>
    <w:rsid w:val="0010378B"/>
    <w:rsid w:val="001037A8"/>
    <w:rsid w:val="00103B1A"/>
    <w:rsid w:val="00103D34"/>
    <w:rsid w:val="001040B8"/>
    <w:rsid w:val="00104982"/>
    <w:rsid w:val="00104D01"/>
    <w:rsid w:val="00104F38"/>
    <w:rsid w:val="001050BD"/>
    <w:rsid w:val="0010516B"/>
    <w:rsid w:val="001053C8"/>
    <w:rsid w:val="00105E9D"/>
    <w:rsid w:val="00105F10"/>
    <w:rsid w:val="0010610B"/>
    <w:rsid w:val="00106308"/>
    <w:rsid w:val="00106691"/>
    <w:rsid w:val="00106B06"/>
    <w:rsid w:val="00106C08"/>
    <w:rsid w:val="00106EAA"/>
    <w:rsid w:val="001071A4"/>
    <w:rsid w:val="00107354"/>
    <w:rsid w:val="001073FF"/>
    <w:rsid w:val="0010767D"/>
    <w:rsid w:val="00107747"/>
    <w:rsid w:val="001077C0"/>
    <w:rsid w:val="00110138"/>
    <w:rsid w:val="00110202"/>
    <w:rsid w:val="00110607"/>
    <w:rsid w:val="0011063E"/>
    <w:rsid w:val="00110845"/>
    <w:rsid w:val="00110A86"/>
    <w:rsid w:val="00110BBF"/>
    <w:rsid w:val="0011106B"/>
    <w:rsid w:val="00111269"/>
    <w:rsid w:val="0011133C"/>
    <w:rsid w:val="00111503"/>
    <w:rsid w:val="00111535"/>
    <w:rsid w:val="00111986"/>
    <w:rsid w:val="00111BD7"/>
    <w:rsid w:val="0011240C"/>
    <w:rsid w:val="00112AE3"/>
    <w:rsid w:val="00112FB3"/>
    <w:rsid w:val="001133FD"/>
    <w:rsid w:val="0011363B"/>
    <w:rsid w:val="00113779"/>
    <w:rsid w:val="00113A19"/>
    <w:rsid w:val="00113A5E"/>
    <w:rsid w:val="00113A96"/>
    <w:rsid w:val="00113E3A"/>
    <w:rsid w:val="0011466E"/>
    <w:rsid w:val="001146DB"/>
    <w:rsid w:val="00114A0D"/>
    <w:rsid w:val="00114BD8"/>
    <w:rsid w:val="00114DC8"/>
    <w:rsid w:val="0011503B"/>
    <w:rsid w:val="00115070"/>
    <w:rsid w:val="001151A2"/>
    <w:rsid w:val="00115434"/>
    <w:rsid w:val="001155AC"/>
    <w:rsid w:val="001157E4"/>
    <w:rsid w:val="00115AA0"/>
    <w:rsid w:val="00115C0C"/>
    <w:rsid w:val="00115DD0"/>
    <w:rsid w:val="001163B7"/>
    <w:rsid w:val="001166D6"/>
    <w:rsid w:val="00116946"/>
    <w:rsid w:val="0011715E"/>
    <w:rsid w:val="00117D4D"/>
    <w:rsid w:val="00117E4C"/>
    <w:rsid w:val="00117E7E"/>
    <w:rsid w:val="00117F12"/>
    <w:rsid w:val="001200C0"/>
    <w:rsid w:val="0012057C"/>
    <w:rsid w:val="001210CF"/>
    <w:rsid w:val="00121478"/>
    <w:rsid w:val="00121698"/>
    <w:rsid w:val="001218DF"/>
    <w:rsid w:val="00121B8D"/>
    <w:rsid w:val="00121E2A"/>
    <w:rsid w:val="0012209F"/>
    <w:rsid w:val="0012246B"/>
    <w:rsid w:val="0012253D"/>
    <w:rsid w:val="001225AF"/>
    <w:rsid w:val="00122770"/>
    <w:rsid w:val="00122884"/>
    <w:rsid w:val="001228EB"/>
    <w:rsid w:val="00122BDA"/>
    <w:rsid w:val="00122D61"/>
    <w:rsid w:val="00123161"/>
    <w:rsid w:val="00123196"/>
    <w:rsid w:val="001232BE"/>
    <w:rsid w:val="001232EA"/>
    <w:rsid w:val="00124C6D"/>
    <w:rsid w:val="00125074"/>
    <w:rsid w:val="00125347"/>
    <w:rsid w:val="00125503"/>
    <w:rsid w:val="0012582E"/>
    <w:rsid w:val="00125A0E"/>
    <w:rsid w:val="00125C81"/>
    <w:rsid w:val="00125D01"/>
    <w:rsid w:val="00125DC3"/>
    <w:rsid w:val="00126101"/>
    <w:rsid w:val="00126123"/>
    <w:rsid w:val="001262D1"/>
    <w:rsid w:val="00126344"/>
    <w:rsid w:val="0012671F"/>
    <w:rsid w:val="001268FC"/>
    <w:rsid w:val="00126900"/>
    <w:rsid w:val="00126DE0"/>
    <w:rsid w:val="00127399"/>
    <w:rsid w:val="001273B6"/>
    <w:rsid w:val="001274D9"/>
    <w:rsid w:val="001275BF"/>
    <w:rsid w:val="00127639"/>
    <w:rsid w:val="00130392"/>
    <w:rsid w:val="00130710"/>
    <w:rsid w:val="001307E9"/>
    <w:rsid w:val="001309BC"/>
    <w:rsid w:val="00130BCF"/>
    <w:rsid w:val="00130DA0"/>
    <w:rsid w:val="001311BF"/>
    <w:rsid w:val="00131696"/>
    <w:rsid w:val="00131CD7"/>
    <w:rsid w:val="00131DC5"/>
    <w:rsid w:val="00131E72"/>
    <w:rsid w:val="001320AE"/>
    <w:rsid w:val="001325CB"/>
    <w:rsid w:val="001329D0"/>
    <w:rsid w:val="00132BF1"/>
    <w:rsid w:val="00132C7D"/>
    <w:rsid w:val="00132D84"/>
    <w:rsid w:val="001339FD"/>
    <w:rsid w:val="0013428D"/>
    <w:rsid w:val="001342C0"/>
    <w:rsid w:val="001347C7"/>
    <w:rsid w:val="00135291"/>
    <w:rsid w:val="0013588E"/>
    <w:rsid w:val="0013590C"/>
    <w:rsid w:val="00135B2D"/>
    <w:rsid w:val="00135CC0"/>
    <w:rsid w:val="00135F59"/>
    <w:rsid w:val="001365BA"/>
    <w:rsid w:val="00136776"/>
    <w:rsid w:val="00136B3C"/>
    <w:rsid w:val="00136B44"/>
    <w:rsid w:val="00136C18"/>
    <w:rsid w:val="001370DA"/>
    <w:rsid w:val="00137165"/>
    <w:rsid w:val="0013716C"/>
    <w:rsid w:val="001376E2"/>
    <w:rsid w:val="00137989"/>
    <w:rsid w:val="001404CC"/>
    <w:rsid w:val="0014067D"/>
    <w:rsid w:val="00140EE7"/>
    <w:rsid w:val="00141053"/>
    <w:rsid w:val="00141A33"/>
    <w:rsid w:val="00141CDB"/>
    <w:rsid w:val="00141D6E"/>
    <w:rsid w:val="00141F07"/>
    <w:rsid w:val="0014207D"/>
    <w:rsid w:val="00142277"/>
    <w:rsid w:val="0014237B"/>
    <w:rsid w:val="001427BD"/>
    <w:rsid w:val="001429D1"/>
    <w:rsid w:val="00142A9B"/>
    <w:rsid w:val="001430E1"/>
    <w:rsid w:val="00143404"/>
    <w:rsid w:val="001438A5"/>
    <w:rsid w:val="00143B11"/>
    <w:rsid w:val="001447C1"/>
    <w:rsid w:val="00144AA8"/>
    <w:rsid w:val="00144BEB"/>
    <w:rsid w:val="0014514B"/>
    <w:rsid w:val="00145430"/>
    <w:rsid w:val="0014544B"/>
    <w:rsid w:val="00145464"/>
    <w:rsid w:val="001458D2"/>
    <w:rsid w:val="00145A29"/>
    <w:rsid w:val="00145A49"/>
    <w:rsid w:val="00145D82"/>
    <w:rsid w:val="00145F42"/>
    <w:rsid w:val="00145FFF"/>
    <w:rsid w:val="0014651D"/>
    <w:rsid w:val="00146C1E"/>
    <w:rsid w:val="00146F1E"/>
    <w:rsid w:val="00147ACD"/>
    <w:rsid w:val="00147B6F"/>
    <w:rsid w:val="00147D8E"/>
    <w:rsid w:val="00147E95"/>
    <w:rsid w:val="00150103"/>
    <w:rsid w:val="00150387"/>
    <w:rsid w:val="00150574"/>
    <w:rsid w:val="001505A9"/>
    <w:rsid w:val="00150E2F"/>
    <w:rsid w:val="0015111E"/>
    <w:rsid w:val="001513EF"/>
    <w:rsid w:val="0015175E"/>
    <w:rsid w:val="001520B8"/>
    <w:rsid w:val="001524B2"/>
    <w:rsid w:val="0015272A"/>
    <w:rsid w:val="0015280C"/>
    <w:rsid w:val="00152EB5"/>
    <w:rsid w:val="00152F2E"/>
    <w:rsid w:val="00152FB5"/>
    <w:rsid w:val="0015333E"/>
    <w:rsid w:val="001537C4"/>
    <w:rsid w:val="00153C73"/>
    <w:rsid w:val="00153E67"/>
    <w:rsid w:val="001543C9"/>
    <w:rsid w:val="001544A0"/>
    <w:rsid w:val="00154649"/>
    <w:rsid w:val="00154B0E"/>
    <w:rsid w:val="00154BFB"/>
    <w:rsid w:val="00154D4B"/>
    <w:rsid w:val="00154DB5"/>
    <w:rsid w:val="00154E66"/>
    <w:rsid w:val="00155236"/>
    <w:rsid w:val="001552BF"/>
    <w:rsid w:val="00155583"/>
    <w:rsid w:val="00155A1C"/>
    <w:rsid w:val="0015601B"/>
    <w:rsid w:val="0015624B"/>
    <w:rsid w:val="00156974"/>
    <w:rsid w:val="00156A32"/>
    <w:rsid w:val="00156D39"/>
    <w:rsid w:val="00156D75"/>
    <w:rsid w:val="00156E49"/>
    <w:rsid w:val="0015742D"/>
    <w:rsid w:val="001576E7"/>
    <w:rsid w:val="00157C10"/>
    <w:rsid w:val="001602E9"/>
    <w:rsid w:val="00160E25"/>
    <w:rsid w:val="001612CB"/>
    <w:rsid w:val="0016150E"/>
    <w:rsid w:val="00161B05"/>
    <w:rsid w:val="00161C87"/>
    <w:rsid w:val="00162469"/>
    <w:rsid w:val="001625D1"/>
    <w:rsid w:val="00162B88"/>
    <w:rsid w:val="00162C95"/>
    <w:rsid w:val="00162E7B"/>
    <w:rsid w:val="00163176"/>
    <w:rsid w:val="00163491"/>
    <w:rsid w:val="001635B1"/>
    <w:rsid w:val="001636A5"/>
    <w:rsid w:val="0016392A"/>
    <w:rsid w:val="00163E8F"/>
    <w:rsid w:val="00164198"/>
    <w:rsid w:val="00164665"/>
    <w:rsid w:val="00164830"/>
    <w:rsid w:val="00164A98"/>
    <w:rsid w:val="00164F54"/>
    <w:rsid w:val="0016535E"/>
    <w:rsid w:val="00165584"/>
    <w:rsid w:val="00165729"/>
    <w:rsid w:val="001659C5"/>
    <w:rsid w:val="001660AB"/>
    <w:rsid w:val="00166BB1"/>
    <w:rsid w:val="00166CCD"/>
    <w:rsid w:val="001673AB"/>
    <w:rsid w:val="001677D3"/>
    <w:rsid w:val="00167A87"/>
    <w:rsid w:val="00170190"/>
    <w:rsid w:val="001703AB"/>
    <w:rsid w:val="00170668"/>
    <w:rsid w:val="00170843"/>
    <w:rsid w:val="00170A2C"/>
    <w:rsid w:val="00170F2B"/>
    <w:rsid w:val="00170FF3"/>
    <w:rsid w:val="00170FF4"/>
    <w:rsid w:val="0017111A"/>
    <w:rsid w:val="0017125D"/>
    <w:rsid w:val="00171345"/>
    <w:rsid w:val="00171BA3"/>
    <w:rsid w:val="00171C0A"/>
    <w:rsid w:val="00171DCE"/>
    <w:rsid w:val="00171F7D"/>
    <w:rsid w:val="001726F5"/>
    <w:rsid w:val="00172D2F"/>
    <w:rsid w:val="00173271"/>
    <w:rsid w:val="0017360D"/>
    <w:rsid w:val="00173861"/>
    <w:rsid w:val="00173A75"/>
    <w:rsid w:val="00173BD6"/>
    <w:rsid w:val="001740C6"/>
    <w:rsid w:val="001740C7"/>
    <w:rsid w:val="00174100"/>
    <w:rsid w:val="001745C8"/>
    <w:rsid w:val="00174A94"/>
    <w:rsid w:val="00174CC8"/>
    <w:rsid w:val="001757B5"/>
    <w:rsid w:val="00175981"/>
    <w:rsid w:val="00175A9D"/>
    <w:rsid w:val="0017620F"/>
    <w:rsid w:val="00176281"/>
    <w:rsid w:val="001762E4"/>
    <w:rsid w:val="0017697F"/>
    <w:rsid w:val="00176B49"/>
    <w:rsid w:val="0017706D"/>
    <w:rsid w:val="0017709F"/>
    <w:rsid w:val="001774CC"/>
    <w:rsid w:val="001779C9"/>
    <w:rsid w:val="00177E00"/>
    <w:rsid w:val="00177F21"/>
    <w:rsid w:val="001801C6"/>
    <w:rsid w:val="00180857"/>
    <w:rsid w:val="00180A86"/>
    <w:rsid w:val="00180B28"/>
    <w:rsid w:val="001811FE"/>
    <w:rsid w:val="0018123A"/>
    <w:rsid w:val="0018127F"/>
    <w:rsid w:val="0018140E"/>
    <w:rsid w:val="001814D5"/>
    <w:rsid w:val="00181609"/>
    <w:rsid w:val="00181635"/>
    <w:rsid w:val="0018172C"/>
    <w:rsid w:val="00181789"/>
    <w:rsid w:val="0018187B"/>
    <w:rsid w:val="00181B5B"/>
    <w:rsid w:val="00181B5D"/>
    <w:rsid w:val="00181D75"/>
    <w:rsid w:val="00181FD8"/>
    <w:rsid w:val="00182308"/>
    <w:rsid w:val="00182336"/>
    <w:rsid w:val="001826D8"/>
    <w:rsid w:val="00182909"/>
    <w:rsid w:val="00182BD2"/>
    <w:rsid w:val="00182EB8"/>
    <w:rsid w:val="001830EA"/>
    <w:rsid w:val="00183174"/>
    <w:rsid w:val="001832BE"/>
    <w:rsid w:val="001835AA"/>
    <w:rsid w:val="00183804"/>
    <w:rsid w:val="0018398F"/>
    <w:rsid w:val="00183A4C"/>
    <w:rsid w:val="00183B85"/>
    <w:rsid w:val="00183BCF"/>
    <w:rsid w:val="00183D61"/>
    <w:rsid w:val="00183EF8"/>
    <w:rsid w:val="00184078"/>
    <w:rsid w:val="001840EE"/>
    <w:rsid w:val="00184175"/>
    <w:rsid w:val="001841BF"/>
    <w:rsid w:val="00184504"/>
    <w:rsid w:val="00184632"/>
    <w:rsid w:val="00184E7F"/>
    <w:rsid w:val="00185565"/>
    <w:rsid w:val="001857B1"/>
    <w:rsid w:val="001857FE"/>
    <w:rsid w:val="00185F98"/>
    <w:rsid w:val="00186342"/>
    <w:rsid w:val="0018634D"/>
    <w:rsid w:val="0018663F"/>
    <w:rsid w:val="00186954"/>
    <w:rsid w:val="0018740A"/>
    <w:rsid w:val="001876E5"/>
    <w:rsid w:val="00187B7A"/>
    <w:rsid w:val="00190573"/>
    <w:rsid w:val="00190877"/>
    <w:rsid w:val="00190ED4"/>
    <w:rsid w:val="00191140"/>
    <w:rsid w:val="001914BF"/>
    <w:rsid w:val="0019160B"/>
    <w:rsid w:val="00191E08"/>
    <w:rsid w:val="00192258"/>
    <w:rsid w:val="00192465"/>
    <w:rsid w:val="001925C6"/>
    <w:rsid w:val="00192BCC"/>
    <w:rsid w:val="00192F58"/>
    <w:rsid w:val="001930B4"/>
    <w:rsid w:val="0019331A"/>
    <w:rsid w:val="001934C3"/>
    <w:rsid w:val="001939EE"/>
    <w:rsid w:val="00193AD5"/>
    <w:rsid w:val="00193D37"/>
    <w:rsid w:val="00193E47"/>
    <w:rsid w:val="00193F48"/>
    <w:rsid w:val="0019463F"/>
    <w:rsid w:val="00194799"/>
    <w:rsid w:val="0019479E"/>
    <w:rsid w:val="00194B37"/>
    <w:rsid w:val="001951BB"/>
    <w:rsid w:val="00195202"/>
    <w:rsid w:val="00195984"/>
    <w:rsid w:val="00195C34"/>
    <w:rsid w:val="00195C89"/>
    <w:rsid w:val="00195D01"/>
    <w:rsid w:val="00195D06"/>
    <w:rsid w:val="00196298"/>
    <w:rsid w:val="001962CF"/>
    <w:rsid w:val="0019662B"/>
    <w:rsid w:val="001967A4"/>
    <w:rsid w:val="00196C0E"/>
    <w:rsid w:val="00196EF8"/>
    <w:rsid w:val="00196FCD"/>
    <w:rsid w:val="001970EF"/>
    <w:rsid w:val="001977E2"/>
    <w:rsid w:val="001979E5"/>
    <w:rsid w:val="00197BD1"/>
    <w:rsid w:val="00197D5A"/>
    <w:rsid w:val="00197E55"/>
    <w:rsid w:val="00197ED9"/>
    <w:rsid w:val="001A02D0"/>
    <w:rsid w:val="001A0357"/>
    <w:rsid w:val="001A0480"/>
    <w:rsid w:val="001A0A28"/>
    <w:rsid w:val="001A0AA9"/>
    <w:rsid w:val="001A0B0A"/>
    <w:rsid w:val="001A0C16"/>
    <w:rsid w:val="001A119C"/>
    <w:rsid w:val="001A1340"/>
    <w:rsid w:val="001A15C6"/>
    <w:rsid w:val="001A1637"/>
    <w:rsid w:val="001A16D0"/>
    <w:rsid w:val="001A1BDD"/>
    <w:rsid w:val="001A206A"/>
    <w:rsid w:val="001A20D5"/>
    <w:rsid w:val="001A2655"/>
    <w:rsid w:val="001A26D7"/>
    <w:rsid w:val="001A2FED"/>
    <w:rsid w:val="001A3551"/>
    <w:rsid w:val="001A3BCB"/>
    <w:rsid w:val="001A3C40"/>
    <w:rsid w:val="001A449B"/>
    <w:rsid w:val="001A455E"/>
    <w:rsid w:val="001A4DC9"/>
    <w:rsid w:val="001A51BB"/>
    <w:rsid w:val="001A527D"/>
    <w:rsid w:val="001A5A24"/>
    <w:rsid w:val="001A5EBE"/>
    <w:rsid w:val="001A600D"/>
    <w:rsid w:val="001A6050"/>
    <w:rsid w:val="001A60DA"/>
    <w:rsid w:val="001A6279"/>
    <w:rsid w:val="001A683A"/>
    <w:rsid w:val="001A686B"/>
    <w:rsid w:val="001A6FEB"/>
    <w:rsid w:val="001A776D"/>
    <w:rsid w:val="001A7997"/>
    <w:rsid w:val="001A7A3F"/>
    <w:rsid w:val="001A7B43"/>
    <w:rsid w:val="001A7DBA"/>
    <w:rsid w:val="001B0E46"/>
    <w:rsid w:val="001B0EA9"/>
    <w:rsid w:val="001B0EE5"/>
    <w:rsid w:val="001B0F14"/>
    <w:rsid w:val="001B14E8"/>
    <w:rsid w:val="001B1783"/>
    <w:rsid w:val="001B1D59"/>
    <w:rsid w:val="001B20E0"/>
    <w:rsid w:val="001B22B1"/>
    <w:rsid w:val="001B22B2"/>
    <w:rsid w:val="001B2422"/>
    <w:rsid w:val="001B2692"/>
    <w:rsid w:val="001B2B29"/>
    <w:rsid w:val="001B2F15"/>
    <w:rsid w:val="001B3091"/>
    <w:rsid w:val="001B35F2"/>
    <w:rsid w:val="001B3F22"/>
    <w:rsid w:val="001B3F4F"/>
    <w:rsid w:val="001B4E9E"/>
    <w:rsid w:val="001B4F32"/>
    <w:rsid w:val="001B4FBF"/>
    <w:rsid w:val="001B53C6"/>
    <w:rsid w:val="001B5503"/>
    <w:rsid w:val="001B6384"/>
    <w:rsid w:val="001B63AF"/>
    <w:rsid w:val="001B64A6"/>
    <w:rsid w:val="001B67A8"/>
    <w:rsid w:val="001B6CD3"/>
    <w:rsid w:val="001B6EAC"/>
    <w:rsid w:val="001B7406"/>
    <w:rsid w:val="001B767C"/>
    <w:rsid w:val="001B7831"/>
    <w:rsid w:val="001B7BF0"/>
    <w:rsid w:val="001B7DB1"/>
    <w:rsid w:val="001B7F30"/>
    <w:rsid w:val="001B7FE6"/>
    <w:rsid w:val="001C0047"/>
    <w:rsid w:val="001C060A"/>
    <w:rsid w:val="001C07BD"/>
    <w:rsid w:val="001C0F0E"/>
    <w:rsid w:val="001C11E2"/>
    <w:rsid w:val="001C13E2"/>
    <w:rsid w:val="001C14C6"/>
    <w:rsid w:val="001C18AA"/>
    <w:rsid w:val="001C1E52"/>
    <w:rsid w:val="001C2056"/>
    <w:rsid w:val="001C2416"/>
    <w:rsid w:val="001C2AC1"/>
    <w:rsid w:val="001C3307"/>
    <w:rsid w:val="001C3388"/>
    <w:rsid w:val="001C3BC7"/>
    <w:rsid w:val="001C4222"/>
    <w:rsid w:val="001C45E8"/>
    <w:rsid w:val="001C46C6"/>
    <w:rsid w:val="001C4CC4"/>
    <w:rsid w:val="001C52E2"/>
    <w:rsid w:val="001C5377"/>
    <w:rsid w:val="001C54EB"/>
    <w:rsid w:val="001C5580"/>
    <w:rsid w:val="001C5814"/>
    <w:rsid w:val="001C5B71"/>
    <w:rsid w:val="001C62DA"/>
    <w:rsid w:val="001C6370"/>
    <w:rsid w:val="001C658F"/>
    <w:rsid w:val="001C65DB"/>
    <w:rsid w:val="001C6769"/>
    <w:rsid w:val="001C6814"/>
    <w:rsid w:val="001C68DC"/>
    <w:rsid w:val="001C68ED"/>
    <w:rsid w:val="001C6E9D"/>
    <w:rsid w:val="001C7318"/>
    <w:rsid w:val="001C7753"/>
    <w:rsid w:val="001C7953"/>
    <w:rsid w:val="001C7A3D"/>
    <w:rsid w:val="001D03F6"/>
    <w:rsid w:val="001D0516"/>
    <w:rsid w:val="001D0762"/>
    <w:rsid w:val="001D07AD"/>
    <w:rsid w:val="001D0A3D"/>
    <w:rsid w:val="001D1053"/>
    <w:rsid w:val="001D12E9"/>
    <w:rsid w:val="001D15B4"/>
    <w:rsid w:val="001D1620"/>
    <w:rsid w:val="001D1672"/>
    <w:rsid w:val="001D182A"/>
    <w:rsid w:val="001D1D13"/>
    <w:rsid w:val="001D22EB"/>
    <w:rsid w:val="001D2739"/>
    <w:rsid w:val="001D2864"/>
    <w:rsid w:val="001D2CCC"/>
    <w:rsid w:val="001D311E"/>
    <w:rsid w:val="001D3165"/>
    <w:rsid w:val="001D3C5B"/>
    <w:rsid w:val="001D3F27"/>
    <w:rsid w:val="001D4146"/>
    <w:rsid w:val="001D4319"/>
    <w:rsid w:val="001D4327"/>
    <w:rsid w:val="001D4406"/>
    <w:rsid w:val="001D485C"/>
    <w:rsid w:val="001D4D37"/>
    <w:rsid w:val="001D4E21"/>
    <w:rsid w:val="001D51F7"/>
    <w:rsid w:val="001D5E97"/>
    <w:rsid w:val="001D5F77"/>
    <w:rsid w:val="001D61B2"/>
    <w:rsid w:val="001D620F"/>
    <w:rsid w:val="001D62C5"/>
    <w:rsid w:val="001D6677"/>
    <w:rsid w:val="001D68E1"/>
    <w:rsid w:val="001D6C71"/>
    <w:rsid w:val="001D6DF6"/>
    <w:rsid w:val="001D70B3"/>
    <w:rsid w:val="001D7390"/>
    <w:rsid w:val="001D76DD"/>
    <w:rsid w:val="001D76EF"/>
    <w:rsid w:val="001D788A"/>
    <w:rsid w:val="001D7967"/>
    <w:rsid w:val="001D79C6"/>
    <w:rsid w:val="001D7FB3"/>
    <w:rsid w:val="001E061C"/>
    <w:rsid w:val="001E06BF"/>
    <w:rsid w:val="001E0899"/>
    <w:rsid w:val="001E0D02"/>
    <w:rsid w:val="001E0D04"/>
    <w:rsid w:val="001E14EA"/>
    <w:rsid w:val="001E1C5D"/>
    <w:rsid w:val="001E1F34"/>
    <w:rsid w:val="001E266E"/>
    <w:rsid w:val="001E269F"/>
    <w:rsid w:val="001E2A1D"/>
    <w:rsid w:val="001E2E81"/>
    <w:rsid w:val="001E358C"/>
    <w:rsid w:val="001E378E"/>
    <w:rsid w:val="001E38B0"/>
    <w:rsid w:val="001E3A69"/>
    <w:rsid w:val="001E3A89"/>
    <w:rsid w:val="001E3A9F"/>
    <w:rsid w:val="001E3B4F"/>
    <w:rsid w:val="001E3D61"/>
    <w:rsid w:val="001E44EF"/>
    <w:rsid w:val="001E46C6"/>
    <w:rsid w:val="001E473B"/>
    <w:rsid w:val="001E4A39"/>
    <w:rsid w:val="001E4C1A"/>
    <w:rsid w:val="001E4C2F"/>
    <w:rsid w:val="001E4F44"/>
    <w:rsid w:val="001E4FCC"/>
    <w:rsid w:val="001E4FDA"/>
    <w:rsid w:val="001E515F"/>
    <w:rsid w:val="001E532E"/>
    <w:rsid w:val="001E539A"/>
    <w:rsid w:val="001E53AA"/>
    <w:rsid w:val="001E589D"/>
    <w:rsid w:val="001E5928"/>
    <w:rsid w:val="001E5A27"/>
    <w:rsid w:val="001E5F6B"/>
    <w:rsid w:val="001E5FA5"/>
    <w:rsid w:val="001E5FA6"/>
    <w:rsid w:val="001E6009"/>
    <w:rsid w:val="001E6174"/>
    <w:rsid w:val="001E63A5"/>
    <w:rsid w:val="001E647F"/>
    <w:rsid w:val="001E65AC"/>
    <w:rsid w:val="001E66A2"/>
    <w:rsid w:val="001E66F5"/>
    <w:rsid w:val="001E685E"/>
    <w:rsid w:val="001E6B55"/>
    <w:rsid w:val="001E6F87"/>
    <w:rsid w:val="001E6F9D"/>
    <w:rsid w:val="001E7136"/>
    <w:rsid w:val="001E718B"/>
    <w:rsid w:val="001E747B"/>
    <w:rsid w:val="001E7C1B"/>
    <w:rsid w:val="001F0016"/>
    <w:rsid w:val="001F04C2"/>
    <w:rsid w:val="001F075E"/>
    <w:rsid w:val="001F0958"/>
    <w:rsid w:val="001F0B79"/>
    <w:rsid w:val="001F0B7A"/>
    <w:rsid w:val="001F0DF5"/>
    <w:rsid w:val="001F13AC"/>
    <w:rsid w:val="001F1B4D"/>
    <w:rsid w:val="001F1D42"/>
    <w:rsid w:val="001F1E4F"/>
    <w:rsid w:val="001F1F2E"/>
    <w:rsid w:val="001F213C"/>
    <w:rsid w:val="001F2AF9"/>
    <w:rsid w:val="001F2C52"/>
    <w:rsid w:val="001F2EA0"/>
    <w:rsid w:val="001F2F39"/>
    <w:rsid w:val="001F2FCB"/>
    <w:rsid w:val="001F35BC"/>
    <w:rsid w:val="001F3B3A"/>
    <w:rsid w:val="001F3CCE"/>
    <w:rsid w:val="001F3DD3"/>
    <w:rsid w:val="001F4087"/>
    <w:rsid w:val="001F4230"/>
    <w:rsid w:val="001F44AB"/>
    <w:rsid w:val="001F4949"/>
    <w:rsid w:val="001F49D6"/>
    <w:rsid w:val="001F4AED"/>
    <w:rsid w:val="001F4D32"/>
    <w:rsid w:val="001F5187"/>
    <w:rsid w:val="001F5476"/>
    <w:rsid w:val="001F5AEB"/>
    <w:rsid w:val="001F5F63"/>
    <w:rsid w:val="001F5F9C"/>
    <w:rsid w:val="001F6004"/>
    <w:rsid w:val="001F61E1"/>
    <w:rsid w:val="001F64F0"/>
    <w:rsid w:val="001F6567"/>
    <w:rsid w:val="001F6CAB"/>
    <w:rsid w:val="001F6D9A"/>
    <w:rsid w:val="001F722D"/>
    <w:rsid w:val="001F72CF"/>
    <w:rsid w:val="001F733F"/>
    <w:rsid w:val="001F76B9"/>
    <w:rsid w:val="001F7AF4"/>
    <w:rsid w:val="001F7BE4"/>
    <w:rsid w:val="001F7F37"/>
    <w:rsid w:val="0020000B"/>
    <w:rsid w:val="002004D3"/>
    <w:rsid w:val="0020070E"/>
    <w:rsid w:val="00200789"/>
    <w:rsid w:val="002007A5"/>
    <w:rsid w:val="00200C4D"/>
    <w:rsid w:val="00200F48"/>
    <w:rsid w:val="0020142B"/>
    <w:rsid w:val="00201792"/>
    <w:rsid w:val="00201BBB"/>
    <w:rsid w:val="00201D5C"/>
    <w:rsid w:val="00201DF2"/>
    <w:rsid w:val="0020249F"/>
    <w:rsid w:val="00202A67"/>
    <w:rsid w:val="00202A89"/>
    <w:rsid w:val="00202DBC"/>
    <w:rsid w:val="00202EB7"/>
    <w:rsid w:val="002030EF"/>
    <w:rsid w:val="002031B2"/>
    <w:rsid w:val="002032FE"/>
    <w:rsid w:val="002037CF"/>
    <w:rsid w:val="002037E6"/>
    <w:rsid w:val="00203A7F"/>
    <w:rsid w:val="0020439D"/>
    <w:rsid w:val="00204D79"/>
    <w:rsid w:val="00205815"/>
    <w:rsid w:val="00205C9E"/>
    <w:rsid w:val="00205FA1"/>
    <w:rsid w:val="00206186"/>
    <w:rsid w:val="002063A3"/>
    <w:rsid w:val="00206666"/>
    <w:rsid w:val="00206C58"/>
    <w:rsid w:val="00206FDC"/>
    <w:rsid w:val="00207740"/>
    <w:rsid w:val="0020789D"/>
    <w:rsid w:val="0021047D"/>
    <w:rsid w:val="00210648"/>
    <w:rsid w:val="002109AB"/>
    <w:rsid w:val="0021135A"/>
    <w:rsid w:val="00211830"/>
    <w:rsid w:val="002119D2"/>
    <w:rsid w:val="002119F3"/>
    <w:rsid w:val="00211A39"/>
    <w:rsid w:val="00211A64"/>
    <w:rsid w:val="00211BCE"/>
    <w:rsid w:val="00211C21"/>
    <w:rsid w:val="0021223B"/>
    <w:rsid w:val="002137ED"/>
    <w:rsid w:val="0021389E"/>
    <w:rsid w:val="00213A83"/>
    <w:rsid w:val="00213BD7"/>
    <w:rsid w:val="00213CCF"/>
    <w:rsid w:val="00213FEC"/>
    <w:rsid w:val="002142C7"/>
    <w:rsid w:val="00214492"/>
    <w:rsid w:val="00214CB6"/>
    <w:rsid w:val="00214D36"/>
    <w:rsid w:val="00214F11"/>
    <w:rsid w:val="002158D4"/>
    <w:rsid w:val="002158DE"/>
    <w:rsid w:val="00215B71"/>
    <w:rsid w:val="00215C59"/>
    <w:rsid w:val="00215E76"/>
    <w:rsid w:val="00215EE9"/>
    <w:rsid w:val="00215FF2"/>
    <w:rsid w:val="00216146"/>
    <w:rsid w:val="00216C2A"/>
    <w:rsid w:val="00216DB5"/>
    <w:rsid w:val="00216E5B"/>
    <w:rsid w:val="00217154"/>
    <w:rsid w:val="002172CC"/>
    <w:rsid w:val="00217680"/>
    <w:rsid w:val="0021771C"/>
    <w:rsid w:val="00217C72"/>
    <w:rsid w:val="00220400"/>
    <w:rsid w:val="00220A70"/>
    <w:rsid w:val="00221CF5"/>
    <w:rsid w:val="00222508"/>
    <w:rsid w:val="00222806"/>
    <w:rsid w:val="002228DC"/>
    <w:rsid w:val="002229FC"/>
    <w:rsid w:val="0022328A"/>
    <w:rsid w:val="002232A5"/>
    <w:rsid w:val="0022333C"/>
    <w:rsid w:val="002236AD"/>
    <w:rsid w:val="0022370D"/>
    <w:rsid w:val="002239E2"/>
    <w:rsid w:val="00223F67"/>
    <w:rsid w:val="00223FFD"/>
    <w:rsid w:val="00224498"/>
    <w:rsid w:val="00224603"/>
    <w:rsid w:val="0022484F"/>
    <w:rsid w:val="00224E01"/>
    <w:rsid w:val="00224FF4"/>
    <w:rsid w:val="00225105"/>
    <w:rsid w:val="002253F5"/>
    <w:rsid w:val="00225623"/>
    <w:rsid w:val="00225AB7"/>
    <w:rsid w:val="00226024"/>
    <w:rsid w:val="002260D9"/>
    <w:rsid w:val="0022626F"/>
    <w:rsid w:val="00226391"/>
    <w:rsid w:val="002267AF"/>
    <w:rsid w:val="0022764E"/>
    <w:rsid w:val="00227A49"/>
    <w:rsid w:val="00227B34"/>
    <w:rsid w:val="002306EE"/>
    <w:rsid w:val="00230AF0"/>
    <w:rsid w:val="00230C0D"/>
    <w:rsid w:val="00230E1D"/>
    <w:rsid w:val="002314D3"/>
    <w:rsid w:val="0023176D"/>
    <w:rsid w:val="00231CD6"/>
    <w:rsid w:val="00231CE9"/>
    <w:rsid w:val="00231F00"/>
    <w:rsid w:val="002320AD"/>
    <w:rsid w:val="002321CF"/>
    <w:rsid w:val="00232317"/>
    <w:rsid w:val="00232334"/>
    <w:rsid w:val="0023244A"/>
    <w:rsid w:val="002325CB"/>
    <w:rsid w:val="0023263E"/>
    <w:rsid w:val="00232934"/>
    <w:rsid w:val="00232C3A"/>
    <w:rsid w:val="00232FF0"/>
    <w:rsid w:val="00233076"/>
    <w:rsid w:val="002339D2"/>
    <w:rsid w:val="00233BCC"/>
    <w:rsid w:val="00233EA6"/>
    <w:rsid w:val="0023421F"/>
    <w:rsid w:val="00234308"/>
    <w:rsid w:val="00234461"/>
    <w:rsid w:val="002346C1"/>
    <w:rsid w:val="002347FE"/>
    <w:rsid w:val="00234A91"/>
    <w:rsid w:val="00234E8D"/>
    <w:rsid w:val="002352CE"/>
    <w:rsid w:val="00235C45"/>
    <w:rsid w:val="00235C85"/>
    <w:rsid w:val="00235FD4"/>
    <w:rsid w:val="002360AC"/>
    <w:rsid w:val="0023636E"/>
    <w:rsid w:val="0023680D"/>
    <w:rsid w:val="00236A23"/>
    <w:rsid w:val="00236B56"/>
    <w:rsid w:val="00237487"/>
    <w:rsid w:val="00237A06"/>
    <w:rsid w:val="00237BEA"/>
    <w:rsid w:val="00237F1C"/>
    <w:rsid w:val="00240362"/>
    <w:rsid w:val="0024039A"/>
    <w:rsid w:val="00240D05"/>
    <w:rsid w:val="00240E42"/>
    <w:rsid w:val="0024109B"/>
    <w:rsid w:val="0024160B"/>
    <w:rsid w:val="0024193C"/>
    <w:rsid w:val="00241982"/>
    <w:rsid w:val="00241AC9"/>
    <w:rsid w:val="00241BB2"/>
    <w:rsid w:val="00241E45"/>
    <w:rsid w:val="00241E55"/>
    <w:rsid w:val="00241FC5"/>
    <w:rsid w:val="002420F1"/>
    <w:rsid w:val="00242330"/>
    <w:rsid w:val="0024356B"/>
    <w:rsid w:val="0024393A"/>
    <w:rsid w:val="00243E34"/>
    <w:rsid w:val="00244083"/>
    <w:rsid w:val="002441BA"/>
    <w:rsid w:val="00244560"/>
    <w:rsid w:val="00244B80"/>
    <w:rsid w:val="00245316"/>
    <w:rsid w:val="00245409"/>
    <w:rsid w:val="00245474"/>
    <w:rsid w:val="002454C9"/>
    <w:rsid w:val="00245592"/>
    <w:rsid w:val="002456E2"/>
    <w:rsid w:val="00245871"/>
    <w:rsid w:val="00245919"/>
    <w:rsid w:val="00245A68"/>
    <w:rsid w:val="00245B31"/>
    <w:rsid w:val="00245BF4"/>
    <w:rsid w:val="00245CC6"/>
    <w:rsid w:val="00245E37"/>
    <w:rsid w:val="0024605D"/>
    <w:rsid w:val="002466B0"/>
    <w:rsid w:val="002466F3"/>
    <w:rsid w:val="002467B4"/>
    <w:rsid w:val="00246AA3"/>
    <w:rsid w:val="00247A0F"/>
    <w:rsid w:val="00247C12"/>
    <w:rsid w:val="00247D0A"/>
    <w:rsid w:val="0025019F"/>
    <w:rsid w:val="00250836"/>
    <w:rsid w:val="00250F62"/>
    <w:rsid w:val="00251288"/>
    <w:rsid w:val="0025141F"/>
    <w:rsid w:val="0025172F"/>
    <w:rsid w:val="002520FB"/>
    <w:rsid w:val="002529A7"/>
    <w:rsid w:val="00252AA4"/>
    <w:rsid w:val="00252D83"/>
    <w:rsid w:val="00252DAF"/>
    <w:rsid w:val="00252ED3"/>
    <w:rsid w:val="00253088"/>
    <w:rsid w:val="00253277"/>
    <w:rsid w:val="00253290"/>
    <w:rsid w:val="0025352E"/>
    <w:rsid w:val="00253695"/>
    <w:rsid w:val="00253705"/>
    <w:rsid w:val="00253874"/>
    <w:rsid w:val="0025584D"/>
    <w:rsid w:val="0025593C"/>
    <w:rsid w:val="00255CCA"/>
    <w:rsid w:val="00255E29"/>
    <w:rsid w:val="002566DE"/>
    <w:rsid w:val="00256766"/>
    <w:rsid w:val="00256AEE"/>
    <w:rsid w:val="0025741E"/>
    <w:rsid w:val="00257716"/>
    <w:rsid w:val="002577F4"/>
    <w:rsid w:val="002601CC"/>
    <w:rsid w:val="002605B0"/>
    <w:rsid w:val="00260651"/>
    <w:rsid w:val="0026082C"/>
    <w:rsid w:val="00260A50"/>
    <w:rsid w:val="00260C24"/>
    <w:rsid w:val="00260D40"/>
    <w:rsid w:val="00260F43"/>
    <w:rsid w:val="0026109E"/>
    <w:rsid w:val="00261389"/>
    <w:rsid w:val="002614B1"/>
    <w:rsid w:val="002616D8"/>
    <w:rsid w:val="002619CE"/>
    <w:rsid w:val="002622BE"/>
    <w:rsid w:val="002622CF"/>
    <w:rsid w:val="002625DB"/>
    <w:rsid w:val="00262775"/>
    <w:rsid w:val="00263220"/>
    <w:rsid w:val="0026366C"/>
    <w:rsid w:val="00263991"/>
    <w:rsid w:val="00263EF4"/>
    <w:rsid w:val="00263FAB"/>
    <w:rsid w:val="00264274"/>
    <w:rsid w:val="0026467E"/>
    <w:rsid w:val="00264CD3"/>
    <w:rsid w:val="00264FCD"/>
    <w:rsid w:val="002650B7"/>
    <w:rsid w:val="00265CAF"/>
    <w:rsid w:val="00265F5D"/>
    <w:rsid w:val="0026640C"/>
    <w:rsid w:val="00266BE2"/>
    <w:rsid w:val="00267041"/>
    <w:rsid w:val="00267260"/>
    <w:rsid w:val="00267402"/>
    <w:rsid w:val="00267BCA"/>
    <w:rsid w:val="00267D46"/>
    <w:rsid w:val="002703EA"/>
    <w:rsid w:val="00270C18"/>
    <w:rsid w:val="00270C23"/>
    <w:rsid w:val="00270C4E"/>
    <w:rsid w:val="00270E50"/>
    <w:rsid w:val="00270F89"/>
    <w:rsid w:val="00270FD0"/>
    <w:rsid w:val="00271B7A"/>
    <w:rsid w:val="00271CD4"/>
    <w:rsid w:val="002722EA"/>
    <w:rsid w:val="00272313"/>
    <w:rsid w:val="00272853"/>
    <w:rsid w:val="00272F27"/>
    <w:rsid w:val="00273109"/>
    <w:rsid w:val="00273BC0"/>
    <w:rsid w:val="00273C5A"/>
    <w:rsid w:val="00273F15"/>
    <w:rsid w:val="002743A4"/>
    <w:rsid w:val="002745B5"/>
    <w:rsid w:val="00274CA6"/>
    <w:rsid w:val="00274EAD"/>
    <w:rsid w:val="002751C4"/>
    <w:rsid w:val="00275763"/>
    <w:rsid w:val="00275BA5"/>
    <w:rsid w:val="00275E2D"/>
    <w:rsid w:val="00276177"/>
    <w:rsid w:val="00276293"/>
    <w:rsid w:val="00276300"/>
    <w:rsid w:val="00276CD0"/>
    <w:rsid w:val="00276EAB"/>
    <w:rsid w:val="002773BB"/>
    <w:rsid w:val="002773C3"/>
    <w:rsid w:val="002774E1"/>
    <w:rsid w:val="0027767F"/>
    <w:rsid w:val="00277C3D"/>
    <w:rsid w:val="00277DD9"/>
    <w:rsid w:val="00280198"/>
    <w:rsid w:val="002808AB"/>
    <w:rsid w:val="00280E28"/>
    <w:rsid w:val="00280EA2"/>
    <w:rsid w:val="002814BD"/>
    <w:rsid w:val="002818C1"/>
    <w:rsid w:val="00281C74"/>
    <w:rsid w:val="00281DF9"/>
    <w:rsid w:val="00282167"/>
    <w:rsid w:val="00282811"/>
    <w:rsid w:val="00282927"/>
    <w:rsid w:val="00282AB4"/>
    <w:rsid w:val="00282BB3"/>
    <w:rsid w:val="00283E82"/>
    <w:rsid w:val="00283F5D"/>
    <w:rsid w:val="00284164"/>
    <w:rsid w:val="00284EC8"/>
    <w:rsid w:val="0028559A"/>
    <w:rsid w:val="00285651"/>
    <w:rsid w:val="00285DDE"/>
    <w:rsid w:val="0028603D"/>
    <w:rsid w:val="0028617D"/>
    <w:rsid w:val="0028622C"/>
    <w:rsid w:val="0028633C"/>
    <w:rsid w:val="0028646E"/>
    <w:rsid w:val="00286599"/>
    <w:rsid w:val="00286A67"/>
    <w:rsid w:val="00286BC4"/>
    <w:rsid w:val="00286DD5"/>
    <w:rsid w:val="00286E94"/>
    <w:rsid w:val="00286F9A"/>
    <w:rsid w:val="00287B65"/>
    <w:rsid w:val="00287C11"/>
    <w:rsid w:val="00287F8C"/>
    <w:rsid w:val="00290095"/>
    <w:rsid w:val="00290276"/>
    <w:rsid w:val="0029038D"/>
    <w:rsid w:val="002903E8"/>
    <w:rsid w:val="00290479"/>
    <w:rsid w:val="002904CE"/>
    <w:rsid w:val="0029093A"/>
    <w:rsid w:val="00290955"/>
    <w:rsid w:val="00290DE2"/>
    <w:rsid w:val="0029112F"/>
    <w:rsid w:val="00291168"/>
    <w:rsid w:val="002912FE"/>
    <w:rsid w:val="00291322"/>
    <w:rsid w:val="002915B4"/>
    <w:rsid w:val="00291B05"/>
    <w:rsid w:val="00291C5B"/>
    <w:rsid w:val="00291D74"/>
    <w:rsid w:val="00292057"/>
    <w:rsid w:val="002923A7"/>
    <w:rsid w:val="0029270C"/>
    <w:rsid w:val="00292E6F"/>
    <w:rsid w:val="00293073"/>
    <w:rsid w:val="00293300"/>
    <w:rsid w:val="00293840"/>
    <w:rsid w:val="0029386B"/>
    <w:rsid w:val="00293AA9"/>
    <w:rsid w:val="00293B39"/>
    <w:rsid w:val="00293B78"/>
    <w:rsid w:val="00293CE4"/>
    <w:rsid w:val="00293E9C"/>
    <w:rsid w:val="00293EEF"/>
    <w:rsid w:val="002942A2"/>
    <w:rsid w:val="0029435C"/>
    <w:rsid w:val="002944BB"/>
    <w:rsid w:val="00294C02"/>
    <w:rsid w:val="00294C86"/>
    <w:rsid w:val="00294FD0"/>
    <w:rsid w:val="002952BA"/>
    <w:rsid w:val="00295384"/>
    <w:rsid w:val="002953FF"/>
    <w:rsid w:val="00295962"/>
    <w:rsid w:val="00295AEA"/>
    <w:rsid w:val="00295D86"/>
    <w:rsid w:val="00295E9A"/>
    <w:rsid w:val="002964FE"/>
    <w:rsid w:val="00296794"/>
    <w:rsid w:val="00296FB7"/>
    <w:rsid w:val="00297333"/>
    <w:rsid w:val="00297BF4"/>
    <w:rsid w:val="00297D41"/>
    <w:rsid w:val="00297E9B"/>
    <w:rsid w:val="002A0014"/>
    <w:rsid w:val="002A05AE"/>
    <w:rsid w:val="002A05B7"/>
    <w:rsid w:val="002A060B"/>
    <w:rsid w:val="002A0C8B"/>
    <w:rsid w:val="002A0D56"/>
    <w:rsid w:val="002A1002"/>
    <w:rsid w:val="002A141B"/>
    <w:rsid w:val="002A1574"/>
    <w:rsid w:val="002A1656"/>
    <w:rsid w:val="002A178E"/>
    <w:rsid w:val="002A1965"/>
    <w:rsid w:val="002A2225"/>
    <w:rsid w:val="002A2597"/>
    <w:rsid w:val="002A2F02"/>
    <w:rsid w:val="002A3054"/>
    <w:rsid w:val="002A30B6"/>
    <w:rsid w:val="002A30D0"/>
    <w:rsid w:val="002A3102"/>
    <w:rsid w:val="002A3775"/>
    <w:rsid w:val="002A3C8F"/>
    <w:rsid w:val="002A3DB7"/>
    <w:rsid w:val="002A40D2"/>
    <w:rsid w:val="002A41C4"/>
    <w:rsid w:val="002A42E9"/>
    <w:rsid w:val="002A4341"/>
    <w:rsid w:val="002A504E"/>
    <w:rsid w:val="002A596B"/>
    <w:rsid w:val="002A5E27"/>
    <w:rsid w:val="002A5F22"/>
    <w:rsid w:val="002A5F30"/>
    <w:rsid w:val="002A5FD7"/>
    <w:rsid w:val="002A61EB"/>
    <w:rsid w:val="002A64CD"/>
    <w:rsid w:val="002A679C"/>
    <w:rsid w:val="002A67A3"/>
    <w:rsid w:val="002A6B10"/>
    <w:rsid w:val="002A6C7E"/>
    <w:rsid w:val="002A6F53"/>
    <w:rsid w:val="002A6FE1"/>
    <w:rsid w:val="002A7423"/>
    <w:rsid w:val="002A7603"/>
    <w:rsid w:val="002A789C"/>
    <w:rsid w:val="002A794B"/>
    <w:rsid w:val="002A7B50"/>
    <w:rsid w:val="002A7C28"/>
    <w:rsid w:val="002A7C38"/>
    <w:rsid w:val="002A7F73"/>
    <w:rsid w:val="002A7FE3"/>
    <w:rsid w:val="002B0607"/>
    <w:rsid w:val="002B0985"/>
    <w:rsid w:val="002B0D91"/>
    <w:rsid w:val="002B11C7"/>
    <w:rsid w:val="002B137F"/>
    <w:rsid w:val="002B1492"/>
    <w:rsid w:val="002B15D3"/>
    <w:rsid w:val="002B16EF"/>
    <w:rsid w:val="002B1DAC"/>
    <w:rsid w:val="002B2252"/>
    <w:rsid w:val="002B2A8C"/>
    <w:rsid w:val="002B2B87"/>
    <w:rsid w:val="002B2C09"/>
    <w:rsid w:val="002B2DE1"/>
    <w:rsid w:val="002B2FB0"/>
    <w:rsid w:val="002B33AF"/>
    <w:rsid w:val="002B3D36"/>
    <w:rsid w:val="002B3E83"/>
    <w:rsid w:val="002B40AA"/>
    <w:rsid w:val="002B42D8"/>
    <w:rsid w:val="002B4407"/>
    <w:rsid w:val="002B45F1"/>
    <w:rsid w:val="002B4BED"/>
    <w:rsid w:val="002B502D"/>
    <w:rsid w:val="002B53A7"/>
    <w:rsid w:val="002B54C6"/>
    <w:rsid w:val="002B552A"/>
    <w:rsid w:val="002B570D"/>
    <w:rsid w:val="002B5892"/>
    <w:rsid w:val="002B5A03"/>
    <w:rsid w:val="002B5BED"/>
    <w:rsid w:val="002B5FBB"/>
    <w:rsid w:val="002B61B3"/>
    <w:rsid w:val="002B61F6"/>
    <w:rsid w:val="002B6851"/>
    <w:rsid w:val="002B6960"/>
    <w:rsid w:val="002B70A5"/>
    <w:rsid w:val="002B71A5"/>
    <w:rsid w:val="002B7423"/>
    <w:rsid w:val="002B79BF"/>
    <w:rsid w:val="002B7CAA"/>
    <w:rsid w:val="002B7CDE"/>
    <w:rsid w:val="002C0318"/>
    <w:rsid w:val="002C0592"/>
    <w:rsid w:val="002C090E"/>
    <w:rsid w:val="002C0DFF"/>
    <w:rsid w:val="002C0E20"/>
    <w:rsid w:val="002C1140"/>
    <w:rsid w:val="002C1276"/>
    <w:rsid w:val="002C1322"/>
    <w:rsid w:val="002C151E"/>
    <w:rsid w:val="002C163C"/>
    <w:rsid w:val="002C1778"/>
    <w:rsid w:val="002C1C8C"/>
    <w:rsid w:val="002C1CDB"/>
    <w:rsid w:val="002C2604"/>
    <w:rsid w:val="002C2898"/>
    <w:rsid w:val="002C2CB6"/>
    <w:rsid w:val="002C2F73"/>
    <w:rsid w:val="002C303A"/>
    <w:rsid w:val="002C335F"/>
    <w:rsid w:val="002C36B1"/>
    <w:rsid w:val="002C445C"/>
    <w:rsid w:val="002C4666"/>
    <w:rsid w:val="002C4729"/>
    <w:rsid w:val="002C4A73"/>
    <w:rsid w:val="002C4B0E"/>
    <w:rsid w:val="002C4BA2"/>
    <w:rsid w:val="002C5166"/>
    <w:rsid w:val="002C5188"/>
    <w:rsid w:val="002C5192"/>
    <w:rsid w:val="002C51D6"/>
    <w:rsid w:val="002C538D"/>
    <w:rsid w:val="002C5F51"/>
    <w:rsid w:val="002C6A7B"/>
    <w:rsid w:val="002C6BA5"/>
    <w:rsid w:val="002C6F8E"/>
    <w:rsid w:val="002C73A7"/>
    <w:rsid w:val="002C73B2"/>
    <w:rsid w:val="002C757A"/>
    <w:rsid w:val="002C77C8"/>
    <w:rsid w:val="002C7827"/>
    <w:rsid w:val="002C7ABF"/>
    <w:rsid w:val="002C7AD1"/>
    <w:rsid w:val="002D0528"/>
    <w:rsid w:val="002D08BD"/>
    <w:rsid w:val="002D09B1"/>
    <w:rsid w:val="002D0DDA"/>
    <w:rsid w:val="002D1357"/>
    <w:rsid w:val="002D1616"/>
    <w:rsid w:val="002D1670"/>
    <w:rsid w:val="002D1994"/>
    <w:rsid w:val="002D1A66"/>
    <w:rsid w:val="002D2031"/>
    <w:rsid w:val="002D22A4"/>
    <w:rsid w:val="002D2445"/>
    <w:rsid w:val="002D24C6"/>
    <w:rsid w:val="002D26D5"/>
    <w:rsid w:val="002D2B29"/>
    <w:rsid w:val="002D2B3A"/>
    <w:rsid w:val="002D3045"/>
    <w:rsid w:val="002D30CF"/>
    <w:rsid w:val="002D314B"/>
    <w:rsid w:val="002D34DF"/>
    <w:rsid w:val="002D382C"/>
    <w:rsid w:val="002D38A2"/>
    <w:rsid w:val="002D463E"/>
    <w:rsid w:val="002D49F8"/>
    <w:rsid w:val="002D4A62"/>
    <w:rsid w:val="002D4BD1"/>
    <w:rsid w:val="002D4E17"/>
    <w:rsid w:val="002D53F4"/>
    <w:rsid w:val="002D5CEB"/>
    <w:rsid w:val="002D5E94"/>
    <w:rsid w:val="002D5FFB"/>
    <w:rsid w:val="002D62B6"/>
    <w:rsid w:val="002D6526"/>
    <w:rsid w:val="002D750E"/>
    <w:rsid w:val="002D78E8"/>
    <w:rsid w:val="002D7B6E"/>
    <w:rsid w:val="002D7F32"/>
    <w:rsid w:val="002D7F88"/>
    <w:rsid w:val="002E00A7"/>
    <w:rsid w:val="002E017D"/>
    <w:rsid w:val="002E023D"/>
    <w:rsid w:val="002E0404"/>
    <w:rsid w:val="002E0979"/>
    <w:rsid w:val="002E0BCA"/>
    <w:rsid w:val="002E0E63"/>
    <w:rsid w:val="002E0F75"/>
    <w:rsid w:val="002E14E2"/>
    <w:rsid w:val="002E15E5"/>
    <w:rsid w:val="002E1AE5"/>
    <w:rsid w:val="002E1CC0"/>
    <w:rsid w:val="002E1F27"/>
    <w:rsid w:val="002E22AA"/>
    <w:rsid w:val="002E23EE"/>
    <w:rsid w:val="002E26B9"/>
    <w:rsid w:val="002E270E"/>
    <w:rsid w:val="002E29F1"/>
    <w:rsid w:val="002E2AD5"/>
    <w:rsid w:val="002E2B6A"/>
    <w:rsid w:val="002E2D73"/>
    <w:rsid w:val="002E3112"/>
    <w:rsid w:val="002E3144"/>
    <w:rsid w:val="002E3E14"/>
    <w:rsid w:val="002E4BC8"/>
    <w:rsid w:val="002E4DC3"/>
    <w:rsid w:val="002E4E43"/>
    <w:rsid w:val="002E4EA3"/>
    <w:rsid w:val="002E55FE"/>
    <w:rsid w:val="002E563A"/>
    <w:rsid w:val="002E59A9"/>
    <w:rsid w:val="002E5C5F"/>
    <w:rsid w:val="002E5F37"/>
    <w:rsid w:val="002E6091"/>
    <w:rsid w:val="002E62E7"/>
    <w:rsid w:val="002E6352"/>
    <w:rsid w:val="002E6655"/>
    <w:rsid w:val="002E685B"/>
    <w:rsid w:val="002E68C7"/>
    <w:rsid w:val="002E698D"/>
    <w:rsid w:val="002E6A5E"/>
    <w:rsid w:val="002E6CC1"/>
    <w:rsid w:val="002E6EF6"/>
    <w:rsid w:val="002E781E"/>
    <w:rsid w:val="002E7D14"/>
    <w:rsid w:val="002E7F6C"/>
    <w:rsid w:val="002E7FD9"/>
    <w:rsid w:val="002F059E"/>
    <w:rsid w:val="002F060C"/>
    <w:rsid w:val="002F07B9"/>
    <w:rsid w:val="002F1442"/>
    <w:rsid w:val="002F14DF"/>
    <w:rsid w:val="002F17CA"/>
    <w:rsid w:val="002F1970"/>
    <w:rsid w:val="002F1DC6"/>
    <w:rsid w:val="002F1FEB"/>
    <w:rsid w:val="002F214F"/>
    <w:rsid w:val="002F231E"/>
    <w:rsid w:val="002F249E"/>
    <w:rsid w:val="002F2631"/>
    <w:rsid w:val="002F2BFA"/>
    <w:rsid w:val="002F2EB2"/>
    <w:rsid w:val="002F2FBA"/>
    <w:rsid w:val="002F3264"/>
    <w:rsid w:val="002F38BF"/>
    <w:rsid w:val="002F4048"/>
    <w:rsid w:val="002F41F4"/>
    <w:rsid w:val="002F4972"/>
    <w:rsid w:val="002F502F"/>
    <w:rsid w:val="002F50D6"/>
    <w:rsid w:val="002F53FC"/>
    <w:rsid w:val="002F5460"/>
    <w:rsid w:val="002F54CC"/>
    <w:rsid w:val="002F59C7"/>
    <w:rsid w:val="002F5BBA"/>
    <w:rsid w:val="002F5DD0"/>
    <w:rsid w:val="002F5EB0"/>
    <w:rsid w:val="002F633B"/>
    <w:rsid w:val="002F6771"/>
    <w:rsid w:val="002F6A21"/>
    <w:rsid w:val="002F6DCB"/>
    <w:rsid w:val="002F72F3"/>
    <w:rsid w:val="002F78EA"/>
    <w:rsid w:val="002F79E8"/>
    <w:rsid w:val="002F7EEF"/>
    <w:rsid w:val="003006F2"/>
    <w:rsid w:val="00300744"/>
    <w:rsid w:val="00300773"/>
    <w:rsid w:val="00300959"/>
    <w:rsid w:val="00300C78"/>
    <w:rsid w:val="00300FFA"/>
    <w:rsid w:val="003010C3"/>
    <w:rsid w:val="003011B9"/>
    <w:rsid w:val="00301211"/>
    <w:rsid w:val="0030153B"/>
    <w:rsid w:val="0030169D"/>
    <w:rsid w:val="00301756"/>
    <w:rsid w:val="003022B3"/>
    <w:rsid w:val="003023CC"/>
    <w:rsid w:val="00302582"/>
    <w:rsid w:val="003028AD"/>
    <w:rsid w:val="00302966"/>
    <w:rsid w:val="00302FD9"/>
    <w:rsid w:val="003032E1"/>
    <w:rsid w:val="003036FB"/>
    <w:rsid w:val="00303703"/>
    <w:rsid w:val="003039CA"/>
    <w:rsid w:val="00303CCB"/>
    <w:rsid w:val="00303D98"/>
    <w:rsid w:val="00303EE2"/>
    <w:rsid w:val="0030424B"/>
    <w:rsid w:val="00304CD3"/>
    <w:rsid w:val="00304E45"/>
    <w:rsid w:val="0030502E"/>
    <w:rsid w:val="00305107"/>
    <w:rsid w:val="00305230"/>
    <w:rsid w:val="0030524E"/>
    <w:rsid w:val="00305256"/>
    <w:rsid w:val="003052C5"/>
    <w:rsid w:val="003054A5"/>
    <w:rsid w:val="0030586F"/>
    <w:rsid w:val="00305EA6"/>
    <w:rsid w:val="00305EA9"/>
    <w:rsid w:val="003060EB"/>
    <w:rsid w:val="0030616A"/>
    <w:rsid w:val="00306196"/>
    <w:rsid w:val="0030625B"/>
    <w:rsid w:val="00306296"/>
    <w:rsid w:val="003062A2"/>
    <w:rsid w:val="003067D2"/>
    <w:rsid w:val="003067D3"/>
    <w:rsid w:val="003069EF"/>
    <w:rsid w:val="00306A32"/>
    <w:rsid w:val="00306D22"/>
    <w:rsid w:val="0030713A"/>
    <w:rsid w:val="003072F5"/>
    <w:rsid w:val="003079E1"/>
    <w:rsid w:val="003079E8"/>
    <w:rsid w:val="00307B99"/>
    <w:rsid w:val="00307BB9"/>
    <w:rsid w:val="00310137"/>
    <w:rsid w:val="0031020E"/>
    <w:rsid w:val="00310379"/>
    <w:rsid w:val="003103B2"/>
    <w:rsid w:val="003107FC"/>
    <w:rsid w:val="003108C1"/>
    <w:rsid w:val="00310ADE"/>
    <w:rsid w:val="00310D10"/>
    <w:rsid w:val="00310D58"/>
    <w:rsid w:val="00310FB8"/>
    <w:rsid w:val="003115C1"/>
    <w:rsid w:val="0031172F"/>
    <w:rsid w:val="00311F6C"/>
    <w:rsid w:val="003120A5"/>
    <w:rsid w:val="003126F2"/>
    <w:rsid w:val="00312965"/>
    <w:rsid w:val="00312BE3"/>
    <w:rsid w:val="00312CAA"/>
    <w:rsid w:val="00313253"/>
    <w:rsid w:val="00313FB3"/>
    <w:rsid w:val="003141C0"/>
    <w:rsid w:val="003142F4"/>
    <w:rsid w:val="003143CA"/>
    <w:rsid w:val="003144C4"/>
    <w:rsid w:val="00314787"/>
    <w:rsid w:val="00314B90"/>
    <w:rsid w:val="00314E6C"/>
    <w:rsid w:val="00315225"/>
    <w:rsid w:val="003153A2"/>
    <w:rsid w:val="00315620"/>
    <w:rsid w:val="003159D9"/>
    <w:rsid w:val="00315A1E"/>
    <w:rsid w:val="00315D81"/>
    <w:rsid w:val="00315FBB"/>
    <w:rsid w:val="003161F0"/>
    <w:rsid w:val="0031625C"/>
    <w:rsid w:val="00316487"/>
    <w:rsid w:val="003169B2"/>
    <w:rsid w:val="00316B9F"/>
    <w:rsid w:val="00317047"/>
    <w:rsid w:val="0031754D"/>
    <w:rsid w:val="00317A32"/>
    <w:rsid w:val="00317C23"/>
    <w:rsid w:val="00317DA7"/>
    <w:rsid w:val="003200D5"/>
    <w:rsid w:val="003209C7"/>
    <w:rsid w:val="00320A06"/>
    <w:rsid w:val="00320A3B"/>
    <w:rsid w:val="00320C07"/>
    <w:rsid w:val="003217E7"/>
    <w:rsid w:val="00321ED1"/>
    <w:rsid w:val="0032200A"/>
    <w:rsid w:val="0032222E"/>
    <w:rsid w:val="00322237"/>
    <w:rsid w:val="0032237A"/>
    <w:rsid w:val="00322421"/>
    <w:rsid w:val="00322687"/>
    <w:rsid w:val="003228B3"/>
    <w:rsid w:val="003229A7"/>
    <w:rsid w:val="00322EFA"/>
    <w:rsid w:val="00322F5A"/>
    <w:rsid w:val="00322F88"/>
    <w:rsid w:val="00322FCD"/>
    <w:rsid w:val="003231EF"/>
    <w:rsid w:val="00323423"/>
    <w:rsid w:val="00323555"/>
    <w:rsid w:val="003235DE"/>
    <w:rsid w:val="00323612"/>
    <w:rsid w:val="003236A8"/>
    <w:rsid w:val="00323705"/>
    <w:rsid w:val="00323BCC"/>
    <w:rsid w:val="00323C8B"/>
    <w:rsid w:val="00323D3C"/>
    <w:rsid w:val="00323FC9"/>
    <w:rsid w:val="00324423"/>
    <w:rsid w:val="00324765"/>
    <w:rsid w:val="003249C2"/>
    <w:rsid w:val="00324A58"/>
    <w:rsid w:val="00324AA9"/>
    <w:rsid w:val="00324D16"/>
    <w:rsid w:val="00324DC6"/>
    <w:rsid w:val="00324F42"/>
    <w:rsid w:val="00325147"/>
    <w:rsid w:val="003253C5"/>
    <w:rsid w:val="003255BF"/>
    <w:rsid w:val="00326263"/>
    <w:rsid w:val="00326369"/>
    <w:rsid w:val="003264A8"/>
    <w:rsid w:val="00326669"/>
    <w:rsid w:val="0032684E"/>
    <w:rsid w:val="00326A17"/>
    <w:rsid w:val="003271E1"/>
    <w:rsid w:val="003275E5"/>
    <w:rsid w:val="003278C3"/>
    <w:rsid w:val="00327B0C"/>
    <w:rsid w:val="00327B1C"/>
    <w:rsid w:val="00327C42"/>
    <w:rsid w:val="00327C73"/>
    <w:rsid w:val="00327D82"/>
    <w:rsid w:val="00327E58"/>
    <w:rsid w:val="00327F40"/>
    <w:rsid w:val="00330268"/>
    <w:rsid w:val="003303F0"/>
    <w:rsid w:val="003308A5"/>
    <w:rsid w:val="00330B01"/>
    <w:rsid w:val="00330D43"/>
    <w:rsid w:val="00330DDC"/>
    <w:rsid w:val="003314F9"/>
    <w:rsid w:val="003319A6"/>
    <w:rsid w:val="00331BC1"/>
    <w:rsid w:val="00331EB4"/>
    <w:rsid w:val="00331FD3"/>
    <w:rsid w:val="003324D2"/>
    <w:rsid w:val="003327E5"/>
    <w:rsid w:val="003327F4"/>
    <w:rsid w:val="003329DD"/>
    <w:rsid w:val="0033313C"/>
    <w:rsid w:val="00333140"/>
    <w:rsid w:val="003338D8"/>
    <w:rsid w:val="00334C94"/>
    <w:rsid w:val="0033503E"/>
    <w:rsid w:val="00335A21"/>
    <w:rsid w:val="00335E18"/>
    <w:rsid w:val="00335E54"/>
    <w:rsid w:val="00335F63"/>
    <w:rsid w:val="00336971"/>
    <w:rsid w:val="00336BFA"/>
    <w:rsid w:val="00336F0C"/>
    <w:rsid w:val="0033716F"/>
    <w:rsid w:val="00337685"/>
    <w:rsid w:val="003402F4"/>
    <w:rsid w:val="0034055C"/>
    <w:rsid w:val="00340653"/>
    <w:rsid w:val="00340A07"/>
    <w:rsid w:val="00340DC8"/>
    <w:rsid w:val="00340DFC"/>
    <w:rsid w:val="00341241"/>
    <w:rsid w:val="00341259"/>
    <w:rsid w:val="003416A1"/>
    <w:rsid w:val="00341E8D"/>
    <w:rsid w:val="0034221F"/>
    <w:rsid w:val="0034288B"/>
    <w:rsid w:val="00342BBE"/>
    <w:rsid w:val="00342D97"/>
    <w:rsid w:val="0034307E"/>
    <w:rsid w:val="003430C8"/>
    <w:rsid w:val="003436D5"/>
    <w:rsid w:val="003439BF"/>
    <w:rsid w:val="00343AC7"/>
    <w:rsid w:val="00343BA3"/>
    <w:rsid w:val="00343C1E"/>
    <w:rsid w:val="00343E3A"/>
    <w:rsid w:val="00343EC4"/>
    <w:rsid w:val="0034404E"/>
    <w:rsid w:val="003441E2"/>
    <w:rsid w:val="00344259"/>
    <w:rsid w:val="003445B7"/>
    <w:rsid w:val="00344745"/>
    <w:rsid w:val="00344B05"/>
    <w:rsid w:val="00344EBF"/>
    <w:rsid w:val="00344FFE"/>
    <w:rsid w:val="00345193"/>
    <w:rsid w:val="003456FF"/>
    <w:rsid w:val="003459F4"/>
    <w:rsid w:val="00345E07"/>
    <w:rsid w:val="00345E68"/>
    <w:rsid w:val="003462FE"/>
    <w:rsid w:val="003466E6"/>
    <w:rsid w:val="00346D17"/>
    <w:rsid w:val="00346E5F"/>
    <w:rsid w:val="00347191"/>
    <w:rsid w:val="0034728D"/>
    <w:rsid w:val="00347674"/>
    <w:rsid w:val="00347813"/>
    <w:rsid w:val="00350B32"/>
    <w:rsid w:val="00350F72"/>
    <w:rsid w:val="00351223"/>
    <w:rsid w:val="00351268"/>
    <w:rsid w:val="0035131A"/>
    <w:rsid w:val="00351AD9"/>
    <w:rsid w:val="00352098"/>
    <w:rsid w:val="003520B3"/>
    <w:rsid w:val="003524C2"/>
    <w:rsid w:val="00352712"/>
    <w:rsid w:val="003528B7"/>
    <w:rsid w:val="00352A01"/>
    <w:rsid w:val="00352A28"/>
    <w:rsid w:val="00352DC1"/>
    <w:rsid w:val="00352DC4"/>
    <w:rsid w:val="00352E28"/>
    <w:rsid w:val="00353277"/>
    <w:rsid w:val="003532F2"/>
    <w:rsid w:val="003533E2"/>
    <w:rsid w:val="003534C8"/>
    <w:rsid w:val="003537AB"/>
    <w:rsid w:val="00353EA4"/>
    <w:rsid w:val="0035404B"/>
    <w:rsid w:val="003540D8"/>
    <w:rsid w:val="003543E1"/>
    <w:rsid w:val="00354701"/>
    <w:rsid w:val="003548E6"/>
    <w:rsid w:val="003555D3"/>
    <w:rsid w:val="00355708"/>
    <w:rsid w:val="00355A6F"/>
    <w:rsid w:val="00355D53"/>
    <w:rsid w:val="00355E54"/>
    <w:rsid w:val="00356701"/>
    <w:rsid w:val="00356A24"/>
    <w:rsid w:val="00356C62"/>
    <w:rsid w:val="00357157"/>
    <w:rsid w:val="003572C0"/>
    <w:rsid w:val="00357A1C"/>
    <w:rsid w:val="00357D21"/>
    <w:rsid w:val="00360BEE"/>
    <w:rsid w:val="00360D20"/>
    <w:rsid w:val="003619FC"/>
    <w:rsid w:val="00361A51"/>
    <w:rsid w:val="00361A69"/>
    <w:rsid w:val="00361A86"/>
    <w:rsid w:val="00361B90"/>
    <w:rsid w:val="00361D44"/>
    <w:rsid w:val="00361EA7"/>
    <w:rsid w:val="003624C3"/>
    <w:rsid w:val="0036287B"/>
    <w:rsid w:val="00362EE7"/>
    <w:rsid w:val="00362F98"/>
    <w:rsid w:val="00363316"/>
    <w:rsid w:val="00363657"/>
    <w:rsid w:val="003636F7"/>
    <w:rsid w:val="003639D7"/>
    <w:rsid w:val="00363D83"/>
    <w:rsid w:val="0036414A"/>
    <w:rsid w:val="00364319"/>
    <w:rsid w:val="0036480B"/>
    <w:rsid w:val="003648C3"/>
    <w:rsid w:val="00364B38"/>
    <w:rsid w:val="00365343"/>
    <w:rsid w:val="00365972"/>
    <w:rsid w:val="00365984"/>
    <w:rsid w:val="003659B5"/>
    <w:rsid w:val="00365D4D"/>
    <w:rsid w:val="003661CC"/>
    <w:rsid w:val="0036627C"/>
    <w:rsid w:val="00366361"/>
    <w:rsid w:val="003664EE"/>
    <w:rsid w:val="00366514"/>
    <w:rsid w:val="00366809"/>
    <w:rsid w:val="00366911"/>
    <w:rsid w:val="00366C8C"/>
    <w:rsid w:val="00367439"/>
    <w:rsid w:val="00367855"/>
    <w:rsid w:val="00367C0A"/>
    <w:rsid w:val="00367EB3"/>
    <w:rsid w:val="00367FF8"/>
    <w:rsid w:val="00370542"/>
    <w:rsid w:val="00370AED"/>
    <w:rsid w:val="00370D17"/>
    <w:rsid w:val="00370E00"/>
    <w:rsid w:val="003711A0"/>
    <w:rsid w:val="0037136E"/>
    <w:rsid w:val="003716E0"/>
    <w:rsid w:val="00371E42"/>
    <w:rsid w:val="0037239D"/>
    <w:rsid w:val="003724DE"/>
    <w:rsid w:val="00372901"/>
    <w:rsid w:val="003729E5"/>
    <w:rsid w:val="00372B02"/>
    <w:rsid w:val="00372F01"/>
    <w:rsid w:val="003731E3"/>
    <w:rsid w:val="0037376B"/>
    <w:rsid w:val="003737F5"/>
    <w:rsid w:val="00373D9F"/>
    <w:rsid w:val="003742E2"/>
    <w:rsid w:val="003742E6"/>
    <w:rsid w:val="00374381"/>
    <w:rsid w:val="003743D6"/>
    <w:rsid w:val="003749E4"/>
    <w:rsid w:val="003752EF"/>
    <w:rsid w:val="00375415"/>
    <w:rsid w:val="003754CC"/>
    <w:rsid w:val="003756A5"/>
    <w:rsid w:val="00375723"/>
    <w:rsid w:val="00375932"/>
    <w:rsid w:val="00375C07"/>
    <w:rsid w:val="00375E08"/>
    <w:rsid w:val="00375E2F"/>
    <w:rsid w:val="00376181"/>
    <w:rsid w:val="00376542"/>
    <w:rsid w:val="00376613"/>
    <w:rsid w:val="00376648"/>
    <w:rsid w:val="00376E61"/>
    <w:rsid w:val="00376F6A"/>
    <w:rsid w:val="00376FEA"/>
    <w:rsid w:val="003770B1"/>
    <w:rsid w:val="003770F6"/>
    <w:rsid w:val="003773DB"/>
    <w:rsid w:val="00377768"/>
    <w:rsid w:val="00377908"/>
    <w:rsid w:val="00377AEC"/>
    <w:rsid w:val="00380577"/>
    <w:rsid w:val="003805C7"/>
    <w:rsid w:val="003805D1"/>
    <w:rsid w:val="00380638"/>
    <w:rsid w:val="003806B9"/>
    <w:rsid w:val="0038086A"/>
    <w:rsid w:val="00380983"/>
    <w:rsid w:val="00380B71"/>
    <w:rsid w:val="00380FB1"/>
    <w:rsid w:val="003812E8"/>
    <w:rsid w:val="003816EE"/>
    <w:rsid w:val="00381749"/>
    <w:rsid w:val="0038208E"/>
    <w:rsid w:val="0038214E"/>
    <w:rsid w:val="00382421"/>
    <w:rsid w:val="00382AE4"/>
    <w:rsid w:val="00382DF7"/>
    <w:rsid w:val="00383092"/>
    <w:rsid w:val="0038310C"/>
    <w:rsid w:val="003836ED"/>
    <w:rsid w:val="00383778"/>
    <w:rsid w:val="00383A4D"/>
    <w:rsid w:val="00383C3A"/>
    <w:rsid w:val="00383F6E"/>
    <w:rsid w:val="00383F96"/>
    <w:rsid w:val="00383FC9"/>
    <w:rsid w:val="003841B4"/>
    <w:rsid w:val="0038465C"/>
    <w:rsid w:val="003849DD"/>
    <w:rsid w:val="00384BF6"/>
    <w:rsid w:val="003850C6"/>
    <w:rsid w:val="00385211"/>
    <w:rsid w:val="003853EF"/>
    <w:rsid w:val="00385B1B"/>
    <w:rsid w:val="00385C09"/>
    <w:rsid w:val="0038603A"/>
    <w:rsid w:val="003861C6"/>
    <w:rsid w:val="00386319"/>
    <w:rsid w:val="00386B07"/>
    <w:rsid w:val="00387428"/>
    <w:rsid w:val="00387472"/>
    <w:rsid w:val="00387858"/>
    <w:rsid w:val="003879B8"/>
    <w:rsid w:val="00387A1E"/>
    <w:rsid w:val="00387B6E"/>
    <w:rsid w:val="00387C5D"/>
    <w:rsid w:val="00387CC9"/>
    <w:rsid w:val="003904E5"/>
    <w:rsid w:val="0039063D"/>
    <w:rsid w:val="00390AAE"/>
    <w:rsid w:val="00391547"/>
    <w:rsid w:val="00391625"/>
    <w:rsid w:val="00391C36"/>
    <w:rsid w:val="00392658"/>
    <w:rsid w:val="003926DC"/>
    <w:rsid w:val="003926FA"/>
    <w:rsid w:val="00392A70"/>
    <w:rsid w:val="00392D10"/>
    <w:rsid w:val="003937C4"/>
    <w:rsid w:val="003938E9"/>
    <w:rsid w:val="00393BAC"/>
    <w:rsid w:val="00393FB9"/>
    <w:rsid w:val="00393FEF"/>
    <w:rsid w:val="003941CE"/>
    <w:rsid w:val="00394201"/>
    <w:rsid w:val="0039444E"/>
    <w:rsid w:val="0039445E"/>
    <w:rsid w:val="003944B6"/>
    <w:rsid w:val="003948E6"/>
    <w:rsid w:val="00394A8E"/>
    <w:rsid w:val="00394C0C"/>
    <w:rsid w:val="00394E51"/>
    <w:rsid w:val="003950C0"/>
    <w:rsid w:val="003951FC"/>
    <w:rsid w:val="003953D1"/>
    <w:rsid w:val="0039540B"/>
    <w:rsid w:val="003955A7"/>
    <w:rsid w:val="00395926"/>
    <w:rsid w:val="00396229"/>
    <w:rsid w:val="0039686C"/>
    <w:rsid w:val="003968A9"/>
    <w:rsid w:val="00396E3A"/>
    <w:rsid w:val="00396F0C"/>
    <w:rsid w:val="003970A1"/>
    <w:rsid w:val="003972E6"/>
    <w:rsid w:val="0039742C"/>
    <w:rsid w:val="003978CE"/>
    <w:rsid w:val="003979A5"/>
    <w:rsid w:val="00397CC9"/>
    <w:rsid w:val="003A0279"/>
    <w:rsid w:val="003A079F"/>
    <w:rsid w:val="003A0A06"/>
    <w:rsid w:val="003A0A14"/>
    <w:rsid w:val="003A0AD7"/>
    <w:rsid w:val="003A0D28"/>
    <w:rsid w:val="003A106E"/>
    <w:rsid w:val="003A1249"/>
    <w:rsid w:val="003A12D2"/>
    <w:rsid w:val="003A1400"/>
    <w:rsid w:val="003A146F"/>
    <w:rsid w:val="003A19ED"/>
    <w:rsid w:val="003A1B35"/>
    <w:rsid w:val="003A1F23"/>
    <w:rsid w:val="003A1FD1"/>
    <w:rsid w:val="003A20A6"/>
    <w:rsid w:val="003A2CDD"/>
    <w:rsid w:val="003A2D40"/>
    <w:rsid w:val="003A2ECA"/>
    <w:rsid w:val="003A30AC"/>
    <w:rsid w:val="003A323E"/>
    <w:rsid w:val="003A33C5"/>
    <w:rsid w:val="003A366C"/>
    <w:rsid w:val="003A3860"/>
    <w:rsid w:val="003A39A2"/>
    <w:rsid w:val="003A4214"/>
    <w:rsid w:val="003A42A8"/>
    <w:rsid w:val="003A4307"/>
    <w:rsid w:val="003A450A"/>
    <w:rsid w:val="003A458E"/>
    <w:rsid w:val="003A46F9"/>
    <w:rsid w:val="003A472A"/>
    <w:rsid w:val="003A49C5"/>
    <w:rsid w:val="003A4E95"/>
    <w:rsid w:val="003A4F9C"/>
    <w:rsid w:val="003A53ED"/>
    <w:rsid w:val="003A549E"/>
    <w:rsid w:val="003A5615"/>
    <w:rsid w:val="003A575F"/>
    <w:rsid w:val="003A58DB"/>
    <w:rsid w:val="003A5CBC"/>
    <w:rsid w:val="003A61E3"/>
    <w:rsid w:val="003A6492"/>
    <w:rsid w:val="003A65B5"/>
    <w:rsid w:val="003A6C35"/>
    <w:rsid w:val="003A6C81"/>
    <w:rsid w:val="003A6E25"/>
    <w:rsid w:val="003A72A0"/>
    <w:rsid w:val="003A748F"/>
    <w:rsid w:val="003B03BB"/>
    <w:rsid w:val="003B076C"/>
    <w:rsid w:val="003B087B"/>
    <w:rsid w:val="003B0C87"/>
    <w:rsid w:val="003B1082"/>
    <w:rsid w:val="003B12F5"/>
    <w:rsid w:val="003B1AB2"/>
    <w:rsid w:val="003B1E4C"/>
    <w:rsid w:val="003B2005"/>
    <w:rsid w:val="003B2301"/>
    <w:rsid w:val="003B2340"/>
    <w:rsid w:val="003B24B8"/>
    <w:rsid w:val="003B2BF6"/>
    <w:rsid w:val="003B2C1E"/>
    <w:rsid w:val="003B2E4C"/>
    <w:rsid w:val="003B3684"/>
    <w:rsid w:val="003B3767"/>
    <w:rsid w:val="003B3917"/>
    <w:rsid w:val="003B3BCD"/>
    <w:rsid w:val="003B3CE7"/>
    <w:rsid w:val="003B3D06"/>
    <w:rsid w:val="003B3F8E"/>
    <w:rsid w:val="003B3FE4"/>
    <w:rsid w:val="003B435B"/>
    <w:rsid w:val="003B43A2"/>
    <w:rsid w:val="003B49E2"/>
    <w:rsid w:val="003B49F6"/>
    <w:rsid w:val="003B4E4E"/>
    <w:rsid w:val="003B5D4A"/>
    <w:rsid w:val="003B5D62"/>
    <w:rsid w:val="003B6583"/>
    <w:rsid w:val="003B6B71"/>
    <w:rsid w:val="003B6B8E"/>
    <w:rsid w:val="003B7037"/>
    <w:rsid w:val="003B72F3"/>
    <w:rsid w:val="003B778C"/>
    <w:rsid w:val="003B79B5"/>
    <w:rsid w:val="003B7A54"/>
    <w:rsid w:val="003B7B45"/>
    <w:rsid w:val="003B7BC2"/>
    <w:rsid w:val="003B7C24"/>
    <w:rsid w:val="003B7E76"/>
    <w:rsid w:val="003C049C"/>
    <w:rsid w:val="003C0B86"/>
    <w:rsid w:val="003C10B0"/>
    <w:rsid w:val="003C18F1"/>
    <w:rsid w:val="003C1B7C"/>
    <w:rsid w:val="003C1E7D"/>
    <w:rsid w:val="003C1FB8"/>
    <w:rsid w:val="003C21B3"/>
    <w:rsid w:val="003C2359"/>
    <w:rsid w:val="003C2A4D"/>
    <w:rsid w:val="003C2AEC"/>
    <w:rsid w:val="003C31E1"/>
    <w:rsid w:val="003C32B0"/>
    <w:rsid w:val="003C3474"/>
    <w:rsid w:val="003C3AC8"/>
    <w:rsid w:val="003C466A"/>
    <w:rsid w:val="003C4AF7"/>
    <w:rsid w:val="003C51E6"/>
    <w:rsid w:val="003C58E8"/>
    <w:rsid w:val="003C5AE7"/>
    <w:rsid w:val="003C608F"/>
    <w:rsid w:val="003C6D5F"/>
    <w:rsid w:val="003C70DE"/>
    <w:rsid w:val="003C713C"/>
    <w:rsid w:val="003C7184"/>
    <w:rsid w:val="003C7329"/>
    <w:rsid w:val="003C73C2"/>
    <w:rsid w:val="003C7483"/>
    <w:rsid w:val="003C7579"/>
    <w:rsid w:val="003C7598"/>
    <w:rsid w:val="003C78AE"/>
    <w:rsid w:val="003C7ABA"/>
    <w:rsid w:val="003C7AF2"/>
    <w:rsid w:val="003C7F2D"/>
    <w:rsid w:val="003D0010"/>
    <w:rsid w:val="003D0158"/>
    <w:rsid w:val="003D02B5"/>
    <w:rsid w:val="003D0543"/>
    <w:rsid w:val="003D0DB2"/>
    <w:rsid w:val="003D0DCC"/>
    <w:rsid w:val="003D12E2"/>
    <w:rsid w:val="003D148D"/>
    <w:rsid w:val="003D1B99"/>
    <w:rsid w:val="003D21E1"/>
    <w:rsid w:val="003D244E"/>
    <w:rsid w:val="003D2584"/>
    <w:rsid w:val="003D2645"/>
    <w:rsid w:val="003D2712"/>
    <w:rsid w:val="003D2B92"/>
    <w:rsid w:val="003D2EB0"/>
    <w:rsid w:val="003D3568"/>
    <w:rsid w:val="003D3844"/>
    <w:rsid w:val="003D3864"/>
    <w:rsid w:val="003D3BCD"/>
    <w:rsid w:val="003D43AA"/>
    <w:rsid w:val="003D4421"/>
    <w:rsid w:val="003D4683"/>
    <w:rsid w:val="003D468D"/>
    <w:rsid w:val="003D4AE9"/>
    <w:rsid w:val="003D4EBB"/>
    <w:rsid w:val="003D53FD"/>
    <w:rsid w:val="003D57E8"/>
    <w:rsid w:val="003D58FD"/>
    <w:rsid w:val="003D5AF8"/>
    <w:rsid w:val="003D5B7F"/>
    <w:rsid w:val="003D5DCB"/>
    <w:rsid w:val="003D6223"/>
    <w:rsid w:val="003D649F"/>
    <w:rsid w:val="003D6734"/>
    <w:rsid w:val="003D691F"/>
    <w:rsid w:val="003D7006"/>
    <w:rsid w:val="003D7011"/>
    <w:rsid w:val="003D7086"/>
    <w:rsid w:val="003D77EB"/>
    <w:rsid w:val="003D7C0A"/>
    <w:rsid w:val="003D7E14"/>
    <w:rsid w:val="003E0320"/>
    <w:rsid w:val="003E0895"/>
    <w:rsid w:val="003E0A4A"/>
    <w:rsid w:val="003E0B49"/>
    <w:rsid w:val="003E1088"/>
    <w:rsid w:val="003E165F"/>
    <w:rsid w:val="003E1BED"/>
    <w:rsid w:val="003E1C9A"/>
    <w:rsid w:val="003E201D"/>
    <w:rsid w:val="003E24CB"/>
    <w:rsid w:val="003E24EF"/>
    <w:rsid w:val="003E2BBB"/>
    <w:rsid w:val="003E30BF"/>
    <w:rsid w:val="003E3411"/>
    <w:rsid w:val="003E34D1"/>
    <w:rsid w:val="003E361A"/>
    <w:rsid w:val="003E3A16"/>
    <w:rsid w:val="003E3A56"/>
    <w:rsid w:val="003E3E5E"/>
    <w:rsid w:val="003E3EBC"/>
    <w:rsid w:val="003E4869"/>
    <w:rsid w:val="003E50AF"/>
    <w:rsid w:val="003E5E74"/>
    <w:rsid w:val="003E5EF8"/>
    <w:rsid w:val="003E5F44"/>
    <w:rsid w:val="003E5FB1"/>
    <w:rsid w:val="003E647C"/>
    <w:rsid w:val="003E6803"/>
    <w:rsid w:val="003E72C6"/>
    <w:rsid w:val="003E74D0"/>
    <w:rsid w:val="003E75E0"/>
    <w:rsid w:val="003E7703"/>
    <w:rsid w:val="003E79B5"/>
    <w:rsid w:val="003E7E63"/>
    <w:rsid w:val="003E7ED1"/>
    <w:rsid w:val="003F009F"/>
    <w:rsid w:val="003F07EB"/>
    <w:rsid w:val="003F0E03"/>
    <w:rsid w:val="003F12F5"/>
    <w:rsid w:val="003F1336"/>
    <w:rsid w:val="003F14CD"/>
    <w:rsid w:val="003F1550"/>
    <w:rsid w:val="003F175D"/>
    <w:rsid w:val="003F18CF"/>
    <w:rsid w:val="003F1BB2"/>
    <w:rsid w:val="003F200A"/>
    <w:rsid w:val="003F209C"/>
    <w:rsid w:val="003F2284"/>
    <w:rsid w:val="003F22A5"/>
    <w:rsid w:val="003F248F"/>
    <w:rsid w:val="003F2801"/>
    <w:rsid w:val="003F2B3D"/>
    <w:rsid w:val="003F2E23"/>
    <w:rsid w:val="003F2E91"/>
    <w:rsid w:val="003F3056"/>
    <w:rsid w:val="003F33AA"/>
    <w:rsid w:val="003F343E"/>
    <w:rsid w:val="003F37E8"/>
    <w:rsid w:val="003F398F"/>
    <w:rsid w:val="003F3FAC"/>
    <w:rsid w:val="003F40BF"/>
    <w:rsid w:val="003F418B"/>
    <w:rsid w:val="003F4195"/>
    <w:rsid w:val="003F4F3B"/>
    <w:rsid w:val="003F5335"/>
    <w:rsid w:val="003F59C4"/>
    <w:rsid w:val="003F5BFF"/>
    <w:rsid w:val="003F5CFC"/>
    <w:rsid w:val="003F5E84"/>
    <w:rsid w:val="003F5EFC"/>
    <w:rsid w:val="003F5F41"/>
    <w:rsid w:val="003F60CE"/>
    <w:rsid w:val="003F60DF"/>
    <w:rsid w:val="003F6745"/>
    <w:rsid w:val="003F6B51"/>
    <w:rsid w:val="003F6E91"/>
    <w:rsid w:val="003F701E"/>
    <w:rsid w:val="003F707C"/>
    <w:rsid w:val="003F721A"/>
    <w:rsid w:val="003F752D"/>
    <w:rsid w:val="003F7560"/>
    <w:rsid w:val="003F7577"/>
    <w:rsid w:val="003F7784"/>
    <w:rsid w:val="004002A5"/>
    <w:rsid w:val="00400637"/>
    <w:rsid w:val="00400B4B"/>
    <w:rsid w:val="00400BA3"/>
    <w:rsid w:val="00400D21"/>
    <w:rsid w:val="004012D9"/>
    <w:rsid w:val="00401525"/>
    <w:rsid w:val="00401782"/>
    <w:rsid w:val="00401849"/>
    <w:rsid w:val="00401FF2"/>
    <w:rsid w:val="00402025"/>
    <w:rsid w:val="004023EC"/>
    <w:rsid w:val="00402791"/>
    <w:rsid w:val="0040297C"/>
    <w:rsid w:val="00402B2B"/>
    <w:rsid w:val="00403194"/>
    <w:rsid w:val="00403802"/>
    <w:rsid w:val="00404E16"/>
    <w:rsid w:val="00405082"/>
    <w:rsid w:val="004058C7"/>
    <w:rsid w:val="00405AF7"/>
    <w:rsid w:val="00405D1A"/>
    <w:rsid w:val="00405EB3"/>
    <w:rsid w:val="00406053"/>
    <w:rsid w:val="00406058"/>
    <w:rsid w:val="0040623A"/>
    <w:rsid w:val="00406617"/>
    <w:rsid w:val="0040684D"/>
    <w:rsid w:val="00406AA6"/>
    <w:rsid w:val="00406BF7"/>
    <w:rsid w:val="00406C11"/>
    <w:rsid w:val="00406C7B"/>
    <w:rsid w:val="004071F2"/>
    <w:rsid w:val="004074E8"/>
    <w:rsid w:val="00407802"/>
    <w:rsid w:val="004103B0"/>
    <w:rsid w:val="004103CE"/>
    <w:rsid w:val="00410810"/>
    <w:rsid w:val="00410B59"/>
    <w:rsid w:val="00410C70"/>
    <w:rsid w:val="004115E3"/>
    <w:rsid w:val="004117EB"/>
    <w:rsid w:val="004119D1"/>
    <w:rsid w:val="00411BDD"/>
    <w:rsid w:val="00412110"/>
    <w:rsid w:val="004122F7"/>
    <w:rsid w:val="00412412"/>
    <w:rsid w:val="00412D4B"/>
    <w:rsid w:val="00412E82"/>
    <w:rsid w:val="004131EC"/>
    <w:rsid w:val="0041365C"/>
    <w:rsid w:val="00413721"/>
    <w:rsid w:val="00413A10"/>
    <w:rsid w:val="00413C75"/>
    <w:rsid w:val="00413C8B"/>
    <w:rsid w:val="00413DBE"/>
    <w:rsid w:val="00414078"/>
    <w:rsid w:val="004142FA"/>
    <w:rsid w:val="00414C33"/>
    <w:rsid w:val="00414DDC"/>
    <w:rsid w:val="0041506D"/>
    <w:rsid w:val="00415150"/>
    <w:rsid w:val="004152B4"/>
    <w:rsid w:val="00415AB9"/>
    <w:rsid w:val="00416259"/>
    <w:rsid w:val="00416887"/>
    <w:rsid w:val="00416E12"/>
    <w:rsid w:val="0041707D"/>
    <w:rsid w:val="004171DF"/>
    <w:rsid w:val="004174D6"/>
    <w:rsid w:val="0041751F"/>
    <w:rsid w:val="004176AF"/>
    <w:rsid w:val="00417A5C"/>
    <w:rsid w:val="00420220"/>
    <w:rsid w:val="00420561"/>
    <w:rsid w:val="00420CB0"/>
    <w:rsid w:val="00420CF0"/>
    <w:rsid w:val="00420E5B"/>
    <w:rsid w:val="00420F85"/>
    <w:rsid w:val="00421580"/>
    <w:rsid w:val="00421619"/>
    <w:rsid w:val="00422462"/>
    <w:rsid w:val="004225AE"/>
    <w:rsid w:val="00422661"/>
    <w:rsid w:val="00422B97"/>
    <w:rsid w:val="00422BC4"/>
    <w:rsid w:val="00423616"/>
    <w:rsid w:val="004236D9"/>
    <w:rsid w:val="004239CB"/>
    <w:rsid w:val="00423BC7"/>
    <w:rsid w:val="00424232"/>
    <w:rsid w:val="00424258"/>
    <w:rsid w:val="004242D7"/>
    <w:rsid w:val="00424667"/>
    <w:rsid w:val="00424700"/>
    <w:rsid w:val="004249D2"/>
    <w:rsid w:val="00424A45"/>
    <w:rsid w:val="00424A9E"/>
    <w:rsid w:val="00424E87"/>
    <w:rsid w:val="00424FC0"/>
    <w:rsid w:val="00425061"/>
    <w:rsid w:val="00425183"/>
    <w:rsid w:val="004251B4"/>
    <w:rsid w:val="00425293"/>
    <w:rsid w:val="004253B3"/>
    <w:rsid w:val="0042548D"/>
    <w:rsid w:val="004257F0"/>
    <w:rsid w:val="00425863"/>
    <w:rsid w:val="004258E9"/>
    <w:rsid w:val="00425DAF"/>
    <w:rsid w:val="0042622C"/>
    <w:rsid w:val="00426242"/>
    <w:rsid w:val="00426324"/>
    <w:rsid w:val="00426342"/>
    <w:rsid w:val="004263D3"/>
    <w:rsid w:val="00426A8A"/>
    <w:rsid w:val="00426ABB"/>
    <w:rsid w:val="00426BCB"/>
    <w:rsid w:val="00426CA3"/>
    <w:rsid w:val="00426FB6"/>
    <w:rsid w:val="00426FF4"/>
    <w:rsid w:val="00427051"/>
    <w:rsid w:val="004272DD"/>
    <w:rsid w:val="00427506"/>
    <w:rsid w:val="0042769A"/>
    <w:rsid w:val="00427739"/>
    <w:rsid w:val="00427881"/>
    <w:rsid w:val="004279A6"/>
    <w:rsid w:val="00427BBD"/>
    <w:rsid w:val="0043017E"/>
    <w:rsid w:val="004302A3"/>
    <w:rsid w:val="00430584"/>
    <w:rsid w:val="00430AF0"/>
    <w:rsid w:val="00430DA0"/>
    <w:rsid w:val="00430F6B"/>
    <w:rsid w:val="004312C9"/>
    <w:rsid w:val="004316A6"/>
    <w:rsid w:val="004316B1"/>
    <w:rsid w:val="00431731"/>
    <w:rsid w:val="00431911"/>
    <w:rsid w:val="00431A31"/>
    <w:rsid w:val="00431C2A"/>
    <w:rsid w:val="00431F54"/>
    <w:rsid w:val="00432391"/>
    <w:rsid w:val="00432B1A"/>
    <w:rsid w:val="00432F90"/>
    <w:rsid w:val="00433BBC"/>
    <w:rsid w:val="00433E35"/>
    <w:rsid w:val="0043440C"/>
    <w:rsid w:val="004345C6"/>
    <w:rsid w:val="004347F7"/>
    <w:rsid w:val="00434927"/>
    <w:rsid w:val="00434D11"/>
    <w:rsid w:val="0043529B"/>
    <w:rsid w:val="00435320"/>
    <w:rsid w:val="0043532F"/>
    <w:rsid w:val="00435A08"/>
    <w:rsid w:val="00435A09"/>
    <w:rsid w:val="00435CCF"/>
    <w:rsid w:val="00435F4E"/>
    <w:rsid w:val="00436418"/>
    <w:rsid w:val="00436D92"/>
    <w:rsid w:val="00436FBB"/>
    <w:rsid w:val="004375EF"/>
    <w:rsid w:val="00437E49"/>
    <w:rsid w:val="0044014D"/>
    <w:rsid w:val="004403F2"/>
    <w:rsid w:val="00440472"/>
    <w:rsid w:val="00440FEB"/>
    <w:rsid w:val="004411AB"/>
    <w:rsid w:val="00441218"/>
    <w:rsid w:val="004412C4"/>
    <w:rsid w:val="004419DF"/>
    <w:rsid w:val="00441C78"/>
    <w:rsid w:val="00441E3D"/>
    <w:rsid w:val="004422E4"/>
    <w:rsid w:val="00442617"/>
    <w:rsid w:val="0044296D"/>
    <w:rsid w:val="00442CD9"/>
    <w:rsid w:val="00442EDD"/>
    <w:rsid w:val="00443160"/>
    <w:rsid w:val="00443DB0"/>
    <w:rsid w:val="00443E17"/>
    <w:rsid w:val="00444071"/>
    <w:rsid w:val="004444B2"/>
    <w:rsid w:val="00444E2D"/>
    <w:rsid w:val="00445883"/>
    <w:rsid w:val="00445A55"/>
    <w:rsid w:val="00445ED0"/>
    <w:rsid w:val="00445F10"/>
    <w:rsid w:val="00446370"/>
    <w:rsid w:val="00446571"/>
    <w:rsid w:val="00446E93"/>
    <w:rsid w:val="00447276"/>
    <w:rsid w:val="004472D2"/>
    <w:rsid w:val="00447525"/>
    <w:rsid w:val="004477AB"/>
    <w:rsid w:val="00447947"/>
    <w:rsid w:val="00447A89"/>
    <w:rsid w:val="00447B7C"/>
    <w:rsid w:val="00450148"/>
    <w:rsid w:val="004501A4"/>
    <w:rsid w:val="004505FF"/>
    <w:rsid w:val="004506C8"/>
    <w:rsid w:val="00451400"/>
    <w:rsid w:val="00451C39"/>
    <w:rsid w:val="00451CFD"/>
    <w:rsid w:val="00451D72"/>
    <w:rsid w:val="00451D9B"/>
    <w:rsid w:val="0045232D"/>
    <w:rsid w:val="00452404"/>
    <w:rsid w:val="004526EB"/>
    <w:rsid w:val="004530FD"/>
    <w:rsid w:val="00453326"/>
    <w:rsid w:val="00453A0F"/>
    <w:rsid w:val="00453A81"/>
    <w:rsid w:val="00453D61"/>
    <w:rsid w:val="00453E44"/>
    <w:rsid w:val="00454092"/>
    <w:rsid w:val="004546D2"/>
    <w:rsid w:val="004548CD"/>
    <w:rsid w:val="004548F3"/>
    <w:rsid w:val="00454B61"/>
    <w:rsid w:val="00454CEC"/>
    <w:rsid w:val="00454D58"/>
    <w:rsid w:val="00454E1E"/>
    <w:rsid w:val="004559D8"/>
    <w:rsid w:val="00455D6D"/>
    <w:rsid w:val="00456115"/>
    <w:rsid w:val="00456156"/>
    <w:rsid w:val="004562B6"/>
    <w:rsid w:val="00456918"/>
    <w:rsid w:val="0045694A"/>
    <w:rsid w:val="00456A45"/>
    <w:rsid w:val="00456A62"/>
    <w:rsid w:val="00456BCB"/>
    <w:rsid w:val="00457264"/>
    <w:rsid w:val="00457294"/>
    <w:rsid w:val="00457587"/>
    <w:rsid w:val="00457BBF"/>
    <w:rsid w:val="004603ED"/>
    <w:rsid w:val="004603F0"/>
    <w:rsid w:val="0046075B"/>
    <w:rsid w:val="004613F2"/>
    <w:rsid w:val="004616D2"/>
    <w:rsid w:val="00461BEC"/>
    <w:rsid w:val="00461C70"/>
    <w:rsid w:val="004620A3"/>
    <w:rsid w:val="004620A5"/>
    <w:rsid w:val="004622A6"/>
    <w:rsid w:val="00462372"/>
    <w:rsid w:val="004629CA"/>
    <w:rsid w:val="00463032"/>
    <w:rsid w:val="0046364C"/>
    <w:rsid w:val="004636C9"/>
    <w:rsid w:val="004639DA"/>
    <w:rsid w:val="00463A4D"/>
    <w:rsid w:val="00463AD9"/>
    <w:rsid w:val="004643F4"/>
    <w:rsid w:val="00464999"/>
    <w:rsid w:val="00464E14"/>
    <w:rsid w:val="00464F58"/>
    <w:rsid w:val="004652BE"/>
    <w:rsid w:val="0046552C"/>
    <w:rsid w:val="004655D4"/>
    <w:rsid w:val="00465B1E"/>
    <w:rsid w:val="00466251"/>
    <w:rsid w:val="004665A1"/>
    <w:rsid w:val="0046663D"/>
    <w:rsid w:val="00466654"/>
    <w:rsid w:val="00466765"/>
    <w:rsid w:val="0046694F"/>
    <w:rsid w:val="00466956"/>
    <w:rsid w:val="00466DDF"/>
    <w:rsid w:val="00466E0A"/>
    <w:rsid w:val="004675E9"/>
    <w:rsid w:val="004678FF"/>
    <w:rsid w:val="00467D49"/>
    <w:rsid w:val="00470225"/>
    <w:rsid w:val="00470600"/>
    <w:rsid w:val="00470626"/>
    <w:rsid w:val="00470EF6"/>
    <w:rsid w:val="0047117D"/>
    <w:rsid w:val="00471208"/>
    <w:rsid w:val="004712D0"/>
    <w:rsid w:val="0047145D"/>
    <w:rsid w:val="004716A8"/>
    <w:rsid w:val="00471C2B"/>
    <w:rsid w:val="00471DFE"/>
    <w:rsid w:val="004720DA"/>
    <w:rsid w:val="0047241D"/>
    <w:rsid w:val="00472D06"/>
    <w:rsid w:val="00473427"/>
    <w:rsid w:val="00473489"/>
    <w:rsid w:val="00473738"/>
    <w:rsid w:val="00473A04"/>
    <w:rsid w:val="00473BFF"/>
    <w:rsid w:val="00473C1B"/>
    <w:rsid w:val="00473FE0"/>
    <w:rsid w:val="004742F1"/>
    <w:rsid w:val="0047458B"/>
    <w:rsid w:val="0047459D"/>
    <w:rsid w:val="00474778"/>
    <w:rsid w:val="00474793"/>
    <w:rsid w:val="00474CB5"/>
    <w:rsid w:val="004751DC"/>
    <w:rsid w:val="00475403"/>
    <w:rsid w:val="0047564E"/>
    <w:rsid w:val="00475A09"/>
    <w:rsid w:val="00475ABD"/>
    <w:rsid w:val="00475D8C"/>
    <w:rsid w:val="00475FE0"/>
    <w:rsid w:val="0047640B"/>
    <w:rsid w:val="004768AC"/>
    <w:rsid w:val="00476CFF"/>
    <w:rsid w:val="00477081"/>
    <w:rsid w:val="00477505"/>
    <w:rsid w:val="004775DE"/>
    <w:rsid w:val="00477731"/>
    <w:rsid w:val="00477A6E"/>
    <w:rsid w:val="004802DF"/>
    <w:rsid w:val="004802FC"/>
    <w:rsid w:val="0048043B"/>
    <w:rsid w:val="00480572"/>
    <w:rsid w:val="004806A0"/>
    <w:rsid w:val="00480B6E"/>
    <w:rsid w:val="00480C72"/>
    <w:rsid w:val="00480DEF"/>
    <w:rsid w:val="00481725"/>
    <w:rsid w:val="004817C9"/>
    <w:rsid w:val="00481B77"/>
    <w:rsid w:val="00481E35"/>
    <w:rsid w:val="0048220D"/>
    <w:rsid w:val="00482D56"/>
    <w:rsid w:val="00482F7D"/>
    <w:rsid w:val="00483005"/>
    <w:rsid w:val="004833F7"/>
    <w:rsid w:val="0048361E"/>
    <w:rsid w:val="00483721"/>
    <w:rsid w:val="004839AE"/>
    <w:rsid w:val="00483D87"/>
    <w:rsid w:val="00484026"/>
    <w:rsid w:val="004840B0"/>
    <w:rsid w:val="00484ADF"/>
    <w:rsid w:val="0048500D"/>
    <w:rsid w:val="004850BE"/>
    <w:rsid w:val="0048521B"/>
    <w:rsid w:val="00485CD9"/>
    <w:rsid w:val="00485CF1"/>
    <w:rsid w:val="00485F82"/>
    <w:rsid w:val="004863A0"/>
    <w:rsid w:val="0048655D"/>
    <w:rsid w:val="004867F0"/>
    <w:rsid w:val="004868A5"/>
    <w:rsid w:val="00487092"/>
    <w:rsid w:val="0048711A"/>
    <w:rsid w:val="00487480"/>
    <w:rsid w:val="00487AA2"/>
    <w:rsid w:val="00487D14"/>
    <w:rsid w:val="00490136"/>
    <w:rsid w:val="00490380"/>
    <w:rsid w:val="00490591"/>
    <w:rsid w:val="00490D32"/>
    <w:rsid w:val="0049108C"/>
    <w:rsid w:val="004911DF"/>
    <w:rsid w:val="004919C8"/>
    <w:rsid w:val="00491B10"/>
    <w:rsid w:val="00492257"/>
    <w:rsid w:val="004925DD"/>
    <w:rsid w:val="004926E1"/>
    <w:rsid w:val="00492B2D"/>
    <w:rsid w:val="00492EFA"/>
    <w:rsid w:val="00493220"/>
    <w:rsid w:val="00493629"/>
    <w:rsid w:val="00493884"/>
    <w:rsid w:val="0049393B"/>
    <w:rsid w:val="00493D3C"/>
    <w:rsid w:val="00493E0E"/>
    <w:rsid w:val="00494A84"/>
    <w:rsid w:val="00494BAC"/>
    <w:rsid w:val="00494BFE"/>
    <w:rsid w:val="0049500B"/>
    <w:rsid w:val="004954B6"/>
    <w:rsid w:val="00495619"/>
    <w:rsid w:val="00495676"/>
    <w:rsid w:val="00495687"/>
    <w:rsid w:val="004956B9"/>
    <w:rsid w:val="004956D2"/>
    <w:rsid w:val="00495B27"/>
    <w:rsid w:val="00495B44"/>
    <w:rsid w:val="00495F72"/>
    <w:rsid w:val="00496070"/>
    <w:rsid w:val="004960A6"/>
    <w:rsid w:val="004962C5"/>
    <w:rsid w:val="004962F2"/>
    <w:rsid w:val="00496546"/>
    <w:rsid w:val="00496594"/>
    <w:rsid w:val="00496943"/>
    <w:rsid w:val="004969D4"/>
    <w:rsid w:val="00496B7D"/>
    <w:rsid w:val="00497075"/>
    <w:rsid w:val="00497239"/>
    <w:rsid w:val="00497448"/>
    <w:rsid w:val="00497967"/>
    <w:rsid w:val="0049797A"/>
    <w:rsid w:val="00497AA2"/>
    <w:rsid w:val="004A00FB"/>
    <w:rsid w:val="004A01DF"/>
    <w:rsid w:val="004A055B"/>
    <w:rsid w:val="004A06F2"/>
    <w:rsid w:val="004A0B23"/>
    <w:rsid w:val="004A0CD2"/>
    <w:rsid w:val="004A160F"/>
    <w:rsid w:val="004A17AE"/>
    <w:rsid w:val="004A1826"/>
    <w:rsid w:val="004A1835"/>
    <w:rsid w:val="004A1AA0"/>
    <w:rsid w:val="004A24D9"/>
    <w:rsid w:val="004A2729"/>
    <w:rsid w:val="004A2A32"/>
    <w:rsid w:val="004A2BD5"/>
    <w:rsid w:val="004A2E32"/>
    <w:rsid w:val="004A34EC"/>
    <w:rsid w:val="004A3658"/>
    <w:rsid w:val="004A3A8A"/>
    <w:rsid w:val="004A3B44"/>
    <w:rsid w:val="004A3C24"/>
    <w:rsid w:val="004A3EA5"/>
    <w:rsid w:val="004A3F8A"/>
    <w:rsid w:val="004A4131"/>
    <w:rsid w:val="004A49E8"/>
    <w:rsid w:val="004A4D99"/>
    <w:rsid w:val="004A5ACC"/>
    <w:rsid w:val="004A6836"/>
    <w:rsid w:val="004A6E0C"/>
    <w:rsid w:val="004A7244"/>
    <w:rsid w:val="004A724C"/>
    <w:rsid w:val="004A757F"/>
    <w:rsid w:val="004A75FE"/>
    <w:rsid w:val="004A7759"/>
    <w:rsid w:val="004A7D75"/>
    <w:rsid w:val="004A7E99"/>
    <w:rsid w:val="004B01A4"/>
    <w:rsid w:val="004B087C"/>
    <w:rsid w:val="004B091F"/>
    <w:rsid w:val="004B0A3E"/>
    <w:rsid w:val="004B0A70"/>
    <w:rsid w:val="004B0DF0"/>
    <w:rsid w:val="004B13DC"/>
    <w:rsid w:val="004B15B6"/>
    <w:rsid w:val="004B21A5"/>
    <w:rsid w:val="004B2373"/>
    <w:rsid w:val="004B2991"/>
    <w:rsid w:val="004B2E0E"/>
    <w:rsid w:val="004B3099"/>
    <w:rsid w:val="004B3AF6"/>
    <w:rsid w:val="004B40E7"/>
    <w:rsid w:val="004B42FF"/>
    <w:rsid w:val="004B436E"/>
    <w:rsid w:val="004B4671"/>
    <w:rsid w:val="004B471D"/>
    <w:rsid w:val="004B56C6"/>
    <w:rsid w:val="004B5976"/>
    <w:rsid w:val="004B5A41"/>
    <w:rsid w:val="004B5A69"/>
    <w:rsid w:val="004B5B03"/>
    <w:rsid w:val="004B5C60"/>
    <w:rsid w:val="004B5E5B"/>
    <w:rsid w:val="004B6096"/>
    <w:rsid w:val="004B611A"/>
    <w:rsid w:val="004B638C"/>
    <w:rsid w:val="004B6B48"/>
    <w:rsid w:val="004B6D07"/>
    <w:rsid w:val="004B7074"/>
    <w:rsid w:val="004C0260"/>
    <w:rsid w:val="004C035F"/>
    <w:rsid w:val="004C06E6"/>
    <w:rsid w:val="004C096F"/>
    <w:rsid w:val="004C0A2D"/>
    <w:rsid w:val="004C0C76"/>
    <w:rsid w:val="004C0EC9"/>
    <w:rsid w:val="004C0F80"/>
    <w:rsid w:val="004C0F98"/>
    <w:rsid w:val="004C1244"/>
    <w:rsid w:val="004C1682"/>
    <w:rsid w:val="004C1BB3"/>
    <w:rsid w:val="004C1F6F"/>
    <w:rsid w:val="004C23F1"/>
    <w:rsid w:val="004C2406"/>
    <w:rsid w:val="004C2800"/>
    <w:rsid w:val="004C30C6"/>
    <w:rsid w:val="004C3991"/>
    <w:rsid w:val="004C39DB"/>
    <w:rsid w:val="004C3A7B"/>
    <w:rsid w:val="004C3EF3"/>
    <w:rsid w:val="004C4529"/>
    <w:rsid w:val="004C4CC0"/>
    <w:rsid w:val="004C4CC6"/>
    <w:rsid w:val="004C4EE5"/>
    <w:rsid w:val="004C5053"/>
    <w:rsid w:val="004C583E"/>
    <w:rsid w:val="004C5966"/>
    <w:rsid w:val="004C5CC8"/>
    <w:rsid w:val="004C60E7"/>
    <w:rsid w:val="004C60FB"/>
    <w:rsid w:val="004C6775"/>
    <w:rsid w:val="004C6C0B"/>
    <w:rsid w:val="004C7671"/>
    <w:rsid w:val="004D02FB"/>
    <w:rsid w:val="004D0434"/>
    <w:rsid w:val="004D075F"/>
    <w:rsid w:val="004D081E"/>
    <w:rsid w:val="004D0A82"/>
    <w:rsid w:val="004D13C0"/>
    <w:rsid w:val="004D175C"/>
    <w:rsid w:val="004D186E"/>
    <w:rsid w:val="004D19EE"/>
    <w:rsid w:val="004D1CB0"/>
    <w:rsid w:val="004D1D7B"/>
    <w:rsid w:val="004D1F7D"/>
    <w:rsid w:val="004D2131"/>
    <w:rsid w:val="004D26EE"/>
    <w:rsid w:val="004D279F"/>
    <w:rsid w:val="004D2897"/>
    <w:rsid w:val="004D28DA"/>
    <w:rsid w:val="004D2BED"/>
    <w:rsid w:val="004D2CEE"/>
    <w:rsid w:val="004D2D2A"/>
    <w:rsid w:val="004D3344"/>
    <w:rsid w:val="004D359C"/>
    <w:rsid w:val="004D35DA"/>
    <w:rsid w:val="004D364B"/>
    <w:rsid w:val="004D37CD"/>
    <w:rsid w:val="004D3EC3"/>
    <w:rsid w:val="004D44E4"/>
    <w:rsid w:val="004D45FC"/>
    <w:rsid w:val="004D497A"/>
    <w:rsid w:val="004D4F42"/>
    <w:rsid w:val="004D4F51"/>
    <w:rsid w:val="004D574F"/>
    <w:rsid w:val="004D61B0"/>
    <w:rsid w:val="004D6731"/>
    <w:rsid w:val="004D6858"/>
    <w:rsid w:val="004D68B2"/>
    <w:rsid w:val="004D7041"/>
    <w:rsid w:val="004D7369"/>
    <w:rsid w:val="004D73E0"/>
    <w:rsid w:val="004D778C"/>
    <w:rsid w:val="004D78D4"/>
    <w:rsid w:val="004D7AFF"/>
    <w:rsid w:val="004D7CE8"/>
    <w:rsid w:val="004D7FE3"/>
    <w:rsid w:val="004E01B6"/>
    <w:rsid w:val="004E0217"/>
    <w:rsid w:val="004E025A"/>
    <w:rsid w:val="004E0A8F"/>
    <w:rsid w:val="004E0F62"/>
    <w:rsid w:val="004E0FAA"/>
    <w:rsid w:val="004E0FF8"/>
    <w:rsid w:val="004E11AF"/>
    <w:rsid w:val="004E1323"/>
    <w:rsid w:val="004E1B40"/>
    <w:rsid w:val="004E1C64"/>
    <w:rsid w:val="004E1CCF"/>
    <w:rsid w:val="004E20BE"/>
    <w:rsid w:val="004E21D5"/>
    <w:rsid w:val="004E22E4"/>
    <w:rsid w:val="004E2993"/>
    <w:rsid w:val="004E33FD"/>
    <w:rsid w:val="004E3C8E"/>
    <w:rsid w:val="004E4016"/>
    <w:rsid w:val="004E457C"/>
    <w:rsid w:val="004E4784"/>
    <w:rsid w:val="004E4DC8"/>
    <w:rsid w:val="004E4FFD"/>
    <w:rsid w:val="004E5613"/>
    <w:rsid w:val="004E568C"/>
    <w:rsid w:val="004E5762"/>
    <w:rsid w:val="004E5CC5"/>
    <w:rsid w:val="004E5F38"/>
    <w:rsid w:val="004E6172"/>
    <w:rsid w:val="004E677D"/>
    <w:rsid w:val="004E6D8C"/>
    <w:rsid w:val="004E6DA6"/>
    <w:rsid w:val="004E6E25"/>
    <w:rsid w:val="004E6E94"/>
    <w:rsid w:val="004E7478"/>
    <w:rsid w:val="004E7643"/>
    <w:rsid w:val="004E777A"/>
    <w:rsid w:val="004E7AF0"/>
    <w:rsid w:val="004E7D72"/>
    <w:rsid w:val="004F0464"/>
    <w:rsid w:val="004F05EF"/>
    <w:rsid w:val="004F083C"/>
    <w:rsid w:val="004F0D94"/>
    <w:rsid w:val="004F0E13"/>
    <w:rsid w:val="004F0EAB"/>
    <w:rsid w:val="004F0F8A"/>
    <w:rsid w:val="004F1269"/>
    <w:rsid w:val="004F13CE"/>
    <w:rsid w:val="004F14B6"/>
    <w:rsid w:val="004F2248"/>
    <w:rsid w:val="004F23C4"/>
    <w:rsid w:val="004F2FEB"/>
    <w:rsid w:val="004F3BC1"/>
    <w:rsid w:val="004F41FE"/>
    <w:rsid w:val="004F44C3"/>
    <w:rsid w:val="004F46AA"/>
    <w:rsid w:val="004F4702"/>
    <w:rsid w:val="004F4897"/>
    <w:rsid w:val="004F514B"/>
    <w:rsid w:val="004F515E"/>
    <w:rsid w:val="004F55FB"/>
    <w:rsid w:val="004F571C"/>
    <w:rsid w:val="004F5B4B"/>
    <w:rsid w:val="004F5D5B"/>
    <w:rsid w:val="004F5F69"/>
    <w:rsid w:val="004F5FDA"/>
    <w:rsid w:val="004F6358"/>
    <w:rsid w:val="004F68D5"/>
    <w:rsid w:val="004F72EC"/>
    <w:rsid w:val="004F7A8E"/>
    <w:rsid w:val="00500565"/>
    <w:rsid w:val="005006C2"/>
    <w:rsid w:val="00500A53"/>
    <w:rsid w:val="00500A7A"/>
    <w:rsid w:val="00500D2C"/>
    <w:rsid w:val="00501625"/>
    <w:rsid w:val="00501626"/>
    <w:rsid w:val="005018A3"/>
    <w:rsid w:val="00501A6D"/>
    <w:rsid w:val="00501C13"/>
    <w:rsid w:val="00502070"/>
    <w:rsid w:val="0050267F"/>
    <w:rsid w:val="00502E1B"/>
    <w:rsid w:val="00503404"/>
    <w:rsid w:val="0050340B"/>
    <w:rsid w:val="005034BC"/>
    <w:rsid w:val="00503677"/>
    <w:rsid w:val="005037C6"/>
    <w:rsid w:val="0050391D"/>
    <w:rsid w:val="00503AE4"/>
    <w:rsid w:val="00503D4D"/>
    <w:rsid w:val="00503E81"/>
    <w:rsid w:val="005042C2"/>
    <w:rsid w:val="00504D50"/>
    <w:rsid w:val="00504DAF"/>
    <w:rsid w:val="00504EF1"/>
    <w:rsid w:val="00504F38"/>
    <w:rsid w:val="00505144"/>
    <w:rsid w:val="00505745"/>
    <w:rsid w:val="00505B4E"/>
    <w:rsid w:val="00505C5B"/>
    <w:rsid w:val="005063C0"/>
    <w:rsid w:val="00506494"/>
    <w:rsid w:val="00506555"/>
    <w:rsid w:val="00507AE0"/>
    <w:rsid w:val="00507D26"/>
    <w:rsid w:val="00507DAF"/>
    <w:rsid w:val="005102A1"/>
    <w:rsid w:val="005106E3"/>
    <w:rsid w:val="005109B4"/>
    <w:rsid w:val="00510B83"/>
    <w:rsid w:val="00510BC6"/>
    <w:rsid w:val="00510CEB"/>
    <w:rsid w:val="00510DB5"/>
    <w:rsid w:val="00511F77"/>
    <w:rsid w:val="00511F9E"/>
    <w:rsid w:val="005123ED"/>
    <w:rsid w:val="00512530"/>
    <w:rsid w:val="0051253E"/>
    <w:rsid w:val="00512612"/>
    <w:rsid w:val="00513847"/>
    <w:rsid w:val="00513A28"/>
    <w:rsid w:val="00513C39"/>
    <w:rsid w:val="0051416C"/>
    <w:rsid w:val="00514255"/>
    <w:rsid w:val="005143CB"/>
    <w:rsid w:val="0051556D"/>
    <w:rsid w:val="00515586"/>
    <w:rsid w:val="005156A2"/>
    <w:rsid w:val="00515747"/>
    <w:rsid w:val="00515985"/>
    <w:rsid w:val="00515C7D"/>
    <w:rsid w:val="00515E90"/>
    <w:rsid w:val="00515EDB"/>
    <w:rsid w:val="00515EFA"/>
    <w:rsid w:val="005167F1"/>
    <w:rsid w:val="0051694F"/>
    <w:rsid w:val="00516A4D"/>
    <w:rsid w:val="00516AF9"/>
    <w:rsid w:val="00516E2F"/>
    <w:rsid w:val="005178BA"/>
    <w:rsid w:val="00517A51"/>
    <w:rsid w:val="00517FA8"/>
    <w:rsid w:val="0052035A"/>
    <w:rsid w:val="005204FA"/>
    <w:rsid w:val="00520819"/>
    <w:rsid w:val="005209FD"/>
    <w:rsid w:val="00520A29"/>
    <w:rsid w:val="00520BAC"/>
    <w:rsid w:val="00521567"/>
    <w:rsid w:val="00521A64"/>
    <w:rsid w:val="00521EC0"/>
    <w:rsid w:val="00521ED9"/>
    <w:rsid w:val="005220C0"/>
    <w:rsid w:val="005220D0"/>
    <w:rsid w:val="00522898"/>
    <w:rsid w:val="00522AB4"/>
    <w:rsid w:val="00522DAC"/>
    <w:rsid w:val="00523215"/>
    <w:rsid w:val="0052374D"/>
    <w:rsid w:val="0052396F"/>
    <w:rsid w:val="00524796"/>
    <w:rsid w:val="005247A4"/>
    <w:rsid w:val="0052490D"/>
    <w:rsid w:val="005250D4"/>
    <w:rsid w:val="005252B5"/>
    <w:rsid w:val="00525FFC"/>
    <w:rsid w:val="005260FE"/>
    <w:rsid w:val="005261D7"/>
    <w:rsid w:val="005262C1"/>
    <w:rsid w:val="005264D1"/>
    <w:rsid w:val="005269A1"/>
    <w:rsid w:val="00526A2F"/>
    <w:rsid w:val="00526AE7"/>
    <w:rsid w:val="00526B9D"/>
    <w:rsid w:val="00526BC3"/>
    <w:rsid w:val="00526DEA"/>
    <w:rsid w:val="00526E4F"/>
    <w:rsid w:val="00527077"/>
    <w:rsid w:val="0052713F"/>
    <w:rsid w:val="005271C5"/>
    <w:rsid w:val="0052749E"/>
    <w:rsid w:val="00527549"/>
    <w:rsid w:val="0052763F"/>
    <w:rsid w:val="005278D2"/>
    <w:rsid w:val="00527A76"/>
    <w:rsid w:val="00527C0C"/>
    <w:rsid w:val="00527DE1"/>
    <w:rsid w:val="0053006F"/>
    <w:rsid w:val="005306D6"/>
    <w:rsid w:val="005306F8"/>
    <w:rsid w:val="005307EB"/>
    <w:rsid w:val="00530A14"/>
    <w:rsid w:val="00530AB7"/>
    <w:rsid w:val="00531137"/>
    <w:rsid w:val="0053117A"/>
    <w:rsid w:val="005318F7"/>
    <w:rsid w:val="00531B17"/>
    <w:rsid w:val="00531B5D"/>
    <w:rsid w:val="00531D56"/>
    <w:rsid w:val="00531F4F"/>
    <w:rsid w:val="00532716"/>
    <w:rsid w:val="005332F5"/>
    <w:rsid w:val="0053333B"/>
    <w:rsid w:val="005334FB"/>
    <w:rsid w:val="0053358A"/>
    <w:rsid w:val="00533BF7"/>
    <w:rsid w:val="00533DCA"/>
    <w:rsid w:val="00534087"/>
    <w:rsid w:val="005345A7"/>
    <w:rsid w:val="0053469C"/>
    <w:rsid w:val="00534B30"/>
    <w:rsid w:val="00535016"/>
    <w:rsid w:val="005351F4"/>
    <w:rsid w:val="005352DB"/>
    <w:rsid w:val="005356B9"/>
    <w:rsid w:val="0053583D"/>
    <w:rsid w:val="00535B5D"/>
    <w:rsid w:val="00535B86"/>
    <w:rsid w:val="00535D2E"/>
    <w:rsid w:val="00535D48"/>
    <w:rsid w:val="00535F36"/>
    <w:rsid w:val="005360FF"/>
    <w:rsid w:val="005361B0"/>
    <w:rsid w:val="00536564"/>
    <w:rsid w:val="00536A64"/>
    <w:rsid w:val="00536D76"/>
    <w:rsid w:val="00536DD5"/>
    <w:rsid w:val="00536EC4"/>
    <w:rsid w:val="00537193"/>
    <w:rsid w:val="00537474"/>
    <w:rsid w:val="00537539"/>
    <w:rsid w:val="0053767A"/>
    <w:rsid w:val="0053767C"/>
    <w:rsid w:val="00537882"/>
    <w:rsid w:val="00537BA1"/>
    <w:rsid w:val="00537C8B"/>
    <w:rsid w:val="00537CC0"/>
    <w:rsid w:val="005406E4"/>
    <w:rsid w:val="0054076C"/>
    <w:rsid w:val="00540A02"/>
    <w:rsid w:val="00540A7E"/>
    <w:rsid w:val="00540B0F"/>
    <w:rsid w:val="00540F78"/>
    <w:rsid w:val="00540FEF"/>
    <w:rsid w:val="005412CF"/>
    <w:rsid w:val="00541607"/>
    <w:rsid w:val="00541971"/>
    <w:rsid w:val="00541F3B"/>
    <w:rsid w:val="00542404"/>
    <w:rsid w:val="00542CF2"/>
    <w:rsid w:val="00542E7D"/>
    <w:rsid w:val="00542EDA"/>
    <w:rsid w:val="00543472"/>
    <w:rsid w:val="00543581"/>
    <w:rsid w:val="00543821"/>
    <w:rsid w:val="00543FEF"/>
    <w:rsid w:val="005441CD"/>
    <w:rsid w:val="0054432C"/>
    <w:rsid w:val="00544448"/>
    <w:rsid w:val="00544469"/>
    <w:rsid w:val="005444E1"/>
    <w:rsid w:val="00544848"/>
    <w:rsid w:val="005448E5"/>
    <w:rsid w:val="00544966"/>
    <w:rsid w:val="00544AFB"/>
    <w:rsid w:val="00544BF9"/>
    <w:rsid w:val="00544CC3"/>
    <w:rsid w:val="00544F00"/>
    <w:rsid w:val="00544FBF"/>
    <w:rsid w:val="00545904"/>
    <w:rsid w:val="00546163"/>
    <w:rsid w:val="00546246"/>
    <w:rsid w:val="00546267"/>
    <w:rsid w:val="005462CE"/>
    <w:rsid w:val="005463E8"/>
    <w:rsid w:val="005463F0"/>
    <w:rsid w:val="00546BBB"/>
    <w:rsid w:val="00546C71"/>
    <w:rsid w:val="00546C7A"/>
    <w:rsid w:val="00546ED9"/>
    <w:rsid w:val="0054711C"/>
    <w:rsid w:val="00547614"/>
    <w:rsid w:val="00547A4B"/>
    <w:rsid w:val="00550134"/>
    <w:rsid w:val="0055070B"/>
    <w:rsid w:val="0055097F"/>
    <w:rsid w:val="00550D41"/>
    <w:rsid w:val="00550FA2"/>
    <w:rsid w:val="00551B46"/>
    <w:rsid w:val="00551B4F"/>
    <w:rsid w:val="00551C73"/>
    <w:rsid w:val="00551D6D"/>
    <w:rsid w:val="00551F34"/>
    <w:rsid w:val="00551FE5"/>
    <w:rsid w:val="0055201D"/>
    <w:rsid w:val="005522C4"/>
    <w:rsid w:val="005524C8"/>
    <w:rsid w:val="005526AA"/>
    <w:rsid w:val="0055271D"/>
    <w:rsid w:val="00552A7F"/>
    <w:rsid w:val="00552E6A"/>
    <w:rsid w:val="00552FDF"/>
    <w:rsid w:val="0055307F"/>
    <w:rsid w:val="005533D5"/>
    <w:rsid w:val="005537D3"/>
    <w:rsid w:val="0055389A"/>
    <w:rsid w:val="005538AF"/>
    <w:rsid w:val="00553DD8"/>
    <w:rsid w:val="00553F8F"/>
    <w:rsid w:val="0055408F"/>
    <w:rsid w:val="00554147"/>
    <w:rsid w:val="0055422A"/>
    <w:rsid w:val="005546F4"/>
    <w:rsid w:val="005549C6"/>
    <w:rsid w:val="00554D9D"/>
    <w:rsid w:val="00555299"/>
    <w:rsid w:val="005559BD"/>
    <w:rsid w:val="00555E41"/>
    <w:rsid w:val="005560ED"/>
    <w:rsid w:val="0055621F"/>
    <w:rsid w:val="00556255"/>
    <w:rsid w:val="00556517"/>
    <w:rsid w:val="005567E0"/>
    <w:rsid w:val="00556AFF"/>
    <w:rsid w:val="00556D41"/>
    <w:rsid w:val="0055752C"/>
    <w:rsid w:val="005575C9"/>
    <w:rsid w:val="0055794A"/>
    <w:rsid w:val="00557E1E"/>
    <w:rsid w:val="005603D5"/>
    <w:rsid w:val="005605CE"/>
    <w:rsid w:val="005605FD"/>
    <w:rsid w:val="00560641"/>
    <w:rsid w:val="00560E48"/>
    <w:rsid w:val="00560ED1"/>
    <w:rsid w:val="00560FD6"/>
    <w:rsid w:val="005615B2"/>
    <w:rsid w:val="005617F0"/>
    <w:rsid w:val="00561A2C"/>
    <w:rsid w:val="00561AAD"/>
    <w:rsid w:val="00561D35"/>
    <w:rsid w:val="0056263B"/>
    <w:rsid w:val="0056278C"/>
    <w:rsid w:val="00562F1B"/>
    <w:rsid w:val="00563219"/>
    <w:rsid w:val="00563255"/>
    <w:rsid w:val="005632B4"/>
    <w:rsid w:val="005634B1"/>
    <w:rsid w:val="005635BF"/>
    <w:rsid w:val="0056362F"/>
    <w:rsid w:val="00563AFF"/>
    <w:rsid w:val="00563B18"/>
    <w:rsid w:val="00563F77"/>
    <w:rsid w:val="005641D8"/>
    <w:rsid w:val="00564343"/>
    <w:rsid w:val="0056435B"/>
    <w:rsid w:val="00564473"/>
    <w:rsid w:val="005645A0"/>
    <w:rsid w:val="005648A8"/>
    <w:rsid w:val="005648D0"/>
    <w:rsid w:val="00564CCB"/>
    <w:rsid w:val="00564F43"/>
    <w:rsid w:val="0056518A"/>
    <w:rsid w:val="0056562B"/>
    <w:rsid w:val="00565770"/>
    <w:rsid w:val="00565942"/>
    <w:rsid w:val="00565C1A"/>
    <w:rsid w:val="00565FFD"/>
    <w:rsid w:val="00566580"/>
    <w:rsid w:val="005665A2"/>
    <w:rsid w:val="005666BF"/>
    <w:rsid w:val="0056676E"/>
    <w:rsid w:val="00566879"/>
    <w:rsid w:val="00566E50"/>
    <w:rsid w:val="005675CF"/>
    <w:rsid w:val="00567987"/>
    <w:rsid w:val="00567E70"/>
    <w:rsid w:val="005700B7"/>
    <w:rsid w:val="005704B5"/>
    <w:rsid w:val="00570550"/>
    <w:rsid w:val="00570648"/>
    <w:rsid w:val="005708A4"/>
    <w:rsid w:val="0057124A"/>
    <w:rsid w:val="00571AB3"/>
    <w:rsid w:val="00571AD7"/>
    <w:rsid w:val="00571B46"/>
    <w:rsid w:val="00571E1A"/>
    <w:rsid w:val="00571ED9"/>
    <w:rsid w:val="0057220F"/>
    <w:rsid w:val="00572322"/>
    <w:rsid w:val="00572544"/>
    <w:rsid w:val="005729E7"/>
    <w:rsid w:val="00572F56"/>
    <w:rsid w:val="00572F81"/>
    <w:rsid w:val="0057324C"/>
    <w:rsid w:val="005733D4"/>
    <w:rsid w:val="00573E73"/>
    <w:rsid w:val="00573F6D"/>
    <w:rsid w:val="005740AC"/>
    <w:rsid w:val="0057436D"/>
    <w:rsid w:val="00574606"/>
    <w:rsid w:val="0057474F"/>
    <w:rsid w:val="005751E8"/>
    <w:rsid w:val="00575590"/>
    <w:rsid w:val="00575992"/>
    <w:rsid w:val="00575B06"/>
    <w:rsid w:val="00575D9B"/>
    <w:rsid w:val="00575FF6"/>
    <w:rsid w:val="0057611E"/>
    <w:rsid w:val="005762D7"/>
    <w:rsid w:val="005767B8"/>
    <w:rsid w:val="00576CA2"/>
    <w:rsid w:val="00576CEA"/>
    <w:rsid w:val="00576DF7"/>
    <w:rsid w:val="0057727F"/>
    <w:rsid w:val="0057730C"/>
    <w:rsid w:val="00577390"/>
    <w:rsid w:val="0057745D"/>
    <w:rsid w:val="005775F3"/>
    <w:rsid w:val="00577C3A"/>
    <w:rsid w:val="00577FDE"/>
    <w:rsid w:val="00577FF8"/>
    <w:rsid w:val="00580408"/>
    <w:rsid w:val="00580451"/>
    <w:rsid w:val="00580707"/>
    <w:rsid w:val="00580A13"/>
    <w:rsid w:val="00580CDD"/>
    <w:rsid w:val="00580DB7"/>
    <w:rsid w:val="005811D1"/>
    <w:rsid w:val="00581233"/>
    <w:rsid w:val="005814DB"/>
    <w:rsid w:val="00581603"/>
    <w:rsid w:val="005817F0"/>
    <w:rsid w:val="00581854"/>
    <w:rsid w:val="00581A8A"/>
    <w:rsid w:val="00581B8D"/>
    <w:rsid w:val="00581C29"/>
    <w:rsid w:val="00581CFD"/>
    <w:rsid w:val="00581ECF"/>
    <w:rsid w:val="00581EEB"/>
    <w:rsid w:val="005820CF"/>
    <w:rsid w:val="00582317"/>
    <w:rsid w:val="00582723"/>
    <w:rsid w:val="005827E4"/>
    <w:rsid w:val="00582885"/>
    <w:rsid w:val="005828EF"/>
    <w:rsid w:val="00583055"/>
    <w:rsid w:val="0058345F"/>
    <w:rsid w:val="00583605"/>
    <w:rsid w:val="0058394A"/>
    <w:rsid w:val="00583AFE"/>
    <w:rsid w:val="0058409F"/>
    <w:rsid w:val="0058422E"/>
    <w:rsid w:val="00584492"/>
    <w:rsid w:val="005844FB"/>
    <w:rsid w:val="005846B8"/>
    <w:rsid w:val="0058475F"/>
    <w:rsid w:val="00584795"/>
    <w:rsid w:val="005848EA"/>
    <w:rsid w:val="00584D02"/>
    <w:rsid w:val="00585305"/>
    <w:rsid w:val="005853A6"/>
    <w:rsid w:val="00585580"/>
    <w:rsid w:val="00585791"/>
    <w:rsid w:val="00585CAC"/>
    <w:rsid w:val="00585ED9"/>
    <w:rsid w:val="00586B96"/>
    <w:rsid w:val="00586D71"/>
    <w:rsid w:val="0058739D"/>
    <w:rsid w:val="00587A42"/>
    <w:rsid w:val="00587C35"/>
    <w:rsid w:val="00587E07"/>
    <w:rsid w:val="00587F12"/>
    <w:rsid w:val="00587FF6"/>
    <w:rsid w:val="00590506"/>
    <w:rsid w:val="0059062C"/>
    <w:rsid w:val="005906AD"/>
    <w:rsid w:val="00590852"/>
    <w:rsid w:val="00590894"/>
    <w:rsid w:val="00590989"/>
    <w:rsid w:val="00590DE1"/>
    <w:rsid w:val="005913E3"/>
    <w:rsid w:val="00591CC8"/>
    <w:rsid w:val="00591F91"/>
    <w:rsid w:val="00592839"/>
    <w:rsid w:val="00592877"/>
    <w:rsid w:val="005929D8"/>
    <w:rsid w:val="00592A0A"/>
    <w:rsid w:val="00592B41"/>
    <w:rsid w:val="00592B7D"/>
    <w:rsid w:val="00593487"/>
    <w:rsid w:val="005937CC"/>
    <w:rsid w:val="00594209"/>
    <w:rsid w:val="005942EE"/>
    <w:rsid w:val="00594627"/>
    <w:rsid w:val="00594714"/>
    <w:rsid w:val="0059482C"/>
    <w:rsid w:val="005948DF"/>
    <w:rsid w:val="0059492C"/>
    <w:rsid w:val="00594D7E"/>
    <w:rsid w:val="00594DA0"/>
    <w:rsid w:val="00594EBC"/>
    <w:rsid w:val="00595109"/>
    <w:rsid w:val="005951F9"/>
    <w:rsid w:val="0059530B"/>
    <w:rsid w:val="005954E0"/>
    <w:rsid w:val="005955B2"/>
    <w:rsid w:val="00595E07"/>
    <w:rsid w:val="0059656A"/>
    <w:rsid w:val="0059686F"/>
    <w:rsid w:val="00596A83"/>
    <w:rsid w:val="005972C3"/>
    <w:rsid w:val="00597671"/>
    <w:rsid w:val="005977E9"/>
    <w:rsid w:val="00597CE7"/>
    <w:rsid w:val="00597CF3"/>
    <w:rsid w:val="00597DB5"/>
    <w:rsid w:val="00597DEE"/>
    <w:rsid w:val="005A04FA"/>
    <w:rsid w:val="005A05DB"/>
    <w:rsid w:val="005A0834"/>
    <w:rsid w:val="005A092B"/>
    <w:rsid w:val="005A11F0"/>
    <w:rsid w:val="005A166F"/>
    <w:rsid w:val="005A1753"/>
    <w:rsid w:val="005A18DE"/>
    <w:rsid w:val="005A2259"/>
    <w:rsid w:val="005A262E"/>
    <w:rsid w:val="005A2B8C"/>
    <w:rsid w:val="005A2E77"/>
    <w:rsid w:val="005A304C"/>
    <w:rsid w:val="005A326A"/>
    <w:rsid w:val="005A3778"/>
    <w:rsid w:val="005A4A81"/>
    <w:rsid w:val="005A4D49"/>
    <w:rsid w:val="005A4EE3"/>
    <w:rsid w:val="005A521F"/>
    <w:rsid w:val="005A5486"/>
    <w:rsid w:val="005A5613"/>
    <w:rsid w:val="005A5D4C"/>
    <w:rsid w:val="005A5E04"/>
    <w:rsid w:val="005A5EB2"/>
    <w:rsid w:val="005A68D6"/>
    <w:rsid w:val="005A6A0C"/>
    <w:rsid w:val="005A6CA2"/>
    <w:rsid w:val="005A6E67"/>
    <w:rsid w:val="005A6F7E"/>
    <w:rsid w:val="005A71FB"/>
    <w:rsid w:val="005A73C8"/>
    <w:rsid w:val="005A759B"/>
    <w:rsid w:val="005A7A0B"/>
    <w:rsid w:val="005A7BF0"/>
    <w:rsid w:val="005B03B4"/>
    <w:rsid w:val="005B0457"/>
    <w:rsid w:val="005B04B6"/>
    <w:rsid w:val="005B0623"/>
    <w:rsid w:val="005B06BB"/>
    <w:rsid w:val="005B0A82"/>
    <w:rsid w:val="005B0EBA"/>
    <w:rsid w:val="005B0F45"/>
    <w:rsid w:val="005B1011"/>
    <w:rsid w:val="005B1542"/>
    <w:rsid w:val="005B15A1"/>
    <w:rsid w:val="005B174E"/>
    <w:rsid w:val="005B1E09"/>
    <w:rsid w:val="005B1F05"/>
    <w:rsid w:val="005B1F56"/>
    <w:rsid w:val="005B2376"/>
    <w:rsid w:val="005B275C"/>
    <w:rsid w:val="005B2864"/>
    <w:rsid w:val="005B292B"/>
    <w:rsid w:val="005B29B9"/>
    <w:rsid w:val="005B3103"/>
    <w:rsid w:val="005B38DD"/>
    <w:rsid w:val="005B3B68"/>
    <w:rsid w:val="005B3CA7"/>
    <w:rsid w:val="005B42D7"/>
    <w:rsid w:val="005B44F3"/>
    <w:rsid w:val="005B48B9"/>
    <w:rsid w:val="005B4C84"/>
    <w:rsid w:val="005B4D58"/>
    <w:rsid w:val="005B540B"/>
    <w:rsid w:val="005B54D5"/>
    <w:rsid w:val="005B5EE3"/>
    <w:rsid w:val="005B6972"/>
    <w:rsid w:val="005B6F99"/>
    <w:rsid w:val="005B7586"/>
    <w:rsid w:val="005B75EF"/>
    <w:rsid w:val="005B76E8"/>
    <w:rsid w:val="005B7891"/>
    <w:rsid w:val="005C063B"/>
    <w:rsid w:val="005C06E1"/>
    <w:rsid w:val="005C0707"/>
    <w:rsid w:val="005C0875"/>
    <w:rsid w:val="005C09F2"/>
    <w:rsid w:val="005C0ACD"/>
    <w:rsid w:val="005C0C7A"/>
    <w:rsid w:val="005C0EA8"/>
    <w:rsid w:val="005C143F"/>
    <w:rsid w:val="005C1503"/>
    <w:rsid w:val="005C1839"/>
    <w:rsid w:val="005C25D3"/>
    <w:rsid w:val="005C260D"/>
    <w:rsid w:val="005C276D"/>
    <w:rsid w:val="005C28A2"/>
    <w:rsid w:val="005C2AF5"/>
    <w:rsid w:val="005C3C7F"/>
    <w:rsid w:val="005C3CDA"/>
    <w:rsid w:val="005C3CDF"/>
    <w:rsid w:val="005C4471"/>
    <w:rsid w:val="005C5342"/>
    <w:rsid w:val="005C58B3"/>
    <w:rsid w:val="005C5B48"/>
    <w:rsid w:val="005C5D96"/>
    <w:rsid w:val="005C60DA"/>
    <w:rsid w:val="005C6B14"/>
    <w:rsid w:val="005C6FA5"/>
    <w:rsid w:val="005C7063"/>
    <w:rsid w:val="005C74E1"/>
    <w:rsid w:val="005C7D47"/>
    <w:rsid w:val="005C7F48"/>
    <w:rsid w:val="005C7FF5"/>
    <w:rsid w:val="005D0547"/>
    <w:rsid w:val="005D07C5"/>
    <w:rsid w:val="005D0CBF"/>
    <w:rsid w:val="005D1259"/>
    <w:rsid w:val="005D1780"/>
    <w:rsid w:val="005D17ED"/>
    <w:rsid w:val="005D1B0C"/>
    <w:rsid w:val="005D1B7E"/>
    <w:rsid w:val="005D1C03"/>
    <w:rsid w:val="005D1C8F"/>
    <w:rsid w:val="005D1D09"/>
    <w:rsid w:val="005D1F7C"/>
    <w:rsid w:val="005D25A1"/>
    <w:rsid w:val="005D2BEF"/>
    <w:rsid w:val="005D3361"/>
    <w:rsid w:val="005D3398"/>
    <w:rsid w:val="005D386E"/>
    <w:rsid w:val="005D3E6E"/>
    <w:rsid w:val="005D4212"/>
    <w:rsid w:val="005D4393"/>
    <w:rsid w:val="005D45E4"/>
    <w:rsid w:val="005D48AD"/>
    <w:rsid w:val="005D48B4"/>
    <w:rsid w:val="005D4D02"/>
    <w:rsid w:val="005D50D9"/>
    <w:rsid w:val="005D5345"/>
    <w:rsid w:val="005D5672"/>
    <w:rsid w:val="005D5F10"/>
    <w:rsid w:val="005D5FE9"/>
    <w:rsid w:val="005D6400"/>
    <w:rsid w:val="005D6416"/>
    <w:rsid w:val="005D6450"/>
    <w:rsid w:val="005D6DE3"/>
    <w:rsid w:val="005D6FC6"/>
    <w:rsid w:val="005D7572"/>
    <w:rsid w:val="005E0182"/>
    <w:rsid w:val="005E0184"/>
    <w:rsid w:val="005E0437"/>
    <w:rsid w:val="005E07F9"/>
    <w:rsid w:val="005E097A"/>
    <w:rsid w:val="005E09D1"/>
    <w:rsid w:val="005E0A31"/>
    <w:rsid w:val="005E0D3D"/>
    <w:rsid w:val="005E11A4"/>
    <w:rsid w:val="005E1243"/>
    <w:rsid w:val="005E12D7"/>
    <w:rsid w:val="005E15FA"/>
    <w:rsid w:val="005E1780"/>
    <w:rsid w:val="005E1A21"/>
    <w:rsid w:val="005E1ABA"/>
    <w:rsid w:val="005E1EC0"/>
    <w:rsid w:val="005E27A6"/>
    <w:rsid w:val="005E2A98"/>
    <w:rsid w:val="005E3011"/>
    <w:rsid w:val="005E3E71"/>
    <w:rsid w:val="005E3FD4"/>
    <w:rsid w:val="005E4434"/>
    <w:rsid w:val="005E47CA"/>
    <w:rsid w:val="005E4CB4"/>
    <w:rsid w:val="005E4E46"/>
    <w:rsid w:val="005E50FF"/>
    <w:rsid w:val="005E5704"/>
    <w:rsid w:val="005E5B35"/>
    <w:rsid w:val="005E5DEF"/>
    <w:rsid w:val="005E5F3D"/>
    <w:rsid w:val="005E61CC"/>
    <w:rsid w:val="005E65A1"/>
    <w:rsid w:val="005E660E"/>
    <w:rsid w:val="005E6D65"/>
    <w:rsid w:val="005E6E75"/>
    <w:rsid w:val="005E7000"/>
    <w:rsid w:val="005E7590"/>
    <w:rsid w:val="005E76AA"/>
    <w:rsid w:val="005E79D2"/>
    <w:rsid w:val="005E7C31"/>
    <w:rsid w:val="005E7C4A"/>
    <w:rsid w:val="005E7D72"/>
    <w:rsid w:val="005F0909"/>
    <w:rsid w:val="005F0C5A"/>
    <w:rsid w:val="005F10FF"/>
    <w:rsid w:val="005F1491"/>
    <w:rsid w:val="005F14AB"/>
    <w:rsid w:val="005F1736"/>
    <w:rsid w:val="005F18DD"/>
    <w:rsid w:val="005F192C"/>
    <w:rsid w:val="005F1B64"/>
    <w:rsid w:val="005F21B8"/>
    <w:rsid w:val="005F22FB"/>
    <w:rsid w:val="005F2826"/>
    <w:rsid w:val="005F2E35"/>
    <w:rsid w:val="005F39FB"/>
    <w:rsid w:val="005F433F"/>
    <w:rsid w:val="005F45BC"/>
    <w:rsid w:val="005F4633"/>
    <w:rsid w:val="005F4ADF"/>
    <w:rsid w:val="005F4EEE"/>
    <w:rsid w:val="005F500B"/>
    <w:rsid w:val="005F51D8"/>
    <w:rsid w:val="005F5404"/>
    <w:rsid w:val="005F5965"/>
    <w:rsid w:val="005F5C9B"/>
    <w:rsid w:val="005F5D6A"/>
    <w:rsid w:val="005F61A9"/>
    <w:rsid w:val="005F6221"/>
    <w:rsid w:val="005F70EC"/>
    <w:rsid w:val="005F784D"/>
    <w:rsid w:val="005F7F69"/>
    <w:rsid w:val="00600555"/>
    <w:rsid w:val="00600767"/>
    <w:rsid w:val="00600964"/>
    <w:rsid w:val="00600CC6"/>
    <w:rsid w:val="00600DC9"/>
    <w:rsid w:val="00600F4C"/>
    <w:rsid w:val="0060125E"/>
    <w:rsid w:val="006014AA"/>
    <w:rsid w:val="00601521"/>
    <w:rsid w:val="0060180B"/>
    <w:rsid w:val="0060188C"/>
    <w:rsid w:val="00601FE8"/>
    <w:rsid w:val="006020AE"/>
    <w:rsid w:val="006022BA"/>
    <w:rsid w:val="006024EF"/>
    <w:rsid w:val="006027EE"/>
    <w:rsid w:val="0060314E"/>
    <w:rsid w:val="0060327C"/>
    <w:rsid w:val="00603319"/>
    <w:rsid w:val="00603506"/>
    <w:rsid w:val="006038B4"/>
    <w:rsid w:val="00603F8A"/>
    <w:rsid w:val="00604140"/>
    <w:rsid w:val="0060417A"/>
    <w:rsid w:val="00604785"/>
    <w:rsid w:val="00604AA2"/>
    <w:rsid w:val="00604E7D"/>
    <w:rsid w:val="00604F0A"/>
    <w:rsid w:val="00604F34"/>
    <w:rsid w:val="00605091"/>
    <w:rsid w:val="00605822"/>
    <w:rsid w:val="006058E9"/>
    <w:rsid w:val="00605C50"/>
    <w:rsid w:val="00605F0B"/>
    <w:rsid w:val="0060610F"/>
    <w:rsid w:val="00606407"/>
    <w:rsid w:val="006066C8"/>
    <w:rsid w:val="00606884"/>
    <w:rsid w:val="00606DB0"/>
    <w:rsid w:val="00606E92"/>
    <w:rsid w:val="00607011"/>
    <w:rsid w:val="0060726B"/>
    <w:rsid w:val="00607310"/>
    <w:rsid w:val="00607402"/>
    <w:rsid w:val="00607425"/>
    <w:rsid w:val="00607DF2"/>
    <w:rsid w:val="00607F29"/>
    <w:rsid w:val="00610169"/>
    <w:rsid w:val="006101BD"/>
    <w:rsid w:val="006108D1"/>
    <w:rsid w:val="00610CD3"/>
    <w:rsid w:val="00610CE2"/>
    <w:rsid w:val="00610FC4"/>
    <w:rsid w:val="006110AD"/>
    <w:rsid w:val="006111B8"/>
    <w:rsid w:val="006114BF"/>
    <w:rsid w:val="006114C2"/>
    <w:rsid w:val="00611C98"/>
    <w:rsid w:val="006120FA"/>
    <w:rsid w:val="00612109"/>
    <w:rsid w:val="00612135"/>
    <w:rsid w:val="00612413"/>
    <w:rsid w:val="00612483"/>
    <w:rsid w:val="0061274A"/>
    <w:rsid w:val="00612BEE"/>
    <w:rsid w:val="00612C40"/>
    <w:rsid w:val="00612E46"/>
    <w:rsid w:val="00613061"/>
    <w:rsid w:val="00613221"/>
    <w:rsid w:val="0061384B"/>
    <w:rsid w:val="00613A05"/>
    <w:rsid w:val="00613B23"/>
    <w:rsid w:val="00613DBC"/>
    <w:rsid w:val="0061401C"/>
    <w:rsid w:val="00614297"/>
    <w:rsid w:val="006143E5"/>
    <w:rsid w:val="006147B1"/>
    <w:rsid w:val="00614938"/>
    <w:rsid w:val="00616014"/>
    <w:rsid w:val="00616226"/>
    <w:rsid w:val="0061657E"/>
    <w:rsid w:val="0061754D"/>
    <w:rsid w:val="00617CEF"/>
    <w:rsid w:val="00620097"/>
    <w:rsid w:val="006206DC"/>
    <w:rsid w:val="006208D5"/>
    <w:rsid w:val="00620C13"/>
    <w:rsid w:val="00621308"/>
    <w:rsid w:val="00621585"/>
    <w:rsid w:val="00621B0C"/>
    <w:rsid w:val="00621CA7"/>
    <w:rsid w:val="00621CCD"/>
    <w:rsid w:val="00621FC1"/>
    <w:rsid w:val="00622576"/>
    <w:rsid w:val="006226B8"/>
    <w:rsid w:val="00622E96"/>
    <w:rsid w:val="00622FA8"/>
    <w:rsid w:val="00623386"/>
    <w:rsid w:val="006234AA"/>
    <w:rsid w:val="00623A00"/>
    <w:rsid w:val="00623D29"/>
    <w:rsid w:val="00623ED7"/>
    <w:rsid w:val="0062449C"/>
    <w:rsid w:val="0062481C"/>
    <w:rsid w:val="00624A53"/>
    <w:rsid w:val="00624ECA"/>
    <w:rsid w:val="00625533"/>
    <w:rsid w:val="00625787"/>
    <w:rsid w:val="00625EC9"/>
    <w:rsid w:val="00625F94"/>
    <w:rsid w:val="006261AF"/>
    <w:rsid w:val="006265DD"/>
    <w:rsid w:val="006265FE"/>
    <w:rsid w:val="00626C29"/>
    <w:rsid w:val="00626CC2"/>
    <w:rsid w:val="00626CE2"/>
    <w:rsid w:val="00626D64"/>
    <w:rsid w:val="00626E73"/>
    <w:rsid w:val="0062717C"/>
    <w:rsid w:val="006276E0"/>
    <w:rsid w:val="00627793"/>
    <w:rsid w:val="00627ACD"/>
    <w:rsid w:val="00627CE2"/>
    <w:rsid w:val="00627CEA"/>
    <w:rsid w:val="00627D66"/>
    <w:rsid w:val="00627D74"/>
    <w:rsid w:val="00627DE2"/>
    <w:rsid w:val="00627E22"/>
    <w:rsid w:val="00630466"/>
    <w:rsid w:val="006309D5"/>
    <w:rsid w:val="00631103"/>
    <w:rsid w:val="0063111A"/>
    <w:rsid w:val="00631178"/>
    <w:rsid w:val="0063134D"/>
    <w:rsid w:val="006313C0"/>
    <w:rsid w:val="00631E11"/>
    <w:rsid w:val="00632135"/>
    <w:rsid w:val="00632253"/>
    <w:rsid w:val="006322C2"/>
    <w:rsid w:val="0063293A"/>
    <w:rsid w:val="00632B37"/>
    <w:rsid w:val="006333CA"/>
    <w:rsid w:val="00633419"/>
    <w:rsid w:val="006338FA"/>
    <w:rsid w:val="00633992"/>
    <w:rsid w:val="00633AAE"/>
    <w:rsid w:val="00633D2C"/>
    <w:rsid w:val="00634125"/>
    <w:rsid w:val="0063427B"/>
    <w:rsid w:val="00634873"/>
    <w:rsid w:val="00634AF8"/>
    <w:rsid w:val="00634F92"/>
    <w:rsid w:val="0063502B"/>
    <w:rsid w:val="0063517F"/>
    <w:rsid w:val="006352D9"/>
    <w:rsid w:val="0063534D"/>
    <w:rsid w:val="00635555"/>
    <w:rsid w:val="006355F4"/>
    <w:rsid w:val="0063568C"/>
    <w:rsid w:val="00635D41"/>
    <w:rsid w:val="006365C1"/>
    <w:rsid w:val="00636771"/>
    <w:rsid w:val="00636ABB"/>
    <w:rsid w:val="00636F53"/>
    <w:rsid w:val="00637A92"/>
    <w:rsid w:val="006406B7"/>
    <w:rsid w:val="006406EF"/>
    <w:rsid w:val="006407B9"/>
    <w:rsid w:val="006409F6"/>
    <w:rsid w:val="00640D15"/>
    <w:rsid w:val="00640DAA"/>
    <w:rsid w:val="00640EE2"/>
    <w:rsid w:val="006415D5"/>
    <w:rsid w:val="00641CF6"/>
    <w:rsid w:val="0064230A"/>
    <w:rsid w:val="00642992"/>
    <w:rsid w:val="00642E27"/>
    <w:rsid w:val="00643170"/>
    <w:rsid w:val="00643440"/>
    <w:rsid w:val="006435F2"/>
    <w:rsid w:val="006439ED"/>
    <w:rsid w:val="00643ACE"/>
    <w:rsid w:val="00643CAB"/>
    <w:rsid w:val="0064455A"/>
    <w:rsid w:val="00644880"/>
    <w:rsid w:val="00644979"/>
    <w:rsid w:val="00644B4C"/>
    <w:rsid w:val="00644F98"/>
    <w:rsid w:val="0064517D"/>
    <w:rsid w:val="006452A8"/>
    <w:rsid w:val="0064575E"/>
    <w:rsid w:val="00645BBE"/>
    <w:rsid w:val="00645C41"/>
    <w:rsid w:val="00645C82"/>
    <w:rsid w:val="00645E73"/>
    <w:rsid w:val="00646129"/>
    <w:rsid w:val="006461D1"/>
    <w:rsid w:val="006463E2"/>
    <w:rsid w:val="00646503"/>
    <w:rsid w:val="00646E42"/>
    <w:rsid w:val="0064798C"/>
    <w:rsid w:val="00647D1E"/>
    <w:rsid w:val="00647FEB"/>
    <w:rsid w:val="006502E4"/>
    <w:rsid w:val="00650315"/>
    <w:rsid w:val="00650428"/>
    <w:rsid w:val="00650869"/>
    <w:rsid w:val="00650F33"/>
    <w:rsid w:val="006511B5"/>
    <w:rsid w:val="006514FD"/>
    <w:rsid w:val="00651703"/>
    <w:rsid w:val="00651754"/>
    <w:rsid w:val="006518EF"/>
    <w:rsid w:val="006519F7"/>
    <w:rsid w:val="00651A4D"/>
    <w:rsid w:val="00651B65"/>
    <w:rsid w:val="00651FF7"/>
    <w:rsid w:val="006522BF"/>
    <w:rsid w:val="00652342"/>
    <w:rsid w:val="006528BC"/>
    <w:rsid w:val="00652B65"/>
    <w:rsid w:val="00652C1C"/>
    <w:rsid w:val="00653037"/>
    <w:rsid w:val="006532EE"/>
    <w:rsid w:val="0065334C"/>
    <w:rsid w:val="00653A2F"/>
    <w:rsid w:val="00653AA6"/>
    <w:rsid w:val="006545B1"/>
    <w:rsid w:val="00654DE5"/>
    <w:rsid w:val="006553B6"/>
    <w:rsid w:val="006555FA"/>
    <w:rsid w:val="006556AE"/>
    <w:rsid w:val="006558C1"/>
    <w:rsid w:val="00655F00"/>
    <w:rsid w:val="00655F07"/>
    <w:rsid w:val="00655FF8"/>
    <w:rsid w:val="0065608C"/>
    <w:rsid w:val="0065611F"/>
    <w:rsid w:val="0065617A"/>
    <w:rsid w:val="00656603"/>
    <w:rsid w:val="0065677E"/>
    <w:rsid w:val="00656B60"/>
    <w:rsid w:val="00656BA0"/>
    <w:rsid w:val="00657481"/>
    <w:rsid w:val="006574AC"/>
    <w:rsid w:val="00657650"/>
    <w:rsid w:val="006576C3"/>
    <w:rsid w:val="006577BE"/>
    <w:rsid w:val="00657A0E"/>
    <w:rsid w:val="00657CD8"/>
    <w:rsid w:val="00660004"/>
    <w:rsid w:val="00660057"/>
    <w:rsid w:val="00660206"/>
    <w:rsid w:val="0066058C"/>
    <w:rsid w:val="00660A42"/>
    <w:rsid w:val="00660E33"/>
    <w:rsid w:val="00660FDB"/>
    <w:rsid w:val="006612A6"/>
    <w:rsid w:val="006614ED"/>
    <w:rsid w:val="00661557"/>
    <w:rsid w:val="006618F6"/>
    <w:rsid w:val="00661CC9"/>
    <w:rsid w:val="00661F6C"/>
    <w:rsid w:val="0066224C"/>
    <w:rsid w:val="006627FB"/>
    <w:rsid w:val="00662A05"/>
    <w:rsid w:val="00662D3E"/>
    <w:rsid w:val="00663357"/>
    <w:rsid w:val="00663447"/>
    <w:rsid w:val="00663648"/>
    <w:rsid w:val="00663AB1"/>
    <w:rsid w:val="00663F2C"/>
    <w:rsid w:val="00663F8C"/>
    <w:rsid w:val="006640C1"/>
    <w:rsid w:val="0066425C"/>
    <w:rsid w:val="0066431C"/>
    <w:rsid w:val="006643ED"/>
    <w:rsid w:val="0066441D"/>
    <w:rsid w:val="006644EB"/>
    <w:rsid w:val="00664958"/>
    <w:rsid w:val="006649BD"/>
    <w:rsid w:val="00664E14"/>
    <w:rsid w:val="00664F58"/>
    <w:rsid w:val="00665225"/>
    <w:rsid w:val="006656AD"/>
    <w:rsid w:val="0066572F"/>
    <w:rsid w:val="00665808"/>
    <w:rsid w:val="0066588C"/>
    <w:rsid w:val="00665E14"/>
    <w:rsid w:val="00666985"/>
    <w:rsid w:val="00666FDE"/>
    <w:rsid w:val="00670750"/>
    <w:rsid w:val="00670D59"/>
    <w:rsid w:val="00671AB8"/>
    <w:rsid w:val="00671C58"/>
    <w:rsid w:val="00671E94"/>
    <w:rsid w:val="00671F1A"/>
    <w:rsid w:val="00671F7F"/>
    <w:rsid w:val="006721EF"/>
    <w:rsid w:val="0067252B"/>
    <w:rsid w:val="00672760"/>
    <w:rsid w:val="006727F2"/>
    <w:rsid w:val="00672860"/>
    <w:rsid w:val="00672AC6"/>
    <w:rsid w:val="00672BF8"/>
    <w:rsid w:val="00672CAE"/>
    <w:rsid w:val="00672CB6"/>
    <w:rsid w:val="00672DB8"/>
    <w:rsid w:val="0067308F"/>
    <w:rsid w:val="00673366"/>
    <w:rsid w:val="0067344F"/>
    <w:rsid w:val="00673468"/>
    <w:rsid w:val="00673C34"/>
    <w:rsid w:val="00673EB8"/>
    <w:rsid w:val="006740D7"/>
    <w:rsid w:val="0067415B"/>
    <w:rsid w:val="006741DC"/>
    <w:rsid w:val="00674771"/>
    <w:rsid w:val="00674BAD"/>
    <w:rsid w:val="00674BB9"/>
    <w:rsid w:val="00674E3A"/>
    <w:rsid w:val="00674F56"/>
    <w:rsid w:val="0067502A"/>
    <w:rsid w:val="00675298"/>
    <w:rsid w:val="0067581E"/>
    <w:rsid w:val="00675D43"/>
    <w:rsid w:val="00675E10"/>
    <w:rsid w:val="00676560"/>
    <w:rsid w:val="00676914"/>
    <w:rsid w:val="00676A93"/>
    <w:rsid w:val="00676C0B"/>
    <w:rsid w:val="00676D4B"/>
    <w:rsid w:val="00676E50"/>
    <w:rsid w:val="00676E5C"/>
    <w:rsid w:val="00677320"/>
    <w:rsid w:val="0067748D"/>
    <w:rsid w:val="00677493"/>
    <w:rsid w:val="0067761A"/>
    <w:rsid w:val="00677A0C"/>
    <w:rsid w:val="00677D90"/>
    <w:rsid w:val="00677DB8"/>
    <w:rsid w:val="00680010"/>
    <w:rsid w:val="00680050"/>
    <w:rsid w:val="00680362"/>
    <w:rsid w:val="006804F7"/>
    <w:rsid w:val="00680625"/>
    <w:rsid w:val="00680B54"/>
    <w:rsid w:val="00680C53"/>
    <w:rsid w:val="00680C5C"/>
    <w:rsid w:val="00680CA0"/>
    <w:rsid w:val="00680F88"/>
    <w:rsid w:val="00681164"/>
    <w:rsid w:val="0068116C"/>
    <w:rsid w:val="00681202"/>
    <w:rsid w:val="00681751"/>
    <w:rsid w:val="006818AE"/>
    <w:rsid w:val="00681B00"/>
    <w:rsid w:val="00681CBE"/>
    <w:rsid w:val="00681EC8"/>
    <w:rsid w:val="00681F31"/>
    <w:rsid w:val="00682518"/>
    <w:rsid w:val="00682885"/>
    <w:rsid w:val="00682947"/>
    <w:rsid w:val="00682B0A"/>
    <w:rsid w:val="0068308D"/>
    <w:rsid w:val="00683331"/>
    <w:rsid w:val="006833B7"/>
    <w:rsid w:val="00683592"/>
    <w:rsid w:val="0068366E"/>
    <w:rsid w:val="006838B1"/>
    <w:rsid w:val="0068395B"/>
    <w:rsid w:val="00683BCC"/>
    <w:rsid w:val="00684113"/>
    <w:rsid w:val="00684184"/>
    <w:rsid w:val="006841C0"/>
    <w:rsid w:val="00684437"/>
    <w:rsid w:val="006844F2"/>
    <w:rsid w:val="006848D4"/>
    <w:rsid w:val="00684BAE"/>
    <w:rsid w:val="00685312"/>
    <w:rsid w:val="00685487"/>
    <w:rsid w:val="00685BD6"/>
    <w:rsid w:val="00685D6B"/>
    <w:rsid w:val="00685ECD"/>
    <w:rsid w:val="00686679"/>
    <w:rsid w:val="006868C3"/>
    <w:rsid w:val="006868EC"/>
    <w:rsid w:val="00686AA9"/>
    <w:rsid w:val="00686ED6"/>
    <w:rsid w:val="006874E6"/>
    <w:rsid w:val="0068751A"/>
    <w:rsid w:val="00687655"/>
    <w:rsid w:val="006906B9"/>
    <w:rsid w:val="00690BC8"/>
    <w:rsid w:val="00690CBE"/>
    <w:rsid w:val="00690E93"/>
    <w:rsid w:val="00691426"/>
    <w:rsid w:val="006917B8"/>
    <w:rsid w:val="0069201C"/>
    <w:rsid w:val="006920A4"/>
    <w:rsid w:val="0069272A"/>
    <w:rsid w:val="00692ACB"/>
    <w:rsid w:val="00692D93"/>
    <w:rsid w:val="0069366E"/>
    <w:rsid w:val="00693768"/>
    <w:rsid w:val="00693913"/>
    <w:rsid w:val="00693B9B"/>
    <w:rsid w:val="00693E81"/>
    <w:rsid w:val="00694095"/>
    <w:rsid w:val="006943D5"/>
    <w:rsid w:val="00694659"/>
    <w:rsid w:val="0069471F"/>
    <w:rsid w:val="00694768"/>
    <w:rsid w:val="00694BEA"/>
    <w:rsid w:val="0069510E"/>
    <w:rsid w:val="006951DD"/>
    <w:rsid w:val="00695E9A"/>
    <w:rsid w:val="00696026"/>
    <w:rsid w:val="00696BEF"/>
    <w:rsid w:val="00696D25"/>
    <w:rsid w:val="0069752C"/>
    <w:rsid w:val="006978A7"/>
    <w:rsid w:val="006A0312"/>
    <w:rsid w:val="006A039C"/>
    <w:rsid w:val="006A0706"/>
    <w:rsid w:val="006A073B"/>
    <w:rsid w:val="006A080D"/>
    <w:rsid w:val="006A082C"/>
    <w:rsid w:val="006A0858"/>
    <w:rsid w:val="006A0859"/>
    <w:rsid w:val="006A0D8A"/>
    <w:rsid w:val="006A0EC0"/>
    <w:rsid w:val="006A1001"/>
    <w:rsid w:val="006A1104"/>
    <w:rsid w:val="006A1193"/>
    <w:rsid w:val="006A14B7"/>
    <w:rsid w:val="006A1CA2"/>
    <w:rsid w:val="006A1D17"/>
    <w:rsid w:val="006A1EC0"/>
    <w:rsid w:val="006A212A"/>
    <w:rsid w:val="006A2715"/>
    <w:rsid w:val="006A2A19"/>
    <w:rsid w:val="006A316B"/>
    <w:rsid w:val="006A3A42"/>
    <w:rsid w:val="006A3F2E"/>
    <w:rsid w:val="006A42FC"/>
    <w:rsid w:val="006A46DF"/>
    <w:rsid w:val="006A4FE0"/>
    <w:rsid w:val="006A5156"/>
    <w:rsid w:val="006A53F5"/>
    <w:rsid w:val="006A546D"/>
    <w:rsid w:val="006A54AA"/>
    <w:rsid w:val="006A5CC7"/>
    <w:rsid w:val="006A6018"/>
    <w:rsid w:val="006A6064"/>
    <w:rsid w:val="006A6679"/>
    <w:rsid w:val="006A695D"/>
    <w:rsid w:val="006A6D20"/>
    <w:rsid w:val="006A6F8B"/>
    <w:rsid w:val="006A7020"/>
    <w:rsid w:val="006A72DC"/>
    <w:rsid w:val="006A773B"/>
    <w:rsid w:val="006A7841"/>
    <w:rsid w:val="006A7925"/>
    <w:rsid w:val="006A7962"/>
    <w:rsid w:val="006B0033"/>
    <w:rsid w:val="006B0199"/>
    <w:rsid w:val="006B0398"/>
    <w:rsid w:val="006B0669"/>
    <w:rsid w:val="006B06F2"/>
    <w:rsid w:val="006B077A"/>
    <w:rsid w:val="006B089C"/>
    <w:rsid w:val="006B0B3F"/>
    <w:rsid w:val="006B138B"/>
    <w:rsid w:val="006B1396"/>
    <w:rsid w:val="006B13E9"/>
    <w:rsid w:val="006B157C"/>
    <w:rsid w:val="006B1603"/>
    <w:rsid w:val="006B1917"/>
    <w:rsid w:val="006B1CEA"/>
    <w:rsid w:val="006B20EF"/>
    <w:rsid w:val="006B254E"/>
    <w:rsid w:val="006B2763"/>
    <w:rsid w:val="006B2991"/>
    <w:rsid w:val="006B2CDA"/>
    <w:rsid w:val="006B2D07"/>
    <w:rsid w:val="006B3371"/>
    <w:rsid w:val="006B33A2"/>
    <w:rsid w:val="006B3620"/>
    <w:rsid w:val="006B3C73"/>
    <w:rsid w:val="006B41C6"/>
    <w:rsid w:val="006B41D5"/>
    <w:rsid w:val="006B41F1"/>
    <w:rsid w:val="006B41F5"/>
    <w:rsid w:val="006B4791"/>
    <w:rsid w:val="006B4A5E"/>
    <w:rsid w:val="006B4C1B"/>
    <w:rsid w:val="006B5222"/>
    <w:rsid w:val="006B5408"/>
    <w:rsid w:val="006B5942"/>
    <w:rsid w:val="006B605C"/>
    <w:rsid w:val="006B629C"/>
    <w:rsid w:val="006B688D"/>
    <w:rsid w:val="006B69EF"/>
    <w:rsid w:val="006B6DB1"/>
    <w:rsid w:val="006B78AC"/>
    <w:rsid w:val="006B7B54"/>
    <w:rsid w:val="006B7CBF"/>
    <w:rsid w:val="006B7E91"/>
    <w:rsid w:val="006B7F8F"/>
    <w:rsid w:val="006C011E"/>
    <w:rsid w:val="006C02BF"/>
    <w:rsid w:val="006C11C7"/>
    <w:rsid w:val="006C1B27"/>
    <w:rsid w:val="006C1DF8"/>
    <w:rsid w:val="006C1E4F"/>
    <w:rsid w:val="006C1F21"/>
    <w:rsid w:val="006C1F72"/>
    <w:rsid w:val="006C2784"/>
    <w:rsid w:val="006C2DCB"/>
    <w:rsid w:val="006C309C"/>
    <w:rsid w:val="006C3706"/>
    <w:rsid w:val="006C37A7"/>
    <w:rsid w:val="006C3C5F"/>
    <w:rsid w:val="006C3E07"/>
    <w:rsid w:val="006C42F5"/>
    <w:rsid w:val="006C4389"/>
    <w:rsid w:val="006C49F5"/>
    <w:rsid w:val="006C4DC5"/>
    <w:rsid w:val="006C54EC"/>
    <w:rsid w:val="006C59E7"/>
    <w:rsid w:val="006C6559"/>
    <w:rsid w:val="006C6849"/>
    <w:rsid w:val="006C6C72"/>
    <w:rsid w:val="006C6DED"/>
    <w:rsid w:val="006C6E0F"/>
    <w:rsid w:val="006C70D0"/>
    <w:rsid w:val="006C78A7"/>
    <w:rsid w:val="006C791E"/>
    <w:rsid w:val="006C7F06"/>
    <w:rsid w:val="006D0207"/>
    <w:rsid w:val="006D056E"/>
    <w:rsid w:val="006D0893"/>
    <w:rsid w:val="006D0A26"/>
    <w:rsid w:val="006D0AB2"/>
    <w:rsid w:val="006D0CAB"/>
    <w:rsid w:val="006D0F26"/>
    <w:rsid w:val="006D0F42"/>
    <w:rsid w:val="006D0FDF"/>
    <w:rsid w:val="006D1047"/>
    <w:rsid w:val="006D1199"/>
    <w:rsid w:val="006D193F"/>
    <w:rsid w:val="006D1BC8"/>
    <w:rsid w:val="006D23C0"/>
    <w:rsid w:val="006D2755"/>
    <w:rsid w:val="006D28B3"/>
    <w:rsid w:val="006D2C02"/>
    <w:rsid w:val="006D2FA5"/>
    <w:rsid w:val="006D3010"/>
    <w:rsid w:val="006D31FC"/>
    <w:rsid w:val="006D373C"/>
    <w:rsid w:val="006D3F44"/>
    <w:rsid w:val="006D41BB"/>
    <w:rsid w:val="006D43A6"/>
    <w:rsid w:val="006D4B13"/>
    <w:rsid w:val="006D4CFC"/>
    <w:rsid w:val="006D5014"/>
    <w:rsid w:val="006D5214"/>
    <w:rsid w:val="006D52E8"/>
    <w:rsid w:val="006D5629"/>
    <w:rsid w:val="006D57E6"/>
    <w:rsid w:val="006D5918"/>
    <w:rsid w:val="006D5C1B"/>
    <w:rsid w:val="006D5DD1"/>
    <w:rsid w:val="006D5E2E"/>
    <w:rsid w:val="006D6569"/>
    <w:rsid w:val="006D662F"/>
    <w:rsid w:val="006D6750"/>
    <w:rsid w:val="006D7362"/>
    <w:rsid w:val="006D740A"/>
    <w:rsid w:val="006D7527"/>
    <w:rsid w:val="006D7CB7"/>
    <w:rsid w:val="006D7FC4"/>
    <w:rsid w:val="006E004C"/>
    <w:rsid w:val="006E02D5"/>
    <w:rsid w:val="006E030C"/>
    <w:rsid w:val="006E0555"/>
    <w:rsid w:val="006E0B34"/>
    <w:rsid w:val="006E0FD6"/>
    <w:rsid w:val="006E1667"/>
    <w:rsid w:val="006E18F3"/>
    <w:rsid w:val="006E1A9A"/>
    <w:rsid w:val="006E2313"/>
    <w:rsid w:val="006E259D"/>
    <w:rsid w:val="006E264F"/>
    <w:rsid w:val="006E2D33"/>
    <w:rsid w:val="006E30DC"/>
    <w:rsid w:val="006E387C"/>
    <w:rsid w:val="006E398F"/>
    <w:rsid w:val="006E39CF"/>
    <w:rsid w:val="006E3AEF"/>
    <w:rsid w:val="006E3B3D"/>
    <w:rsid w:val="006E3D68"/>
    <w:rsid w:val="006E3DBF"/>
    <w:rsid w:val="006E3E0C"/>
    <w:rsid w:val="006E3F9D"/>
    <w:rsid w:val="006E428F"/>
    <w:rsid w:val="006E491D"/>
    <w:rsid w:val="006E4C1D"/>
    <w:rsid w:val="006E4D6D"/>
    <w:rsid w:val="006E4EA2"/>
    <w:rsid w:val="006E55F3"/>
    <w:rsid w:val="006E5800"/>
    <w:rsid w:val="006E5B91"/>
    <w:rsid w:val="006E5D79"/>
    <w:rsid w:val="006E6119"/>
    <w:rsid w:val="006E61CB"/>
    <w:rsid w:val="006E63D8"/>
    <w:rsid w:val="006E65E0"/>
    <w:rsid w:val="006E6F67"/>
    <w:rsid w:val="006E75C3"/>
    <w:rsid w:val="006F006D"/>
    <w:rsid w:val="006F0091"/>
    <w:rsid w:val="006F0B31"/>
    <w:rsid w:val="006F0B5B"/>
    <w:rsid w:val="006F0BFF"/>
    <w:rsid w:val="006F0C52"/>
    <w:rsid w:val="006F12E2"/>
    <w:rsid w:val="006F15B9"/>
    <w:rsid w:val="006F1626"/>
    <w:rsid w:val="006F1A05"/>
    <w:rsid w:val="006F1A2F"/>
    <w:rsid w:val="006F1C65"/>
    <w:rsid w:val="006F23F8"/>
    <w:rsid w:val="006F2445"/>
    <w:rsid w:val="006F2448"/>
    <w:rsid w:val="006F2491"/>
    <w:rsid w:val="006F270C"/>
    <w:rsid w:val="006F27E2"/>
    <w:rsid w:val="006F299D"/>
    <w:rsid w:val="006F2A67"/>
    <w:rsid w:val="006F2B7B"/>
    <w:rsid w:val="006F2D3F"/>
    <w:rsid w:val="006F2F6C"/>
    <w:rsid w:val="006F303B"/>
    <w:rsid w:val="006F3382"/>
    <w:rsid w:val="006F33EE"/>
    <w:rsid w:val="006F34EB"/>
    <w:rsid w:val="006F3766"/>
    <w:rsid w:val="006F3DD7"/>
    <w:rsid w:val="006F450D"/>
    <w:rsid w:val="006F452F"/>
    <w:rsid w:val="006F4582"/>
    <w:rsid w:val="006F49B8"/>
    <w:rsid w:val="006F4C9C"/>
    <w:rsid w:val="006F4F34"/>
    <w:rsid w:val="006F5296"/>
    <w:rsid w:val="006F546B"/>
    <w:rsid w:val="006F5649"/>
    <w:rsid w:val="006F5B88"/>
    <w:rsid w:val="006F5D5F"/>
    <w:rsid w:val="006F5F97"/>
    <w:rsid w:val="006F62CD"/>
    <w:rsid w:val="006F640B"/>
    <w:rsid w:val="006F6708"/>
    <w:rsid w:val="006F68F1"/>
    <w:rsid w:val="006F6E06"/>
    <w:rsid w:val="006F73E8"/>
    <w:rsid w:val="00700732"/>
    <w:rsid w:val="00700A50"/>
    <w:rsid w:val="00700A63"/>
    <w:rsid w:val="00700E64"/>
    <w:rsid w:val="0070110F"/>
    <w:rsid w:val="007014C1"/>
    <w:rsid w:val="00701554"/>
    <w:rsid w:val="00701574"/>
    <w:rsid w:val="007018AD"/>
    <w:rsid w:val="00701C08"/>
    <w:rsid w:val="00701D68"/>
    <w:rsid w:val="00701F24"/>
    <w:rsid w:val="00702029"/>
    <w:rsid w:val="00702114"/>
    <w:rsid w:val="007024E5"/>
    <w:rsid w:val="0070267B"/>
    <w:rsid w:val="00702707"/>
    <w:rsid w:val="00702875"/>
    <w:rsid w:val="00702F58"/>
    <w:rsid w:val="00702FCD"/>
    <w:rsid w:val="00703044"/>
    <w:rsid w:val="0070329C"/>
    <w:rsid w:val="007032D2"/>
    <w:rsid w:val="007034CB"/>
    <w:rsid w:val="00703AB2"/>
    <w:rsid w:val="00703AD6"/>
    <w:rsid w:val="00703E20"/>
    <w:rsid w:val="00703EFE"/>
    <w:rsid w:val="00704196"/>
    <w:rsid w:val="007041B3"/>
    <w:rsid w:val="007042CB"/>
    <w:rsid w:val="00704672"/>
    <w:rsid w:val="00704C1C"/>
    <w:rsid w:val="00704C6A"/>
    <w:rsid w:val="00704EC9"/>
    <w:rsid w:val="00705127"/>
    <w:rsid w:val="00705216"/>
    <w:rsid w:val="007052EE"/>
    <w:rsid w:val="007053E1"/>
    <w:rsid w:val="00705415"/>
    <w:rsid w:val="007055D5"/>
    <w:rsid w:val="00705603"/>
    <w:rsid w:val="00705B5A"/>
    <w:rsid w:val="00705D83"/>
    <w:rsid w:val="00705E27"/>
    <w:rsid w:val="00705EF6"/>
    <w:rsid w:val="007061FC"/>
    <w:rsid w:val="00706288"/>
    <w:rsid w:val="0070658D"/>
    <w:rsid w:val="00706A53"/>
    <w:rsid w:val="00706DD2"/>
    <w:rsid w:val="0070739B"/>
    <w:rsid w:val="007073CF"/>
    <w:rsid w:val="0070794A"/>
    <w:rsid w:val="00707E1B"/>
    <w:rsid w:val="0071009D"/>
    <w:rsid w:val="007100CD"/>
    <w:rsid w:val="00710303"/>
    <w:rsid w:val="007108AD"/>
    <w:rsid w:val="00710A6C"/>
    <w:rsid w:val="00710B9C"/>
    <w:rsid w:val="00711009"/>
    <w:rsid w:val="00711923"/>
    <w:rsid w:val="00711AD0"/>
    <w:rsid w:val="00711CC1"/>
    <w:rsid w:val="00712140"/>
    <w:rsid w:val="00712145"/>
    <w:rsid w:val="00712330"/>
    <w:rsid w:val="007126DB"/>
    <w:rsid w:val="0071291C"/>
    <w:rsid w:val="0071291D"/>
    <w:rsid w:val="00712AF2"/>
    <w:rsid w:val="00713607"/>
    <w:rsid w:val="00713616"/>
    <w:rsid w:val="007137BD"/>
    <w:rsid w:val="00713BDE"/>
    <w:rsid w:val="00713CEF"/>
    <w:rsid w:val="00713E7B"/>
    <w:rsid w:val="00713F26"/>
    <w:rsid w:val="00713FFB"/>
    <w:rsid w:val="0071404E"/>
    <w:rsid w:val="007141D1"/>
    <w:rsid w:val="0071466E"/>
    <w:rsid w:val="0071490C"/>
    <w:rsid w:val="00714CA4"/>
    <w:rsid w:val="00714D46"/>
    <w:rsid w:val="00714E61"/>
    <w:rsid w:val="0071508B"/>
    <w:rsid w:val="007150EA"/>
    <w:rsid w:val="00715877"/>
    <w:rsid w:val="00715CC7"/>
    <w:rsid w:val="00716281"/>
    <w:rsid w:val="00716F98"/>
    <w:rsid w:val="00716FD4"/>
    <w:rsid w:val="007173F7"/>
    <w:rsid w:val="00717A3B"/>
    <w:rsid w:val="00717FC7"/>
    <w:rsid w:val="00717FD2"/>
    <w:rsid w:val="0072018F"/>
    <w:rsid w:val="00720516"/>
    <w:rsid w:val="0072071C"/>
    <w:rsid w:val="00720C79"/>
    <w:rsid w:val="00720DD2"/>
    <w:rsid w:val="00720DEE"/>
    <w:rsid w:val="00720E1F"/>
    <w:rsid w:val="00721722"/>
    <w:rsid w:val="00721AD8"/>
    <w:rsid w:val="00721D62"/>
    <w:rsid w:val="00721EBE"/>
    <w:rsid w:val="00721FDB"/>
    <w:rsid w:val="0072220E"/>
    <w:rsid w:val="007222B3"/>
    <w:rsid w:val="00722431"/>
    <w:rsid w:val="0072291C"/>
    <w:rsid w:val="007229BA"/>
    <w:rsid w:val="00722B51"/>
    <w:rsid w:val="00722C69"/>
    <w:rsid w:val="00722E2D"/>
    <w:rsid w:val="00723494"/>
    <w:rsid w:val="00723E7D"/>
    <w:rsid w:val="00724971"/>
    <w:rsid w:val="00724EAA"/>
    <w:rsid w:val="0072520A"/>
    <w:rsid w:val="0072554F"/>
    <w:rsid w:val="00725BB6"/>
    <w:rsid w:val="00725BC6"/>
    <w:rsid w:val="00725F6E"/>
    <w:rsid w:val="007263E4"/>
    <w:rsid w:val="0072661F"/>
    <w:rsid w:val="0072697A"/>
    <w:rsid w:val="00726B63"/>
    <w:rsid w:val="00726BD8"/>
    <w:rsid w:val="00726D56"/>
    <w:rsid w:val="00727037"/>
    <w:rsid w:val="007272AA"/>
    <w:rsid w:val="00727404"/>
    <w:rsid w:val="00727549"/>
    <w:rsid w:val="0072770C"/>
    <w:rsid w:val="00727AC4"/>
    <w:rsid w:val="00727B62"/>
    <w:rsid w:val="00727ED8"/>
    <w:rsid w:val="00730109"/>
    <w:rsid w:val="007302B8"/>
    <w:rsid w:val="0073075A"/>
    <w:rsid w:val="00730ABD"/>
    <w:rsid w:val="00730C63"/>
    <w:rsid w:val="00730CBF"/>
    <w:rsid w:val="00730E1D"/>
    <w:rsid w:val="00731460"/>
    <w:rsid w:val="00731705"/>
    <w:rsid w:val="007319F0"/>
    <w:rsid w:val="00731C02"/>
    <w:rsid w:val="00731CE9"/>
    <w:rsid w:val="00732BF5"/>
    <w:rsid w:val="00732ED0"/>
    <w:rsid w:val="00733161"/>
    <w:rsid w:val="007332FE"/>
    <w:rsid w:val="0073336D"/>
    <w:rsid w:val="0073391E"/>
    <w:rsid w:val="00733CF8"/>
    <w:rsid w:val="00733FD8"/>
    <w:rsid w:val="00733FF4"/>
    <w:rsid w:val="007343F2"/>
    <w:rsid w:val="007344BA"/>
    <w:rsid w:val="0073451C"/>
    <w:rsid w:val="00734678"/>
    <w:rsid w:val="00734754"/>
    <w:rsid w:val="00734773"/>
    <w:rsid w:val="00734A0F"/>
    <w:rsid w:val="00735262"/>
    <w:rsid w:val="007353C7"/>
    <w:rsid w:val="007355FD"/>
    <w:rsid w:val="00735AB7"/>
    <w:rsid w:val="00735C20"/>
    <w:rsid w:val="00735CE0"/>
    <w:rsid w:val="00735FE9"/>
    <w:rsid w:val="0073615E"/>
    <w:rsid w:val="0073616A"/>
    <w:rsid w:val="0073624B"/>
    <w:rsid w:val="007362D4"/>
    <w:rsid w:val="007363BD"/>
    <w:rsid w:val="00736512"/>
    <w:rsid w:val="007365FE"/>
    <w:rsid w:val="00736644"/>
    <w:rsid w:val="00736CDB"/>
    <w:rsid w:val="0073703F"/>
    <w:rsid w:val="007370B1"/>
    <w:rsid w:val="00737474"/>
    <w:rsid w:val="007376BE"/>
    <w:rsid w:val="00737715"/>
    <w:rsid w:val="00737ED2"/>
    <w:rsid w:val="0074009B"/>
    <w:rsid w:val="007404D5"/>
    <w:rsid w:val="0074062A"/>
    <w:rsid w:val="007406E6"/>
    <w:rsid w:val="00740A17"/>
    <w:rsid w:val="00740B40"/>
    <w:rsid w:val="00740BDD"/>
    <w:rsid w:val="00741498"/>
    <w:rsid w:val="00742529"/>
    <w:rsid w:val="00742765"/>
    <w:rsid w:val="007427B8"/>
    <w:rsid w:val="00742B57"/>
    <w:rsid w:val="00743282"/>
    <w:rsid w:val="007433BB"/>
    <w:rsid w:val="0074357E"/>
    <w:rsid w:val="00743588"/>
    <w:rsid w:val="00743628"/>
    <w:rsid w:val="00743C7A"/>
    <w:rsid w:val="007441FD"/>
    <w:rsid w:val="00744409"/>
    <w:rsid w:val="0074471B"/>
    <w:rsid w:val="0074478C"/>
    <w:rsid w:val="00744BBF"/>
    <w:rsid w:val="00744C1D"/>
    <w:rsid w:val="00744ED2"/>
    <w:rsid w:val="00744F82"/>
    <w:rsid w:val="00745DBE"/>
    <w:rsid w:val="00745DC7"/>
    <w:rsid w:val="007460EA"/>
    <w:rsid w:val="00746302"/>
    <w:rsid w:val="00746CB4"/>
    <w:rsid w:val="00746ED1"/>
    <w:rsid w:val="00747E94"/>
    <w:rsid w:val="00747EBD"/>
    <w:rsid w:val="00750498"/>
    <w:rsid w:val="00750816"/>
    <w:rsid w:val="00750B7D"/>
    <w:rsid w:val="00750FE9"/>
    <w:rsid w:val="007515FB"/>
    <w:rsid w:val="007516D9"/>
    <w:rsid w:val="00751A46"/>
    <w:rsid w:val="00751E96"/>
    <w:rsid w:val="00751EC5"/>
    <w:rsid w:val="007521D2"/>
    <w:rsid w:val="007523D4"/>
    <w:rsid w:val="0075252B"/>
    <w:rsid w:val="0075262B"/>
    <w:rsid w:val="00752941"/>
    <w:rsid w:val="00752BED"/>
    <w:rsid w:val="00752CDC"/>
    <w:rsid w:val="007531B9"/>
    <w:rsid w:val="0075332D"/>
    <w:rsid w:val="0075376D"/>
    <w:rsid w:val="00754014"/>
    <w:rsid w:val="00754103"/>
    <w:rsid w:val="00754137"/>
    <w:rsid w:val="00754559"/>
    <w:rsid w:val="007545C5"/>
    <w:rsid w:val="007553AB"/>
    <w:rsid w:val="00755897"/>
    <w:rsid w:val="00755AFE"/>
    <w:rsid w:val="00755C3E"/>
    <w:rsid w:val="00755DE0"/>
    <w:rsid w:val="00756446"/>
    <w:rsid w:val="00756B9C"/>
    <w:rsid w:val="007600FB"/>
    <w:rsid w:val="007602EA"/>
    <w:rsid w:val="00760568"/>
    <w:rsid w:val="00760571"/>
    <w:rsid w:val="007607D5"/>
    <w:rsid w:val="00760C12"/>
    <w:rsid w:val="00760DAD"/>
    <w:rsid w:val="00761CE8"/>
    <w:rsid w:val="00761EE1"/>
    <w:rsid w:val="0076224C"/>
    <w:rsid w:val="00762306"/>
    <w:rsid w:val="007626D4"/>
    <w:rsid w:val="0076273B"/>
    <w:rsid w:val="00762E69"/>
    <w:rsid w:val="00762FF3"/>
    <w:rsid w:val="0076315D"/>
    <w:rsid w:val="00763B54"/>
    <w:rsid w:val="00763CC1"/>
    <w:rsid w:val="00764200"/>
    <w:rsid w:val="007645CC"/>
    <w:rsid w:val="007649A7"/>
    <w:rsid w:val="00764CDD"/>
    <w:rsid w:val="00764EA4"/>
    <w:rsid w:val="00765241"/>
    <w:rsid w:val="007656FF"/>
    <w:rsid w:val="0076594E"/>
    <w:rsid w:val="00765A7E"/>
    <w:rsid w:val="00765F83"/>
    <w:rsid w:val="007660A5"/>
    <w:rsid w:val="00766911"/>
    <w:rsid w:val="00766ABB"/>
    <w:rsid w:val="00766BB1"/>
    <w:rsid w:val="00766BBD"/>
    <w:rsid w:val="007671EB"/>
    <w:rsid w:val="0076721A"/>
    <w:rsid w:val="00767539"/>
    <w:rsid w:val="00767695"/>
    <w:rsid w:val="00767808"/>
    <w:rsid w:val="00767B05"/>
    <w:rsid w:val="00770421"/>
    <w:rsid w:val="00770469"/>
    <w:rsid w:val="00770579"/>
    <w:rsid w:val="00770762"/>
    <w:rsid w:val="00770833"/>
    <w:rsid w:val="007710A8"/>
    <w:rsid w:val="00771261"/>
    <w:rsid w:val="00771451"/>
    <w:rsid w:val="00771720"/>
    <w:rsid w:val="00771FA2"/>
    <w:rsid w:val="0077215F"/>
    <w:rsid w:val="00772390"/>
    <w:rsid w:val="00772447"/>
    <w:rsid w:val="00772AD3"/>
    <w:rsid w:val="00773362"/>
    <w:rsid w:val="007733DE"/>
    <w:rsid w:val="00773BE0"/>
    <w:rsid w:val="00773F2C"/>
    <w:rsid w:val="00774037"/>
    <w:rsid w:val="00774562"/>
    <w:rsid w:val="00774614"/>
    <w:rsid w:val="00774DFD"/>
    <w:rsid w:val="00775014"/>
    <w:rsid w:val="00775139"/>
    <w:rsid w:val="00775760"/>
    <w:rsid w:val="0077576A"/>
    <w:rsid w:val="00775E77"/>
    <w:rsid w:val="007767B1"/>
    <w:rsid w:val="007768C0"/>
    <w:rsid w:val="007769E2"/>
    <w:rsid w:val="00776AD3"/>
    <w:rsid w:val="00776B04"/>
    <w:rsid w:val="00776D6E"/>
    <w:rsid w:val="00776DA9"/>
    <w:rsid w:val="00776EE7"/>
    <w:rsid w:val="007770DD"/>
    <w:rsid w:val="0077753B"/>
    <w:rsid w:val="00777A90"/>
    <w:rsid w:val="00777C3B"/>
    <w:rsid w:val="00780054"/>
    <w:rsid w:val="00780276"/>
    <w:rsid w:val="007802F1"/>
    <w:rsid w:val="00780584"/>
    <w:rsid w:val="007806EE"/>
    <w:rsid w:val="00780874"/>
    <w:rsid w:val="00781307"/>
    <w:rsid w:val="00781393"/>
    <w:rsid w:val="0078188D"/>
    <w:rsid w:val="00782458"/>
    <w:rsid w:val="007827EE"/>
    <w:rsid w:val="007829F6"/>
    <w:rsid w:val="00782A13"/>
    <w:rsid w:val="00782C85"/>
    <w:rsid w:val="00782E33"/>
    <w:rsid w:val="00782FDF"/>
    <w:rsid w:val="0078303E"/>
    <w:rsid w:val="00783117"/>
    <w:rsid w:val="00783142"/>
    <w:rsid w:val="00783290"/>
    <w:rsid w:val="007832E7"/>
    <w:rsid w:val="007837B9"/>
    <w:rsid w:val="00783F90"/>
    <w:rsid w:val="0078400F"/>
    <w:rsid w:val="007840DE"/>
    <w:rsid w:val="007849BF"/>
    <w:rsid w:val="007852C4"/>
    <w:rsid w:val="0078565B"/>
    <w:rsid w:val="00785865"/>
    <w:rsid w:val="00785B9D"/>
    <w:rsid w:val="00786195"/>
    <w:rsid w:val="007862AB"/>
    <w:rsid w:val="007863FF"/>
    <w:rsid w:val="00786D1D"/>
    <w:rsid w:val="00786FA0"/>
    <w:rsid w:val="0078748C"/>
    <w:rsid w:val="007875B0"/>
    <w:rsid w:val="007876C2"/>
    <w:rsid w:val="00787702"/>
    <w:rsid w:val="00787939"/>
    <w:rsid w:val="0078795E"/>
    <w:rsid w:val="00787CC6"/>
    <w:rsid w:val="00790108"/>
    <w:rsid w:val="00790139"/>
    <w:rsid w:val="00791025"/>
    <w:rsid w:val="0079134C"/>
    <w:rsid w:val="00791399"/>
    <w:rsid w:val="00791B23"/>
    <w:rsid w:val="00791F32"/>
    <w:rsid w:val="00792434"/>
    <w:rsid w:val="00792537"/>
    <w:rsid w:val="00792657"/>
    <w:rsid w:val="00792795"/>
    <w:rsid w:val="00792FF3"/>
    <w:rsid w:val="0079305E"/>
    <w:rsid w:val="007934FF"/>
    <w:rsid w:val="00793928"/>
    <w:rsid w:val="00794403"/>
    <w:rsid w:val="0079492C"/>
    <w:rsid w:val="00794A6E"/>
    <w:rsid w:val="00794C78"/>
    <w:rsid w:val="00794DE9"/>
    <w:rsid w:val="00794FFB"/>
    <w:rsid w:val="007951F3"/>
    <w:rsid w:val="007954D3"/>
    <w:rsid w:val="00795AA6"/>
    <w:rsid w:val="00795E45"/>
    <w:rsid w:val="00796092"/>
    <w:rsid w:val="007962AB"/>
    <w:rsid w:val="00796317"/>
    <w:rsid w:val="007964A0"/>
    <w:rsid w:val="00796808"/>
    <w:rsid w:val="00796BD8"/>
    <w:rsid w:val="00796C21"/>
    <w:rsid w:val="00796F5E"/>
    <w:rsid w:val="00796F61"/>
    <w:rsid w:val="00796F9B"/>
    <w:rsid w:val="00797666"/>
    <w:rsid w:val="007A02C9"/>
    <w:rsid w:val="007A08E4"/>
    <w:rsid w:val="007A0AA8"/>
    <w:rsid w:val="007A0CA2"/>
    <w:rsid w:val="007A0E68"/>
    <w:rsid w:val="007A1407"/>
    <w:rsid w:val="007A1D9F"/>
    <w:rsid w:val="007A1E56"/>
    <w:rsid w:val="007A20B3"/>
    <w:rsid w:val="007A265B"/>
    <w:rsid w:val="007A27C6"/>
    <w:rsid w:val="007A2CC6"/>
    <w:rsid w:val="007A3360"/>
    <w:rsid w:val="007A336F"/>
    <w:rsid w:val="007A3473"/>
    <w:rsid w:val="007A34A1"/>
    <w:rsid w:val="007A34CF"/>
    <w:rsid w:val="007A358C"/>
    <w:rsid w:val="007A35F3"/>
    <w:rsid w:val="007A3A8F"/>
    <w:rsid w:val="007A3BE1"/>
    <w:rsid w:val="007A3F8B"/>
    <w:rsid w:val="007A43F0"/>
    <w:rsid w:val="007A4BDC"/>
    <w:rsid w:val="007A4CBE"/>
    <w:rsid w:val="007A4FE8"/>
    <w:rsid w:val="007A5266"/>
    <w:rsid w:val="007A53B5"/>
    <w:rsid w:val="007A569F"/>
    <w:rsid w:val="007A5B22"/>
    <w:rsid w:val="007A5C0B"/>
    <w:rsid w:val="007A5DD2"/>
    <w:rsid w:val="007A5FEE"/>
    <w:rsid w:val="007A6134"/>
    <w:rsid w:val="007A614B"/>
    <w:rsid w:val="007A6A90"/>
    <w:rsid w:val="007A6D13"/>
    <w:rsid w:val="007A6FDC"/>
    <w:rsid w:val="007A7049"/>
    <w:rsid w:val="007A7148"/>
    <w:rsid w:val="007A7188"/>
    <w:rsid w:val="007A750B"/>
    <w:rsid w:val="007A778D"/>
    <w:rsid w:val="007A78D6"/>
    <w:rsid w:val="007A7EF3"/>
    <w:rsid w:val="007B0288"/>
    <w:rsid w:val="007B03AF"/>
    <w:rsid w:val="007B047C"/>
    <w:rsid w:val="007B0676"/>
    <w:rsid w:val="007B082A"/>
    <w:rsid w:val="007B0AB9"/>
    <w:rsid w:val="007B0BB0"/>
    <w:rsid w:val="007B0E9F"/>
    <w:rsid w:val="007B1134"/>
    <w:rsid w:val="007B1B02"/>
    <w:rsid w:val="007B257D"/>
    <w:rsid w:val="007B2FBC"/>
    <w:rsid w:val="007B3B7D"/>
    <w:rsid w:val="007B3BDE"/>
    <w:rsid w:val="007B3C19"/>
    <w:rsid w:val="007B3D1C"/>
    <w:rsid w:val="007B4352"/>
    <w:rsid w:val="007B45EC"/>
    <w:rsid w:val="007B4613"/>
    <w:rsid w:val="007B4B83"/>
    <w:rsid w:val="007B4EF0"/>
    <w:rsid w:val="007B50E6"/>
    <w:rsid w:val="007B59B3"/>
    <w:rsid w:val="007B5C93"/>
    <w:rsid w:val="007B5D65"/>
    <w:rsid w:val="007B60E1"/>
    <w:rsid w:val="007B621B"/>
    <w:rsid w:val="007B64C2"/>
    <w:rsid w:val="007B6974"/>
    <w:rsid w:val="007B6A2A"/>
    <w:rsid w:val="007B6CFD"/>
    <w:rsid w:val="007B7642"/>
    <w:rsid w:val="007B77C3"/>
    <w:rsid w:val="007B792D"/>
    <w:rsid w:val="007B7B51"/>
    <w:rsid w:val="007C031B"/>
    <w:rsid w:val="007C03D6"/>
    <w:rsid w:val="007C0818"/>
    <w:rsid w:val="007C097F"/>
    <w:rsid w:val="007C0E1D"/>
    <w:rsid w:val="007C0F5B"/>
    <w:rsid w:val="007C1052"/>
    <w:rsid w:val="007C1243"/>
    <w:rsid w:val="007C12CD"/>
    <w:rsid w:val="007C1D04"/>
    <w:rsid w:val="007C2004"/>
    <w:rsid w:val="007C2345"/>
    <w:rsid w:val="007C2890"/>
    <w:rsid w:val="007C2CEB"/>
    <w:rsid w:val="007C3023"/>
    <w:rsid w:val="007C34A3"/>
    <w:rsid w:val="007C3914"/>
    <w:rsid w:val="007C3B9E"/>
    <w:rsid w:val="007C3C44"/>
    <w:rsid w:val="007C3EAB"/>
    <w:rsid w:val="007C4332"/>
    <w:rsid w:val="007C445C"/>
    <w:rsid w:val="007C44E8"/>
    <w:rsid w:val="007C4D92"/>
    <w:rsid w:val="007C4F32"/>
    <w:rsid w:val="007C5382"/>
    <w:rsid w:val="007C57A8"/>
    <w:rsid w:val="007C58ED"/>
    <w:rsid w:val="007C5E5B"/>
    <w:rsid w:val="007C5F1B"/>
    <w:rsid w:val="007C66C9"/>
    <w:rsid w:val="007C68B4"/>
    <w:rsid w:val="007C6E10"/>
    <w:rsid w:val="007C72B5"/>
    <w:rsid w:val="007C7413"/>
    <w:rsid w:val="007C7592"/>
    <w:rsid w:val="007C7ABF"/>
    <w:rsid w:val="007C7BA4"/>
    <w:rsid w:val="007C7C14"/>
    <w:rsid w:val="007D018B"/>
    <w:rsid w:val="007D03D9"/>
    <w:rsid w:val="007D03F0"/>
    <w:rsid w:val="007D0489"/>
    <w:rsid w:val="007D0542"/>
    <w:rsid w:val="007D05EF"/>
    <w:rsid w:val="007D079C"/>
    <w:rsid w:val="007D09D2"/>
    <w:rsid w:val="007D0AAA"/>
    <w:rsid w:val="007D0CB8"/>
    <w:rsid w:val="007D0F33"/>
    <w:rsid w:val="007D11F6"/>
    <w:rsid w:val="007D1365"/>
    <w:rsid w:val="007D16BB"/>
    <w:rsid w:val="007D1815"/>
    <w:rsid w:val="007D18D2"/>
    <w:rsid w:val="007D1E06"/>
    <w:rsid w:val="007D2248"/>
    <w:rsid w:val="007D2742"/>
    <w:rsid w:val="007D2E73"/>
    <w:rsid w:val="007D304C"/>
    <w:rsid w:val="007D35BC"/>
    <w:rsid w:val="007D399E"/>
    <w:rsid w:val="007D3B67"/>
    <w:rsid w:val="007D4195"/>
    <w:rsid w:val="007D4F16"/>
    <w:rsid w:val="007D4FFA"/>
    <w:rsid w:val="007D575E"/>
    <w:rsid w:val="007D5994"/>
    <w:rsid w:val="007D61E3"/>
    <w:rsid w:val="007D69E3"/>
    <w:rsid w:val="007D6AC5"/>
    <w:rsid w:val="007D6D64"/>
    <w:rsid w:val="007D6FA7"/>
    <w:rsid w:val="007D78BC"/>
    <w:rsid w:val="007D7932"/>
    <w:rsid w:val="007D7AE4"/>
    <w:rsid w:val="007D7C14"/>
    <w:rsid w:val="007E0019"/>
    <w:rsid w:val="007E0683"/>
    <w:rsid w:val="007E0A5D"/>
    <w:rsid w:val="007E0DD2"/>
    <w:rsid w:val="007E0DE1"/>
    <w:rsid w:val="007E1249"/>
    <w:rsid w:val="007E134D"/>
    <w:rsid w:val="007E170A"/>
    <w:rsid w:val="007E1742"/>
    <w:rsid w:val="007E1AF0"/>
    <w:rsid w:val="007E1B57"/>
    <w:rsid w:val="007E1C55"/>
    <w:rsid w:val="007E1FA6"/>
    <w:rsid w:val="007E22C3"/>
    <w:rsid w:val="007E2A44"/>
    <w:rsid w:val="007E2A90"/>
    <w:rsid w:val="007E2D45"/>
    <w:rsid w:val="007E39DE"/>
    <w:rsid w:val="007E3A32"/>
    <w:rsid w:val="007E3B42"/>
    <w:rsid w:val="007E3CDB"/>
    <w:rsid w:val="007E43BE"/>
    <w:rsid w:val="007E460A"/>
    <w:rsid w:val="007E4A3D"/>
    <w:rsid w:val="007E4E90"/>
    <w:rsid w:val="007E4F4C"/>
    <w:rsid w:val="007E5171"/>
    <w:rsid w:val="007E51D2"/>
    <w:rsid w:val="007E5300"/>
    <w:rsid w:val="007E5717"/>
    <w:rsid w:val="007E5822"/>
    <w:rsid w:val="007E5A56"/>
    <w:rsid w:val="007E5B8E"/>
    <w:rsid w:val="007E5C39"/>
    <w:rsid w:val="007E61C2"/>
    <w:rsid w:val="007E61CD"/>
    <w:rsid w:val="007E62E2"/>
    <w:rsid w:val="007E67E6"/>
    <w:rsid w:val="007E6A17"/>
    <w:rsid w:val="007E6AE9"/>
    <w:rsid w:val="007E6BAE"/>
    <w:rsid w:val="007E6CBC"/>
    <w:rsid w:val="007E70ED"/>
    <w:rsid w:val="007E721F"/>
    <w:rsid w:val="007E73C0"/>
    <w:rsid w:val="007E77FC"/>
    <w:rsid w:val="007E7870"/>
    <w:rsid w:val="007E7915"/>
    <w:rsid w:val="007E7E50"/>
    <w:rsid w:val="007F00D8"/>
    <w:rsid w:val="007F06D5"/>
    <w:rsid w:val="007F08A2"/>
    <w:rsid w:val="007F09AC"/>
    <w:rsid w:val="007F0A1D"/>
    <w:rsid w:val="007F0C51"/>
    <w:rsid w:val="007F0DD7"/>
    <w:rsid w:val="007F0DDD"/>
    <w:rsid w:val="007F1243"/>
    <w:rsid w:val="007F21A6"/>
    <w:rsid w:val="007F232D"/>
    <w:rsid w:val="007F2672"/>
    <w:rsid w:val="007F288A"/>
    <w:rsid w:val="007F2CD4"/>
    <w:rsid w:val="007F306D"/>
    <w:rsid w:val="007F30A5"/>
    <w:rsid w:val="007F3475"/>
    <w:rsid w:val="007F353D"/>
    <w:rsid w:val="007F35BE"/>
    <w:rsid w:val="007F374E"/>
    <w:rsid w:val="007F38A5"/>
    <w:rsid w:val="007F394B"/>
    <w:rsid w:val="007F3C10"/>
    <w:rsid w:val="007F4203"/>
    <w:rsid w:val="007F472E"/>
    <w:rsid w:val="007F49B0"/>
    <w:rsid w:val="007F4CA1"/>
    <w:rsid w:val="007F4DDE"/>
    <w:rsid w:val="007F5649"/>
    <w:rsid w:val="007F564A"/>
    <w:rsid w:val="007F611F"/>
    <w:rsid w:val="007F624B"/>
    <w:rsid w:val="007F656E"/>
    <w:rsid w:val="007F663A"/>
    <w:rsid w:val="007F66EE"/>
    <w:rsid w:val="007F671F"/>
    <w:rsid w:val="007F68F5"/>
    <w:rsid w:val="007F76FF"/>
    <w:rsid w:val="007F7836"/>
    <w:rsid w:val="007F79BE"/>
    <w:rsid w:val="008005BE"/>
    <w:rsid w:val="00800893"/>
    <w:rsid w:val="008009F0"/>
    <w:rsid w:val="00800B9C"/>
    <w:rsid w:val="00800F84"/>
    <w:rsid w:val="00801137"/>
    <w:rsid w:val="008018C6"/>
    <w:rsid w:val="008018FA"/>
    <w:rsid w:val="00801D89"/>
    <w:rsid w:val="0080212D"/>
    <w:rsid w:val="0080258D"/>
    <w:rsid w:val="0080271F"/>
    <w:rsid w:val="008027DA"/>
    <w:rsid w:val="00802A79"/>
    <w:rsid w:val="00802A9B"/>
    <w:rsid w:val="00802CB9"/>
    <w:rsid w:val="00802D16"/>
    <w:rsid w:val="00802DC9"/>
    <w:rsid w:val="008030E4"/>
    <w:rsid w:val="008031EC"/>
    <w:rsid w:val="00803739"/>
    <w:rsid w:val="00803940"/>
    <w:rsid w:val="008039CA"/>
    <w:rsid w:val="0080435C"/>
    <w:rsid w:val="00804522"/>
    <w:rsid w:val="008046B5"/>
    <w:rsid w:val="00804869"/>
    <w:rsid w:val="00804AD6"/>
    <w:rsid w:val="00804F2D"/>
    <w:rsid w:val="00805119"/>
    <w:rsid w:val="008056B5"/>
    <w:rsid w:val="008057E8"/>
    <w:rsid w:val="00805A3C"/>
    <w:rsid w:val="00805B9B"/>
    <w:rsid w:val="00805D28"/>
    <w:rsid w:val="00805FB0"/>
    <w:rsid w:val="00806161"/>
    <w:rsid w:val="00806348"/>
    <w:rsid w:val="00806558"/>
    <w:rsid w:val="0080692A"/>
    <w:rsid w:val="00806C92"/>
    <w:rsid w:val="00806D64"/>
    <w:rsid w:val="00806E8F"/>
    <w:rsid w:val="0080715D"/>
    <w:rsid w:val="008072D6"/>
    <w:rsid w:val="00807482"/>
    <w:rsid w:val="0080790F"/>
    <w:rsid w:val="0080794E"/>
    <w:rsid w:val="00807CDC"/>
    <w:rsid w:val="00807E25"/>
    <w:rsid w:val="008102F7"/>
    <w:rsid w:val="00810672"/>
    <w:rsid w:val="00810872"/>
    <w:rsid w:val="008109D4"/>
    <w:rsid w:val="00810AD1"/>
    <w:rsid w:val="00810B51"/>
    <w:rsid w:val="008110A4"/>
    <w:rsid w:val="00811A05"/>
    <w:rsid w:val="00811A64"/>
    <w:rsid w:val="00811ACC"/>
    <w:rsid w:val="00811C1C"/>
    <w:rsid w:val="00811E47"/>
    <w:rsid w:val="008121AC"/>
    <w:rsid w:val="0081254C"/>
    <w:rsid w:val="0081258E"/>
    <w:rsid w:val="00812E84"/>
    <w:rsid w:val="008134CB"/>
    <w:rsid w:val="00813677"/>
    <w:rsid w:val="008137B0"/>
    <w:rsid w:val="008137E2"/>
    <w:rsid w:val="008138BE"/>
    <w:rsid w:val="00813E33"/>
    <w:rsid w:val="00813F1D"/>
    <w:rsid w:val="008140F3"/>
    <w:rsid w:val="00814265"/>
    <w:rsid w:val="00814472"/>
    <w:rsid w:val="008148E6"/>
    <w:rsid w:val="00814A14"/>
    <w:rsid w:val="00814C51"/>
    <w:rsid w:val="00814D64"/>
    <w:rsid w:val="00814FAA"/>
    <w:rsid w:val="00815050"/>
    <w:rsid w:val="008154BD"/>
    <w:rsid w:val="008155A3"/>
    <w:rsid w:val="00815645"/>
    <w:rsid w:val="00815C08"/>
    <w:rsid w:val="00815C35"/>
    <w:rsid w:val="008161E2"/>
    <w:rsid w:val="008162A3"/>
    <w:rsid w:val="0081694F"/>
    <w:rsid w:val="00816C34"/>
    <w:rsid w:val="00816DAD"/>
    <w:rsid w:val="00817606"/>
    <w:rsid w:val="008176D5"/>
    <w:rsid w:val="00817F19"/>
    <w:rsid w:val="008208AD"/>
    <w:rsid w:val="00820BFF"/>
    <w:rsid w:val="00820D7E"/>
    <w:rsid w:val="00820E53"/>
    <w:rsid w:val="00821182"/>
    <w:rsid w:val="00821EFE"/>
    <w:rsid w:val="00821FFC"/>
    <w:rsid w:val="00822020"/>
    <w:rsid w:val="00822415"/>
    <w:rsid w:val="0082288B"/>
    <w:rsid w:val="008229D7"/>
    <w:rsid w:val="00822CD5"/>
    <w:rsid w:val="00822E66"/>
    <w:rsid w:val="00822E80"/>
    <w:rsid w:val="00822EF9"/>
    <w:rsid w:val="00822F8D"/>
    <w:rsid w:val="008238D4"/>
    <w:rsid w:val="00824610"/>
    <w:rsid w:val="00824864"/>
    <w:rsid w:val="00824885"/>
    <w:rsid w:val="00824CAB"/>
    <w:rsid w:val="00825180"/>
    <w:rsid w:val="0082527B"/>
    <w:rsid w:val="00825413"/>
    <w:rsid w:val="008254A7"/>
    <w:rsid w:val="00825AAC"/>
    <w:rsid w:val="00825D1C"/>
    <w:rsid w:val="00826D41"/>
    <w:rsid w:val="00826D7B"/>
    <w:rsid w:val="00826D9B"/>
    <w:rsid w:val="00826E4A"/>
    <w:rsid w:val="00826F9E"/>
    <w:rsid w:val="00827273"/>
    <w:rsid w:val="008276DE"/>
    <w:rsid w:val="00827750"/>
    <w:rsid w:val="00830203"/>
    <w:rsid w:val="00830320"/>
    <w:rsid w:val="00831247"/>
    <w:rsid w:val="00831A10"/>
    <w:rsid w:val="00831A47"/>
    <w:rsid w:val="00831C78"/>
    <w:rsid w:val="00831DC8"/>
    <w:rsid w:val="00831E69"/>
    <w:rsid w:val="0083203B"/>
    <w:rsid w:val="00832A3B"/>
    <w:rsid w:val="00832BE7"/>
    <w:rsid w:val="00832C3C"/>
    <w:rsid w:val="00832D64"/>
    <w:rsid w:val="00832D77"/>
    <w:rsid w:val="008332E0"/>
    <w:rsid w:val="00833365"/>
    <w:rsid w:val="00833554"/>
    <w:rsid w:val="008335E1"/>
    <w:rsid w:val="008336DD"/>
    <w:rsid w:val="00833994"/>
    <w:rsid w:val="00833DA8"/>
    <w:rsid w:val="00833F2B"/>
    <w:rsid w:val="008340B6"/>
    <w:rsid w:val="008342E8"/>
    <w:rsid w:val="0083437D"/>
    <w:rsid w:val="0083443B"/>
    <w:rsid w:val="00834A73"/>
    <w:rsid w:val="00834BAA"/>
    <w:rsid w:val="00835110"/>
    <w:rsid w:val="0083540F"/>
    <w:rsid w:val="00836250"/>
    <w:rsid w:val="0083683B"/>
    <w:rsid w:val="00836A1F"/>
    <w:rsid w:val="00836B8B"/>
    <w:rsid w:val="00836BC5"/>
    <w:rsid w:val="00836D38"/>
    <w:rsid w:val="0083716A"/>
    <w:rsid w:val="00837225"/>
    <w:rsid w:val="008374DB"/>
    <w:rsid w:val="008374EA"/>
    <w:rsid w:val="0083781F"/>
    <w:rsid w:val="0083786A"/>
    <w:rsid w:val="00840205"/>
    <w:rsid w:val="008402CD"/>
    <w:rsid w:val="008403D3"/>
    <w:rsid w:val="008404B1"/>
    <w:rsid w:val="0084082B"/>
    <w:rsid w:val="00840995"/>
    <w:rsid w:val="00840AA8"/>
    <w:rsid w:val="00840B99"/>
    <w:rsid w:val="00840CAE"/>
    <w:rsid w:val="00840FE9"/>
    <w:rsid w:val="008417BF"/>
    <w:rsid w:val="0084197D"/>
    <w:rsid w:val="00841A03"/>
    <w:rsid w:val="00841C6A"/>
    <w:rsid w:val="00841F40"/>
    <w:rsid w:val="00842081"/>
    <w:rsid w:val="0084231A"/>
    <w:rsid w:val="008423CA"/>
    <w:rsid w:val="00842606"/>
    <w:rsid w:val="00842733"/>
    <w:rsid w:val="00842A37"/>
    <w:rsid w:val="00842B3E"/>
    <w:rsid w:val="00842BDE"/>
    <w:rsid w:val="00843173"/>
    <w:rsid w:val="00843441"/>
    <w:rsid w:val="00843667"/>
    <w:rsid w:val="00843819"/>
    <w:rsid w:val="00843AD1"/>
    <w:rsid w:val="00843C10"/>
    <w:rsid w:val="00843DD2"/>
    <w:rsid w:val="00843F56"/>
    <w:rsid w:val="00844C90"/>
    <w:rsid w:val="00844CA6"/>
    <w:rsid w:val="00844E06"/>
    <w:rsid w:val="00844FF7"/>
    <w:rsid w:val="00845535"/>
    <w:rsid w:val="008457AF"/>
    <w:rsid w:val="008459D5"/>
    <w:rsid w:val="008460AD"/>
    <w:rsid w:val="008464E1"/>
    <w:rsid w:val="00846A4A"/>
    <w:rsid w:val="00846C2F"/>
    <w:rsid w:val="00846E4F"/>
    <w:rsid w:val="00846F3A"/>
    <w:rsid w:val="008470BA"/>
    <w:rsid w:val="00850054"/>
    <w:rsid w:val="00850136"/>
    <w:rsid w:val="00850189"/>
    <w:rsid w:val="00850237"/>
    <w:rsid w:val="00850602"/>
    <w:rsid w:val="00850A64"/>
    <w:rsid w:val="00850D41"/>
    <w:rsid w:val="00850F79"/>
    <w:rsid w:val="00851278"/>
    <w:rsid w:val="008516B4"/>
    <w:rsid w:val="00851742"/>
    <w:rsid w:val="00851A83"/>
    <w:rsid w:val="008524BD"/>
    <w:rsid w:val="00852A0A"/>
    <w:rsid w:val="00852F90"/>
    <w:rsid w:val="00852FCF"/>
    <w:rsid w:val="00853247"/>
    <w:rsid w:val="00853678"/>
    <w:rsid w:val="00853695"/>
    <w:rsid w:val="00853989"/>
    <w:rsid w:val="00853B87"/>
    <w:rsid w:val="00853C49"/>
    <w:rsid w:val="00853D9E"/>
    <w:rsid w:val="00853F04"/>
    <w:rsid w:val="008541E8"/>
    <w:rsid w:val="008542F4"/>
    <w:rsid w:val="00854DF2"/>
    <w:rsid w:val="00855287"/>
    <w:rsid w:val="008552AF"/>
    <w:rsid w:val="008552EE"/>
    <w:rsid w:val="00855E0C"/>
    <w:rsid w:val="00855FE4"/>
    <w:rsid w:val="0085602F"/>
    <w:rsid w:val="0085673F"/>
    <w:rsid w:val="00856B95"/>
    <w:rsid w:val="00856ED4"/>
    <w:rsid w:val="00856FD7"/>
    <w:rsid w:val="0085707E"/>
    <w:rsid w:val="0085748A"/>
    <w:rsid w:val="0085781A"/>
    <w:rsid w:val="00857945"/>
    <w:rsid w:val="00857B7E"/>
    <w:rsid w:val="00857DC1"/>
    <w:rsid w:val="00860207"/>
    <w:rsid w:val="00860208"/>
    <w:rsid w:val="00860B29"/>
    <w:rsid w:val="00860EFF"/>
    <w:rsid w:val="008611C8"/>
    <w:rsid w:val="008614FC"/>
    <w:rsid w:val="008618C7"/>
    <w:rsid w:val="0086196D"/>
    <w:rsid w:val="008619F1"/>
    <w:rsid w:val="00861A32"/>
    <w:rsid w:val="00861B4D"/>
    <w:rsid w:val="00861E69"/>
    <w:rsid w:val="00861EC7"/>
    <w:rsid w:val="008625BA"/>
    <w:rsid w:val="008626EA"/>
    <w:rsid w:val="00862799"/>
    <w:rsid w:val="0086288C"/>
    <w:rsid w:val="0086292A"/>
    <w:rsid w:val="00862A36"/>
    <w:rsid w:val="00862DA8"/>
    <w:rsid w:val="0086326D"/>
    <w:rsid w:val="008646A6"/>
    <w:rsid w:val="0086489F"/>
    <w:rsid w:val="00864968"/>
    <w:rsid w:val="008649D7"/>
    <w:rsid w:val="00864C64"/>
    <w:rsid w:val="00865108"/>
    <w:rsid w:val="0086549F"/>
    <w:rsid w:val="00865657"/>
    <w:rsid w:val="008656E1"/>
    <w:rsid w:val="008658A1"/>
    <w:rsid w:val="00866225"/>
    <w:rsid w:val="0086669D"/>
    <w:rsid w:val="008668E3"/>
    <w:rsid w:val="00866BFC"/>
    <w:rsid w:val="00866D5A"/>
    <w:rsid w:val="00866E94"/>
    <w:rsid w:val="0086712C"/>
    <w:rsid w:val="00867174"/>
    <w:rsid w:val="00867339"/>
    <w:rsid w:val="00867823"/>
    <w:rsid w:val="00867FDF"/>
    <w:rsid w:val="00870129"/>
    <w:rsid w:val="0087048B"/>
    <w:rsid w:val="00870544"/>
    <w:rsid w:val="00870B35"/>
    <w:rsid w:val="00870B55"/>
    <w:rsid w:val="00870E0A"/>
    <w:rsid w:val="0087148D"/>
    <w:rsid w:val="00871BE8"/>
    <w:rsid w:val="00871DCF"/>
    <w:rsid w:val="008721FC"/>
    <w:rsid w:val="00872228"/>
    <w:rsid w:val="008726E2"/>
    <w:rsid w:val="008728A5"/>
    <w:rsid w:val="00872AE1"/>
    <w:rsid w:val="00872BC0"/>
    <w:rsid w:val="00872E94"/>
    <w:rsid w:val="00872FD0"/>
    <w:rsid w:val="008730F9"/>
    <w:rsid w:val="0087383A"/>
    <w:rsid w:val="00873902"/>
    <w:rsid w:val="00873AB0"/>
    <w:rsid w:val="00873B51"/>
    <w:rsid w:val="00873C09"/>
    <w:rsid w:val="00874147"/>
    <w:rsid w:val="00874206"/>
    <w:rsid w:val="008746A6"/>
    <w:rsid w:val="008747C4"/>
    <w:rsid w:val="00874995"/>
    <w:rsid w:val="00874C2B"/>
    <w:rsid w:val="0087504E"/>
    <w:rsid w:val="00875183"/>
    <w:rsid w:val="008753EE"/>
    <w:rsid w:val="008754E2"/>
    <w:rsid w:val="0087573A"/>
    <w:rsid w:val="00875CBB"/>
    <w:rsid w:val="00875F21"/>
    <w:rsid w:val="00875F38"/>
    <w:rsid w:val="0087679D"/>
    <w:rsid w:val="00877070"/>
    <w:rsid w:val="00877161"/>
    <w:rsid w:val="00877275"/>
    <w:rsid w:val="0087731A"/>
    <w:rsid w:val="008773FA"/>
    <w:rsid w:val="008778FF"/>
    <w:rsid w:val="00877AA4"/>
    <w:rsid w:val="00877DBB"/>
    <w:rsid w:val="0088003D"/>
    <w:rsid w:val="008804D7"/>
    <w:rsid w:val="00880611"/>
    <w:rsid w:val="0088083C"/>
    <w:rsid w:val="00880905"/>
    <w:rsid w:val="0088131A"/>
    <w:rsid w:val="008813EB"/>
    <w:rsid w:val="00881736"/>
    <w:rsid w:val="0088176A"/>
    <w:rsid w:val="00881B01"/>
    <w:rsid w:val="008821DC"/>
    <w:rsid w:val="0088244F"/>
    <w:rsid w:val="008827FC"/>
    <w:rsid w:val="0088299B"/>
    <w:rsid w:val="0088325F"/>
    <w:rsid w:val="00883E7D"/>
    <w:rsid w:val="00883FC6"/>
    <w:rsid w:val="00884028"/>
    <w:rsid w:val="0088471A"/>
    <w:rsid w:val="00884FAA"/>
    <w:rsid w:val="00885212"/>
    <w:rsid w:val="008856BC"/>
    <w:rsid w:val="0088582D"/>
    <w:rsid w:val="00886142"/>
    <w:rsid w:val="008861DC"/>
    <w:rsid w:val="008863F5"/>
    <w:rsid w:val="00886408"/>
    <w:rsid w:val="008864CD"/>
    <w:rsid w:val="00886A8F"/>
    <w:rsid w:val="0088719A"/>
    <w:rsid w:val="008871B7"/>
    <w:rsid w:val="008878B7"/>
    <w:rsid w:val="0088796F"/>
    <w:rsid w:val="008879FF"/>
    <w:rsid w:val="00887B4D"/>
    <w:rsid w:val="00887D58"/>
    <w:rsid w:val="00887FED"/>
    <w:rsid w:val="008905AF"/>
    <w:rsid w:val="008906AF"/>
    <w:rsid w:val="00890CCC"/>
    <w:rsid w:val="00891046"/>
    <w:rsid w:val="008911B2"/>
    <w:rsid w:val="00891D87"/>
    <w:rsid w:val="00891E75"/>
    <w:rsid w:val="00891FB9"/>
    <w:rsid w:val="008921B2"/>
    <w:rsid w:val="008925C3"/>
    <w:rsid w:val="008927FD"/>
    <w:rsid w:val="0089282F"/>
    <w:rsid w:val="008928DD"/>
    <w:rsid w:val="00893084"/>
    <w:rsid w:val="008933AE"/>
    <w:rsid w:val="00893490"/>
    <w:rsid w:val="008934B6"/>
    <w:rsid w:val="008935EA"/>
    <w:rsid w:val="0089372B"/>
    <w:rsid w:val="00893AA4"/>
    <w:rsid w:val="00893D44"/>
    <w:rsid w:val="00893F73"/>
    <w:rsid w:val="00894945"/>
    <w:rsid w:val="00894C42"/>
    <w:rsid w:val="00894F2A"/>
    <w:rsid w:val="00895383"/>
    <w:rsid w:val="00895392"/>
    <w:rsid w:val="0089541B"/>
    <w:rsid w:val="008957AF"/>
    <w:rsid w:val="00896630"/>
    <w:rsid w:val="0089694E"/>
    <w:rsid w:val="008969AC"/>
    <w:rsid w:val="00897C98"/>
    <w:rsid w:val="00897DEB"/>
    <w:rsid w:val="008A0109"/>
    <w:rsid w:val="008A0131"/>
    <w:rsid w:val="008A091F"/>
    <w:rsid w:val="008A0CB0"/>
    <w:rsid w:val="008A150D"/>
    <w:rsid w:val="008A15E9"/>
    <w:rsid w:val="008A1A6D"/>
    <w:rsid w:val="008A1CF0"/>
    <w:rsid w:val="008A2001"/>
    <w:rsid w:val="008A2011"/>
    <w:rsid w:val="008A21C2"/>
    <w:rsid w:val="008A2967"/>
    <w:rsid w:val="008A2B3C"/>
    <w:rsid w:val="008A32AD"/>
    <w:rsid w:val="008A33E0"/>
    <w:rsid w:val="008A34B8"/>
    <w:rsid w:val="008A3BDB"/>
    <w:rsid w:val="008A3BE4"/>
    <w:rsid w:val="008A4326"/>
    <w:rsid w:val="008A4397"/>
    <w:rsid w:val="008A4F60"/>
    <w:rsid w:val="008A54DB"/>
    <w:rsid w:val="008A552C"/>
    <w:rsid w:val="008A5876"/>
    <w:rsid w:val="008A5B7B"/>
    <w:rsid w:val="008A5C00"/>
    <w:rsid w:val="008A5FA8"/>
    <w:rsid w:val="008A627D"/>
    <w:rsid w:val="008A6B38"/>
    <w:rsid w:val="008A72DF"/>
    <w:rsid w:val="008A7406"/>
    <w:rsid w:val="008A77E4"/>
    <w:rsid w:val="008A7D72"/>
    <w:rsid w:val="008B009D"/>
    <w:rsid w:val="008B06CF"/>
    <w:rsid w:val="008B08BA"/>
    <w:rsid w:val="008B0A28"/>
    <w:rsid w:val="008B0C18"/>
    <w:rsid w:val="008B0C1E"/>
    <w:rsid w:val="008B1086"/>
    <w:rsid w:val="008B19B2"/>
    <w:rsid w:val="008B27A0"/>
    <w:rsid w:val="008B30C5"/>
    <w:rsid w:val="008B31C5"/>
    <w:rsid w:val="008B3329"/>
    <w:rsid w:val="008B3BC3"/>
    <w:rsid w:val="008B3D82"/>
    <w:rsid w:val="008B3E5A"/>
    <w:rsid w:val="008B401E"/>
    <w:rsid w:val="008B4251"/>
    <w:rsid w:val="008B4472"/>
    <w:rsid w:val="008B47CC"/>
    <w:rsid w:val="008B4816"/>
    <w:rsid w:val="008B4A5D"/>
    <w:rsid w:val="008B4AB1"/>
    <w:rsid w:val="008B4B19"/>
    <w:rsid w:val="008B52B1"/>
    <w:rsid w:val="008B5688"/>
    <w:rsid w:val="008B57AA"/>
    <w:rsid w:val="008B57E6"/>
    <w:rsid w:val="008B5AA1"/>
    <w:rsid w:val="008B5B8B"/>
    <w:rsid w:val="008B6163"/>
    <w:rsid w:val="008B6491"/>
    <w:rsid w:val="008B682C"/>
    <w:rsid w:val="008B69EB"/>
    <w:rsid w:val="008B6FF5"/>
    <w:rsid w:val="008B709F"/>
    <w:rsid w:val="008B7552"/>
    <w:rsid w:val="008B7A13"/>
    <w:rsid w:val="008B7D0A"/>
    <w:rsid w:val="008C0527"/>
    <w:rsid w:val="008C061C"/>
    <w:rsid w:val="008C0A31"/>
    <w:rsid w:val="008C0B12"/>
    <w:rsid w:val="008C0CAA"/>
    <w:rsid w:val="008C0FD2"/>
    <w:rsid w:val="008C1397"/>
    <w:rsid w:val="008C17EA"/>
    <w:rsid w:val="008C1C0B"/>
    <w:rsid w:val="008C20AA"/>
    <w:rsid w:val="008C26FD"/>
    <w:rsid w:val="008C2B66"/>
    <w:rsid w:val="008C2ED5"/>
    <w:rsid w:val="008C308E"/>
    <w:rsid w:val="008C3CD4"/>
    <w:rsid w:val="008C4584"/>
    <w:rsid w:val="008C4696"/>
    <w:rsid w:val="008C4AE9"/>
    <w:rsid w:val="008C4D31"/>
    <w:rsid w:val="008C520E"/>
    <w:rsid w:val="008C5250"/>
    <w:rsid w:val="008C556C"/>
    <w:rsid w:val="008C5AF1"/>
    <w:rsid w:val="008C5C2A"/>
    <w:rsid w:val="008C5D11"/>
    <w:rsid w:val="008C6966"/>
    <w:rsid w:val="008C6A6C"/>
    <w:rsid w:val="008C6AA9"/>
    <w:rsid w:val="008C6E21"/>
    <w:rsid w:val="008C74E3"/>
    <w:rsid w:val="008C779E"/>
    <w:rsid w:val="008C7A0B"/>
    <w:rsid w:val="008C7A55"/>
    <w:rsid w:val="008C7D92"/>
    <w:rsid w:val="008D023D"/>
    <w:rsid w:val="008D0494"/>
    <w:rsid w:val="008D0A90"/>
    <w:rsid w:val="008D0E54"/>
    <w:rsid w:val="008D1053"/>
    <w:rsid w:val="008D123D"/>
    <w:rsid w:val="008D1272"/>
    <w:rsid w:val="008D127D"/>
    <w:rsid w:val="008D196B"/>
    <w:rsid w:val="008D1A5B"/>
    <w:rsid w:val="008D1EF7"/>
    <w:rsid w:val="008D206F"/>
    <w:rsid w:val="008D23CC"/>
    <w:rsid w:val="008D25F3"/>
    <w:rsid w:val="008D283D"/>
    <w:rsid w:val="008D2DFB"/>
    <w:rsid w:val="008D31B3"/>
    <w:rsid w:val="008D327B"/>
    <w:rsid w:val="008D35FB"/>
    <w:rsid w:val="008D35FE"/>
    <w:rsid w:val="008D39A8"/>
    <w:rsid w:val="008D3C4F"/>
    <w:rsid w:val="008D3DAE"/>
    <w:rsid w:val="008D47E6"/>
    <w:rsid w:val="008D4848"/>
    <w:rsid w:val="008D4962"/>
    <w:rsid w:val="008D49E9"/>
    <w:rsid w:val="008D4E66"/>
    <w:rsid w:val="008D4F7A"/>
    <w:rsid w:val="008D50F7"/>
    <w:rsid w:val="008D53C5"/>
    <w:rsid w:val="008D57B3"/>
    <w:rsid w:val="008D58A4"/>
    <w:rsid w:val="008D5929"/>
    <w:rsid w:val="008D596D"/>
    <w:rsid w:val="008D5A0E"/>
    <w:rsid w:val="008D5EF1"/>
    <w:rsid w:val="008D61B9"/>
    <w:rsid w:val="008D61D0"/>
    <w:rsid w:val="008D641C"/>
    <w:rsid w:val="008D644E"/>
    <w:rsid w:val="008D6B66"/>
    <w:rsid w:val="008D73DC"/>
    <w:rsid w:val="008D7B3C"/>
    <w:rsid w:val="008E0009"/>
    <w:rsid w:val="008E0557"/>
    <w:rsid w:val="008E0BBB"/>
    <w:rsid w:val="008E0C41"/>
    <w:rsid w:val="008E0F4E"/>
    <w:rsid w:val="008E1019"/>
    <w:rsid w:val="008E1D24"/>
    <w:rsid w:val="008E2A26"/>
    <w:rsid w:val="008E2D3D"/>
    <w:rsid w:val="008E3202"/>
    <w:rsid w:val="008E3875"/>
    <w:rsid w:val="008E397D"/>
    <w:rsid w:val="008E39E6"/>
    <w:rsid w:val="008E5295"/>
    <w:rsid w:val="008E5735"/>
    <w:rsid w:val="008E5759"/>
    <w:rsid w:val="008E5812"/>
    <w:rsid w:val="008E5C11"/>
    <w:rsid w:val="008E6435"/>
    <w:rsid w:val="008E6440"/>
    <w:rsid w:val="008E657B"/>
    <w:rsid w:val="008E6616"/>
    <w:rsid w:val="008E6617"/>
    <w:rsid w:val="008E6619"/>
    <w:rsid w:val="008E6731"/>
    <w:rsid w:val="008E6E53"/>
    <w:rsid w:val="008E6FEE"/>
    <w:rsid w:val="008E7368"/>
    <w:rsid w:val="008E743F"/>
    <w:rsid w:val="008E7572"/>
    <w:rsid w:val="008E7584"/>
    <w:rsid w:val="008E7927"/>
    <w:rsid w:val="008E7B19"/>
    <w:rsid w:val="008F026F"/>
    <w:rsid w:val="008F05B3"/>
    <w:rsid w:val="008F088E"/>
    <w:rsid w:val="008F09AB"/>
    <w:rsid w:val="008F0E83"/>
    <w:rsid w:val="008F10B6"/>
    <w:rsid w:val="008F17CA"/>
    <w:rsid w:val="008F1D42"/>
    <w:rsid w:val="008F238C"/>
    <w:rsid w:val="008F2C1C"/>
    <w:rsid w:val="008F2C81"/>
    <w:rsid w:val="008F3376"/>
    <w:rsid w:val="008F3C27"/>
    <w:rsid w:val="008F453F"/>
    <w:rsid w:val="008F4C54"/>
    <w:rsid w:val="008F4D81"/>
    <w:rsid w:val="008F540B"/>
    <w:rsid w:val="008F5490"/>
    <w:rsid w:val="008F5A7C"/>
    <w:rsid w:val="008F5CDF"/>
    <w:rsid w:val="008F5D73"/>
    <w:rsid w:val="008F60EA"/>
    <w:rsid w:val="008F60F9"/>
    <w:rsid w:val="008F65BC"/>
    <w:rsid w:val="008F6609"/>
    <w:rsid w:val="008F6655"/>
    <w:rsid w:val="008F6C53"/>
    <w:rsid w:val="008F6CA0"/>
    <w:rsid w:val="008F6FA8"/>
    <w:rsid w:val="008F727E"/>
    <w:rsid w:val="008F73EF"/>
    <w:rsid w:val="008F7ADA"/>
    <w:rsid w:val="008F7EB6"/>
    <w:rsid w:val="00900131"/>
    <w:rsid w:val="0090071C"/>
    <w:rsid w:val="00900721"/>
    <w:rsid w:val="009007CE"/>
    <w:rsid w:val="00900C40"/>
    <w:rsid w:val="00900C55"/>
    <w:rsid w:val="009010B1"/>
    <w:rsid w:val="00901166"/>
    <w:rsid w:val="009019CD"/>
    <w:rsid w:val="00901E89"/>
    <w:rsid w:val="0090229C"/>
    <w:rsid w:val="0090309D"/>
    <w:rsid w:val="00903226"/>
    <w:rsid w:val="00903258"/>
    <w:rsid w:val="0090422A"/>
    <w:rsid w:val="0090447D"/>
    <w:rsid w:val="009046A3"/>
    <w:rsid w:val="0090480D"/>
    <w:rsid w:val="009048B4"/>
    <w:rsid w:val="009048CA"/>
    <w:rsid w:val="00904A7C"/>
    <w:rsid w:val="00904DED"/>
    <w:rsid w:val="00904E16"/>
    <w:rsid w:val="00904F59"/>
    <w:rsid w:val="009050DF"/>
    <w:rsid w:val="0090565C"/>
    <w:rsid w:val="00905663"/>
    <w:rsid w:val="00906258"/>
    <w:rsid w:val="0090628E"/>
    <w:rsid w:val="00906491"/>
    <w:rsid w:val="00906FD9"/>
    <w:rsid w:val="00907133"/>
    <w:rsid w:val="009071A0"/>
    <w:rsid w:val="00907651"/>
    <w:rsid w:val="00907BE9"/>
    <w:rsid w:val="00907E83"/>
    <w:rsid w:val="00907FB7"/>
    <w:rsid w:val="00910052"/>
    <w:rsid w:val="009101DA"/>
    <w:rsid w:val="0091024C"/>
    <w:rsid w:val="00910602"/>
    <w:rsid w:val="0091060F"/>
    <w:rsid w:val="0091068F"/>
    <w:rsid w:val="0091091C"/>
    <w:rsid w:val="009109C9"/>
    <w:rsid w:val="00910AAC"/>
    <w:rsid w:val="00910B46"/>
    <w:rsid w:val="00910BA8"/>
    <w:rsid w:val="00910CEB"/>
    <w:rsid w:val="00910F83"/>
    <w:rsid w:val="00910FCF"/>
    <w:rsid w:val="00911258"/>
    <w:rsid w:val="009114E2"/>
    <w:rsid w:val="00911624"/>
    <w:rsid w:val="00911813"/>
    <w:rsid w:val="00911884"/>
    <w:rsid w:val="0091190C"/>
    <w:rsid w:val="00911F51"/>
    <w:rsid w:val="009120B8"/>
    <w:rsid w:val="00912361"/>
    <w:rsid w:val="009123B1"/>
    <w:rsid w:val="00912D95"/>
    <w:rsid w:val="00912ECE"/>
    <w:rsid w:val="0091337C"/>
    <w:rsid w:val="00913466"/>
    <w:rsid w:val="009136ED"/>
    <w:rsid w:val="00913992"/>
    <w:rsid w:val="00913DC9"/>
    <w:rsid w:val="00913DE9"/>
    <w:rsid w:val="00913EDF"/>
    <w:rsid w:val="00914413"/>
    <w:rsid w:val="009144AA"/>
    <w:rsid w:val="00914821"/>
    <w:rsid w:val="00914B60"/>
    <w:rsid w:val="00914D6E"/>
    <w:rsid w:val="00914EEF"/>
    <w:rsid w:val="009153E7"/>
    <w:rsid w:val="00915C87"/>
    <w:rsid w:val="00915D35"/>
    <w:rsid w:val="00915EAD"/>
    <w:rsid w:val="009160BD"/>
    <w:rsid w:val="009161AF"/>
    <w:rsid w:val="00916AAB"/>
    <w:rsid w:val="00916F23"/>
    <w:rsid w:val="00916FC6"/>
    <w:rsid w:val="00917015"/>
    <w:rsid w:val="00917075"/>
    <w:rsid w:val="0091757D"/>
    <w:rsid w:val="00917788"/>
    <w:rsid w:val="00917847"/>
    <w:rsid w:val="00917D3F"/>
    <w:rsid w:val="009207A2"/>
    <w:rsid w:val="00920AB5"/>
    <w:rsid w:val="00920CC8"/>
    <w:rsid w:val="00920D89"/>
    <w:rsid w:val="0092111A"/>
    <w:rsid w:val="009213F5"/>
    <w:rsid w:val="0092148E"/>
    <w:rsid w:val="00922761"/>
    <w:rsid w:val="00922ADC"/>
    <w:rsid w:val="00923072"/>
    <w:rsid w:val="00923137"/>
    <w:rsid w:val="009231CE"/>
    <w:rsid w:val="009234B9"/>
    <w:rsid w:val="00923709"/>
    <w:rsid w:val="00924271"/>
    <w:rsid w:val="009242A6"/>
    <w:rsid w:val="0092446C"/>
    <w:rsid w:val="009247AF"/>
    <w:rsid w:val="009249DD"/>
    <w:rsid w:val="00925135"/>
    <w:rsid w:val="009251E9"/>
    <w:rsid w:val="00925474"/>
    <w:rsid w:val="009258E1"/>
    <w:rsid w:val="00925937"/>
    <w:rsid w:val="00925996"/>
    <w:rsid w:val="00925AA9"/>
    <w:rsid w:val="009262F8"/>
    <w:rsid w:val="009263AA"/>
    <w:rsid w:val="00926858"/>
    <w:rsid w:val="00926DB2"/>
    <w:rsid w:val="00926EAE"/>
    <w:rsid w:val="009273D9"/>
    <w:rsid w:val="00927448"/>
    <w:rsid w:val="00927460"/>
    <w:rsid w:val="009275CB"/>
    <w:rsid w:val="009279AD"/>
    <w:rsid w:val="009279C6"/>
    <w:rsid w:val="009279FE"/>
    <w:rsid w:val="00927AD4"/>
    <w:rsid w:val="009301CD"/>
    <w:rsid w:val="009309B3"/>
    <w:rsid w:val="00930BB8"/>
    <w:rsid w:val="00930C80"/>
    <w:rsid w:val="00930E97"/>
    <w:rsid w:val="00931119"/>
    <w:rsid w:val="0093145E"/>
    <w:rsid w:val="009333D0"/>
    <w:rsid w:val="009335EA"/>
    <w:rsid w:val="0093380C"/>
    <w:rsid w:val="00933B5D"/>
    <w:rsid w:val="00933F23"/>
    <w:rsid w:val="00934218"/>
    <w:rsid w:val="00934234"/>
    <w:rsid w:val="0093436F"/>
    <w:rsid w:val="00934AA7"/>
    <w:rsid w:val="00935198"/>
    <w:rsid w:val="00935606"/>
    <w:rsid w:val="009359F6"/>
    <w:rsid w:val="00935EDD"/>
    <w:rsid w:val="00936147"/>
    <w:rsid w:val="00936499"/>
    <w:rsid w:val="009367E5"/>
    <w:rsid w:val="009368E4"/>
    <w:rsid w:val="00936B21"/>
    <w:rsid w:val="00936D8F"/>
    <w:rsid w:val="00936ED8"/>
    <w:rsid w:val="00936FA0"/>
    <w:rsid w:val="009377FD"/>
    <w:rsid w:val="00937A19"/>
    <w:rsid w:val="00937ADA"/>
    <w:rsid w:val="00937CD3"/>
    <w:rsid w:val="00937D3B"/>
    <w:rsid w:val="0094056D"/>
    <w:rsid w:val="00940989"/>
    <w:rsid w:val="00940994"/>
    <w:rsid w:val="00940A44"/>
    <w:rsid w:val="00940A49"/>
    <w:rsid w:val="00940DD8"/>
    <w:rsid w:val="00940FA8"/>
    <w:rsid w:val="009413A3"/>
    <w:rsid w:val="00941407"/>
    <w:rsid w:val="0094203E"/>
    <w:rsid w:val="009423C9"/>
    <w:rsid w:val="009428AA"/>
    <w:rsid w:val="00942E17"/>
    <w:rsid w:val="009432D0"/>
    <w:rsid w:val="0094389F"/>
    <w:rsid w:val="009440CD"/>
    <w:rsid w:val="009443E0"/>
    <w:rsid w:val="009444CB"/>
    <w:rsid w:val="00944E9A"/>
    <w:rsid w:val="0094535B"/>
    <w:rsid w:val="009457EC"/>
    <w:rsid w:val="00945F18"/>
    <w:rsid w:val="00945F4B"/>
    <w:rsid w:val="009460D9"/>
    <w:rsid w:val="0094628F"/>
    <w:rsid w:val="0094645C"/>
    <w:rsid w:val="00946476"/>
    <w:rsid w:val="0094658A"/>
    <w:rsid w:val="00946844"/>
    <w:rsid w:val="00946AB3"/>
    <w:rsid w:val="00946C7C"/>
    <w:rsid w:val="00946CEA"/>
    <w:rsid w:val="00946D5B"/>
    <w:rsid w:val="00946E0C"/>
    <w:rsid w:val="00946F21"/>
    <w:rsid w:val="009478A6"/>
    <w:rsid w:val="00950013"/>
    <w:rsid w:val="00950485"/>
    <w:rsid w:val="00950878"/>
    <w:rsid w:val="00950AD2"/>
    <w:rsid w:val="00950C13"/>
    <w:rsid w:val="00951214"/>
    <w:rsid w:val="00951480"/>
    <w:rsid w:val="0095183B"/>
    <w:rsid w:val="00951840"/>
    <w:rsid w:val="00951877"/>
    <w:rsid w:val="00951E3B"/>
    <w:rsid w:val="0095201E"/>
    <w:rsid w:val="009523BE"/>
    <w:rsid w:val="0095293F"/>
    <w:rsid w:val="00952BC6"/>
    <w:rsid w:val="00952BDB"/>
    <w:rsid w:val="00952C58"/>
    <w:rsid w:val="00952EA2"/>
    <w:rsid w:val="0095376B"/>
    <w:rsid w:val="00953788"/>
    <w:rsid w:val="00953AD6"/>
    <w:rsid w:val="00953C31"/>
    <w:rsid w:val="009541B8"/>
    <w:rsid w:val="009543F1"/>
    <w:rsid w:val="009544C8"/>
    <w:rsid w:val="00954683"/>
    <w:rsid w:val="0095483A"/>
    <w:rsid w:val="00955081"/>
    <w:rsid w:val="009551B6"/>
    <w:rsid w:val="00955254"/>
    <w:rsid w:val="009552D1"/>
    <w:rsid w:val="0095551A"/>
    <w:rsid w:val="009555E4"/>
    <w:rsid w:val="00955713"/>
    <w:rsid w:val="00955778"/>
    <w:rsid w:val="00955A8A"/>
    <w:rsid w:val="00955CF8"/>
    <w:rsid w:val="00955F22"/>
    <w:rsid w:val="00955FAC"/>
    <w:rsid w:val="009560BA"/>
    <w:rsid w:val="00956407"/>
    <w:rsid w:val="00956704"/>
    <w:rsid w:val="00956E9A"/>
    <w:rsid w:val="00957227"/>
    <w:rsid w:val="009572E3"/>
    <w:rsid w:val="009574DC"/>
    <w:rsid w:val="00957C72"/>
    <w:rsid w:val="00957D63"/>
    <w:rsid w:val="00957DA1"/>
    <w:rsid w:val="009602D0"/>
    <w:rsid w:val="0096033A"/>
    <w:rsid w:val="00960494"/>
    <w:rsid w:val="00960AF9"/>
    <w:rsid w:val="00960BB3"/>
    <w:rsid w:val="009610B9"/>
    <w:rsid w:val="009615B1"/>
    <w:rsid w:val="009615E7"/>
    <w:rsid w:val="00961A4B"/>
    <w:rsid w:val="009623B0"/>
    <w:rsid w:val="009623C9"/>
    <w:rsid w:val="009625CF"/>
    <w:rsid w:val="00962A9D"/>
    <w:rsid w:val="00962AC2"/>
    <w:rsid w:val="00962D08"/>
    <w:rsid w:val="0096300C"/>
    <w:rsid w:val="00963282"/>
    <w:rsid w:val="009632DE"/>
    <w:rsid w:val="00963755"/>
    <w:rsid w:val="00963CD1"/>
    <w:rsid w:val="00963D1B"/>
    <w:rsid w:val="009640EF"/>
    <w:rsid w:val="00964462"/>
    <w:rsid w:val="009648B3"/>
    <w:rsid w:val="00964970"/>
    <w:rsid w:val="009649F1"/>
    <w:rsid w:val="00964A72"/>
    <w:rsid w:val="00964AD9"/>
    <w:rsid w:val="00965014"/>
    <w:rsid w:val="009651C1"/>
    <w:rsid w:val="0096520A"/>
    <w:rsid w:val="00965957"/>
    <w:rsid w:val="009659F9"/>
    <w:rsid w:val="00965BF6"/>
    <w:rsid w:val="00965FFC"/>
    <w:rsid w:val="00966231"/>
    <w:rsid w:val="009665B8"/>
    <w:rsid w:val="009668ED"/>
    <w:rsid w:val="00966B8D"/>
    <w:rsid w:val="00967066"/>
    <w:rsid w:val="0096708F"/>
    <w:rsid w:val="009679E3"/>
    <w:rsid w:val="00967FEE"/>
    <w:rsid w:val="00970423"/>
    <w:rsid w:val="0097043B"/>
    <w:rsid w:val="0097062F"/>
    <w:rsid w:val="009707A7"/>
    <w:rsid w:val="00971110"/>
    <w:rsid w:val="0097114F"/>
    <w:rsid w:val="009712A8"/>
    <w:rsid w:val="00971AB9"/>
    <w:rsid w:val="00971C56"/>
    <w:rsid w:val="00971CE0"/>
    <w:rsid w:val="00971E74"/>
    <w:rsid w:val="009722B0"/>
    <w:rsid w:val="00972313"/>
    <w:rsid w:val="00972684"/>
    <w:rsid w:val="00972D9D"/>
    <w:rsid w:val="0097310A"/>
    <w:rsid w:val="00973780"/>
    <w:rsid w:val="00973851"/>
    <w:rsid w:val="00973854"/>
    <w:rsid w:val="009739CB"/>
    <w:rsid w:val="00973E1A"/>
    <w:rsid w:val="009744A6"/>
    <w:rsid w:val="009744B5"/>
    <w:rsid w:val="00974823"/>
    <w:rsid w:val="00974A47"/>
    <w:rsid w:val="00974A6A"/>
    <w:rsid w:val="00974B22"/>
    <w:rsid w:val="00974B5F"/>
    <w:rsid w:val="00974D21"/>
    <w:rsid w:val="00974EB9"/>
    <w:rsid w:val="00975048"/>
    <w:rsid w:val="009754E5"/>
    <w:rsid w:val="00975B1E"/>
    <w:rsid w:val="00976354"/>
    <w:rsid w:val="009768CA"/>
    <w:rsid w:val="00976963"/>
    <w:rsid w:val="00976DAF"/>
    <w:rsid w:val="00976DCD"/>
    <w:rsid w:val="009770E2"/>
    <w:rsid w:val="009772B2"/>
    <w:rsid w:val="00977732"/>
    <w:rsid w:val="009777B8"/>
    <w:rsid w:val="009777EA"/>
    <w:rsid w:val="009778E3"/>
    <w:rsid w:val="0098034B"/>
    <w:rsid w:val="009803A9"/>
    <w:rsid w:val="009803AA"/>
    <w:rsid w:val="009805E9"/>
    <w:rsid w:val="00980994"/>
    <w:rsid w:val="00980A7F"/>
    <w:rsid w:val="00980CB9"/>
    <w:rsid w:val="00980D92"/>
    <w:rsid w:val="00980DA7"/>
    <w:rsid w:val="00980ECD"/>
    <w:rsid w:val="00981707"/>
    <w:rsid w:val="00981B09"/>
    <w:rsid w:val="00981CAC"/>
    <w:rsid w:val="00981D38"/>
    <w:rsid w:val="00981D7C"/>
    <w:rsid w:val="0098218F"/>
    <w:rsid w:val="009825B7"/>
    <w:rsid w:val="0098296C"/>
    <w:rsid w:val="009829A1"/>
    <w:rsid w:val="00982B33"/>
    <w:rsid w:val="00982EA7"/>
    <w:rsid w:val="009831BA"/>
    <w:rsid w:val="00983373"/>
    <w:rsid w:val="0098379D"/>
    <w:rsid w:val="009841CB"/>
    <w:rsid w:val="0098508F"/>
    <w:rsid w:val="00985092"/>
    <w:rsid w:val="0098513C"/>
    <w:rsid w:val="00985509"/>
    <w:rsid w:val="009855A0"/>
    <w:rsid w:val="00985696"/>
    <w:rsid w:val="00985964"/>
    <w:rsid w:val="00985B62"/>
    <w:rsid w:val="00985C49"/>
    <w:rsid w:val="00985C8A"/>
    <w:rsid w:val="0098619A"/>
    <w:rsid w:val="009867EC"/>
    <w:rsid w:val="00986C68"/>
    <w:rsid w:val="00986CEE"/>
    <w:rsid w:val="0098707D"/>
    <w:rsid w:val="009871BD"/>
    <w:rsid w:val="00987258"/>
    <w:rsid w:val="00987263"/>
    <w:rsid w:val="00987A91"/>
    <w:rsid w:val="00987D77"/>
    <w:rsid w:val="00987DC7"/>
    <w:rsid w:val="0099012A"/>
    <w:rsid w:val="009901A6"/>
    <w:rsid w:val="009901F0"/>
    <w:rsid w:val="0099035F"/>
    <w:rsid w:val="0099081E"/>
    <w:rsid w:val="00990820"/>
    <w:rsid w:val="00991446"/>
    <w:rsid w:val="00991B57"/>
    <w:rsid w:val="0099200F"/>
    <w:rsid w:val="00992276"/>
    <w:rsid w:val="0099227A"/>
    <w:rsid w:val="0099285F"/>
    <w:rsid w:val="00992958"/>
    <w:rsid w:val="009929C8"/>
    <w:rsid w:val="00992C93"/>
    <w:rsid w:val="009934B6"/>
    <w:rsid w:val="0099451B"/>
    <w:rsid w:val="0099470B"/>
    <w:rsid w:val="00994C86"/>
    <w:rsid w:val="00994DFA"/>
    <w:rsid w:val="0099542F"/>
    <w:rsid w:val="00995624"/>
    <w:rsid w:val="009956C3"/>
    <w:rsid w:val="00995E2D"/>
    <w:rsid w:val="0099616A"/>
    <w:rsid w:val="009961FE"/>
    <w:rsid w:val="0099644F"/>
    <w:rsid w:val="00996632"/>
    <w:rsid w:val="009971AD"/>
    <w:rsid w:val="00997829"/>
    <w:rsid w:val="00997D1E"/>
    <w:rsid w:val="00997DDE"/>
    <w:rsid w:val="00997F32"/>
    <w:rsid w:val="00997F54"/>
    <w:rsid w:val="009A00B6"/>
    <w:rsid w:val="009A0278"/>
    <w:rsid w:val="009A02F0"/>
    <w:rsid w:val="009A040A"/>
    <w:rsid w:val="009A05A3"/>
    <w:rsid w:val="009A05D1"/>
    <w:rsid w:val="009A0920"/>
    <w:rsid w:val="009A0B2B"/>
    <w:rsid w:val="009A0B4F"/>
    <w:rsid w:val="009A0D8E"/>
    <w:rsid w:val="009A0DA8"/>
    <w:rsid w:val="009A0F13"/>
    <w:rsid w:val="009A18ED"/>
    <w:rsid w:val="009A2766"/>
    <w:rsid w:val="009A2837"/>
    <w:rsid w:val="009A28B5"/>
    <w:rsid w:val="009A297B"/>
    <w:rsid w:val="009A2D6E"/>
    <w:rsid w:val="009A326C"/>
    <w:rsid w:val="009A32A6"/>
    <w:rsid w:val="009A35C4"/>
    <w:rsid w:val="009A3609"/>
    <w:rsid w:val="009A377D"/>
    <w:rsid w:val="009A3B38"/>
    <w:rsid w:val="009A4209"/>
    <w:rsid w:val="009A4255"/>
    <w:rsid w:val="009A439A"/>
    <w:rsid w:val="009A44FA"/>
    <w:rsid w:val="009A4FE5"/>
    <w:rsid w:val="009A518D"/>
    <w:rsid w:val="009A5253"/>
    <w:rsid w:val="009A57F7"/>
    <w:rsid w:val="009A5ADB"/>
    <w:rsid w:val="009A5D7A"/>
    <w:rsid w:val="009A5DC2"/>
    <w:rsid w:val="009A5FE7"/>
    <w:rsid w:val="009A603C"/>
    <w:rsid w:val="009A67C9"/>
    <w:rsid w:val="009A68A2"/>
    <w:rsid w:val="009A68CF"/>
    <w:rsid w:val="009A6CD2"/>
    <w:rsid w:val="009A6D8C"/>
    <w:rsid w:val="009A6EF3"/>
    <w:rsid w:val="009A7AB3"/>
    <w:rsid w:val="009A7C8D"/>
    <w:rsid w:val="009B02CF"/>
    <w:rsid w:val="009B06AF"/>
    <w:rsid w:val="009B0A3C"/>
    <w:rsid w:val="009B1153"/>
    <w:rsid w:val="009B124E"/>
    <w:rsid w:val="009B1498"/>
    <w:rsid w:val="009B15CD"/>
    <w:rsid w:val="009B1640"/>
    <w:rsid w:val="009B1843"/>
    <w:rsid w:val="009B19F9"/>
    <w:rsid w:val="009B1A13"/>
    <w:rsid w:val="009B1AC1"/>
    <w:rsid w:val="009B1B04"/>
    <w:rsid w:val="009B23B8"/>
    <w:rsid w:val="009B249C"/>
    <w:rsid w:val="009B26D2"/>
    <w:rsid w:val="009B27EC"/>
    <w:rsid w:val="009B27F8"/>
    <w:rsid w:val="009B2D50"/>
    <w:rsid w:val="009B3169"/>
    <w:rsid w:val="009B337F"/>
    <w:rsid w:val="009B33F7"/>
    <w:rsid w:val="009B3ACD"/>
    <w:rsid w:val="009B3E4B"/>
    <w:rsid w:val="009B40DA"/>
    <w:rsid w:val="009B44BB"/>
    <w:rsid w:val="009B479A"/>
    <w:rsid w:val="009B4827"/>
    <w:rsid w:val="009B488B"/>
    <w:rsid w:val="009B4C78"/>
    <w:rsid w:val="009B5562"/>
    <w:rsid w:val="009B55A4"/>
    <w:rsid w:val="009B5770"/>
    <w:rsid w:val="009B5986"/>
    <w:rsid w:val="009B5CD9"/>
    <w:rsid w:val="009B5D37"/>
    <w:rsid w:val="009B5D5E"/>
    <w:rsid w:val="009B5DCB"/>
    <w:rsid w:val="009B5EBF"/>
    <w:rsid w:val="009B5EC8"/>
    <w:rsid w:val="009B629F"/>
    <w:rsid w:val="009B6465"/>
    <w:rsid w:val="009B67DD"/>
    <w:rsid w:val="009B70F6"/>
    <w:rsid w:val="009B7310"/>
    <w:rsid w:val="009B7672"/>
    <w:rsid w:val="009B7B88"/>
    <w:rsid w:val="009C006E"/>
    <w:rsid w:val="009C01DE"/>
    <w:rsid w:val="009C055B"/>
    <w:rsid w:val="009C07CC"/>
    <w:rsid w:val="009C0C50"/>
    <w:rsid w:val="009C1223"/>
    <w:rsid w:val="009C1A78"/>
    <w:rsid w:val="009C1E46"/>
    <w:rsid w:val="009C236D"/>
    <w:rsid w:val="009C2937"/>
    <w:rsid w:val="009C2CE8"/>
    <w:rsid w:val="009C2D88"/>
    <w:rsid w:val="009C2E3B"/>
    <w:rsid w:val="009C3003"/>
    <w:rsid w:val="009C32A6"/>
    <w:rsid w:val="009C3398"/>
    <w:rsid w:val="009C3623"/>
    <w:rsid w:val="009C3655"/>
    <w:rsid w:val="009C3A3B"/>
    <w:rsid w:val="009C40A3"/>
    <w:rsid w:val="009C428B"/>
    <w:rsid w:val="009C4352"/>
    <w:rsid w:val="009C47F8"/>
    <w:rsid w:val="009C4C6D"/>
    <w:rsid w:val="009C4DE9"/>
    <w:rsid w:val="009C4EC8"/>
    <w:rsid w:val="009C52D4"/>
    <w:rsid w:val="009C5436"/>
    <w:rsid w:val="009C587E"/>
    <w:rsid w:val="009C5942"/>
    <w:rsid w:val="009C6001"/>
    <w:rsid w:val="009C6152"/>
    <w:rsid w:val="009C6326"/>
    <w:rsid w:val="009C6DFF"/>
    <w:rsid w:val="009C75DB"/>
    <w:rsid w:val="009C7919"/>
    <w:rsid w:val="009C7ACB"/>
    <w:rsid w:val="009D00AC"/>
    <w:rsid w:val="009D06FA"/>
    <w:rsid w:val="009D0777"/>
    <w:rsid w:val="009D0827"/>
    <w:rsid w:val="009D0FA9"/>
    <w:rsid w:val="009D11DB"/>
    <w:rsid w:val="009D14D9"/>
    <w:rsid w:val="009D18A4"/>
    <w:rsid w:val="009D19AC"/>
    <w:rsid w:val="009D1B1D"/>
    <w:rsid w:val="009D1B38"/>
    <w:rsid w:val="009D1B8B"/>
    <w:rsid w:val="009D1C96"/>
    <w:rsid w:val="009D1DA8"/>
    <w:rsid w:val="009D1FA4"/>
    <w:rsid w:val="009D230E"/>
    <w:rsid w:val="009D2315"/>
    <w:rsid w:val="009D2503"/>
    <w:rsid w:val="009D252D"/>
    <w:rsid w:val="009D2B88"/>
    <w:rsid w:val="009D2DB0"/>
    <w:rsid w:val="009D35B1"/>
    <w:rsid w:val="009D3833"/>
    <w:rsid w:val="009D3D0B"/>
    <w:rsid w:val="009D3F0D"/>
    <w:rsid w:val="009D3F76"/>
    <w:rsid w:val="009D496D"/>
    <w:rsid w:val="009D4A07"/>
    <w:rsid w:val="009D4C61"/>
    <w:rsid w:val="009D596B"/>
    <w:rsid w:val="009D5CD2"/>
    <w:rsid w:val="009D5E16"/>
    <w:rsid w:val="009D64D6"/>
    <w:rsid w:val="009D67E6"/>
    <w:rsid w:val="009D6E01"/>
    <w:rsid w:val="009D7303"/>
    <w:rsid w:val="009D78AE"/>
    <w:rsid w:val="009D7EB4"/>
    <w:rsid w:val="009E045B"/>
    <w:rsid w:val="009E050E"/>
    <w:rsid w:val="009E077C"/>
    <w:rsid w:val="009E0A42"/>
    <w:rsid w:val="009E0BAD"/>
    <w:rsid w:val="009E0BD9"/>
    <w:rsid w:val="009E0F45"/>
    <w:rsid w:val="009E10ED"/>
    <w:rsid w:val="009E1501"/>
    <w:rsid w:val="009E1A4B"/>
    <w:rsid w:val="009E1C88"/>
    <w:rsid w:val="009E1F1D"/>
    <w:rsid w:val="009E1F2D"/>
    <w:rsid w:val="009E2085"/>
    <w:rsid w:val="009E23FD"/>
    <w:rsid w:val="009E24B3"/>
    <w:rsid w:val="009E2C56"/>
    <w:rsid w:val="009E2F88"/>
    <w:rsid w:val="009E3414"/>
    <w:rsid w:val="009E3649"/>
    <w:rsid w:val="009E3DF3"/>
    <w:rsid w:val="009E4226"/>
    <w:rsid w:val="009E44FB"/>
    <w:rsid w:val="009E4C77"/>
    <w:rsid w:val="009E4E46"/>
    <w:rsid w:val="009E4F01"/>
    <w:rsid w:val="009E54F6"/>
    <w:rsid w:val="009E5500"/>
    <w:rsid w:val="009E5697"/>
    <w:rsid w:val="009E5B6E"/>
    <w:rsid w:val="009E5D08"/>
    <w:rsid w:val="009E673D"/>
    <w:rsid w:val="009E6993"/>
    <w:rsid w:val="009E6A38"/>
    <w:rsid w:val="009E6C39"/>
    <w:rsid w:val="009E6CB0"/>
    <w:rsid w:val="009E6E9A"/>
    <w:rsid w:val="009E73DC"/>
    <w:rsid w:val="009E75B3"/>
    <w:rsid w:val="009E7614"/>
    <w:rsid w:val="009E7767"/>
    <w:rsid w:val="009E77D0"/>
    <w:rsid w:val="009E7975"/>
    <w:rsid w:val="009E7AEC"/>
    <w:rsid w:val="009E7B2C"/>
    <w:rsid w:val="009E7BF5"/>
    <w:rsid w:val="009E7C41"/>
    <w:rsid w:val="009E7DD6"/>
    <w:rsid w:val="009F0043"/>
    <w:rsid w:val="009F01F6"/>
    <w:rsid w:val="009F038C"/>
    <w:rsid w:val="009F111A"/>
    <w:rsid w:val="009F115F"/>
    <w:rsid w:val="009F1533"/>
    <w:rsid w:val="009F1623"/>
    <w:rsid w:val="009F1729"/>
    <w:rsid w:val="009F1A71"/>
    <w:rsid w:val="009F1BB9"/>
    <w:rsid w:val="009F1CFA"/>
    <w:rsid w:val="009F2289"/>
    <w:rsid w:val="009F22EF"/>
    <w:rsid w:val="009F299F"/>
    <w:rsid w:val="009F29E6"/>
    <w:rsid w:val="009F2A59"/>
    <w:rsid w:val="009F2DFE"/>
    <w:rsid w:val="009F2E12"/>
    <w:rsid w:val="009F2E79"/>
    <w:rsid w:val="009F2F4B"/>
    <w:rsid w:val="009F3017"/>
    <w:rsid w:val="009F3368"/>
    <w:rsid w:val="009F33E6"/>
    <w:rsid w:val="009F33F4"/>
    <w:rsid w:val="009F3423"/>
    <w:rsid w:val="009F3648"/>
    <w:rsid w:val="009F36A9"/>
    <w:rsid w:val="009F385B"/>
    <w:rsid w:val="009F393B"/>
    <w:rsid w:val="009F3C05"/>
    <w:rsid w:val="009F3E5E"/>
    <w:rsid w:val="009F4007"/>
    <w:rsid w:val="009F40F9"/>
    <w:rsid w:val="009F45D6"/>
    <w:rsid w:val="009F4A5A"/>
    <w:rsid w:val="009F4E60"/>
    <w:rsid w:val="009F51EA"/>
    <w:rsid w:val="009F547B"/>
    <w:rsid w:val="009F5967"/>
    <w:rsid w:val="009F5BBD"/>
    <w:rsid w:val="009F5DE8"/>
    <w:rsid w:val="009F622F"/>
    <w:rsid w:val="009F6803"/>
    <w:rsid w:val="009F6FE0"/>
    <w:rsid w:val="00A00812"/>
    <w:rsid w:val="00A00B7F"/>
    <w:rsid w:val="00A00C1F"/>
    <w:rsid w:val="00A00E71"/>
    <w:rsid w:val="00A0158D"/>
    <w:rsid w:val="00A01A40"/>
    <w:rsid w:val="00A01CAC"/>
    <w:rsid w:val="00A02083"/>
    <w:rsid w:val="00A02242"/>
    <w:rsid w:val="00A026FA"/>
    <w:rsid w:val="00A02777"/>
    <w:rsid w:val="00A02A48"/>
    <w:rsid w:val="00A02B48"/>
    <w:rsid w:val="00A02EF5"/>
    <w:rsid w:val="00A02F86"/>
    <w:rsid w:val="00A0305F"/>
    <w:rsid w:val="00A03777"/>
    <w:rsid w:val="00A03B34"/>
    <w:rsid w:val="00A044B3"/>
    <w:rsid w:val="00A0450F"/>
    <w:rsid w:val="00A04B03"/>
    <w:rsid w:val="00A04FD5"/>
    <w:rsid w:val="00A054B7"/>
    <w:rsid w:val="00A05B05"/>
    <w:rsid w:val="00A05B54"/>
    <w:rsid w:val="00A05C0A"/>
    <w:rsid w:val="00A05EF4"/>
    <w:rsid w:val="00A05FD4"/>
    <w:rsid w:val="00A0609A"/>
    <w:rsid w:val="00A067DF"/>
    <w:rsid w:val="00A069E9"/>
    <w:rsid w:val="00A06C64"/>
    <w:rsid w:val="00A06EF9"/>
    <w:rsid w:val="00A07149"/>
    <w:rsid w:val="00A07448"/>
    <w:rsid w:val="00A07A8A"/>
    <w:rsid w:val="00A07BA0"/>
    <w:rsid w:val="00A1044B"/>
    <w:rsid w:val="00A10E24"/>
    <w:rsid w:val="00A11052"/>
    <w:rsid w:val="00A11189"/>
    <w:rsid w:val="00A11563"/>
    <w:rsid w:val="00A1194A"/>
    <w:rsid w:val="00A11BC9"/>
    <w:rsid w:val="00A126A7"/>
    <w:rsid w:val="00A12779"/>
    <w:rsid w:val="00A12A9D"/>
    <w:rsid w:val="00A12B24"/>
    <w:rsid w:val="00A12C27"/>
    <w:rsid w:val="00A12E1C"/>
    <w:rsid w:val="00A13131"/>
    <w:rsid w:val="00A13299"/>
    <w:rsid w:val="00A1347E"/>
    <w:rsid w:val="00A1350E"/>
    <w:rsid w:val="00A136E5"/>
    <w:rsid w:val="00A13A35"/>
    <w:rsid w:val="00A13A8E"/>
    <w:rsid w:val="00A13F56"/>
    <w:rsid w:val="00A14049"/>
    <w:rsid w:val="00A14061"/>
    <w:rsid w:val="00A142D4"/>
    <w:rsid w:val="00A14360"/>
    <w:rsid w:val="00A14BC6"/>
    <w:rsid w:val="00A14E27"/>
    <w:rsid w:val="00A14FA5"/>
    <w:rsid w:val="00A1521F"/>
    <w:rsid w:val="00A15709"/>
    <w:rsid w:val="00A1592E"/>
    <w:rsid w:val="00A15D5F"/>
    <w:rsid w:val="00A160F8"/>
    <w:rsid w:val="00A170AC"/>
    <w:rsid w:val="00A172A0"/>
    <w:rsid w:val="00A1744D"/>
    <w:rsid w:val="00A174A1"/>
    <w:rsid w:val="00A179B7"/>
    <w:rsid w:val="00A17A8D"/>
    <w:rsid w:val="00A17BAD"/>
    <w:rsid w:val="00A200A0"/>
    <w:rsid w:val="00A20162"/>
    <w:rsid w:val="00A2066E"/>
    <w:rsid w:val="00A20CB3"/>
    <w:rsid w:val="00A21244"/>
    <w:rsid w:val="00A216C3"/>
    <w:rsid w:val="00A218F6"/>
    <w:rsid w:val="00A219B8"/>
    <w:rsid w:val="00A21B4D"/>
    <w:rsid w:val="00A21FFC"/>
    <w:rsid w:val="00A2289E"/>
    <w:rsid w:val="00A22962"/>
    <w:rsid w:val="00A22DE1"/>
    <w:rsid w:val="00A23348"/>
    <w:rsid w:val="00A2341B"/>
    <w:rsid w:val="00A23908"/>
    <w:rsid w:val="00A23A07"/>
    <w:rsid w:val="00A23C48"/>
    <w:rsid w:val="00A23F9B"/>
    <w:rsid w:val="00A241D5"/>
    <w:rsid w:val="00A24348"/>
    <w:rsid w:val="00A248A2"/>
    <w:rsid w:val="00A25105"/>
    <w:rsid w:val="00A2517A"/>
    <w:rsid w:val="00A2533D"/>
    <w:rsid w:val="00A25565"/>
    <w:rsid w:val="00A259C3"/>
    <w:rsid w:val="00A25E56"/>
    <w:rsid w:val="00A26465"/>
    <w:rsid w:val="00A26BF1"/>
    <w:rsid w:val="00A2706E"/>
    <w:rsid w:val="00A2779B"/>
    <w:rsid w:val="00A278C6"/>
    <w:rsid w:val="00A27973"/>
    <w:rsid w:val="00A27C78"/>
    <w:rsid w:val="00A27D10"/>
    <w:rsid w:val="00A27F63"/>
    <w:rsid w:val="00A30022"/>
    <w:rsid w:val="00A302BA"/>
    <w:rsid w:val="00A3033B"/>
    <w:rsid w:val="00A308CE"/>
    <w:rsid w:val="00A30B5C"/>
    <w:rsid w:val="00A30E0E"/>
    <w:rsid w:val="00A30FD9"/>
    <w:rsid w:val="00A313F0"/>
    <w:rsid w:val="00A315F0"/>
    <w:rsid w:val="00A31A65"/>
    <w:rsid w:val="00A322A4"/>
    <w:rsid w:val="00A3251D"/>
    <w:rsid w:val="00A32704"/>
    <w:rsid w:val="00A32DE4"/>
    <w:rsid w:val="00A32DED"/>
    <w:rsid w:val="00A331DA"/>
    <w:rsid w:val="00A3375B"/>
    <w:rsid w:val="00A337D0"/>
    <w:rsid w:val="00A339AA"/>
    <w:rsid w:val="00A33A87"/>
    <w:rsid w:val="00A33C42"/>
    <w:rsid w:val="00A33FEA"/>
    <w:rsid w:val="00A343A9"/>
    <w:rsid w:val="00A34698"/>
    <w:rsid w:val="00A34E62"/>
    <w:rsid w:val="00A350E1"/>
    <w:rsid w:val="00A35109"/>
    <w:rsid w:val="00A35427"/>
    <w:rsid w:val="00A355E6"/>
    <w:rsid w:val="00A35ED4"/>
    <w:rsid w:val="00A36127"/>
    <w:rsid w:val="00A36128"/>
    <w:rsid w:val="00A362EF"/>
    <w:rsid w:val="00A3639A"/>
    <w:rsid w:val="00A36F16"/>
    <w:rsid w:val="00A37379"/>
    <w:rsid w:val="00A37651"/>
    <w:rsid w:val="00A376D1"/>
    <w:rsid w:val="00A37733"/>
    <w:rsid w:val="00A37852"/>
    <w:rsid w:val="00A3793D"/>
    <w:rsid w:val="00A37999"/>
    <w:rsid w:val="00A37ABA"/>
    <w:rsid w:val="00A37D30"/>
    <w:rsid w:val="00A37E70"/>
    <w:rsid w:val="00A40248"/>
    <w:rsid w:val="00A40538"/>
    <w:rsid w:val="00A407D3"/>
    <w:rsid w:val="00A40851"/>
    <w:rsid w:val="00A40967"/>
    <w:rsid w:val="00A40D36"/>
    <w:rsid w:val="00A411CF"/>
    <w:rsid w:val="00A41592"/>
    <w:rsid w:val="00A415D1"/>
    <w:rsid w:val="00A417CD"/>
    <w:rsid w:val="00A41828"/>
    <w:rsid w:val="00A41AB2"/>
    <w:rsid w:val="00A41C14"/>
    <w:rsid w:val="00A41D0B"/>
    <w:rsid w:val="00A41D82"/>
    <w:rsid w:val="00A41DB6"/>
    <w:rsid w:val="00A41FB1"/>
    <w:rsid w:val="00A42021"/>
    <w:rsid w:val="00A422A0"/>
    <w:rsid w:val="00A424A7"/>
    <w:rsid w:val="00A42998"/>
    <w:rsid w:val="00A42D6F"/>
    <w:rsid w:val="00A42EE5"/>
    <w:rsid w:val="00A4313C"/>
    <w:rsid w:val="00A433AF"/>
    <w:rsid w:val="00A43444"/>
    <w:rsid w:val="00A43918"/>
    <w:rsid w:val="00A43926"/>
    <w:rsid w:val="00A43E40"/>
    <w:rsid w:val="00A440B6"/>
    <w:rsid w:val="00A442C3"/>
    <w:rsid w:val="00A443A6"/>
    <w:rsid w:val="00A44650"/>
    <w:rsid w:val="00A4472E"/>
    <w:rsid w:val="00A44762"/>
    <w:rsid w:val="00A447AC"/>
    <w:rsid w:val="00A4488D"/>
    <w:rsid w:val="00A44A78"/>
    <w:rsid w:val="00A44B62"/>
    <w:rsid w:val="00A45133"/>
    <w:rsid w:val="00A45242"/>
    <w:rsid w:val="00A4535C"/>
    <w:rsid w:val="00A4541B"/>
    <w:rsid w:val="00A456BE"/>
    <w:rsid w:val="00A45780"/>
    <w:rsid w:val="00A458C7"/>
    <w:rsid w:val="00A46341"/>
    <w:rsid w:val="00A4665C"/>
    <w:rsid w:val="00A46D38"/>
    <w:rsid w:val="00A46F67"/>
    <w:rsid w:val="00A472C1"/>
    <w:rsid w:val="00A47914"/>
    <w:rsid w:val="00A5016B"/>
    <w:rsid w:val="00A501C4"/>
    <w:rsid w:val="00A501D1"/>
    <w:rsid w:val="00A504DC"/>
    <w:rsid w:val="00A505AC"/>
    <w:rsid w:val="00A51286"/>
    <w:rsid w:val="00A516B5"/>
    <w:rsid w:val="00A5171D"/>
    <w:rsid w:val="00A5183D"/>
    <w:rsid w:val="00A51CA7"/>
    <w:rsid w:val="00A51EF0"/>
    <w:rsid w:val="00A520F4"/>
    <w:rsid w:val="00A521E2"/>
    <w:rsid w:val="00A5223E"/>
    <w:rsid w:val="00A52355"/>
    <w:rsid w:val="00A52467"/>
    <w:rsid w:val="00A52935"/>
    <w:rsid w:val="00A52D0C"/>
    <w:rsid w:val="00A530EA"/>
    <w:rsid w:val="00A539B0"/>
    <w:rsid w:val="00A539F3"/>
    <w:rsid w:val="00A53EBD"/>
    <w:rsid w:val="00A5432E"/>
    <w:rsid w:val="00A54620"/>
    <w:rsid w:val="00A5472F"/>
    <w:rsid w:val="00A54752"/>
    <w:rsid w:val="00A54794"/>
    <w:rsid w:val="00A54971"/>
    <w:rsid w:val="00A54D1A"/>
    <w:rsid w:val="00A5502E"/>
    <w:rsid w:val="00A55241"/>
    <w:rsid w:val="00A55288"/>
    <w:rsid w:val="00A55848"/>
    <w:rsid w:val="00A55852"/>
    <w:rsid w:val="00A558EC"/>
    <w:rsid w:val="00A55A9E"/>
    <w:rsid w:val="00A55DFF"/>
    <w:rsid w:val="00A5601E"/>
    <w:rsid w:val="00A563BF"/>
    <w:rsid w:val="00A5644B"/>
    <w:rsid w:val="00A566A5"/>
    <w:rsid w:val="00A5686C"/>
    <w:rsid w:val="00A56976"/>
    <w:rsid w:val="00A56A31"/>
    <w:rsid w:val="00A56CA5"/>
    <w:rsid w:val="00A56FE0"/>
    <w:rsid w:val="00A574D8"/>
    <w:rsid w:val="00A57871"/>
    <w:rsid w:val="00A57951"/>
    <w:rsid w:val="00A57AA1"/>
    <w:rsid w:val="00A57E24"/>
    <w:rsid w:val="00A60021"/>
    <w:rsid w:val="00A60A31"/>
    <w:rsid w:val="00A60E57"/>
    <w:rsid w:val="00A60ECB"/>
    <w:rsid w:val="00A610DF"/>
    <w:rsid w:val="00A61183"/>
    <w:rsid w:val="00A61601"/>
    <w:rsid w:val="00A61628"/>
    <w:rsid w:val="00A619CC"/>
    <w:rsid w:val="00A61B95"/>
    <w:rsid w:val="00A61DC1"/>
    <w:rsid w:val="00A61EA8"/>
    <w:rsid w:val="00A62686"/>
    <w:rsid w:val="00A62EF7"/>
    <w:rsid w:val="00A62F41"/>
    <w:rsid w:val="00A63400"/>
    <w:rsid w:val="00A636E7"/>
    <w:rsid w:val="00A6391F"/>
    <w:rsid w:val="00A63C54"/>
    <w:rsid w:val="00A63DC9"/>
    <w:rsid w:val="00A63F60"/>
    <w:rsid w:val="00A6497F"/>
    <w:rsid w:val="00A64B5B"/>
    <w:rsid w:val="00A64DF6"/>
    <w:rsid w:val="00A65450"/>
    <w:rsid w:val="00A655A0"/>
    <w:rsid w:val="00A6663C"/>
    <w:rsid w:val="00A66C87"/>
    <w:rsid w:val="00A67113"/>
    <w:rsid w:val="00A6712E"/>
    <w:rsid w:val="00A673E7"/>
    <w:rsid w:val="00A67507"/>
    <w:rsid w:val="00A67A6F"/>
    <w:rsid w:val="00A67F15"/>
    <w:rsid w:val="00A67FB5"/>
    <w:rsid w:val="00A70085"/>
    <w:rsid w:val="00A70281"/>
    <w:rsid w:val="00A709C6"/>
    <w:rsid w:val="00A70B48"/>
    <w:rsid w:val="00A70CBF"/>
    <w:rsid w:val="00A70D4A"/>
    <w:rsid w:val="00A70E78"/>
    <w:rsid w:val="00A70F45"/>
    <w:rsid w:val="00A71135"/>
    <w:rsid w:val="00A712C0"/>
    <w:rsid w:val="00A71349"/>
    <w:rsid w:val="00A716BD"/>
    <w:rsid w:val="00A716ED"/>
    <w:rsid w:val="00A7190E"/>
    <w:rsid w:val="00A71A86"/>
    <w:rsid w:val="00A72268"/>
    <w:rsid w:val="00A72812"/>
    <w:rsid w:val="00A7283C"/>
    <w:rsid w:val="00A7294F"/>
    <w:rsid w:val="00A72DC6"/>
    <w:rsid w:val="00A73280"/>
    <w:rsid w:val="00A7383D"/>
    <w:rsid w:val="00A73889"/>
    <w:rsid w:val="00A73936"/>
    <w:rsid w:val="00A73A43"/>
    <w:rsid w:val="00A740A2"/>
    <w:rsid w:val="00A7516E"/>
    <w:rsid w:val="00A754D6"/>
    <w:rsid w:val="00A7588D"/>
    <w:rsid w:val="00A75980"/>
    <w:rsid w:val="00A75B9D"/>
    <w:rsid w:val="00A75C52"/>
    <w:rsid w:val="00A75E90"/>
    <w:rsid w:val="00A7638A"/>
    <w:rsid w:val="00A765A3"/>
    <w:rsid w:val="00A767EF"/>
    <w:rsid w:val="00A76A09"/>
    <w:rsid w:val="00A76AB2"/>
    <w:rsid w:val="00A76C65"/>
    <w:rsid w:val="00A76D0E"/>
    <w:rsid w:val="00A7721C"/>
    <w:rsid w:val="00A7750A"/>
    <w:rsid w:val="00A7771A"/>
    <w:rsid w:val="00A777F9"/>
    <w:rsid w:val="00A778F8"/>
    <w:rsid w:val="00A7799F"/>
    <w:rsid w:val="00A77A0F"/>
    <w:rsid w:val="00A77F43"/>
    <w:rsid w:val="00A80021"/>
    <w:rsid w:val="00A80331"/>
    <w:rsid w:val="00A8035C"/>
    <w:rsid w:val="00A80A0D"/>
    <w:rsid w:val="00A80F36"/>
    <w:rsid w:val="00A810BD"/>
    <w:rsid w:val="00A8125D"/>
    <w:rsid w:val="00A8155E"/>
    <w:rsid w:val="00A81729"/>
    <w:rsid w:val="00A817AE"/>
    <w:rsid w:val="00A81BC9"/>
    <w:rsid w:val="00A822C6"/>
    <w:rsid w:val="00A826B5"/>
    <w:rsid w:val="00A82811"/>
    <w:rsid w:val="00A83194"/>
    <w:rsid w:val="00A8320B"/>
    <w:rsid w:val="00A83782"/>
    <w:rsid w:val="00A837D2"/>
    <w:rsid w:val="00A83A74"/>
    <w:rsid w:val="00A83D8D"/>
    <w:rsid w:val="00A84328"/>
    <w:rsid w:val="00A84ADD"/>
    <w:rsid w:val="00A84C1A"/>
    <w:rsid w:val="00A84F3F"/>
    <w:rsid w:val="00A84FE7"/>
    <w:rsid w:val="00A8540F"/>
    <w:rsid w:val="00A85B10"/>
    <w:rsid w:val="00A85E1A"/>
    <w:rsid w:val="00A867BB"/>
    <w:rsid w:val="00A869DC"/>
    <w:rsid w:val="00A86ED5"/>
    <w:rsid w:val="00A86F7B"/>
    <w:rsid w:val="00A86FE6"/>
    <w:rsid w:val="00A87169"/>
    <w:rsid w:val="00A871BD"/>
    <w:rsid w:val="00A87221"/>
    <w:rsid w:val="00A8733B"/>
    <w:rsid w:val="00A87882"/>
    <w:rsid w:val="00A87CFA"/>
    <w:rsid w:val="00A87F22"/>
    <w:rsid w:val="00A90480"/>
    <w:rsid w:val="00A90561"/>
    <w:rsid w:val="00A9070D"/>
    <w:rsid w:val="00A90790"/>
    <w:rsid w:val="00A907D9"/>
    <w:rsid w:val="00A9095F"/>
    <w:rsid w:val="00A909A9"/>
    <w:rsid w:val="00A90AAB"/>
    <w:rsid w:val="00A90CB5"/>
    <w:rsid w:val="00A90CCD"/>
    <w:rsid w:val="00A90EC4"/>
    <w:rsid w:val="00A9102A"/>
    <w:rsid w:val="00A910BE"/>
    <w:rsid w:val="00A91381"/>
    <w:rsid w:val="00A91C5E"/>
    <w:rsid w:val="00A91D23"/>
    <w:rsid w:val="00A92174"/>
    <w:rsid w:val="00A92381"/>
    <w:rsid w:val="00A92440"/>
    <w:rsid w:val="00A92472"/>
    <w:rsid w:val="00A926B6"/>
    <w:rsid w:val="00A92BD5"/>
    <w:rsid w:val="00A92E46"/>
    <w:rsid w:val="00A92FA2"/>
    <w:rsid w:val="00A93251"/>
    <w:rsid w:val="00A9331A"/>
    <w:rsid w:val="00A934A1"/>
    <w:rsid w:val="00A9375F"/>
    <w:rsid w:val="00A937DF"/>
    <w:rsid w:val="00A938F7"/>
    <w:rsid w:val="00A93C54"/>
    <w:rsid w:val="00A940D5"/>
    <w:rsid w:val="00A947D3"/>
    <w:rsid w:val="00A949F1"/>
    <w:rsid w:val="00A94BB0"/>
    <w:rsid w:val="00A94EFA"/>
    <w:rsid w:val="00A95217"/>
    <w:rsid w:val="00A952CF"/>
    <w:rsid w:val="00A95577"/>
    <w:rsid w:val="00A9564E"/>
    <w:rsid w:val="00A9568B"/>
    <w:rsid w:val="00A95E75"/>
    <w:rsid w:val="00A9616D"/>
    <w:rsid w:val="00A96447"/>
    <w:rsid w:val="00A964C4"/>
    <w:rsid w:val="00A967CB"/>
    <w:rsid w:val="00A96839"/>
    <w:rsid w:val="00A96A69"/>
    <w:rsid w:val="00A96C37"/>
    <w:rsid w:val="00A97040"/>
    <w:rsid w:val="00A97166"/>
    <w:rsid w:val="00A97167"/>
    <w:rsid w:val="00A973E7"/>
    <w:rsid w:val="00A978D9"/>
    <w:rsid w:val="00A979C5"/>
    <w:rsid w:val="00A97B0F"/>
    <w:rsid w:val="00A97DA5"/>
    <w:rsid w:val="00A97FDB"/>
    <w:rsid w:val="00A97FFA"/>
    <w:rsid w:val="00AA06C4"/>
    <w:rsid w:val="00AA0906"/>
    <w:rsid w:val="00AA0B2B"/>
    <w:rsid w:val="00AA0E2B"/>
    <w:rsid w:val="00AA107F"/>
    <w:rsid w:val="00AA122E"/>
    <w:rsid w:val="00AA1420"/>
    <w:rsid w:val="00AA15C8"/>
    <w:rsid w:val="00AA168E"/>
    <w:rsid w:val="00AA174E"/>
    <w:rsid w:val="00AA1BE8"/>
    <w:rsid w:val="00AA1C43"/>
    <w:rsid w:val="00AA20C0"/>
    <w:rsid w:val="00AA20C1"/>
    <w:rsid w:val="00AA20F7"/>
    <w:rsid w:val="00AA23D5"/>
    <w:rsid w:val="00AA2E34"/>
    <w:rsid w:val="00AA2F66"/>
    <w:rsid w:val="00AA30D0"/>
    <w:rsid w:val="00AA370D"/>
    <w:rsid w:val="00AA396E"/>
    <w:rsid w:val="00AA3A3A"/>
    <w:rsid w:val="00AA3C24"/>
    <w:rsid w:val="00AA3F19"/>
    <w:rsid w:val="00AA42F4"/>
    <w:rsid w:val="00AA4EA3"/>
    <w:rsid w:val="00AA520F"/>
    <w:rsid w:val="00AA52DA"/>
    <w:rsid w:val="00AA5602"/>
    <w:rsid w:val="00AA5606"/>
    <w:rsid w:val="00AA5B60"/>
    <w:rsid w:val="00AA6052"/>
    <w:rsid w:val="00AA63D9"/>
    <w:rsid w:val="00AA653A"/>
    <w:rsid w:val="00AA68F5"/>
    <w:rsid w:val="00AA6ABC"/>
    <w:rsid w:val="00AA6CC7"/>
    <w:rsid w:val="00AA7269"/>
    <w:rsid w:val="00AA72AE"/>
    <w:rsid w:val="00AA7301"/>
    <w:rsid w:val="00AA75D4"/>
    <w:rsid w:val="00AA788D"/>
    <w:rsid w:val="00AA791B"/>
    <w:rsid w:val="00AA79B3"/>
    <w:rsid w:val="00AB0168"/>
    <w:rsid w:val="00AB041E"/>
    <w:rsid w:val="00AB0423"/>
    <w:rsid w:val="00AB05B0"/>
    <w:rsid w:val="00AB06EB"/>
    <w:rsid w:val="00AB0FB3"/>
    <w:rsid w:val="00AB1411"/>
    <w:rsid w:val="00AB15AC"/>
    <w:rsid w:val="00AB1A58"/>
    <w:rsid w:val="00AB203B"/>
    <w:rsid w:val="00AB2242"/>
    <w:rsid w:val="00AB253E"/>
    <w:rsid w:val="00AB2574"/>
    <w:rsid w:val="00AB28A1"/>
    <w:rsid w:val="00AB2A7D"/>
    <w:rsid w:val="00AB2BC5"/>
    <w:rsid w:val="00AB2D3F"/>
    <w:rsid w:val="00AB2E5B"/>
    <w:rsid w:val="00AB2EC3"/>
    <w:rsid w:val="00AB334F"/>
    <w:rsid w:val="00AB3615"/>
    <w:rsid w:val="00AB3633"/>
    <w:rsid w:val="00AB365B"/>
    <w:rsid w:val="00AB37DB"/>
    <w:rsid w:val="00AB3B74"/>
    <w:rsid w:val="00AB3DB1"/>
    <w:rsid w:val="00AB3E10"/>
    <w:rsid w:val="00AB3E97"/>
    <w:rsid w:val="00AB3EC1"/>
    <w:rsid w:val="00AB3FF8"/>
    <w:rsid w:val="00AB41D6"/>
    <w:rsid w:val="00AB450D"/>
    <w:rsid w:val="00AB4738"/>
    <w:rsid w:val="00AB4CE2"/>
    <w:rsid w:val="00AB4DB4"/>
    <w:rsid w:val="00AB5896"/>
    <w:rsid w:val="00AB5915"/>
    <w:rsid w:val="00AB65BC"/>
    <w:rsid w:val="00AB69CC"/>
    <w:rsid w:val="00AB6A39"/>
    <w:rsid w:val="00AB6DAE"/>
    <w:rsid w:val="00AB6DD1"/>
    <w:rsid w:val="00AB6F97"/>
    <w:rsid w:val="00AB79DD"/>
    <w:rsid w:val="00AB79E6"/>
    <w:rsid w:val="00AB7A0D"/>
    <w:rsid w:val="00AB7DF3"/>
    <w:rsid w:val="00AC0627"/>
    <w:rsid w:val="00AC06EE"/>
    <w:rsid w:val="00AC0C66"/>
    <w:rsid w:val="00AC0EBF"/>
    <w:rsid w:val="00AC11C0"/>
    <w:rsid w:val="00AC16CF"/>
    <w:rsid w:val="00AC1D3F"/>
    <w:rsid w:val="00AC1DF6"/>
    <w:rsid w:val="00AC1F56"/>
    <w:rsid w:val="00AC24A3"/>
    <w:rsid w:val="00AC253A"/>
    <w:rsid w:val="00AC2925"/>
    <w:rsid w:val="00AC2ABE"/>
    <w:rsid w:val="00AC2C95"/>
    <w:rsid w:val="00AC2D73"/>
    <w:rsid w:val="00AC2E5C"/>
    <w:rsid w:val="00AC32CA"/>
    <w:rsid w:val="00AC3724"/>
    <w:rsid w:val="00AC436E"/>
    <w:rsid w:val="00AC469A"/>
    <w:rsid w:val="00AC481B"/>
    <w:rsid w:val="00AC494B"/>
    <w:rsid w:val="00AC5A71"/>
    <w:rsid w:val="00AC5E16"/>
    <w:rsid w:val="00AC5F24"/>
    <w:rsid w:val="00AC6944"/>
    <w:rsid w:val="00AC6B43"/>
    <w:rsid w:val="00AC6E7D"/>
    <w:rsid w:val="00AC6FA6"/>
    <w:rsid w:val="00AC7321"/>
    <w:rsid w:val="00AC7915"/>
    <w:rsid w:val="00AC79E4"/>
    <w:rsid w:val="00AC7A5D"/>
    <w:rsid w:val="00AC7BC6"/>
    <w:rsid w:val="00AC7BEA"/>
    <w:rsid w:val="00AC7DB4"/>
    <w:rsid w:val="00AD0581"/>
    <w:rsid w:val="00AD08B8"/>
    <w:rsid w:val="00AD0918"/>
    <w:rsid w:val="00AD0E08"/>
    <w:rsid w:val="00AD189D"/>
    <w:rsid w:val="00AD19CE"/>
    <w:rsid w:val="00AD1C4E"/>
    <w:rsid w:val="00AD1D8A"/>
    <w:rsid w:val="00AD22BF"/>
    <w:rsid w:val="00AD257E"/>
    <w:rsid w:val="00AD2C95"/>
    <w:rsid w:val="00AD2E7A"/>
    <w:rsid w:val="00AD2F35"/>
    <w:rsid w:val="00AD32F3"/>
    <w:rsid w:val="00AD337C"/>
    <w:rsid w:val="00AD36EC"/>
    <w:rsid w:val="00AD38F9"/>
    <w:rsid w:val="00AD3A63"/>
    <w:rsid w:val="00AD3B33"/>
    <w:rsid w:val="00AD3BDD"/>
    <w:rsid w:val="00AD4752"/>
    <w:rsid w:val="00AD4A89"/>
    <w:rsid w:val="00AD4D1A"/>
    <w:rsid w:val="00AD4E27"/>
    <w:rsid w:val="00AD54A5"/>
    <w:rsid w:val="00AD5D71"/>
    <w:rsid w:val="00AD60A8"/>
    <w:rsid w:val="00AD6540"/>
    <w:rsid w:val="00AD67B5"/>
    <w:rsid w:val="00AD705B"/>
    <w:rsid w:val="00AD73AA"/>
    <w:rsid w:val="00AD785D"/>
    <w:rsid w:val="00AD7E20"/>
    <w:rsid w:val="00AE0AE3"/>
    <w:rsid w:val="00AE0CE9"/>
    <w:rsid w:val="00AE0DBC"/>
    <w:rsid w:val="00AE0F71"/>
    <w:rsid w:val="00AE1584"/>
    <w:rsid w:val="00AE15F0"/>
    <w:rsid w:val="00AE18A7"/>
    <w:rsid w:val="00AE193D"/>
    <w:rsid w:val="00AE260A"/>
    <w:rsid w:val="00AE2815"/>
    <w:rsid w:val="00AE2CC5"/>
    <w:rsid w:val="00AE2DBA"/>
    <w:rsid w:val="00AE2ED3"/>
    <w:rsid w:val="00AE2F10"/>
    <w:rsid w:val="00AE2F73"/>
    <w:rsid w:val="00AE3263"/>
    <w:rsid w:val="00AE3C8C"/>
    <w:rsid w:val="00AE4BFA"/>
    <w:rsid w:val="00AE5022"/>
    <w:rsid w:val="00AE5117"/>
    <w:rsid w:val="00AE5252"/>
    <w:rsid w:val="00AE579D"/>
    <w:rsid w:val="00AE5EB8"/>
    <w:rsid w:val="00AE641E"/>
    <w:rsid w:val="00AE6451"/>
    <w:rsid w:val="00AE6457"/>
    <w:rsid w:val="00AE64B9"/>
    <w:rsid w:val="00AE6BB1"/>
    <w:rsid w:val="00AE720B"/>
    <w:rsid w:val="00AE722A"/>
    <w:rsid w:val="00AE7603"/>
    <w:rsid w:val="00AF015C"/>
    <w:rsid w:val="00AF05D0"/>
    <w:rsid w:val="00AF0872"/>
    <w:rsid w:val="00AF09CD"/>
    <w:rsid w:val="00AF0A4D"/>
    <w:rsid w:val="00AF114E"/>
    <w:rsid w:val="00AF13E6"/>
    <w:rsid w:val="00AF1DD8"/>
    <w:rsid w:val="00AF1ED2"/>
    <w:rsid w:val="00AF2026"/>
    <w:rsid w:val="00AF2048"/>
    <w:rsid w:val="00AF2139"/>
    <w:rsid w:val="00AF21A4"/>
    <w:rsid w:val="00AF2381"/>
    <w:rsid w:val="00AF24DD"/>
    <w:rsid w:val="00AF2736"/>
    <w:rsid w:val="00AF2BA1"/>
    <w:rsid w:val="00AF2C6A"/>
    <w:rsid w:val="00AF2F99"/>
    <w:rsid w:val="00AF3593"/>
    <w:rsid w:val="00AF3691"/>
    <w:rsid w:val="00AF3870"/>
    <w:rsid w:val="00AF38D6"/>
    <w:rsid w:val="00AF3D3D"/>
    <w:rsid w:val="00AF3D82"/>
    <w:rsid w:val="00AF3D8D"/>
    <w:rsid w:val="00AF401A"/>
    <w:rsid w:val="00AF4205"/>
    <w:rsid w:val="00AF459E"/>
    <w:rsid w:val="00AF49AC"/>
    <w:rsid w:val="00AF51F9"/>
    <w:rsid w:val="00AF53AE"/>
    <w:rsid w:val="00AF550C"/>
    <w:rsid w:val="00AF5528"/>
    <w:rsid w:val="00AF58BD"/>
    <w:rsid w:val="00AF6522"/>
    <w:rsid w:val="00AF6545"/>
    <w:rsid w:val="00AF67D0"/>
    <w:rsid w:val="00AF68A7"/>
    <w:rsid w:val="00AF6F1B"/>
    <w:rsid w:val="00AF7170"/>
    <w:rsid w:val="00AF7469"/>
    <w:rsid w:val="00AF74C0"/>
    <w:rsid w:val="00AF751F"/>
    <w:rsid w:val="00AF7531"/>
    <w:rsid w:val="00AF78A4"/>
    <w:rsid w:val="00AF796C"/>
    <w:rsid w:val="00AF7AE8"/>
    <w:rsid w:val="00AF7CA3"/>
    <w:rsid w:val="00AF7D96"/>
    <w:rsid w:val="00AF7E6E"/>
    <w:rsid w:val="00B00489"/>
    <w:rsid w:val="00B0050F"/>
    <w:rsid w:val="00B01274"/>
    <w:rsid w:val="00B0180A"/>
    <w:rsid w:val="00B019EE"/>
    <w:rsid w:val="00B01A29"/>
    <w:rsid w:val="00B022BB"/>
    <w:rsid w:val="00B02DDB"/>
    <w:rsid w:val="00B02EAD"/>
    <w:rsid w:val="00B03B6D"/>
    <w:rsid w:val="00B03E9D"/>
    <w:rsid w:val="00B03F24"/>
    <w:rsid w:val="00B04352"/>
    <w:rsid w:val="00B043AD"/>
    <w:rsid w:val="00B04626"/>
    <w:rsid w:val="00B047F3"/>
    <w:rsid w:val="00B04DD6"/>
    <w:rsid w:val="00B04DE5"/>
    <w:rsid w:val="00B04E5F"/>
    <w:rsid w:val="00B04F69"/>
    <w:rsid w:val="00B0517F"/>
    <w:rsid w:val="00B051AF"/>
    <w:rsid w:val="00B05388"/>
    <w:rsid w:val="00B055BB"/>
    <w:rsid w:val="00B0562C"/>
    <w:rsid w:val="00B05D87"/>
    <w:rsid w:val="00B05F23"/>
    <w:rsid w:val="00B05F5C"/>
    <w:rsid w:val="00B0621A"/>
    <w:rsid w:val="00B062A3"/>
    <w:rsid w:val="00B066F9"/>
    <w:rsid w:val="00B06AED"/>
    <w:rsid w:val="00B06F17"/>
    <w:rsid w:val="00B0708B"/>
    <w:rsid w:val="00B075C3"/>
    <w:rsid w:val="00B0783D"/>
    <w:rsid w:val="00B078E9"/>
    <w:rsid w:val="00B07B06"/>
    <w:rsid w:val="00B07B53"/>
    <w:rsid w:val="00B103B5"/>
    <w:rsid w:val="00B10470"/>
    <w:rsid w:val="00B10585"/>
    <w:rsid w:val="00B1061E"/>
    <w:rsid w:val="00B10977"/>
    <w:rsid w:val="00B109BA"/>
    <w:rsid w:val="00B1166D"/>
    <w:rsid w:val="00B117CB"/>
    <w:rsid w:val="00B1225E"/>
    <w:rsid w:val="00B122CD"/>
    <w:rsid w:val="00B12872"/>
    <w:rsid w:val="00B1296B"/>
    <w:rsid w:val="00B12F8C"/>
    <w:rsid w:val="00B1318B"/>
    <w:rsid w:val="00B1323F"/>
    <w:rsid w:val="00B133C2"/>
    <w:rsid w:val="00B13BBB"/>
    <w:rsid w:val="00B13F11"/>
    <w:rsid w:val="00B13F5C"/>
    <w:rsid w:val="00B14060"/>
    <w:rsid w:val="00B140BC"/>
    <w:rsid w:val="00B141BA"/>
    <w:rsid w:val="00B14453"/>
    <w:rsid w:val="00B144C1"/>
    <w:rsid w:val="00B14589"/>
    <w:rsid w:val="00B14625"/>
    <w:rsid w:val="00B14726"/>
    <w:rsid w:val="00B14884"/>
    <w:rsid w:val="00B14AEB"/>
    <w:rsid w:val="00B14D10"/>
    <w:rsid w:val="00B14F6E"/>
    <w:rsid w:val="00B15232"/>
    <w:rsid w:val="00B15B01"/>
    <w:rsid w:val="00B15D4E"/>
    <w:rsid w:val="00B160CF"/>
    <w:rsid w:val="00B16683"/>
    <w:rsid w:val="00B167C2"/>
    <w:rsid w:val="00B16875"/>
    <w:rsid w:val="00B171EF"/>
    <w:rsid w:val="00B17726"/>
    <w:rsid w:val="00B1784F"/>
    <w:rsid w:val="00B17870"/>
    <w:rsid w:val="00B17DC5"/>
    <w:rsid w:val="00B17E26"/>
    <w:rsid w:val="00B17FA7"/>
    <w:rsid w:val="00B20646"/>
    <w:rsid w:val="00B209BD"/>
    <w:rsid w:val="00B20AFC"/>
    <w:rsid w:val="00B21099"/>
    <w:rsid w:val="00B21492"/>
    <w:rsid w:val="00B217C0"/>
    <w:rsid w:val="00B217F1"/>
    <w:rsid w:val="00B21B27"/>
    <w:rsid w:val="00B21BF2"/>
    <w:rsid w:val="00B2252D"/>
    <w:rsid w:val="00B2280D"/>
    <w:rsid w:val="00B22962"/>
    <w:rsid w:val="00B22C53"/>
    <w:rsid w:val="00B22CDB"/>
    <w:rsid w:val="00B22E67"/>
    <w:rsid w:val="00B22EAD"/>
    <w:rsid w:val="00B2335C"/>
    <w:rsid w:val="00B23750"/>
    <w:rsid w:val="00B238C6"/>
    <w:rsid w:val="00B23C5B"/>
    <w:rsid w:val="00B23C6D"/>
    <w:rsid w:val="00B23EC8"/>
    <w:rsid w:val="00B2411E"/>
    <w:rsid w:val="00B24C81"/>
    <w:rsid w:val="00B24CE3"/>
    <w:rsid w:val="00B24D5E"/>
    <w:rsid w:val="00B24E45"/>
    <w:rsid w:val="00B2514B"/>
    <w:rsid w:val="00B25165"/>
    <w:rsid w:val="00B253F7"/>
    <w:rsid w:val="00B254ED"/>
    <w:rsid w:val="00B25DE0"/>
    <w:rsid w:val="00B26083"/>
    <w:rsid w:val="00B26188"/>
    <w:rsid w:val="00B26C60"/>
    <w:rsid w:val="00B26DC4"/>
    <w:rsid w:val="00B270E9"/>
    <w:rsid w:val="00B27498"/>
    <w:rsid w:val="00B27C1F"/>
    <w:rsid w:val="00B302B2"/>
    <w:rsid w:val="00B305C5"/>
    <w:rsid w:val="00B30B8E"/>
    <w:rsid w:val="00B30CC9"/>
    <w:rsid w:val="00B30D6B"/>
    <w:rsid w:val="00B30E72"/>
    <w:rsid w:val="00B317AF"/>
    <w:rsid w:val="00B318B3"/>
    <w:rsid w:val="00B31BB4"/>
    <w:rsid w:val="00B322BC"/>
    <w:rsid w:val="00B32E19"/>
    <w:rsid w:val="00B33D94"/>
    <w:rsid w:val="00B33DED"/>
    <w:rsid w:val="00B33EE4"/>
    <w:rsid w:val="00B346F8"/>
    <w:rsid w:val="00B34785"/>
    <w:rsid w:val="00B34A3C"/>
    <w:rsid w:val="00B34C69"/>
    <w:rsid w:val="00B3569D"/>
    <w:rsid w:val="00B35709"/>
    <w:rsid w:val="00B35D8D"/>
    <w:rsid w:val="00B35EA5"/>
    <w:rsid w:val="00B35F01"/>
    <w:rsid w:val="00B35FB5"/>
    <w:rsid w:val="00B36510"/>
    <w:rsid w:val="00B36578"/>
    <w:rsid w:val="00B365B2"/>
    <w:rsid w:val="00B366FF"/>
    <w:rsid w:val="00B369EC"/>
    <w:rsid w:val="00B36F0C"/>
    <w:rsid w:val="00B370D6"/>
    <w:rsid w:val="00B37593"/>
    <w:rsid w:val="00B377CE"/>
    <w:rsid w:val="00B378E9"/>
    <w:rsid w:val="00B40106"/>
    <w:rsid w:val="00B402A0"/>
    <w:rsid w:val="00B402F3"/>
    <w:rsid w:val="00B40583"/>
    <w:rsid w:val="00B40925"/>
    <w:rsid w:val="00B40E30"/>
    <w:rsid w:val="00B412C7"/>
    <w:rsid w:val="00B4146A"/>
    <w:rsid w:val="00B41878"/>
    <w:rsid w:val="00B41CBD"/>
    <w:rsid w:val="00B42100"/>
    <w:rsid w:val="00B42173"/>
    <w:rsid w:val="00B42579"/>
    <w:rsid w:val="00B42726"/>
    <w:rsid w:val="00B435D4"/>
    <w:rsid w:val="00B4412C"/>
    <w:rsid w:val="00B442E5"/>
    <w:rsid w:val="00B44563"/>
    <w:rsid w:val="00B44955"/>
    <w:rsid w:val="00B44A9F"/>
    <w:rsid w:val="00B44B01"/>
    <w:rsid w:val="00B44B05"/>
    <w:rsid w:val="00B44BAC"/>
    <w:rsid w:val="00B44BCF"/>
    <w:rsid w:val="00B44D4C"/>
    <w:rsid w:val="00B45928"/>
    <w:rsid w:val="00B459A4"/>
    <w:rsid w:val="00B4620A"/>
    <w:rsid w:val="00B463CD"/>
    <w:rsid w:val="00B4691B"/>
    <w:rsid w:val="00B46F6E"/>
    <w:rsid w:val="00B47758"/>
    <w:rsid w:val="00B5020E"/>
    <w:rsid w:val="00B50B8A"/>
    <w:rsid w:val="00B50E7E"/>
    <w:rsid w:val="00B5109F"/>
    <w:rsid w:val="00B510D4"/>
    <w:rsid w:val="00B51254"/>
    <w:rsid w:val="00B51410"/>
    <w:rsid w:val="00B51441"/>
    <w:rsid w:val="00B516E5"/>
    <w:rsid w:val="00B517F2"/>
    <w:rsid w:val="00B519FD"/>
    <w:rsid w:val="00B522ED"/>
    <w:rsid w:val="00B52653"/>
    <w:rsid w:val="00B527EA"/>
    <w:rsid w:val="00B5291E"/>
    <w:rsid w:val="00B5398A"/>
    <w:rsid w:val="00B53AF9"/>
    <w:rsid w:val="00B53CCF"/>
    <w:rsid w:val="00B53FBA"/>
    <w:rsid w:val="00B53FE3"/>
    <w:rsid w:val="00B540F4"/>
    <w:rsid w:val="00B54DF4"/>
    <w:rsid w:val="00B55134"/>
    <w:rsid w:val="00B55329"/>
    <w:rsid w:val="00B553BC"/>
    <w:rsid w:val="00B55732"/>
    <w:rsid w:val="00B55E31"/>
    <w:rsid w:val="00B56066"/>
    <w:rsid w:val="00B560E8"/>
    <w:rsid w:val="00B56581"/>
    <w:rsid w:val="00B5677C"/>
    <w:rsid w:val="00B5692D"/>
    <w:rsid w:val="00B56AAB"/>
    <w:rsid w:val="00B56C04"/>
    <w:rsid w:val="00B56CA0"/>
    <w:rsid w:val="00B56DAC"/>
    <w:rsid w:val="00B56EB9"/>
    <w:rsid w:val="00B56F6E"/>
    <w:rsid w:val="00B57100"/>
    <w:rsid w:val="00B574A9"/>
    <w:rsid w:val="00B57B2E"/>
    <w:rsid w:val="00B57E12"/>
    <w:rsid w:val="00B6000A"/>
    <w:rsid w:val="00B6066B"/>
    <w:rsid w:val="00B608A5"/>
    <w:rsid w:val="00B60AB9"/>
    <w:rsid w:val="00B60C48"/>
    <w:rsid w:val="00B60D29"/>
    <w:rsid w:val="00B60DE2"/>
    <w:rsid w:val="00B60F0A"/>
    <w:rsid w:val="00B61422"/>
    <w:rsid w:val="00B617C1"/>
    <w:rsid w:val="00B61ACB"/>
    <w:rsid w:val="00B6207B"/>
    <w:rsid w:val="00B620B6"/>
    <w:rsid w:val="00B622AB"/>
    <w:rsid w:val="00B623C0"/>
    <w:rsid w:val="00B626D6"/>
    <w:rsid w:val="00B62AA0"/>
    <w:rsid w:val="00B62D62"/>
    <w:rsid w:val="00B62F29"/>
    <w:rsid w:val="00B6307D"/>
    <w:rsid w:val="00B63260"/>
    <w:rsid w:val="00B63573"/>
    <w:rsid w:val="00B63640"/>
    <w:rsid w:val="00B637FB"/>
    <w:rsid w:val="00B63BA0"/>
    <w:rsid w:val="00B63F72"/>
    <w:rsid w:val="00B6405A"/>
    <w:rsid w:val="00B643BC"/>
    <w:rsid w:val="00B647B6"/>
    <w:rsid w:val="00B64AC7"/>
    <w:rsid w:val="00B64B9E"/>
    <w:rsid w:val="00B64E9B"/>
    <w:rsid w:val="00B64FB1"/>
    <w:rsid w:val="00B6510A"/>
    <w:rsid w:val="00B6533B"/>
    <w:rsid w:val="00B65372"/>
    <w:rsid w:val="00B65709"/>
    <w:rsid w:val="00B65D86"/>
    <w:rsid w:val="00B66009"/>
    <w:rsid w:val="00B661E4"/>
    <w:rsid w:val="00B66230"/>
    <w:rsid w:val="00B664D9"/>
    <w:rsid w:val="00B667E9"/>
    <w:rsid w:val="00B66B7E"/>
    <w:rsid w:val="00B66C40"/>
    <w:rsid w:val="00B66DCD"/>
    <w:rsid w:val="00B67243"/>
    <w:rsid w:val="00B67432"/>
    <w:rsid w:val="00B67518"/>
    <w:rsid w:val="00B677FB"/>
    <w:rsid w:val="00B67D25"/>
    <w:rsid w:val="00B67DA2"/>
    <w:rsid w:val="00B67FA5"/>
    <w:rsid w:val="00B701A3"/>
    <w:rsid w:val="00B70643"/>
    <w:rsid w:val="00B7066D"/>
    <w:rsid w:val="00B71584"/>
    <w:rsid w:val="00B715DF"/>
    <w:rsid w:val="00B715F7"/>
    <w:rsid w:val="00B71A6C"/>
    <w:rsid w:val="00B71C5F"/>
    <w:rsid w:val="00B71CD6"/>
    <w:rsid w:val="00B71F9B"/>
    <w:rsid w:val="00B72143"/>
    <w:rsid w:val="00B72245"/>
    <w:rsid w:val="00B722A0"/>
    <w:rsid w:val="00B722CE"/>
    <w:rsid w:val="00B7253C"/>
    <w:rsid w:val="00B72566"/>
    <w:rsid w:val="00B72771"/>
    <w:rsid w:val="00B72985"/>
    <w:rsid w:val="00B72A4E"/>
    <w:rsid w:val="00B72FCC"/>
    <w:rsid w:val="00B730CE"/>
    <w:rsid w:val="00B7348A"/>
    <w:rsid w:val="00B73746"/>
    <w:rsid w:val="00B73AF2"/>
    <w:rsid w:val="00B7424E"/>
    <w:rsid w:val="00B74474"/>
    <w:rsid w:val="00B74A65"/>
    <w:rsid w:val="00B74E6E"/>
    <w:rsid w:val="00B74F35"/>
    <w:rsid w:val="00B74FDF"/>
    <w:rsid w:val="00B7538D"/>
    <w:rsid w:val="00B75FC1"/>
    <w:rsid w:val="00B765D4"/>
    <w:rsid w:val="00B76B00"/>
    <w:rsid w:val="00B76C27"/>
    <w:rsid w:val="00B770F0"/>
    <w:rsid w:val="00B7724B"/>
    <w:rsid w:val="00B77519"/>
    <w:rsid w:val="00B777F4"/>
    <w:rsid w:val="00B77972"/>
    <w:rsid w:val="00B77BA7"/>
    <w:rsid w:val="00B77CE3"/>
    <w:rsid w:val="00B77E63"/>
    <w:rsid w:val="00B8079D"/>
    <w:rsid w:val="00B80AC0"/>
    <w:rsid w:val="00B80B31"/>
    <w:rsid w:val="00B80BAC"/>
    <w:rsid w:val="00B80E9E"/>
    <w:rsid w:val="00B812E3"/>
    <w:rsid w:val="00B818F6"/>
    <w:rsid w:val="00B81EAD"/>
    <w:rsid w:val="00B81F51"/>
    <w:rsid w:val="00B82396"/>
    <w:rsid w:val="00B82909"/>
    <w:rsid w:val="00B833CB"/>
    <w:rsid w:val="00B8363C"/>
    <w:rsid w:val="00B8377E"/>
    <w:rsid w:val="00B83FF7"/>
    <w:rsid w:val="00B841A0"/>
    <w:rsid w:val="00B84635"/>
    <w:rsid w:val="00B84682"/>
    <w:rsid w:val="00B8484C"/>
    <w:rsid w:val="00B851EE"/>
    <w:rsid w:val="00B858D1"/>
    <w:rsid w:val="00B85A77"/>
    <w:rsid w:val="00B85C90"/>
    <w:rsid w:val="00B85D69"/>
    <w:rsid w:val="00B85F0C"/>
    <w:rsid w:val="00B85FD8"/>
    <w:rsid w:val="00B862BA"/>
    <w:rsid w:val="00B86493"/>
    <w:rsid w:val="00B86551"/>
    <w:rsid w:val="00B87234"/>
    <w:rsid w:val="00B8750E"/>
    <w:rsid w:val="00B8774B"/>
    <w:rsid w:val="00B87859"/>
    <w:rsid w:val="00B87927"/>
    <w:rsid w:val="00B87BB8"/>
    <w:rsid w:val="00B87F0F"/>
    <w:rsid w:val="00B900DF"/>
    <w:rsid w:val="00B9021A"/>
    <w:rsid w:val="00B90270"/>
    <w:rsid w:val="00B90401"/>
    <w:rsid w:val="00B907D2"/>
    <w:rsid w:val="00B909A4"/>
    <w:rsid w:val="00B90A55"/>
    <w:rsid w:val="00B91D0B"/>
    <w:rsid w:val="00B91DD2"/>
    <w:rsid w:val="00B91FF6"/>
    <w:rsid w:val="00B929FB"/>
    <w:rsid w:val="00B92D1C"/>
    <w:rsid w:val="00B92DF4"/>
    <w:rsid w:val="00B92EB3"/>
    <w:rsid w:val="00B935F3"/>
    <w:rsid w:val="00B9370D"/>
    <w:rsid w:val="00B9386C"/>
    <w:rsid w:val="00B93877"/>
    <w:rsid w:val="00B938CC"/>
    <w:rsid w:val="00B939B1"/>
    <w:rsid w:val="00B93C3E"/>
    <w:rsid w:val="00B93DD6"/>
    <w:rsid w:val="00B93EB5"/>
    <w:rsid w:val="00B94A90"/>
    <w:rsid w:val="00B94C5D"/>
    <w:rsid w:val="00B95FB0"/>
    <w:rsid w:val="00B96069"/>
    <w:rsid w:val="00B96216"/>
    <w:rsid w:val="00B96734"/>
    <w:rsid w:val="00B96FBA"/>
    <w:rsid w:val="00B9733F"/>
    <w:rsid w:val="00B97587"/>
    <w:rsid w:val="00B978A8"/>
    <w:rsid w:val="00B97979"/>
    <w:rsid w:val="00B97C09"/>
    <w:rsid w:val="00BA02A0"/>
    <w:rsid w:val="00BA02A5"/>
    <w:rsid w:val="00BA02EE"/>
    <w:rsid w:val="00BA04E2"/>
    <w:rsid w:val="00BA0A4F"/>
    <w:rsid w:val="00BA1036"/>
    <w:rsid w:val="00BA103C"/>
    <w:rsid w:val="00BA1113"/>
    <w:rsid w:val="00BA1707"/>
    <w:rsid w:val="00BA1793"/>
    <w:rsid w:val="00BA18B7"/>
    <w:rsid w:val="00BA191C"/>
    <w:rsid w:val="00BA1A53"/>
    <w:rsid w:val="00BA1D8D"/>
    <w:rsid w:val="00BA1F16"/>
    <w:rsid w:val="00BA25DD"/>
    <w:rsid w:val="00BA27B5"/>
    <w:rsid w:val="00BA2848"/>
    <w:rsid w:val="00BA2B56"/>
    <w:rsid w:val="00BA2D29"/>
    <w:rsid w:val="00BA30B5"/>
    <w:rsid w:val="00BA310E"/>
    <w:rsid w:val="00BA3F7B"/>
    <w:rsid w:val="00BA47DB"/>
    <w:rsid w:val="00BA4FC1"/>
    <w:rsid w:val="00BA503D"/>
    <w:rsid w:val="00BA5305"/>
    <w:rsid w:val="00BA5376"/>
    <w:rsid w:val="00BA5B4D"/>
    <w:rsid w:val="00BA6025"/>
    <w:rsid w:val="00BA627D"/>
    <w:rsid w:val="00BA658C"/>
    <w:rsid w:val="00BA6960"/>
    <w:rsid w:val="00BA6A48"/>
    <w:rsid w:val="00BA6D75"/>
    <w:rsid w:val="00BA7466"/>
    <w:rsid w:val="00BA796D"/>
    <w:rsid w:val="00BA7995"/>
    <w:rsid w:val="00BA799E"/>
    <w:rsid w:val="00BB0653"/>
    <w:rsid w:val="00BB08D5"/>
    <w:rsid w:val="00BB0F55"/>
    <w:rsid w:val="00BB14CB"/>
    <w:rsid w:val="00BB1593"/>
    <w:rsid w:val="00BB1AC2"/>
    <w:rsid w:val="00BB1FE9"/>
    <w:rsid w:val="00BB23CF"/>
    <w:rsid w:val="00BB2C13"/>
    <w:rsid w:val="00BB3085"/>
    <w:rsid w:val="00BB31B3"/>
    <w:rsid w:val="00BB3232"/>
    <w:rsid w:val="00BB3565"/>
    <w:rsid w:val="00BB35B0"/>
    <w:rsid w:val="00BB3A1C"/>
    <w:rsid w:val="00BB3BE2"/>
    <w:rsid w:val="00BB3CCE"/>
    <w:rsid w:val="00BB4400"/>
    <w:rsid w:val="00BB4880"/>
    <w:rsid w:val="00BB490C"/>
    <w:rsid w:val="00BB4D75"/>
    <w:rsid w:val="00BB50FB"/>
    <w:rsid w:val="00BB5104"/>
    <w:rsid w:val="00BB5410"/>
    <w:rsid w:val="00BB56FA"/>
    <w:rsid w:val="00BB5D54"/>
    <w:rsid w:val="00BB6447"/>
    <w:rsid w:val="00BB647A"/>
    <w:rsid w:val="00BB663B"/>
    <w:rsid w:val="00BB6685"/>
    <w:rsid w:val="00BB6C49"/>
    <w:rsid w:val="00BB6F54"/>
    <w:rsid w:val="00BB6FDB"/>
    <w:rsid w:val="00BB725E"/>
    <w:rsid w:val="00BB7594"/>
    <w:rsid w:val="00BB77A8"/>
    <w:rsid w:val="00BB7B06"/>
    <w:rsid w:val="00BC00D2"/>
    <w:rsid w:val="00BC014B"/>
    <w:rsid w:val="00BC022F"/>
    <w:rsid w:val="00BC0290"/>
    <w:rsid w:val="00BC03BD"/>
    <w:rsid w:val="00BC0A2E"/>
    <w:rsid w:val="00BC0A99"/>
    <w:rsid w:val="00BC0B33"/>
    <w:rsid w:val="00BC0DFB"/>
    <w:rsid w:val="00BC0E19"/>
    <w:rsid w:val="00BC0F6E"/>
    <w:rsid w:val="00BC0F9A"/>
    <w:rsid w:val="00BC10D9"/>
    <w:rsid w:val="00BC12DB"/>
    <w:rsid w:val="00BC1395"/>
    <w:rsid w:val="00BC13E4"/>
    <w:rsid w:val="00BC17AE"/>
    <w:rsid w:val="00BC1E76"/>
    <w:rsid w:val="00BC1FEA"/>
    <w:rsid w:val="00BC2264"/>
    <w:rsid w:val="00BC226C"/>
    <w:rsid w:val="00BC294E"/>
    <w:rsid w:val="00BC3066"/>
    <w:rsid w:val="00BC3692"/>
    <w:rsid w:val="00BC36E2"/>
    <w:rsid w:val="00BC3708"/>
    <w:rsid w:val="00BC3DDB"/>
    <w:rsid w:val="00BC3EFE"/>
    <w:rsid w:val="00BC40E4"/>
    <w:rsid w:val="00BC4A4C"/>
    <w:rsid w:val="00BC4DCC"/>
    <w:rsid w:val="00BC53E4"/>
    <w:rsid w:val="00BC56E5"/>
    <w:rsid w:val="00BC5A87"/>
    <w:rsid w:val="00BC5B27"/>
    <w:rsid w:val="00BC5ED1"/>
    <w:rsid w:val="00BC6093"/>
    <w:rsid w:val="00BC66C3"/>
    <w:rsid w:val="00BC69DC"/>
    <w:rsid w:val="00BC6DB9"/>
    <w:rsid w:val="00BC6F0C"/>
    <w:rsid w:val="00BC751E"/>
    <w:rsid w:val="00BC77FE"/>
    <w:rsid w:val="00BC79FB"/>
    <w:rsid w:val="00BC7B48"/>
    <w:rsid w:val="00BC7B63"/>
    <w:rsid w:val="00BC7CFF"/>
    <w:rsid w:val="00BC7D4C"/>
    <w:rsid w:val="00BC7FBA"/>
    <w:rsid w:val="00BD0727"/>
    <w:rsid w:val="00BD0C50"/>
    <w:rsid w:val="00BD0D17"/>
    <w:rsid w:val="00BD1342"/>
    <w:rsid w:val="00BD1706"/>
    <w:rsid w:val="00BD18C8"/>
    <w:rsid w:val="00BD1FCD"/>
    <w:rsid w:val="00BD22A5"/>
    <w:rsid w:val="00BD29FA"/>
    <w:rsid w:val="00BD2A3B"/>
    <w:rsid w:val="00BD2A81"/>
    <w:rsid w:val="00BD2D94"/>
    <w:rsid w:val="00BD366A"/>
    <w:rsid w:val="00BD3941"/>
    <w:rsid w:val="00BD3A46"/>
    <w:rsid w:val="00BD40CB"/>
    <w:rsid w:val="00BD4200"/>
    <w:rsid w:val="00BD450C"/>
    <w:rsid w:val="00BD45C0"/>
    <w:rsid w:val="00BD4858"/>
    <w:rsid w:val="00BD487B"/>
    <w:rsid w:val="00BD4A32"/>
    <w:rsid w:val="00BD4AA5"/>
    <w:rsid w:val="00BD4C84"/>
    <w:rsid w:val="00BD4FB7"/>
    <w:rsid w:val="00BD5136"/>
    <w:rsid w:val="00BD5890"/>
    <w:rsid w:val="00BD5F57"/>
    <w:rsid w:val="00BD6A89"/>
    <w:rsid w:val="00BD6CA3"/>
    <w:rsid w:val="00BD6D4F"/>
    <w:rsid w:val="00BD704C"/>
    <w:rsid w:val="00BD76DC"/>
    <w:rsid w:val="00BD7952"/>
    <w:rsid w:val="00BD7AB7"/>
    <w:rsid w:val="00BE0993"/>
    <w:rsid w:val="00BE0F8A"/>
    <w:rsid w:val="00BE1171"/>
    <w:rsid w:val="00BE1184"/>
    <w:rsid w:val="00BE1352"/>
    <w:rsid w:val="00BE17FF"/>
    <w:rsid w:val="00BE1ADB"/>
    <w:rsid w:val="00BE1BDC"/>
    <w:rsid w:val="00BE217F"/>
    <w:rsid w:val="00BE286B"/>
    <w:rsid w:val="00BE291F"/>
    <w:rsid w:val="00BE2A39"/>
    <w:rsid w:val="00BE2BC7"/>
    <w:rsid w:val="00BE345C"/>
    <w:rsid w:val="00BE372B"/>
    <w:rsid w:val="00BE377E"/>
    <w:rsid w:val="00BE3891"/>
    <w:rsid w:val="00BE3BD8"/>
    <w:rsid w:val="00BE3E30"/>
    <w:rsid w:val="00BE4104"/>
    <w:rsid w:val="00BE4892"/>
    <w:rsid w:val="00BE4DAC"/>
    <w:rsid w:val="00BE53D9"/>
    <w:rsid w:val="00BE5592"/>
    <w:rsid w:val="00BE55CE"/>
    <w:rsid w:val="00BE57FD"/>
    <w:rsid w:val="00BE5CD0"/>
    <w:rsid w:val="00BE6157"/>
    <w:rsid w:val="00BE621A"/>
    <w:rsid w:val="00BE64DD"/>
    <w:rsid w:val="00BE6533"/>
    <w:rsid w:val="00BE6D1B"/>
    <w:rsid w:val="00BE6F78"/>
    <w:rsid w:val="00BE70B4"/>
    <w:rsid w:val="00BE7184"/>
    <w:rsid w:val="00BE727D"/>
    <w:rsid w:val="00BE73CC"/>
    <w:rsid w:val="00BE7483"/>
    <w:rsid w:val="00BE7A2B"/>
    <w:rsid w:val="00BE7A71"/>
    <w:rsid w:val="00BE7B2C"/>
    <w:rsid w:val="00BF00A8"/>
    <w:rsid w:val="00BF020C"/>
    <w:rsid w:val="00BF04D4"/>
    <w:rsid w:val="00BF0D88"/>
    <w:rsid w:val="00BF0DAB"/>
    <w:rsid w:val="00BF1312"/>
    <w:rsid w:val="00BF1601"/>
    <w:rsid w:val="00BF1BD5"/>
    <w:rsid w:val="00BF1EC4"/>
    <w:rsid w:val="00BF1EFE"/>
    <w:rsid w:val="00BF20BA"/>
    <w:rsid w:val="00BF21C6"/>
    <w:rsid w:val="00BF24FD"/>
    <w:rsid w:val="00BF250F"/>
    <w:rsid w:val="00BF28DF"/>
    <w:rsid w:val="00BF3260"/>
    <w:rsid w:val="00BF343B"/>
    <w:rsid w:val="00BF3826"/>
    <w:rsid w:val="00BF383F"/>
    <w:rsid w:val="00BF38DB"/>
    <w:rsid w:val="00BF3FA3"/>
    <w:rsid w:val="00BF5329"/>
    <w:rsid w:val="00BF595D"/>
    <w:rsid w:val="00BF5D0C"/>
    <w:rsid w:val="00BF670A"/>
    <w:rsid w:val="00BF688F"/>
    <w:rsid w:val="00BF6B8A"/>
    <w:rsid w:val="00BF6C93"/>
    <w:rsid w:val="00BF705B"/>
    <w:rsid w:val="00BF7B9E"/>
    <w:rsid w:val="00BF7C0E"/>
    <w:rsid w:val="00C001E9"/>
    <w:rsid w:val="00C0032B"/>
    <w:rsid w:val="00C0093B"/>
    <w:rsid w:val="00C00AC6"/>
    <w:rsid w:val="00C00F16"/>
    <w:rsid w:val="00C01114"/>
    <w:rsid w:val="00C01296"/>
    <w:rsid w:val="00C014B2"/>
    <w:rsid w:val="00C0171C"/>
    <w:rsid w:val="00C017BB"/>
    <w:rsid w:val="00C01849"/>
    <w:rsid w:val="00C0190F"/>
    <w:rsid w:val="00C01B03"/>
    <w:rsid w:val="00C01C8F"/>
    <w:rsid w:val="00C01D7D"/>
    <w:rsid w:val="00C025F9"/>
    <w:rsid w:val="00C028B3"/>
    <w:rsid w:val="00C02C94"/>
    <w:rsid w:val="00C02DD2"/>
    <w:rsid w:val="00C03869"/>
    <w:rsid w:val="00C03A81"/>
    <w:rsid w:val="00C03B96"/>
    <w:rsid w:val="00C03D27"/>
    <w:rsid w:val="00C03D6D"/>
    <w:rsid w:val="00C03FCD"/>
    <w:rsid w:val="00C0459A"/>
    <w:rsid w:val="00C047E5"/>
    <w:rsid w:val="00C04A46"/>
    <w:rsid w:val="00C04D43"/>
    <w:rsid w:val="00C04E7C"/>
    <w:rsid w:val="00C04FA9"/>
    <w:rsid w:val="00C05B8F"/>
    <w:rsid w:val="00C05C08"/>
    <w:rsid w:val="00C05D67"/>
    <w:rsid w:val="00C05E5F"/>
    <w:rsid w:val="00C061B6"/>
    <w:rsid w:val="00C06700"/>
    <w:rsid w:val="00C06873"/>
    <w:rsid w:val="00C06A85"/>
    <w:rsid w:val="00C06C21"/>
    <w:rsid w:val="00C0754B"/>
    <w:rsid w:val="00C0755C"/>
    <w:rsid w:val="00C077AC"/>
    <w:rsid w:val="00C10070"/>
    <w:rsid w:val="00C109D1"/>
    <w:rsid w:val="00C10C69"/>
    <w:rsid w:val="00C10D19"/>
    <w:rsid w:val="00C11214"/>
    <w:rsid w:val="00C11435"/>
    <w:rsid w:val="00C11575"/>
    <w:rsid w:val="00C1162E"/>
    <w:rsid w:val="00C119FE"/>
    <w:rsid w:val="00C11C8B"/>
    <w:rsid w:val="00C11FC4"/>
    <w:rsid w:val="00C1246D"/>
    <w:rsid w:val="00C125BF"/>
    <w:rsid w:val="00C12C1D"/>
    <w:rsid w:val="00C13058"/>
    <w:rsid w:val="00C131C7"/>
    <w:rsid w:val="00C13368"/>
    <w:rsid w:val="00C139D2"/>
    <w:rsid w:val="00C13FEB"/>
    <w:rsid w:val="00C14155"/>
    <w:rsid w:val="00C146E4"/>
    <w:rsid w:val="00C148AB"/>
    <w:rsid w:val="00C14E28"/>
    <w:rsid w:val="00C150A0"/>
    <w:rsid w:val="00C150EF"/>
    <w:rsid w:val="00C1512A"/>
    <w:rsid w:val="00C151D8"/>
    <w:rsid w:val="00C15546"/>
    <w:rsid w:val="00C15906"/>
    <w:rsid w:val="00C15C10"/>
    <w:rsid w:val="00C15FB3"/>
    <w:rsid w:val="00C16725"/>
    <w:rsid w:val="00C16E56"/>
    <w:rsid w:val="00C170E5"/>
    <w:rsid w:val="00C17152"/>
    <w:rsid w:val="00C1794C"/>
    <w:rsid w:val="00C1795D"/>
    <w:rsid w:val="00C17A26"/>
    <w:rsid w:val="00C17A4D"/>
    <w:rsid w:val="00C17C8B"/>
    <w:rsid w:val="00C17EA8"/>
    <w:rsid w:val="00C17EAE"/>
    <w:rsid w:val="00C17F34"/>
    <w:rsid w:val="00C17F98"/>
    <w:rsid w:val="00C20298"/>
    <w:rsid w:val="00C2040C"/>
    <w:rsid w:val="00C20729"/>
    <w:rsid w:val="00C21409"/>
    <w:rsid w:val="00C2171E"/>
    <w:rsid w:val="00C2193B"/>
    <w:rsid w:val="00C21AFE"/>
    <w:rsid w:val="00C21C3C"/>
    <w:rsid w:val="00C21E24"/>
    <w:rsid w:val="00C21EE3"/>
    <w:rsid w:val="00C22438"/>
    <w:rsid w:val="00C2269E"/>
    <w:rsid w:val="00C22874"/>
    <w:rsid w:val="00C22B52"/>
    <w:rsid w:val="00C22B9F"/>
    <w:rsid w:val="00C22CC5"/>
    <w:rsid w:val="00C2319C"/>
    <w:rsid w:val="00C23405"/>
    <w:rsid w:val="00C234AF"/>
    <w:rsid w:val="00C2365E"/>
    <w:rsid w:val="00C23913"/>
    <w:rsid w:val="00C23A6C"/>
    <w:rsid w:val="00C23AE0"/>
    <w:rsid w:val="00C23AFF"/>
    <w:rsid w:val="00C23C08"/>
    <w:rsid w:val="00C23C65"/>
    <w:rsid w:val="00C23F8C"/>
    <w:rsid w:val="00C23FBD"/>
    <w:rsid w:val="00C24C3F"/>
    <w:rsid w:val="00C24D08"/>
    <w:rsid w:val="00C24D5C"/>
    <w:rsid w:val="00C25238"/>
    <w:rsid w:val="00C25679"/>
    <w:rsid w:val="00C2581D"/>
    <w:rsid w:val="00C25B55"/>
    <w:rsid w:val="00C2615B"/>
    <w:rsid w:val="00C2632A"/>
    <w:rsid w:val="00C2675F"/>
    <w:rsid w:val="00C267D1"/>
    <w:rsid w:val="00C267F5"/>
    <w:rsid w:val="00C26CDA"/>
    <w:rsid w:val="00C27264"/>
    <w:rsid w:val="00C273A3"/>
    <w:rsid w:val="00C27502"/>
    <w:rsid w:val="00C27775"/>
    <w:rsid w:val="00C27B2B"/>
    <w:rsid w:val="00C300E4"/>
    <w:rsid w:val="00C30223"/>
    <w:rsid w:val="00C302B6"/>
    <w:rsid w:val="00C30FF6"/>
    <w:rsid w:val="00C311E4"/>
    <w:rsid w:val="00C31246"/>
    <w:rsid w:val="00C3158F"/>
    <w:rsid w:val="00C3197F"/>
    <w:rsid w:val="00C31CBD"/>
    <w:rsid w:val="00C31DCB"/>
    <w:rsid w:val="00C321DE"/>
    <w:rsid w:val="00C323EF"/>
    <w:rsid w:val="00C323F6"/>
    <w:rsid w:val="00C32A92"/>
    <w:rsid w:val="00C331A1"/>
    <w:rsid w:val="00C3335A"/>
    <w:rsid w:val="00C3347B"/>
    <w:rsid w:val="00C33594"/>
    <w:rsid w:val="00C338B9"/>
    <w:rsid w:val="00C338EC"/>
    <w:rsid w:val="00C33A9C"/>
    <w:rsid w:val="00C33B27"/>
    <w:rsid w:val="00C33BCF"/>
    <w:rsid w:val="00C33EE6"/>
    <w:rsid w:val="00C33FB6"/>
    <w:rsid w:val="00C340AD"/>
    <w:rsid w:val="00C3444A"/>
    <w:rsid w:val="00C34888"/>
    <w:rsid w:val="00C34CF0"/>
    <w:rsid w:val="00C35453"/>
    <w:rsid w:val="00C35B1C"/>
    <w:rsid w:val="00C35EE3"/>
    <w:rsid w:val="00C35F9F"/>
    <w:rsid w:val="00C36856"/>
    <w:rsid w:val="00C36B55"/>
    <w:rsid w:val="00C36E4B"/>
    <w:rsid w:val="00C37305"/>
    <w:rsid w:val="00C37B83"/>
    <w:rsid w:val="00C40508"/>
    <w:rsid w:val="00C41536"/>
    <w:rsid w:val="00C415A2"/>
    <w:rsid w:val="00C41626"/>
    <w:rsid w:val="00C4182C"/>
    <w:rsid w:val="00C41A0D"/>
    <w:rsid w:val="00C41AC5"/>
    <w:rsid w:val="00C41EAF"/>
    <w:rsid w:val="00C42066"/>
    <w:rsid w:val="00C42226"/>
    <w:rsid w:val="00C42581"/>
    <w:rsid w:val="00C426BF"/>
    <w:rsid w:val="00C429FA"/>
    <w:rsid w:val="00C42D5C"/>
    <w:rsid w:val="00C42E47"/>
    <w:rsid w:val="00C42EDB"/>
    <w:rsid w:val="00C4343F"/>
    <w:rsid w:val="00C437F2"/>
    <w:rsid w:val="00C438FE"/>
    <w:rsid w:val="00C43A35"/>
    <w:rsid w:val="00C43C60"/>
    <w:rsid w:val="00C44342"/>
    <w:rsid w:val="00C44513"/>
    <w:rsid w:val="00C44B18"/>
    <w:rsid w:val="00C44C1D"/>
    <w:rsid w:val="00C44E1C"/>
    <w:rsid w:val="00C44FF4"/>
    <w:rsid w:val="00C45274"/>
    <w:rsid w:val="00C45F5E"/>
    <w:rsid w:val="00C46112"/>
    <w:rsid w:val="00C46884"/>
    <w:rsid w:val="00C46A12"/>
    <w:rsid w:val="00C46B2A"/>
    <w:rsid w:val="00C471F6"/>
    <w:rsid w:val="00C4784C"/>
    <w:rsid w:val="00C478DA"/>
    <w:rsid w:val="00C47D2B"/>
    <w:rsid w:val="00C47D34"/>
    <w:rsid w:val="00C5013B"/>
    <w:rsid w:val="00C5059E"/>
    <w:rsid w:val="00C505E1"/>
    <w:rsid w:val="00C508E5"/>
    <w:rsid w:val="00C50AD1"/>
    <w:rsid w:val="00C515BA"/>
    <w:rsid w:val="00C51A09"/>
    <w:rsid w:val="00C523AE"/>
    <w:rsid w:val="00C524A2"/>
    <w:rsid w:val="00C52AC7"/>
    <w:rsid w:val="00C52DD7"/>
    <w:rsid w:val="00C535C3"/>
    <w:rsid w:val="00C536AF"/>
    <w:rsid w:val="00C53709"/>
    <w:rsid w:val="00C5388E"/>
    <w:rsid w:val="00C539B2"/>
    <w:rsid w:val="00C53A39"/>
    <w:rsid w:val="00C53A4A"/>
    <w:rsid w:val="00C547C9"/>
    <w:rsid w:val="00C54912"/>
    <w:rsid w:val="00C54F9F"/>
    <w:rsid w:val="00C551E0"/>
    <w:rsid w:val="00C55310"/>
    <w:rsid w:val="00C5574D"/>
    <w:rsid w:val="00C56204"/>
    <w:rsid w:val="00C563AD"/>
    <w:rsid w:val="00C563D1"/>
    <w:rsid w:val="00C563DE"/>
    <w:rsid w:val="00C5646C"/>
    <w:rsid w:val="00C565E5"/>
    <w:rsid w:val="00C569D5"/>
    <w:rsid w:val="00C56B8A"/>
    <w:rsid w:val="00C56C31"/>
    <w:rsid w:val="00C56D91"/>
    <w:rsid w:val="00C56DBA"/>
    <w:rsid w:val="00C573B0"/>
    <w:rsid w:val="00C57ED8"/>
    <w:rsid w:val="00C602B6"/>
    <w:rsid w:val="00C602DB"/>
    <w:rsid w:val="00C60432"/>
    <w:rsid w:val="00C60516"/>
    <w:rsid w:val="00C60876"/>
    <w:rsid w:val="00C60939"/>
    <w:rsid w:val="00C60C4C"/>
    <w:rsid w:val="00C60DD5"/>
    <w:rsid w:val="00C60E82"/>
    <w:rsid w:val="00C60F24"/>
    <w:rsid w:val="00C61229"/>
    <w:rsid w:val="00C61374"/>
    <w:rsid w:val="00C6157D"/>
    <w:rsid w:val="00C618AB"/>
    <w:rsid w:val="00C6192F"/>
    <w:rsid w:val="00C61A53"/>
    <w:rsid w:val="00C61FFA"/>
    <w:rsid w:val="00C621F1"/>
    <w:rsid w:val="00C62207"/>
    <w:rsid w:val="00C624F4"/>
    <w:rsid w:val="00C627D7"/>
    <w:rsid w:val="00C62DF9"/>
    <w:rsid w:val="00C62E1C"/>
    <w:rsid w:val="00C63239"/>
    <w:rsid w:val="00C6333B"/>
    <w:rsid w:val="00C633E5"/>
    <w:rsid w:val="00C633F6"/>
    <w:rsid w:val="00C6390B"/>
    <w:rsid w:val="00C63967"/>
    <w:rsid w:val="00C63D65"/>
    <w:rsid w:val="00C63D80"/>
    <w:rsid w:val="00C644C5"/>
    <w:rsid w:val="00C64564"/>
    <w:rsid w:val="00C64687"/>
    <w:rsid w:val="00C648DA"/>
    <w:rsid w:val="00C6498A"/>
    <w:rsid w:val="00C6628C"/>
    <w:rsid w:val="00C66295"/>
    <w:rsid w:val="00C6650A"/>
    <w:rsid w:val="00C66548"/>
    <w:rsid w:val="00C665C1"/>
    <w:rsid w:val="00C667C8"/>
    <w:rsid w:val="00C66A8E"/>
    <w:rsid w:val="00C66B9A"/>
    <w:rsid w:val="00C66F96"/>
    <w:rsid w:val="00C6734B"/>
    <w:rsid w:val="00C67AEC"/>
    <w:rsid w:val="00C67C45"/>
    <w:rsid w:val="00C67E3D"/>
    <w:rsid w:val="00C67EB2"/>
    <w:rsid w:val="00C67F97"/>
    <w:rsid w:val="00C70032"/>
    <w:rsid w:val="00C70307"/>
    <w:rsid w:val="00C70620"/>
    <w:rsid w:val="00C70781"/>
    <w:rsid w:val="00C70B5D"/>
    <w:rsid w:val="00C70C20"/>
    <w:rsid w:val="00C70D5E"/>
    <w:rsid w:val="00C70F90"/>
    <w:rsid w:val="00C710A0"/>
    <w:rsid w:val="00C715F9"/>
    <w:rsid w:val="00C717C2"/>
    <w:rsid w:val="00C71D3A"/>
    <w:rsid w:val="00C71D99"/>
    <w:rsid w:val="00C724DF"/>
    <w:rsid w:val="00C72889"/>
    <w:rsid w:val="00C72A9C"/>
    <w:rsid w:val="00C72E0E"/>
    <w:rsid w:val="00C73016"/>
    <w:rsid w:val="00C734E0"/>
    <w:rsid w:val="00C73524"/>
    <w:rsid w:val="00C73599"/>
    <w:rsid w:val="00C736AF"/>
    <w:rsid w:val="00C73F85"/>
    <w:rsid w:val="00C74529"/>
    <w:rsid w:val="00C746F1"/>
    <w:rsid w:val="00C748CD"/>
    <w:rsid w:val="00C74A10"/>
    <w:rsid w:val="00C74B67"/>
    <w:rsid w:val="00C74BCC"/>
    <w:rsid w:val="00C74CE0"/>
    <w:rsid w:val="00C74D1E"/>
    <w:rsid w:val="00C751DE"/>
    <w:rsid w:val="00C753BD"/>
    <w:rsid w:val="00C756E5"/>
    <w:rsid w:val="00C757DC"/>
    <w:rsid w:val="00C75E4D"/>
    <w:rsid w:val="00C764CD"/>
    <w:rsid w:val="00C765DA"/>
    <w:rsid w:val="00C7695A"/>
    <w:rsid w:val="00C76A4D"/>
    <w:rsid w:val="00C76AD4"/>
    <w:rsid w:val="00C76B45"/>
    <w:rsid w:val="00C76CE5"/>
    <w:rsid w:val="00C76EDC"/>
    <w:rsid w:val="00C773F6"/>
    <w:rsid w:val="00C7757A"/>
    <w:rsid w:val="00C77A39"/>
    <w:rsid w:val="00C77BB1"/>
    <w:rsid w:val="00C77D2B"/>
    <w:rsid w:val="00C8069F"/>
    <w:rsid w:val="00C80ECF"/>
    <w:rsid w:val="00C81010"/>
    <w:rsid w:val="00C81252"/>
    <w:rsid w:val="00C81254"/>
    <w:rsid w:val="00C8134F"/>
    <w:rsid w:val="00C8189F"/>
    <w:rsid w:val="00C818E6"/>
    <w:rsid w:val="00C82B94"/>
    <w:rsid w:val="00C83029"/>
    <w:rsid w:val="00C83532"/>
    <w:rsid w:val="00C8373F"/>
    <w:rsid w:val="00C83C74"/>
    <w:rsid w:val="00C83FA3"/>
    <w:rsid w:val="00C840B3"/>
    <w:rsid w:val="00C84285"/>
    <w:rsid w:val="00C843A6"/>
    <w:rsid w:val="00C84521"/>
    <w:rsid w:val="00C84739"/>
    <w:rsid w:val="00C847BD"/>
    <w:rsid w:val="00C8531D"/>
    <w:rsid w:val="00C85885"/>
    <w:rsid w:val="00C859CC"/>
    <w:rsid w:val="00C85CCC"/>
    <w:rsid w:val="00C86095"/>
    <w:rsid w:val="00C86269"/>
    <w:rsid w:val="00C86718"/>
    <w:rsid w:val="00C86832"/>
    <w:rsid w:val="00C8696F"/>
    <w:rsid w:val="00C86AC8"/>
    <w:rsid w:val="00C86B3C"/>
    <w:rsid w:val="00C86C68"/>
    <w:rsid w:val="00C86F84"/>
    <w:rsid w:val="00C86F87"/>
    <w:rsid w:val="00C87267"/>
    <w:rsid w:val="00C87543"/>
    <w:rsid w:val="00C87B97"/>
    <w:rsid w:val="00C9022B"/>
    <w:rsid w:val="00C90769"/>
    <w:rsid w:val="00C90866"/>
    <w:rsid w:val="00C90F38"/>
    <w:rsid w:val="00C911D4"/>
    <w:rsid w:val="00C911EF"/>
    <w:rsid w:val="00C91259"/>
    <w:rsid w:val="00C912B0"/>
    <w:rsid w:val="00C914E2"/>
    <w:rsid w:val="00C91AB3"/>
    <w:rsid w:val="00C91D9B"/>
    <w:rsid w:val="00C92344"/>
    <w:rsid w:val="00C924FE"/>
    <w:rsid w:val="00C92568"/>
    <w:rsid w:val="00C9285F"/>
    <w:rsid w:val="00C92E4E"/>
    <w:rsid w:val="00C92F2B"/>
    <w:rsid w:val="00C92FAC"/>
    <w:rsid w:val="00C93655"/>
    <w:rsid w:val="00C93DD3"/>
    <w:rsid w:val="00C93F7E"/>
    <w:rsid w:val="00C9434A"/>
    <w:rsid w:val="00C94369"/>
    <w:rsid w:val="00C94F89"/>
    <w:rsid w:val="00C95163"/>
    <w:rsid w:val="00C95324"/>
    <w:rsid w:val="00C958CA"/>
    <w:rsid w:val="00C95CF9"/>
    <w:rsid w:val="00C96844"/>
    <w:rsid w:val="00C96B0F"/>
    <w:rsid w:val="00C96C43"/>
    <w:rsid w:val="00C96E67"/>
    <w:rsid w:val="00C970BA"/>
    <w:rsid w:val="00C970EC"/>
    <w:rsid w:val="00C97292"/>
    <w:rsid w:val="00C97950"/>
    <w:rsid w:val="00C97A47"/>
    <w:rsid w:val="00C97FF5"/>
    <w:rsid w:val="00CA0264"/>
    <w:rsid w:val="00CA02F5"/>
    <w:rsid w:val="00CA0DEC"/>
    <w:rsid w:val="00CA0E58"/>
    <w:rsid w:val="00CA0FE6"/>
    <w:rsid w:val="00CA13CA"/>
    <w:rsid w:val="00CA13CF"/>
    <w:rsid w:val="00CA13F0"/>
    <w:rsid w:val="00CA1652"/>
    <w:rsid w:val="00CA18DB"/>
    <w:rsid w:val="00CA1B8C"/>
    <w:rsid w:val="00CA20EA"/>
    <w:rsid w:val="00CA2E41"/>
    <w:rsid w:val="00CA2E5B"/>
    <w:rsid w:val="00CA2FF3"/>
    <w:rsid w:val="00CA311D"/>
    <w:rsid w:val="00CA32C2"/>
    <w:rsid w:val="00CA3B78"/>
    <w:rsid w:val="00CA46A3"/>
    <w:rsid w:val="00CA47C3"/>
    <w:rsid w:val="00CA4801"/>
    <w:rsid w:val="00CA4958"/>
    <w:rsid w:val="00CA4ED9"/>
    <w:rsid w:val="00CA53A3"/>
    <w:rsid w:val="00CA578A"/>
    <w:rsid w:val="00CA5900"/>
    <w:rsid w:val="00CA5AE2"/>
    <w:rsid w:val="00CA5CBB"/>
    <w:rsid w:val="00CA5D96"/>
    <w:rsid w:val="00CA613C"/>
    <w:rsid w:val="00CA649E"/>
    <w:rsid w:val="00CA6A71"/>
    <w:rsid w:val="00CA6A78"/>
    <w:rsid w:val="00CA6DE0"/>
    <w:rsid w:val="00CA6DF5"/>
    <w:rsid w:val="00CA7376"/>
    <w:rsid w:val="00CA7627"/>
    <w:rsid w:val="00CA7978"/>
    <w:rsid w:val="00CB000B"/>
    <w:rsid w:val="00CB007C"/>
    <w:rsid w:val="00CB0CC3"/>
    <w:rsid w:val="00CB1039"/>
    <w:rsid w:val="00CB10D6"/>
    <w:rsid w:val="00CB117A"/>
    <w:rsid w:val="00CB1202"/>
    <w:rsid w:val="00CB1206"/>
    <w:rsid w:val="00CB13D7"/>
    <w:rsid w:val="00CB1584"/>
    <w:rsid w:val="00CB171A"/>
    <w:rsid w:val="00CB19F0"/>
    <w:rsid w:val="00CB1C84"/>
    <w:rsid w:val="00CB1E92"/>
    <w:rsid w:val="00CB1FE8"/>
    <w:rsid w:val="00CB211F"/>
    <w:rsid w:val="00CB2124"/>
    <w:rsid w:val="00CB2247"/>
    <w:rsid w:val="00CB2342"/>
    <w:rsid w:val="00CB2405"/>
    <w:rsid w:val="00CB2A05"/>
    <w:rsid w:val="00CB2CB0"/>
    <w:rsid w:val="00CB2F9A"/>
    <w:rsid w:val="00CB2FB5"/>
    <w:rsid w:val="00CB3161"/>
    <w:rsid w:val="00CB3238"/>
    <w:rsid w:val="00CB36D3"/>
    <w:rsid w:val="00CB38D9"/>
    <w:rsid w:val="00CB3B27"/>
    <w:rsid w:val="00CB3B81"/>
    <w:rsid w:val="00CB3ECD"/>
    <w:rsid w:val="00CB3F2A"/>
    <w:rsid w:val="00CB45B2"/>
    <w:rsid w:val="00CB48B1"/>
    <w:rsid w:val="00CB50CB"/>
    <w:rsid w:val="00CB5448"/>
    <w:rsid w:val="00CB546F"/>
    <w:rsid w:val="00CB55AD"/>
    <w:rsid w:val="00CB55DD"/>
    <w:rsid w:val="00CB5B2C"/>
    <w:rsid w:val="00CB5D4B"/>
    <w:rsid w:val="00CB6305"/>
    <w:rsid w:val="00CB65F1"/>
    <w:rsid w:val="00CB6768"/>
    <w:rsid w:val="00CB6842"/>
    <w:rsid w:val="00CB69B5"/>
    <w:rsid w:val="00CB70B2"/>
    <w:rsid w:val="00CB70CC"/>
    <w:rsid w:val="00CB712A"/>
    <w:rsid w:val="00CB7225"/>
    <w:rsid w:val="00CB7676"/>
    <w:rsid w:val="00CB78C3"/>
    <w:rsid w:val="00CB7C71"/>
    <w:rsid w:val="00CC151F"/>
    <w:rsid w:val="00CC15F7"/>
    <w:rsid w:val="00CC1A32"/>
    <w:rsid w:val="00CC1A8F"/>
    <w:rsid w:val="00CC1B3A"/>
    <w:rsid w:val="00CC1E2D"/>
    <w:rsid w:val="00CC1F8F"/>
    <w:rsid w:val="00CC21A9"/>
    <w:rsid w:val="00CC2251"/>
    <w:rsid w:val="00CC2352"/>
    <w:rsid w:val="00CC25CC"/>
    <w:rsid w:val="00CC25EE"/>
    <w:rsid w:val="00CC298C"/>
    <w:rsid w:val="00CC2997"/>
    <w:rsid w:val="00CC2D01"/>
    <w:rsid w:val="00CC2E6E"/>
    <w:rsid w:val="00CC2F04"/>
    <w:rsid w:val="00CC3092"/>
    <w:rsid w:val="00CC386E"/>
    <w:rsid w:val="00CC398D"/>
    <w:rsid w:val="00CC3B56"/>
    <w:rsid w:val="00CC3C60"/>
    <w:rsid w:val="00CC42F5"/>
    <w:rsid w:val="00CC4333"/>
    <w:rsid w:val="00CC43CC"/>
    <w:rsid w:val="00CC4439"/>
    <w:rsid w:val="00CC47EA"/>
    <w:rsid w:val="00CC4A0C"/>
    <w:rsid w:val="00CC4BEF"/>
    <w:rsid w:val="00CC4E97"/>
    <w:rsid w:val="00CC505D"/>
    <w:rsid w:val="00CC50BF"/>
    <w:rsid w:val="00CC52B6"/>
    <w:rsid w:val="00CC5706"/>
    <w:rsid w:val="00CC5C30"/>
    <w:rsid w:val="00CC5EFD"/>
    <w:rsid w:val="00CC5FDA"/>
    <w:rsid w:val="00CC6021"/>
    <w:rsid w:val="00CC6305"/>
    <w:rsid w:val="00CC634F"/>
    <w:rsid w:val="00CC6462"/>
    <w:rsid w:val="00CC674B"/>
    <w:rsid w:val="00CC6B22"/>
    <w:rsid w:val="00CC7455"/>
    <w:rsid w:val="00CC7723"/>
    <w:rsid w:val="00CC7AC3"/>
    <w:rsid w:val="00CC7C58"/>
    <w:rsid w:val="00CC7CFD"/>
    <w:rsid w:val="00CC7F76"/>
    <w:rsid w:val="00CD032F"/>
    <w:rsid w:val="00CD0811"/>
    <w:rsid w:val="00CD1103"/>
    <w:rsid w:val="00CD1435"/>
    <w:rsid w:val="00CD1A58"/>
    <w:rsid w:val="00CD1BFF"/>
    <w:rsid w:val="00CD1C2A"/>
    <w:rsid w:val="00CD20AE"/>
    <w:rsid w:val="00CD219F"/>
    <w:rsid w:val="00CD2535"/>
    <w:rsid w:val="00CD27AB"/>
    <w:rsid w:val="00CD2A9E"/>
    <w:rsid w:val="00CD2CF6"/>
    <w:rsid w:val="00CD2D43"/>
    <w:rsid w:val="00CD2E39"/>
    <w:rsid w:val="00CD310A"/>
    <w:rsid w:val="00CD315C"/>
    <w:rsid w:val="00CD3223"/>
    <w:rsid w:val="00CD33C1"/>
    <w:rsid w:val="00CD3770"/>
    <w:rsid w:val="00CD3DC6"/>
    <w:rsid w:val="00CD3F14"/>
    <w:rsid w:val="00CD4317"/>
    <w:rsid w:val="00CD4466"/>
    <w:rsid w:val="00CD4548"/>
    <w:rsid w:val="00CD4B52"/>
    <w:rsid w:val="00CD52D7"/>
    <w:rsid w:val="00CD5873"/>
    <w:rsid w:val="00CD5B5D"/>
    <w:rsid w:val="00CD5B6A"/>
    <w:rsid w:val="00CD5EB2"/>
    <w:rsid w:val="00CD6358"/>
    <w:rsid w:val="00CD6563"/>
    <w:rsid w:val="00CD69F3"/>
    <w:rsid w:val="00CD7039"/>
    <w:rsid w:val="00CD78E2"/>
    <w:rsid w:val="00CE0094"/>
    <w:rsid w:val="00CE0307"/>
    <w:rsid w:val="00CE039E"/>
    <w:rsid w:val="00CE0487"/>
    <w:rsid w:val="00CE0AEA"/>
    <w:rsid w:val="00CE0C0C"/>
    <w:rsid w:val="00CE0D9A"/>
    <w:rsid w:val="00CE1229"/>
    <w:rsid w:val="00CE1282"/>
    <w:rsid w:val="00CE1354"/>
    <w:rsid w:val="00CE137F"/>
    <w:rsid w:val="00CE1892"/>
    <w:rsid w:val="00CE1A30"/>
    <w:rsid w:val="00CE1C3D"/>
    <w:rsid w:val="00CE1C94"/>
    <w:rsid w:val="00CE2506"/>
    <w:rsid w:val="00CE2794"/>
    <w:rsid w:val="00CE2819"/>
    <w:rsid w:val="00CE2AEF"/>
    <w:rsid w:val="00CE2B59"/>
    <w:rsid w:val="00CE2BDF"/>
    <w:rsid w:val="00CE3274"/>
    <w:rsid w:val="00CE38E4"/>
    <w:rsid w:val="00CE3DC0"/>
    <w:rsid w:val="00CE427E"/>
    <w:rsid w:val="00CE42E6"/>
    <w:rsid w:val="00CE454B"/>
    <w:rsid w:val="00CE4C31"/>
    <w:rsid w:val="00CE4CF2"/>
    <w:rsid w:val="00CE5254"/>
    <w:rsid w:val="00CE5539"/>
    <w:rsid w:val="00CE556D"/>
    <w:rsid w:val="00CE5ADB"/>
    <w:rsid w:val="00CE5E1F"/>
    <w:rsid w:val="00CE5F61"/>
    <w:rsid w:val="00CE6000"/>
    <w:rsid w:val="00CE6723"/>
    <w:rsid w:val="00CE6919"/>
    <w:rsid w:val="00CE6F76"/>
    <w:rsid w:val="00CE7440"/>
    <w:rsid w:val="00CE770C"/>
    <w:rsid w:val="00CE7748"/>
    <w:rsid w:val="00CE7A4A"/>
    <w:rsid w:val="00CF0033"/>
    <w:rsid w:val="00CF03F4"/>
    <w:rsid w:val="00CF05A9"/>
    <w:rsid w:val="00CF07CB"/>
    <w:rsid w:val="00CF09B5"/>
    <w:rsid w:val="00CF0BCC"/>
    <w:rsid w:val="00CF0FE4"/>
    <w:rsid w:val="00CF121C"/>
    <w:rsid w:val="00CF1247"/>
    <w:rsid w:val="00CF1305"/>
    <w:rsid w:val="00CF1710"/>
    <w:rsid w:val="00CF1740"/>
    <w:rsid w:val="00CF1957"/>
    <w:rsid w:val="00CF1A44"/>
    <w:rsid w:val="00CF1CBD"/>
    <w:rsid w:val="00CF23EF"/>
    <w:rsid w:val="00CF276A"/>
    <w:rsid w:val="00CF37D2"/>
    <w:rsid w:val="00CF38A7"/>
    <w:rsid w:val="00CF3AF2"/>
    <w:rsid w:val="00CF3B96"/>
    <w:rsid w:val="00CF3E88"/>
    <w:rsid w:val="00CF42FD"/>
    <w:rsid w:val="00CF4F9B"/>
    <w:rsid w:val="00CF5150"/>
    <w:rsid w:val="00CF5178"/>
    <w:rsid w:val="00CF560F"/>
    <w:rsid w:val="00CF57D3"/>
    <w:rsid w:val="00CF59C5"/>
    <w:rsid w:val="00CF5ED2"/>
    <w:rsid w:val="00CF6457"/>
    <w:rsid w:val="00CF64C5"/>
    <w:rsid w:val="00CF669A"/>
    <w:rsid w:val="00CF6C1A"/>
    <w:rsid w:val="00CF70C1"/>
    <w:rsid w:val="00CF7395"/>
    <w:rsid w:val="00CF7856"/>
    <w:rsid w:val="00CF7871"/>
    <w:rsid w:val="00CF7AC7"/>
    <w:rsid w:val="00CF7B22"/>
    <w:rsid w:val="00CF7C8A"/>
    <w:rsid w:val="00CF7CBE"/>
    <w:rsid w:val="00D00123"/>
    <w:rsid w:val="00D00398"/>
    <w:rsid w:val="00D00458"/>
    <w:rsid w:val="00D0064F"/>
    <w:rsid w:val="00D00903"/>
    <w:rsid w:val="00D00B64"/>
    <w:rsid w:val="00D01034"/>
    <w:rsid w:val="00D0136D"/>
    <w:rsid w:val="00D017B0"/>
    <w:rsid w:val="00D01FBF"/>
    <w:rsid w:val="00D021B0"/>
    <w:rsid w:val="00D02482"/>
    <w:rsid w:val="00D02568"/>
    <w:rsid w:val="00D02647"/>
    <w:rsid w:val="00D0280E"/>
    <w:rsid w:val="00D036ED"/>
    <w:rsid w:val="00D03A4E"/>
    <w:rsid w:val="00D04092"/>
    <w:rsid w:val="00D040EE"/>
    <w:rsid w:val="00D04446"/>
    <w:rsid w:val="00D04711"/>
    <w:rsid w:val="00D04D24"/>
    <w:rsid w:val="00D04DCA"/>
    <w:rsid w:val="00D051A4"/>
    <w:rsid w:val="00D0538F"/>
    <w:rsid w:val="00D054B7"/>
    <w:rsid w:val="00D055A8"/>
    <w:rsid w:val="00D055AD"/>
    <w:rsid w:val="00D05617"/>
    <w:rsid w:val="00D0596D"/>
    <w:rsid w:val="00D05B58"/>
    <w:rsid w:val="00D05CD5"/>
    <w:rsid w:val="00D05E1C"/>
    <w:rsid w:val="00D05E64"/>
    <w:rsid w:val="00D05F63"/>
    <w:rsid w:val="00D0613F"/>
    <w:rsid w:val="00D06141"/>
    <w:rsid w:val="00D06366"/>
    <w:rsid w:val="00D06BF0"/>
    <w:rsid w:val="00D06CF7"/>
    <w:rsid w:val="00D06EA2"/>
    <w:rsid w:val="00D0724C"/>
    <w:rsid w:val="00D074D9"/>
    <w:rsid w:val="00D076E9"/>
    <w:rsid w:val="00D07771"/>
    <w:rsid w:val="00D07AE0"/>
    <w:rsid w:val="00D07C49"/>
    <w:rsid w:val="00D07D0F"/>
    <w:rsid w:val="00D108F3"/>
    <w:rsid w:val="00D10F1E"/>
    <w:rsid w:val="00D11532"/>
    <w:rsid w:val="00D1177D"/>
    <w:rsid w:val="00D11879"/>
    <w:rsid w:val="00D11C2D"/>
    <w:rsid w:val="00D11CF7"/>
    <w:rsid w:val="00D11D17"/>
    <w:rsid w:val="00D12344"/>
    <w:rsid w:val="00D12644"/>
    <w:rsid w:val="00D12ACB"/>
    <w:rsid w:val="00D12D2A"/>
    <w:rsid w:val="00D12E2C"/>
    <w:rsid w:val="00D13D0C"/>
    <w:rsid w:val="00D13D1F"/>
    <w:rsid w:val="00D13E89"/>
    <w:rsid w:val="00D13F92"/>
    <w:rsid w:val="00D13FDD"/>
    <w:rsid w:val="00D140D4"/>
    <w:rsid w:val="00D14120"/>
    <w:rsid w:val="00D141B7"/>
    <w:rsid w:val="00D1447C"/>
    <w:rsid w:val="00D144F1"/>
    <w:rsid w:val="00D14FC6"/>
    <w:rsid w:val="00D15074"/>
    <w:rsid w:val="00D152D4"/>
    <w:rsid w:val="00D15342"/>
    <w:rsid w:val="00D153F9"/>
    <w:rsid w:val="00D1547C"/>
    <w:rsid w:val="00D154AA"/>
    <w:rsid w:val="00D1584C"/>
    <w:rsid w:val="00D158BC"/>
    <w:rsid w:val="00D1592A"/>
    <w:rsid w:val="00D1595C"/>
    <w:rsid w:val="00D15DAA"/>
    <w:rsid w:val="00D15F32"/>
    <w:rsid w:val="00D16167"/>
    <w:rsid w:val="00D16486"/>
    <w:rsid w:val="00D166D3"/>
    <w:rsid w:val="00D168B6"/>
    <w:rsid w:val="00D16C1E"/>
    <w:rsid w:val="00D16C72"/>
    <w:rsid w:val="00D1708E"/>
    <w:rsid w:val="00D17330"/>
    <w:rsid w:val="00D176F4"/>
    <w:rsid w:val="00D17A62"/>
    <w:rsid w:val="00D17C33"/>
    <w:rsid w:val="00D2009D"/>
    <w:rsid w:val="00D208CD"/>
    <w:rsid w:val="00D20A1A"/>
    <w:rsid w:val="00D20D29"/>
    <w:rsid w:val="00D20F3C"/>
    <w:rsid w:val="00D21081"/>
    <w:rsid w:val="00D211C4"/>
    <w:rsid w:val="00D211E8"/>
    <w:rsid w:val="00D21A98"/>
    <w:rsid w:val="00D21C3B"/>
    <w:rsid w:val="00D21C4D"/>
    <w:rsid w:val="00D21E84"/>
    <w:rsid w:val="00D21EE3"/>
    <w:rsid w:val="00D2207E"/>
    <w:rsid w:val="00D221C6"/>
    <w:rsid w:val="00D222FE"/>
    <w:rsid w:val="00D22855"/>
    <w:rsid w:val="00D22D64"/>
    <w:rsid w:val="00D23564"/>
    <w:rsid w:val="00D23A69"/>
    <w:rsid w:val="00D24161"/>
    <w:rsid w:val="00D24245"/>
    <w:rsid w:val="00D24738"/>
    <w:rsid w:val="00D24AC3"/>
    <w:rsid w:val="00D24CBC"/>
    <w:rsid w:val="00D250C9"/>
    <w:rsid w:val="00D250D1"/>
    <w:rsid w:val="00D252DE"/>
    <w:rsid w:val="00D254E8"/>
    <w:rsid w:val="00D2560C"/>
    <w:rsid w:val="00D2591F"/>
    <w:rsid w:val="00D25A08"/>
    <w:rsid w:val="00D25A62"/>
    <w:rsid w:val="00D25DF5"/>
    <w:rsid w:val="00D25FE1"/>
    <w:rsid w:val="00D26169"/>
    <w:rsid w:val="00D26550"/>
    <w:rsid w:val="00D26836"/>
    <w:rsid w:val="00D26A09"/>
    <w:rsid w:val="00D26A48"/>
    <w:rsid w:val="00D26D65"/>
    <w:rsid w:val="00D27040"/>
    <w:rsid w:val="00D2722A"/>
    <w:rsid w:val="00D27336"/>
    <w:rsid w:val="00D273D4"/>
    <w:rsid w:val="00D27529"/>
    <w:rsid w:val="00D275D8"/>
    <w:rsid w:val="00D27EED"/>
    <w:rsid w:val="00D30224"/>
    <w:rsid w:val="00D30791"/>
    <w:rsid w:val="00D3085E"/>
    <w:rsid w:val="00D309B9"/>
    <w:rsid w:val="00D310A2"/>
    <w:rsid w:val="00D31386"/>
    <w:rsid w:val="00D315F9"/>
    <w:rsid w:val="00D31BC3"/>
    <w:rsid w:val="00D327C7"/>
    <w:rsid w:val="00D3293B"/>
    <w:rsid w:val="00D32C3F"/>
    <w:rsid w:val="00D32CBE"/>
    <w:rsid w:val="00D33054"/>
    <w:rsid w:val="00D33235"/>
    <w:rsid w:val="00D3329C"/>
    <w:rsid w:val="00D3381F"/>
    <w:rsid w:val="00D33DEE"/>
    <w:rsid w:val="00D33E01"/>
    <w:rsid w:val="00D34018"/>
    <w:rsid w:val="00D34020"/>
    <w:rsid w:val="00D34118"/>
    <w:rsid w:val="00D35A72"/>
    <w:rsid w:val="00D35E4F"/>
    <w:rsid w:val="00D35FF9"/>
    <w:rsid w:val="00D363EC"/>
    <w:rsid w:val="00D368EB"/>
    <w:rsid w:val="00D36AD3"/>
    <w:rsid w:val="00D36FEA"/>
    <w:rsid w:val="00D370A1"/>
    <w:rsid w:val="00D37514"/>
    <w:rsid w:val="00D3753D"/>
    <w:rsid w:val="00D3786E"/>
    <w:rsid w:val="00D40684"/>
    <w:rsid w:val="00D40D2C"/>
    <w:rsid w:val="00D41068"/>
    <w:rsid w:val="00D41557"/>
    <w:rsid w:val="00D41716"/>
    <w:rsid w:val="00D41C98"/>
    <w:rsid w:val="00D41D7B"/>
    <w:rsid w:val="00D41EEC"/>
    <w:rsid w:val="00D42262"/>
    <w:rsid w:val="00D4235B"/>
    <w:rsid w:val="00D4238B"/>
    <w:rsid w:val="00D425C4"/>
    <w:rsid w:val="00D42949"/>
    <w:rsid w:val="00D42A6D"/>
    <w:rsid w:val="00D42EBE"/>
    <w:rsid w:val="00D432C0"/>
    <w:rsid w:val="00D434B7"/>
    <w:rsid w:val="00D43761"/>
    <w:rsid w:val="00D43876"/>
    <w:rsid w:val="00D43AC1"/>
    <w:rsid w:val="00D43AF2"/>
    <w:rsid w:val="00D44516"/>
    <w:rsid w:val="00D445B5"/>
    <w:rsid w:val="00D44E00"/>
    <w:rsid w:val="00D45C62"/>
    <w:rsid w:val="00D463BB"/>
    <w:rsid w:val="00D464D1"/>
    <w:rsid w:val="00D4689E"/>
    <w:rsid w:val="00D46A3E"/>
    <w:rsid w:val="00D46AA4"/>
    <w:rsid w:val="00D46C90"/>
    <w:rsid w:val="00D46E1B"/>
    <w:rsid w:val="00D46F48"/>
    <w:rsid w:val="00D47176"/>
    <w:rsid w:val="00D47AC8"/>
    <w:rsid w:val="00D47B01"/>
    <w:rsid w:val="00D47BF8"/>
    <w:rsid w:val="00D5005D"/>
    <w:rsid w:val="00D500CB"/>
    <w:rsid w:val="00D5032A"/>
    <w:rsid w:val="00D50406"/>
    <w:rsid w:val="00D5083B"/>
    <w:rsid w:val="00D50F6D"/>
    <w:rsid w:val="00D5119B"/>
    <w:rsid w:val="00D514B3"/>
    <w:rsid w:val="00D51568"/>
    <w:rsid w:val="00D5173E"/>
    <w:rsid w:val="00D51923"/>
    <w:rsid w:val="00D519BC"/>
    <w:rsid w:val="00D51A62"/>
    <w:rsid w:val="00D51C42"/>
    <w:rsid w:val="00D51D4C"/>
    <w:rsid w:val="00D52086"/>
    <w:rsid w:val="00D52320"/>
    <w:rsid w:val="00D53126"/>
    <w:rsid w:val="00D53258"/>
    <w:rsid w:val="00D53408"/>
    <w:rsid w:val="00D53902"/>
    <w:rsid w:val="00D53BA1"/>
    <w:rsid w:val="00D53C9A"/>
    <w:rsid w:val="00D53DB6"/>
    <w:rsid w:val="00D543B8"/>
    <w:rsid w:val="00D54948"/>
    <w:rsid w:val="00D54B97"/>
    <w:rsid w:val="00D54C17"/>
    <w:rsid w:val="00D5506C"/>
    <w:rsid w:val="00D55232"/>
    <w:rsid w:val="00D55403"/>
    <w:rsid w:val="00D55787"/>
    <w:rsid w:val="00D557D5"/>
    <w:rsid w:val="00D557F1"/>
    <w:rsid w:val="00D55EAE"/>
    <w:rsid w:val="00D56337"/>
    <w:rsid w:val="00D566BB"/>
    <w:rsid w:val="00D56841"/>
    <w:rsid w:val="00D56999"/>
    <w:rsid w:val="00D56CC4"/>
    <w:rsid w:val="00D5727D"/>
    <w:rsid w:val="00D5737E"/>
    <w:rsid w:val="00D576BA"/>
    <w:rsid w:val="00D579EB"/>
    <w:rsid w:val="00D57D6E"/>
    <w:rsid w:val="00D57F02"/>
    <w:rsid w:val="00D603D4"/>
    <w:rsid w:val="00D60552"/>
    <w:rsid w:val="00D60742"/>
    <w:rsid w:val="00D60A85"/>
    <w:rsid w:val="00D61556"/>
    <w:rsid w:val="00D61B46"/>
    <w:rsid w:val="00D61C35"/>
    <w:rsid w:val="00D62A57"/>
    <w:rsid w:val="00D62CFC"/>
    <w:rsid w:val="00D63202"/>
    <w:rsid w:val="00D633B8"/>
    <w:rsid w:val="00D63891"/>
    <w:rsid w:val="00D6401C"/>
    <w:rsid w:val="00D640ED"/>
    <w:rsid w:val="00D643DC"/>
    <w:rsid w:val="00D64AC5"/>
    <w:rsid w:val="00D64B84"/>
    <w:rsid w:val="00D65206"/>
    <w:rsid w:val="00D6523B"/>
    <w:rsid w:val="00D653C4"/>
    <w:rsid w:val="00D657CC"/>
    <w:rsid w:val="00D65E14"/>
    <w:rsid w:val="00D65E2F"/>
    <w:rsid w:val="00D65F99"/>
    <w:rsid w:val="00D66B99"/>
    <w:rsid w:val="00D66CBC"/>
    <w:rsid w:val="00D671CC"/>
    <w:rsid w:val="00D6723C"/>
    <w:rsid w:val="00D67E65"/>
    <w:rsid w:val="00D70260"/>
    <w:rsid w:val="00D70E37"/>
    <w:rsid w:val="00D712EB"/>
    <w:rsid w:val="00D7151A"/>
    <w:rsid w:val="00D717AD"/>
    <w:rsid w:val="00D7198D"/>
    <w:rsid w:val="00D71998"/>
    <w:rsid w:val="00D71B3C"/>
    <w:rsid w:val="00D71C47"/>
    <w:rsid w:val="00D72189"/>
    <w:rsid w:val="00D7226E"/>
    <w:rsid w:val="00D7231F"/>
    <w:rsid w:val="00D724CD"/>
    <w:rsid w:val="00D724E1"/>
    <w:rsid w:val="00D72BFE"/>
    <w:rsid w:val="00D72C8E"/>
    <w:rsid w:val="00D72E1D"/>
    <w:rsid w:val="00D7302E"/>
    <w:rsid w:val="00D7303A"/>
    <w:rsid w:val="00D73423"/>
    <w:rsid w:val="00D73AED"/>
    <w:rsid w:val="00D73BD5"/>
    <w:rsid w:val="00D73F63"/>
    <w:rsid w:val="00D74152"/>
    <w:rsid w:val="00D74B41"/>
    <w:rsid w:val="00D74F1A"/>
    <w:rsid w:val="00D753A3"/>
    <w:rsid w:val="00D75881"/>
    <w:rsid w:val="00D75A7D"/>
    <w:rsid w:val="00D75E46"/>
    <w:rsid w:val="00D75FD7"/>
    <w:rsid w:val="00D766D6"/>
    <w:rsid w:val="00D76785"/>
    <w:rsid w:val="00D767B7"/>
    <w:rsid w:val="00D76893"/>
    <w:rsid w:val="00D76C58"/>
    <w:rsid w:val="00D76CCF"/>
    <w:rsid w:val="00D76E8F"/>
    <w:rsid w:val="00D76FF0"/>
    <w:rsid w:val="00D7701A"/>
    <w:rsid w:val="00D77133"/>
    <w:rsid w:val="00D77494"/>
    <w:rsid w:val="00D77688"/>
    <w:rsid w:val="00D7782C"/>
    <w:rsid w:val="00D77DFC"/>
    <w:rsid w:val="00D808AF"/>
    <w:rsid w:val="00D809AE"/>
    <w:rsid w:val="00D80E65"/>
    <w:rsid w:val="00D81155"/>
    <w:rsid w:val="00D81965"/>
    <w:rsid w:val="00D81C7A"/>
    <w:rsid w:val="00D81DFF"/>
    <w:rsid w:val="00D82479"/>
    <w:rsid w:val="00D82575"/>
    <w:rsid w:val="00D8271C"/>
    <w:rsid w:val="00D827BA"/>
    <w:rsid w:val="00D82809"/>
    <w:rsid w:val="00D82816"/>
    <w:rsid w:val="00D831D7"/>
    <w:rsid w:val="00D8367D"/>
    <w:rsid w:val="00D83850"/>
    <w:rsid w:val="00D83A48"/>
    <w:rsid w:val="00D83C21"/>
    <w:rsid w:val="00D83CD4"/>
    <w:rsid w:val="00D83FCA"/>
    <w:rsid w:val="00D83FEF"/>
    <w:rsid w:val="00D843FE"/>
    <w:rsid w:val="00D846BE"/>
    <w:rsid w:val="00D84797"/>
    <w:rsid w:val="00D847AF"/>
    <w:rsid w:val="00D84D15"/>
    <w:rsid w:val="00D857DA"/>
    <w:rsid w:val="00D85B06"/>
    <w:rsid w:val="00D8618E"/>
    <w:rsid w:val="00D86315"/>
    <w:rsid w:val="00D86C99"/>
    <w:rsid w:val="00D876B9"/>
    <w:rsid w:val="00D876C6"/>
    <w:rsid w:val="00D87E47"/>
    <w:rsid w:val="00D87F35"/>
    <w:rsid w:val="00D902EA"/>
    <w:rsid w:val="00D90425"/>
    <w:rsid w:val="00D904A3"/>
    <w:rsid w:val="00D904B2"/>
    <w:rsid w:val="00D904C1"/>
    <w:rsid w:val="00D90638"/>
    <w:rsid w:val="00D90713"/>
    <w:rsid w:val="00D90755"/>
    <w:rsid w:val="00D907B4"/>
    <w:rsid w:val="00D90D54"/>
    <w:rsid w:val="00D9101E"/>
    <w:rsid w:val="00D91309"/>
    <w:rsid w:val="00D914B5"/>
    <w:rsid w:val="00D91BCF"/>
    <w:rsid w:val="00D91D54"/>
    <w:rsid w:val="00D91F46"/>
    <w:rsid w:val="00D91FC8"/>
    <w:rsid w:val="00D92112"/>
    <w:rsid w:val="00D921D8"/>
    <w:rsid w:val="00D925FD"/>
    <w:rsid w:val="00D92694"/>
    <w:rsid w:val="00D92712"/>
    <w:rsid w:val="00D92E7A"/>
    <w:rsid w:val="00D92F5E"/>
    <w:rsid w:val="00D9324F"/>
    <w:rsid w:val="00D935B8"/>
    <w:rsid w:val="00D93739"/>
    <w:rsid w:val="00D93DA9"/>
    <w:rsid w:val="00D93DEB"/>
    <w:rsid w:val="00D93E18"/>
    <w:rsid w:val="00D93F26"/>
    <w:rsid w:val="00D94160"/>
    <w:rsid w:val="00D942DC"/>
    <w:rsid w:val="00D9449A"/>
    <w:rsid w:val="00D9494C"/>
    <w:rsid w:val="00D94C35"/>
    <w:rsid w:val="00D94F7F"/>
    <w:rsid w:val="00D95BD4"/>
    <w:rsid w:val="00D95DEE"/>
    <w:rsid w:val="00D9606F"/>
    <w:rsid w:val="00D96086"/>
    <w:rsid w:val="00D964E7"/>
    <w:rsid w:val="00D96634"/>
    <w:rsid w:val="00D966E6"/>
    <w:rsid w:val="00D96A54"/>
    <w:rsid w:val="00D97025"/>
    <w:rsid w:val="00D97582"/>
    <w:rsid w:val="00D9790B"/>
    <w:rsid w:val="00D97CE0"/>
    <w:rsid w:val="00D97F4D"/>
    <w:rsid w:val="00DA00E5"/>
    <w:rsid w:val="00DA034F"/>
    <w:rsid w:val="00DA052B"/>
    <w:rsid w:val="00DA0724"/>
    <w:rsid w:val="00DA07C8"/>
    <w:rsid w:val="00DA091D"/>
    <w:rsid w:val="00DA1502"/>
    <w:rsid w:val="00DA1642"/>
    <w:rsid w:val="00DA1680"/>
    <w:rsid w:val="00DA17AA"/>
    <w:rsid w:val="00DA1D79"/>
    <w:rsid w:val="00DA1E4F"/>
    <w:rsid w:val="00DA1F63"/>
    <w:rsid w:val="00DA1FD4"/>
    <w:rsid w:val="00DA2241"/>
    <w:rsid w:val="00DA273D"/>
    <w:rsid w:val="00DA2F03"/>
    <w:rsid w:val="00DA3255"/>
    <w:rsid w:val="00DA3259"/>
    <w:rsid w:val="00DA32F3"/>
    <w:rsid w:val="00DA3C8E"/>
    <w:rsid w:val="00DA3D4D"/>
    <w:rsid w:val="00DA3D59"/>
    <w:rsid w:val="00DA3F49"/>
    <w:rsid w:val="00DA43A9"/>
    <w:rsid w:val="00DA4498"/>
    <w:rsid w:val="00DA4748"/>
    <w:rsid w:val="00DA4813"/>
    <w:rsid w:val="00DA48BC"/>
    <w:rsid w:val="00DA4B5A"/>
    <w:rsid w:val="00DA4BEE"/>
    <w:rsid w:val="00DA4D4B"/>
    <w:rsid w:val="00DA503B"/>
    <w:rsid w:val="00DA593F"/>
    <w:rsid w:val="00DA5E37"/>
    <w:rsid w:val="00DA629A"/>
    <w:rsid w:val="00DA681A"/>
    <w:rsid w:val="00DA68C1"/>
    <w:rsid w:val="00DA6B11"/>
    <w:rsid w:val="00DA6C80"/>
    <w:rsid w:val="00DA6CD8"/>
    <w:rsid w:val="00DA7055"/>
    <w:rsid w:val="00DA7568"/>
    <w:rsid w:val="00DA7675"/>
    <w:rsid w:val="00DA7774"/>
    <w:rsid w:val="00DA7C08"/>
    <w:rsid w:val="00DA7D85"/>
    <w:rsid w:val="00DA7E2F"/>
    <w:rsid w:val="00DB0144"/>
    <w:rsid w:val="00DB025E"/>
    <w:rsid w:val="00DB02DE"/>
    <w:rsid w:val="00DB0311"/>
    <w:rsid w:val="00DB07D4"/>
    <w:rsid w:val="00DB1006"/>
    <w:rsid w:val="00DB12B5"/>
    <w:rsid w:val="00DB1776"/>
    <w:rsid w:val="00DB17F9"/>
    <w:rsid w:val="00DB1D8B"/>
    <w:rsid w:val="00DB1EDB"/>
    <w:rsid w:val="00DB2C0D"/>
    <w:rsid w:val="00DB2E2E"/>
    <w:rsid w:val="00DB2FDC"/>
    <w:rsid w:val="00DB307D"/>
    <w:rsid w:val="00DB3093"/>
    <w:rsid w:val="00DB3485"/>
    <w:rsid w:val="00DB3523"/>
    <w:rsid w:val="00DB357E"/>
    <w:rsid w:val="00DB38F0"/>
    <w:rsid w:val="00DB3A84"/>
    <w:rsid w:val="00DB3CBB"/>
    <w:rsid w:val="00DB3D81"/>
    <w:rsid w:val="00DB3FCC"/>
    <w:rsid w:val="00DB4A50"/>
    <w:rsid w:val="00DB4AC5"/>
    <w:rsid w:val="00DB5203"/>
    <w:rsid w:val="00DB58A6"/>
    <w:rsid w:val="00DB5BB4"/>
    <w:rsid w:val="00DB60C0"/>
    <w:rsid w:val="00DB6827"/>
    <w:rsid w:val="00DB684C"/>
    <w:rsid w:val="00DB74FB"/>
    <w:rsid w:val="00DB75AB"/>
    <w:rsid w:val="00DB7D1C"/>
    <w:rsid w:val="00DC0095"/>
    <w:rsid w:val="00DC0212"/>
    <w:rsid w:val="00DC027B"/>
    <w:rsid w:val="00DC0ABE"/>
    <w:rsid w:val="00DC0F06"/>
    <w:rsid w:val="00DC1350"/>
    <w:rsid w:val="00DC15DB"/>
    <w:rsid w:val="00DC16E1"/>
    <w:rsid w:val="00DC1752"/>
    <w:rsid w:val="00DC2D0E"/>
    <w:rsid w:val="00DC309B"/>
    <w:rsid w:val="00DC30B2"/>
    <w:rsid w:val="00DC33EA"/>
    <w:rsid w:val="00DC3426"/>
    <w:rsid w:val="00DC3826"/>
    <w:rsid w:val="00DC3941"/>
    <w:rsid w:val="00DC3D60"/>
    <w:rsid w:val="00DC4713"/>
    <w:rsid w:val="00DC4CAF"/>
    <w:rsid w:val="00DC5527"/>
    <w:rsid w:val="00DC55A8"/>
    <w:rsid w:val="00DC55DB"/>
    <w:rsid w:val="00DC62FF"/>
    <w:rsid w:val="00DC643B"/>
    <w:rsid w:val="00DC6A13"/>
    <w:rsid w:val="00DC6C4A"/>
    <w:rsid w:val="00DC7103"/>
    <w:rsid w:val="00DC7581"/>
    <w:rsid w:val="00DC75A8"/>
    <w:rsid w:val="00DC7609"/>
    <w:rsid w:val="00DD0199"/>
    <w:rsid w:val="00DD04EE"/>
    <w:rsid w:val="00DD096D"/>
    <w:rsid w:val="00DD0BC1"/>
    <w:rsid w:val="00DD0BF6"/>
    <w:rsid w:val="00DD0E8D"/>
    <w:rsid w:val="00DD0F1D"/>
    <w:rsid w:val="00DD0FA4"/>
    <w:rsid w:val="00DD1053"/>
    <w:rsid w:val="00DD105C"/>
    <w:rsid w:val="00DD143A"/>
    <w:rsid w:val="00DD145B"/>
    <w:rsid w:val="00DD197F"/>
    <w:rsid w:val="00DD19E7"/>
    <w:rsid w:val="00DD2CAA"/>
    <w:rsid w:val="00DD2D53"/>
    <w:rsid w:val="00DD2E12"/>
    <w:rsid w:val="00DD339D"/>
    <w:rsid w:val="00DD3A93"/>
    <w:rsid w:val="00DD3F4A"/>
    <w:rsid w:val="00DD4341"/>
    <w:rsid w:val="00DD45EB"/>
    <w:rsid w:val="00DD488C"/>
    <w:rsid w:val="00DD4BA2"/>
    <w:rsid w:val="00DD500D"/>
    <w:rsid w:val="00DD52DC"/>
    <w:rsid w:val="00DD56BC"/>
    <w:rsid w:val="00DD57C6"/>
    <w:rsid w:val="00DD5B93"/>
    <w:rsid w:val="00DD5FA8"/>
    <w:rsid w:val="00DD5FED"/>
    <w:rsid w:val="00DD6094"/>
    <w:rsid w:val="00DD61C1"/>
    <w:rsid w:val="00DD62BF"/>
    <w:rsid w:val="00DD631F"/>
    <w:rsid w:val="00DD63A1"/>
    <w:rsid w:val="00DD6485"/>
    <w:rsid w:val="00DD66AD"/>
    <w:rsid w:val="00DD69A3"/>
    <w:rsid w:val="00DD69C2"/>
    <w:rsid w:val="00DD74D2"/>
    <w:rsid w:val="00DD76F5"/>
    <w:rsid w:val="00DD7983"/>
    <w:rsid w:val="00DD79F9"/>
    <w:rsid w:val="00DD7BF9"/>
    <w:rsid w:val="00DD7CB9"/>
    <w:rsid w:val="00DE04C2"/>
    <w:rsid w:val="00DE04C9"/>
    <w:rsid w:val="00DE11A8"/>
    <w:rsid w:val="00DE1502"/>
    <w:rsid w:val="00DE1C08"/>
    <w:rsid w:val="00DE1DDA"/>
    <w:rsid w:val="00DE1F77"/>
    <w:rsid w:val="00DE20D6"/>
    <w:rsid w:val="00DE21C7"/>
    <w:rsid w:val="00DE2242"/>
    <w:rsid w:val="00DE25DD"/>
    <w:rsid w:val="00DE2640"/>
    <w:rsid w:val="00DE2974"/>
    <w:rsid w:val="00DE2A3A"/>
    <w:rsid w:val="00DE2FFE"/>
    <w:rsid w:val="00DE3895"/>
    <w:rsid w:val="00DE3982"/>
    <w:rsid w:val="00DE3D3D"/>
    <w:rsid w:val="00DE4116"/>
    <w:rsid w:val="00DE437D"/>
    <w:rsid w:val="00DE43DB"/>
    <w:rsid w:val="00DE452A"/>
    <w:rsid w:val="00DE46E4"/>
    <w:rsid w:val="00DE4B0B"/>
    <w:rsid w:val="00DE4D31"/>
    <w:rsid w:val="00DE4DCA"/>
    <w:rsid w:val="00DE51BC"/>
    <w:rsid w:val="00DE545C"/>
    <w:rsid w:val="00DE5C1A"/>
    <w:rsid w:val="00DE605D"/>
    <w:rsid w:val="00DE617D"/>
    <w:rsid w:val="00DE61CF"/>
    <w:rsid w:val="00DE61E3"/>
    <w:rsid w:val="00DE626C"/>
    <w:rsid w:val="00DE6292"/>
    <w:rsid w:val="00DE6328"/>
    <w:rsid w:val="00DE657A"/>
    <w:rsid w:val="00DE6862"/>
    <w:rsid w:val="00DE6D30"/>
    <w:rsid w:val="00DE6E8A"/>
    <w:rsid w:val="00DE728C"/>
    <w:rsid w:val="00DE72F7"/>
    <w:rsid w:val="00DE7548"/>
    <w:rsid w:val="00DE7806"/>
    <w:rsid w:val="00DE7F0F"/>
    <w:rsid w:val="00DF07D7"/>
    <w:rsid w:val="00DF07E5"/>
    <w:rsid w:val="00DF08A3"/>
    <w:rsid w:val="00DF0E28"/>
    <w:rsid w:val="00DF10CB"/>
    <w:rsid w:val="00DF123D"/>
    <w:rsid w:val="00DF1912"/>
    <w:rsid w:val="00DF19AF"/>
    <w:rsid w:val="00DF2144"/>
    <w:rsid w:val="00DF2262"/>
    <w:rsid w:val="00DF2518"/>
    <w:rsid w:val="00DF268B"/>
    <w:rsid w:val="00DF2CE1"/>
    <w:rsid w:val="00DF2D82"/>
    <w:rsid w:val="00DF36F2"/>
    <w:rsid w:val="00DF3762"/>
    <w:rsid w:val="00DF3860"/>
    <w:rsid w:val="00DF3883"/>
    <w:rsid w:val="00DF3988"/>
    <w:rsid w:val="00DF4203"/>
    <w:rsid w:val="00DF429C"/>
    <w:rsid w:val="00DF4788"/>
    <w:rsid w:val="00DF48B4"/>
    <w:rsid w:val="00DF4B94"/>
    <w:rsid w:val="00DF4D38"/>
    <w:rsid w:val="00DF4E16"/>
    <w:rsid w:val="00DF5140"/>
    <w:rsid w:val="00DF56A5"/>
    <w:rsid w:val="00DF5A7C"/>
    <w:rsid w:val="00DF5AE6"/>
    <w:rsid w:val="00DF5C1B"/>
    <w:rsid w:val="00DF5CE7"/>
    <w:rsid w:val="00DF5DE1"/>
    <w:rsid w:val="00DF5E3B"/>
    <w:rsid w:val="00DF5F88"/>
    <w:rsid w:val="00DF6027"/>
    <w:rsid w:val="00DF60D8"/>
    <w:rsid w:val="00DF6381"/>
    <w:rsid w:val="00DF657E"/>
    <w:rsid w:val="00DF674D"/>
    <w:rsid w:val="00DF6ADA"/>
    <w:rsid w:val="00DF6C49"/>
    <w:rsid w:val="00DF6E70"/>
    <w:rsid w:val="00DF6F45"/>
    <w:rsid w:val="00DF6F69"/>
    <w:rsid w:val="00DF72AB"/>
    <w:rsid w:val="00DF7560"/>
    <w:rsid w:val="00DF768E"/>
    <w:rsid w:val="00DF7953"/>
    <w:rsid w:val="00DF796A"/>
    <w:rsid w:val="00DF7CE5"/>
    <w:rsid w:val="00E00025"/>
    <w:rsid w:val="00E00081"/>
    <w:rsid w:val="00E0008E"/>
    <w:rsid w:val="00E006BA"/>
    <w:rsid w:val="00E00C6F"/>
    <w:rsid w:val="00E0100E"/>
    <w:rsid w:val="00E011B9"/>
    <w:rsid w:val="00E014B5"/>
    <w:rsid w:val="00E01F4E"/>
    <w:rsid w:val="00E0201B"/>
    <w:rsid w:val="00E026A6"/>
    <w:rsid w:val="00E026D0"/>
    <w:rsid w:val="00E02B19"/>
    <w:rsid w:val="00E02C18"/>
    <w:rsid w:val="00E02CFE"/>
    <w:rsid w:val="00E02F06"/>
    <w:rsid w:val="00E02F15"/>
    <w:rsid w:val="00E031FD"/>
    <w:rsid w:val="00E03AB7"/>
    <w:rsid w:val="00E03AF2"/>
    <w:rsid w:val="00E03D7D"/>
    <w:rsid w:val="00E04540"/>
    <w:rsid w:val="00E04AE5"/>
    <w:rsid w:val="00E04DD8"/>
    <w:rsid w:val="00E05206"/>
    <w:rsid w:val="00E05BAF"/>
    <w:rsid w:val="00E05C34"/>
    <w:rsid w:val="00E05C98"/>
    <w:rsid w:val="00E05DB5"/>
    <w:rsid w:val="00E05E88"/>
    <w:rsid w:val="00E05FBB"/>
    <w:rsid w:val="00E06800"/>
    <w:rsid w:val="00E06FC6"/>
    <w:rsid w:val="00E0709D"/>
    <w:rsid w:val="00E07236"/>
    <w:rsid w:val="00E0725B"/>
    <w:rsid w:val="00E073DD"/>
    <w:rsid w:val="00E0752F"/>
    <w:rsid w:val="00E07578"/>
    <w:rsid w:val="00E077D9"/>
    <w:rsid w:val="00E07A5E"/>
    <w:rsid w:val="00E07A74"/>
    <w:rsid w:val="00E07B78"/>
    <w:rsid w:val="00E10473"/>
    <w:rsid w:val="00E1088A"/>
    <w:rsid w:val="00E10DBA"/>
    <w:rsid w:val="00E10EF6"/>
    <w:rsid w:val="00E10F56"/>
    <w:rsid w:val="00E11B64"/>
    <w:rsid w:val="00E1244D"/>
    <w:rsid w:val="00E12889"/>
    <w:rsid w:val="00E12898"/>
    <w:rsid w:val="00E12B97"/>
    <w:rsid w:val="00E12F5F"/>
    <w:rsid w:val="00E12FE2"/>
    <w:rsid w:val="00E137FD"/>
    <w:rsid w:val="00E13F03"/>
    <w:rsid w:val="00E14282"/>
    <w:rsid w:val="00E1436F"/>
    <w:rsid w:val="00E14624"/>
    <w:rsid w:val="00E14708"/>
    <w:rsid w:val="00E147B1"/>
    <w:rsid w:val="00E1505F"/>
    <w:rsid w:val="00E154AD"/>
    <w:rsid w:val="00E15C57"/>
    <w:rsid w:val="00E15CCB"/>
    <w:rsid w:val="00E15E03"/>
    <w:rsid w:val="00E16811"/>
    <w:rsid w:val="00E1689E"/>
    <w:rsid w:val="00E16CC9"/>
    <w:rsid w:val="00E16DD1"/>
    <w:rsid w:val="00E171DA"/>
    <w:rsid w:val="00E172B9"/>
    <w:rsid w:val="00E17886"/>
    <w:rsid w:val="00E17C97"/>
    <w:rsid w:val="00E17D37"/>
    <w:rsid w:val="00E20290"/>
    <w:rsid w:val="00E20AC6"/>
    <w:rsid w:val="00E20CBC"/>
    <w:rsid w:val="00E20F54"/>
    <w:rsid w:val="00E21936"/>
    <w:rsid w:val="00E21A6B"/>
    <w:rsid w:val="00E21C96"/>
    <w:rsid w:val="00E21EE1"/>
    <w:rsid w:val="00E21FA5"/>
    <w:rsid w:val="00E22272"/>
    <w:rsid w:val="00E22337"/>
    <w:rsid w:val="00E22951"/>
    <w:rsid w:val="00E22CA1"/>
    <w:rsid w:val="00E2366B"/>
    <w:rsid w:val="00E237A0"/>
    <w:rsid w:val="00E23B93"/>
    <w:rsid w:val="00E23E23"/>
    <w:rsid w:val="00E2413C"/>
    <w:rsid w:val="00E242E2"/>
    <w:rsid w:val="00E24540"/>
    <w:rsid w:val="00E24DF7"/>
    <w:rsid w:val="00E253AE"/>
    <w:rsid w:val="00E2551A"/>
    <w:rsid w:val="00E255C0"/>
    <w:rsid w:val="00E259B8"/>
    <w:rsid w:val="00E259C0"/>
    <w:rsid w:val="00E25A9E"/>
    <w:rsid w:val="00E25C5B"/>
    <w:rsid w:val="00E25DC2"/>
    <w:rsid w:val="00E25E42"/>
    <w:rsid w:val="00E2616D"/>
    <w:rsid w:val="00E2624F"/>
    <w:rsid w:val="00E26504"/>
    <w:rsid w:val="00E26953"/>
    <w:rsid w:val="00E26D44"/>
    <w:rsid w:val="00E26D59"/>
    <w:rsid w:val="00E26FCD"/>
    <w:rsid w:val="00E27649"/>
    <w:rsid w:val="00E30033"/>
    <w:rsid w:val="00E30098"/>
    <w:rsid w:val="00E304A8"/>
    <w:rsid w:val="00E309C9"/>
    <w:rsid w:val="00E30B84"/>
    <w:rsid w:val="00E30CAA"/>
    <w:rsid w:val="00E31244"/>
    <w:rsid w:val="00E31397"/>
    <w:rsid w:val="00E31476"/>
    <w:rsid w:val="00E31483"/>
    <w:rsid w:val="00E31815"/>
    <w:rsid w:val="00E31BF5"/>
    <w:rsid w:val="00E31C3D"/>
    <w:rsid w:val="00E31DFF"/>
    <w:rsid w:val="00E32225"/>
    <w:rsid w:val="00E32799"/>
    <w:rsid w:val="00E32873"/>
    <w:rsid w:val="00E32958"/>
    <w:rsid w:val="00E32A43"/>
    <w:rsid w:val="00E32D24"/>
    <w:rsid w:val="00E32F75"/>
    <w:rsid w:val="00E33571"/>
    <w:rsid w:val="00E3358F"/>
    <w:rsid w:val="00E33A35"/>
    <w:rsid w:val="00E33B76"/>
    <w:rsid w:val="00E33C38"/>
    <w:rsid w:val="00E33E60"/>
    <w:rsid w:val="00E33F19"/>
    <w:rsid w:val="00E34037"/>
    <w:rsid w:val="00E34165"/>
    <w:rsid w:val="00E34795"/>
    <w:rsid w:val="00E34A23"/>
    <w:rsid w:val="00E34AC3"/>
    <w:rsid w:val="00E34DCC"/>
    <w:rsid w:val="00E350FD"/>
    <w:rsid w:val="00E35B03"/>
    <w:rsid w:val="00E35D04"/>
    <w:rsid w:val="00E35D59"/>
    <w:rsid w:val="00E35DE8"/>
    <w:rsid w:val="00E36052"/>
    <w:rsid w:val="00E364E5"/>
    <w:rsid w:val="00E367F1"/>
    <w:rsid w:val="00E36A7F"/>
    <w:rsid w:val="00E36F4F"/>
    <w:rsid w:val="00E372B2"/>
    <w:rsid w:val="00E37385"/>
    <w:rsid w:val="00E3763A"/>
    <w:rsid w:val="00E378D0"/>
    <w:rsid w:val="00E37EFF"/>
    <w:rsid w:val="00E4005B"/>
    <w:rsid w:val="00E4049C"/>
    <w:rsid w:val="00E405B7"/>
    <w:rsid w:val="00E4091D"/>
    <w:rsid w:val="00E40ACF"/>
    <w:rsid w:val="00E40CA7"/>
    <w:rsid w:val="00E411DF"/>
    <w:rsid w:val="00E4149F"/>
    <w:rsid w:val="00E41E6B"/>
    <w:rsid w:val="00E41EFF"/>
    <w:rsid w:val="00E4263C"/>
    <w:rsid w:val="00E427D4"/>
    <w:rsid w:val="00E431BF"/>
    <w:rsid w:val="00E4328B"/>
    <w:rsid w:val="00E43305"/>
    <w:rsid w:val="00E43406"/>
    <w:rsid w:val="00E43A66"/>
    <w:rsid w:val="00E43DA6"/>
    <w:rsid w:val="00E43F59"/>
    <w:rsid w:val="00E43FF4"/>
    <w:rsid w:val="00E44051"/>
    <w:rsid w:val="00E44096"/>
    <w:rsid w:val="00E44384"/>
    <w:rsid w:val="00E44881"/>
    <w:rsid w:val="00E448E9"/>
    <w:rsid w:val="00E44C0F"/>
    <w:rsid w:val="00E44E5F"/>
    <w:rsid w:val="00E450B6"/>
    <w:rsid w:val="00E45AF0"/>
    <w:rsid w:val="00E46415"/>
    <w:rsid w:val="00E464CB"/>
    <w:rsid w:val="00E46538"/>
    <w:rsid w:val="00E46691"/>
    <w:rsid w:val="00E46703"/>
    <w:rsid w:val="00E46848"/>
    <w:rsid w:val="00E46B47"/>
    <w:rsid w:val="00E46D53"/>
    <w:rsid w:val="00E46DD2"/>
    <w:rsid w:val="00E4700B"/>
    <w:rsid w:val="00E47432"/>
    <w:rsid w:val="00E47AAC"/>
    <w:rsid w:val="00E47BF6"/>
    <w:rsid w:val="00E47C2B"/>
    <w:rsid w:val="00E5001A"/>
    <w:rsid w:val="00E501E8"/>
    <w:rsid w:val="00E50429"/>
    <w:rsid w:val="00E5046C"/>
    <w:rsid w:val="00E50898"/>
    <w:rsid w:val="00E50AB7"/>
    <w:rsid w:val="00E50C45"/>
    <w:rsid w:val="00E50C50"/>
    <w:rsid w:val="00E50DA7"/>
    <w:rsid w:val="00E513D3"/>
    <w:rsid w:val="00E51424"/>
    <w:rsid w:val="00E51968"/>
    <w:rsid w:val="00E51C95"/>
    <w:rsid w:val="00E51CB9"/>
    <w:rsid w:val="00E51F2E"/>
    <w:rsid w:val="00E523F8"/>
    <w:rsid w:val="00E530F9"/>
    <w:rsid w:val="00E53647"/>
    <w:rsid w:val="00E5368B"/>
    <w:rsid w:val="00E53763"/>
    <w:rsid w:val="00E5449F"/>
    <w:rsid w:val="00E548CD"/>
    <w:rsid w:val="00E549F0"/>
    <w:rsid w:val="00E54C8B"/>
    <w:rsid w:val="00E54D33"/>
    <w:rsid w:val="00E54D8D"/>
    <w:rsid w:val="00E54EC8"/>
    <w:rsid w:val="00E55729"/>
    <w:rsid w:val="00E557BC"/>
    <w:rsid w:val="00E55B81"/>
    <w:rsid w:val="00E55E21"/>
    <w:rsid w:val="00E55F18"/>
    <w:rsid w:val="00E56049"/>
    <w:rsid w:val="00E56769"/>
    <w:rsid w:val="00E56942"/>
    <w:rsid w:val="00E56EE8"/>
    <w:rsid w:val="00E57126"/>
    <w:rsid w:val="00E573E9"/>
    <w:rsid w:val="00E5764D"/>
    <w:rsid w:val="00E57A88"/>
    <w:rsid w:val="00E57CC0"/>
    <w:rsid w:val="00E57E71"/>
    <w:rsid w:val="00E6003D"/>
    <w:rsid w:val="00E6007B"/>
    <w:rsid w:val="00E61389"/>
    <w:rsid w:val="00E61621"/>
    <w:rsid w:val="00E6194C"/>
    <w:rsid w:val="00E61CDC"/>
    <w:rsid w:val="00E61DE0"/>
    <w:rsid w:val="00E61E59"/>
    <w:rsid w:val="00E61EDC"/>
    <w:rsid w:val="00E62496"/>
    <w:rsid w:val="00E624F3"/>
    <w:rsid w:val="00E6255E"/>
    <w:rsid w:val="00E62604"/>
    <w:rsid w:val="00E62AF9"/>
    <w:rsid w:val="00E62EBD"/>
    <w:rsid w:val="00E635E1"/>
    <w:rsid w:val="00E6382A"/>
    <w:rsid w:val="00E63872"/>
    <w:rsid w:val="00E63D92"/>
    <w:rsid w:val="00E63E11"/>
    <w:rsid w:val="00E63EAD"/>
    <w:rsid w:val="00E64302"/>
    <w:rsid w:val="00E648E1"/>
    <w:rsid w:val="00E64CA8"/>
    <w:rsid w:val="00E64F40"/>
    <w:rsid w:val="00E65074"/>
    <w:rsid w:val="00E6535B"/>
    <w:rsid w:val="00E65384"/>
    <w:rsid w:val="00E654E6"/>
    <w:rsid w:val="00E65567"/>
    <w:rsid w:val="00E6579C"/>
    <w:rsid w:val="00E65C6C"/>
    <w:rsid w:val="00E65E64"/>
    <w:rsid w:val="00E65F8D"/>
    <w:rsid w:val="00E66195"/>
    <w:rsid w:val="00E6634A"/>
    <w:rsid w:val="00E6691D"/>
    <w:rsid w:val="00E66A62"/>
    <w:rsid w:val="00E66EB6"/>
    <w:rsid w:val="00E673B9"/>
    <w:rsid w:val="00E6757F"/>
    <w:rsid w:val="00E67643"/>
    <w:rsid w:val="00E67754"/>
    <w:rsid w:val="00E67CEF"/>
    <w:rsid w:val="00E67E44"/>
    <w:rsid w:val="00E7038F"/>
    <w:rsid w:val="00E70CC7"/>
    <w:rsid w:val="00E71142"/>
    <w:rsid w:val="00E712FC"/>
    <w:rsid w:val="00E71867"/>
    <w:rsid w:val="00E718F0"/>
    <w:rsid w:val="00E7197D"/>
    <w:rsid w:val="00E71DBA"/>
    <w:rsid w:val="00E72D74"/>
    <w:rsid w:val="00E72EC5"/>
    <w:rsid w:val="00E73113"/>
    <w:rsid w:val="00E73134"/>
    <w:rsid w:val="00E73302"/>
    <w:rsid w:val="00E734BB"/>
    <w:rsid w:val="00E7357D"/>
    <w:rsid w:val="00E735F8"/>
    <w:rsid w:val="00E7380D"/>
    <w:rsid w:val="00E739BC"/>
    <w:rsid w:val="00E73ABE"/>
    <w:rsid w:val="00E73E41"/>
    <w:rsid w:val="00E7406E"/>
    <w:rsid w:val="00E74097"/>
    <w:rsid w:val="00E74112"/>
    <w:rsid w:val="00E74120"/>
    <w:rsid w:val="00E7417F"/>
    <w:rsid w:val="00E74691"/>
    <w:rsid w:val="00E74912"/>
    <w:rsid w:val="00E74B3C"/>
    <w:rsid w:val="00E74BA2"/>
    <w:rsid w:val="00E74DE0"/>
    <w:rsid w:val="00E74FF0"/>
    <w:rsid w:val="00E75055"/>
    <w:rsid w:val="00E7574A"/>
    <w:rsid w:val="00E75A5B"/>
    <w:rsid w:val="00E75B43"/>
    <w:rsid w:val="00E75C41"/>
    <w:rsid w:val="00E75DA8"/>
    <w:rsid w:val="00E7639B"/>
    <w:rsid w:val="00E763FF"/>
    <w:rsid w:val="00E766FA"/>
    <w:rsid w:val="00E76808"/>
    <w:rsid w:val="00E77380"/>
    <w:rsid w:val="00E80160"/>
    <w:rsid w:val="00E80299"/>
    <w:rsid w:val="00E80B36"/>
    <w:rsid w:val="00E8168B"/>
    <w:rsid w:val="00E8179D"/>
    <w:rsid w:val="00E81845"/>
    <w:rsid w:val="00E81940"/>
    <w:rsid w:val="00E81B44"/>
    <w:rsid w:val="00E81C2F"/>
    <w:rsid w:val="00E824D3"/>
    <w:rsid w:val="00E82851"/>
    <w:rsid w:val="00E82AC6"/>
    <w:rsid w:val="00E8301C"/>
    <w:rsid w:val="00E8337E"/>
    <w:rsid w:val="00E83540"/>
    <w:rsid w:val="00E837B5"/>
    <w:rsid w:val="00E83D3B"/>
    <w:rsid w:val="00E83E5E"/>
    <w:rsid w:val="00E83F80"/>
    <w:rsid w:val="00E840C3"/>
    <w:rsid w:val="00E8425A"/>
    <w:rsid w:val="00E84293"/>
    <w:rsid w:val="00E842B3"/>
    <w:rsid w:val="00E848E3"/>
    <w:rsid w:val="00E848F9"/>
    <w:rsid w:val="00E8503B"/>
    <w:rsid w:val="00E85CB1"/>
    <w:rsid w:val="00E867C9"/>
    <w:rsid w:val="00E867D5"/>
    <w:rsid w:val="00E86BFF"/>
    <w:rsid w:val="00E87168"/>
    <w:rsid w:val="00E872A3"/>
    <w:rsid w:val="00E872DB"/>
    <w:rsid w:val="00E873FC"/>
    <w:rsid w:val="00E87CE2"/>
    <w:rsid w:val="00E87EB8"/>
    <w:rsid w:val="00E90623"/>
    <w:rsid w:val="00E90995"/>
    <w:rsid w:val="00E90AB7"/>
    <w:rsid w:val="00E90C61"/>
    <w:rsid w:val="00E91439"/>
    <w:rsid w:val="00E91699"/>
    <w:rsid w:val="00E9191A"/>
    <w:rsid w:val="00E91D57"/>
    <w:rsid w:val="00E91D63"/>
    <w:rsid w:val="00E91EE1"/>
    <w:rsid w:val="00E91EED"/>
    <w:rsid w:val="00E92054"/>
    <w:rsid w:val="00E9208E"/>
    <w:rsid w:val="00E923A8"/>
    <w:rsid w:val="00E92890"/>
    <w:rsid w:val="00E929A9"/>
    <w:rsid w:val="00E92CE3"/>
    <w:rsid w:val="00E92EB7"/>
    <w:rsid w:val="00E934FC"/>
    <w:rsid w:val="00E936FE"/>
    <w:rsid w:val="00E93B0C"/>
    <w:rsid w:val="00E94190"/>
    <w:rsid w:val="00E943D8"/>
    <w:rsid w:val="00E94677"/>
    <w:rsid w:val="00E94A0C"/>
    <w:rsid w:val="00E954F1"/>
    <w:rsid w:val="00E95A71"/>
    <w:rsid w:val="00E95AB9"/>
    <w:rsid w:val="00E95C4B"/>
    <w:rsid w:val="00E95E04"/>
    <w:rsid w:val="00E9610B"/>
    <w:rsid w:val="00E963B3"/>
    <w:rsid w:val="00E965ED"/>
    <w:rsid w:val="00E96A89"/>
    <w:rsid w:val="00E96BBB"/>
    <w:rsid w:val="00E9721A"/>
    <w:rsid w:val="00E973E3"/>
    <w:rsid w:val="00E97800"/>
    <w:rsid w:val="00E97A69"/>
    <w:rsid w:val="00E97F2C"/>
    <w:rsid w:val="00EA0291"/>
    <w:rsid w:val="00EA09B0"/>
    <w:rsid w:val="00EA0A13"/>
    <w:rsid w:val="00EA0BA4"/>
    <w:rsid w:val="00EA0E21"/>
    <w:rsid w:val="00EA1352"/>
    <w:rsid w:val="00EA185E"/>
    <w:rsid w:val="00EA1A24"/>
    <w:rsid w:val="00EA28D1"/>
    <w:rsid w:val="00EA294E"/>
    <w:rsid w:val="00EA2B1B"/>
    <w:rsid w:val="00EA358D"/>
    <w:rsid w:val="00EA38FB"/>
    <w:rsid w:val="00EA39A7"/>
    <w:rsid w:val="00EA3B8E"/>
    <w:rsid w:val="00EA3BCE"/>
    <w:rsid w:val="00EA3CC5"/>
    <w:rsid w:val="00EA4142"/>
    <w:rsid w:val="00EA44C0"/>
    <w:rsid w:val="00EA459C"/>
    <w:rsid w:val="00EA492B"/>
    <w:rsid w:val="00EA4B99"/>
    <w:rsid w:val="00EA4BC0"/>
    <w:rsid w:val="00EA4E1A"/>
    <w:rsid w:val="00EA4E71"/>
    <w:rsid w:val="00EA4EA8"/>
    <w:rsid w:val="00EA4F19"/>
    <w:rsid w:val="00EA5323"/>
    <w:rsid w:val="00EA53F1"/>
    <w:rsid w:val="00EA60AC"/>
    <w:rsid w:val="00EA629E"/>
    <w:rsid w:val="00EA688B"/>
    <w:rsid w:val="00EA6D35"/>
    <w:rsid w:val="00EA6D52"/>
    <w:rsid w:val="00EA6DBD"/>
    <w:rsid w:val="00EA7124"/>
    <w:rsid w:val="00EA7460"/>
    <w:rsid w:val="00EA7884"/>
    <w:rsid w:val="00EA79B1"/>
    <w:rsid w:val="00EA79C6"/>
    <w:rsid w:val="00EA7AB2"/>
    <w:rsid w:val="00EA7AFD"/>
    <w:rsid w:val="00EA7C4C"/>
    <w:rsid w:val="00EA7D3C"/>
    <w:rsid w:val="00EA7DFD"/>
    <w:rsid w:val="00EB0440"/>
    <w:rsid w:val="00EB073B"/>
    <w:rsid w:val="00EB0D8C"/>
    <w:rsid w:val="00EB1B1A"/>
    <w:rsid w:val="00EB1BFA"/>
    <w:rsid w:val="00EB1C02"/>
    <w:rsid w:val="00EB1C0F"/>
    <w:rsid w:val="00EB2110"/>
    <w:rsid w:val="00EB26FF"/>
    <w:rsid w:val="00EB2894"/>
    <w:rsid w:val="00EB2B84"/>
    <w:rsid w:val="00EB354F"/>
    <w:rsid w:val="00EB3728"/>
    <w:rsid w:val="00EB3869"/>
    <w:rsid w:val="00EB39E1"/>
    <w:rsid w:val="00EB3BC9"/>
    <w:rsid w:val="00EB3C47"/>
    <w:rsid w:val="00EB3C8F"/>
    <w:rsid w:val="00EB4062"/>
    <w:rsid w:val="00EB4855"/>
    <w:rsid w:val="00EB4866"/>
    <w:rsid w:val="00EB4B93"/>
    <w:rsid w:val="00EB4BD7"/>
    <w:rsid w:val="00EB4E92"/>
    <w:rsid w:val="00EB4F4E"/>
    <w:rsid w:val="00EB5115"/>
    <w:rsid w:val="00EB53A0"/>
    <w:rsid w:val="00EB54F0"/>
    <w:rsid w:val="00EB5B88"/>
    <w:rsid w:val="00EB5C4C"/>
    <w:rsid w:val="00EB62A5"/>
    <w:rsid w:val="00EB62AC"/>
    <w:rsid w:val="00EB67D2"/>
    <w:rsid w:val="00EB69DB"/>
    <w:rsid w:val="00EB69E3"/>
    <w:rsid w:val="00EB6DCA"/>
    <w:rsid w:val="00EB75B3"/>
    <w:rsid w:val="00EB7660"/>
    <w:rsid w:val="00EB78FD"/>
    <w:rsid w:val="00EB7CFE"/>
    <w:rsid w:val="00EB7E80"/>
    <w:rsid w:val="00EB7ECE"/>
    <w:rsid w:val="00EB7FC1"/>
    <w:rsid w:val="00EC0093"/>
    <w:rsid w:val="00EC0732"/>
    <w:rsid w:val="00EC0DA9"/>
    <w:rsid w:val="00EC0F7C"/>
    <w:rsid w:val="00EC11FD"/>
    <w:rsid w:val="00EC18FB"/>
    <w:rsid w:val="00EC19FD"/>
    <w:rsid w:val="00EC1E00"/>
    <w:rsid w:val="00EC23EB"/>
    <w:rsid w:val="00EC266F"/>
    <w:rsid w:val="00EC26E7"/>
    <w:rsid w:val="00EC273C"/>
    <w:rsid w:val="00EC2798"/>
    <w:rsid w:val="00EC2874"/>
    <w:rsid w:val="00EC29D4"/>
    <w:rsid w:val="00EC32A2"/>
    <w:rsid w:val="00EC3B77"/>
    <w:rsid w:val="00EC4013"/>
    <w:rsid w:val="00EC4480"/>
    <w:rsid w:val="00EC44FF"/>
    <w:rsid w:val="00EC4E2C"/>
    <w:rsid w:val="00EC4F47"/>
    <w:rsid w:val="00EC53F7"/>
    <w:rsid w:val="00EC58EA"/>
    <w:rsid w:val="00EC59CF"/>
    <w:rsid w:val="00EC5BC1"/>
    <w:rsid w:val="00EC5D63"/>
    <w:rsid w:val="00EC5D8D"/>
    <w:rsid w:val="00EC6222"/>
    <w:rsid w:val="00EC63B7"/>
    <w:rsid w:val="00EC652F"/>
    <w:rsid w:val="00EC6CDE"/>
    <w:rsid w:val="00EC6E36"/>
    <w:rsid w:val="00EC73A4"/>
    <w:rsid w:val="00EC7448"/>
    <w:rsid w:val="00EC77D9"/>
    <w:rsid w:val="00EC7A0A"/>
    <w:rsid w:val="00EC7D6D"/>
    <w:rsid w:val="00ED019E"/>
    <w:rsid w:val="00ED01D7"/>
    <w:rsid w:val="00ED01E7"/>
    <w:rsid w:val="00ED0599"/>
    <w:rsid w:val="00ED0D65"/>
    <w:rsid w:val="00ED0F31"/>
    <w:rsid w:val="00ED14F6"/>
    <w:rsid w:val="00ED1721"/>
    <w:rsid w:val="00ED1A5B"/>
    <w:rsid w:val="00ED1E57"/>
    <w:rsid w:val="00ED2473"/>
    <w:rsid w:val="00ED24F2"/>
    <w:rsid w:val="00ED2B71"/>
    <w:rsid w:val="00ED2F6D"/>
    <w:rsid w:val="00ED30AE"/>
    <w:rsid w:val="00ED31DC"/>
    <w:rsid w:val="00ED321E"/>
    <w:rsid w:val="00ED356D"/>
    <w:rsid w:val="00ED3B01"/>
    <w:rsid w:val="00ED3C64"/>
    <w:rsid w:val="00ED3E62"/>
    <w:rsid w:val="00ED40DC"/>
    <w:rsid w:val="00ED4636"/>
    <w:rsid w:val="00ED48D5"/>
    <w:rsid w:val="00ED4B59"/>
    <w:rsid w:val="00ED4D5C"/>
    <w:rsid w:val="00ED56B9"/>
    <w:rsid w:val="00ED5901"/>
    <w:rsid w:val="00ED59E9"/>
    <w:rsid w:val="00ED5CA6"/>
    <w:rsid w:val="00ED6182"/>
    <w:rsid w:val="00ED6D1A"/>
    <w:rsid w:val="00ED76AB"/>
    <w:rsid w:val="00ED7CB5"/>
    <w:rsid w:val="00ED7DAD"/>
    <w:rsid w:val="00EE011E"/>
    <w:rsid w:val="00EE0159"/>
    <w:rsid w:val="00EE018B"/>
    <w:rsid w:val="00EE0C21"/>
    <w:rsid w:val="00EE124F"/>
    <w:rsid w:val="00EE12DE"/>
    <w:rsid w:val="00EE1342"/>
    <w:rsid w:val="00EE14F7"/>
    <w:rsid w:val="00EE15FB"/>
    <w:rsid w:val="00EE1740"/>
    <w:rsid w:val="00EE1877"/>
    <w:rsid w:val="00EE19B5"/>
    <w:rsid w:val="00EE1FF3"/>
    <w:rsid w:val="00EE215D"/>
    <w:rsid w:val="00EE229B"/>
    <w:rsid w:val="00EE2AB7"/>
    <w:rsid w:val="00EE2DFE"/>
    <w:rsid w:val="00EE2E61"/>
    <w:rsid w:val="00EE31F2"/>
    <w:rsid w:val="00EE3940"/>
    <w:rsid w:val="00EE3B0E"/>
    <w:rsid w:val="00EE3CCE"/>
    <w:rsid w:val="00EE3DA7"/>
    <w:rsid w:val="00EE4278"/>
    <w:rsid w:val="00EE481F"/>
    <w:rsid w:val="00EE489A"/>
    <w:rsid w:val="00EE504B"/>
    <w:rsid w:val="00EE50B9"/>
    <w:rsid w:val="00EE5416"/>
    <w:rsid w:val="00EE547A"/>
    <w:rsid w:val="00EE564D"/>
    <w:rsid w:val="00EE5E00"/>
    <w:rsid w:val="00EE61A0"/>
    <w:rsid w:val="00EE6906"/>
    <w:rsid w:val="00EE6B04"/>
    <w:rsid w:val="00EE7854"/>
    <w:rsid w:val="00EE78DB"/>
    <w:rsid w:val="00EE7E35"/>
    <w:rsid w:val="00EF0166"/>
    <w:rsid w:val="00EF02A4"/>
    <w:rsid w:val="00EF0562"/>
    <w:rsid w:val="00EF05A9"/>
    <w:rsid w:val="00EF0730"/>
    <w:rsid w:val="00EF0BD3"/>
    <w:rsid w:val="00EF0BEF"/>
    <w:rsid w:val="00EF0D18"/>
    <w:rsid w:val="00EF1353"/>
    <w:rsid w:val="00EF142C"/>
    <w:rsid w:val="00EF146D"/>
    <w:rsid w:val="00EF1591"/>
    <w:rsid w:val="00EF1666"/>
    <w:rsid w:val="00EF1B2E"/>
    <w:rsid w:val="00EF1F11"/>
    <w:rsid w:val="00EF2022"/>
    <w:rsid w:val="00EF21F8"/>
    <w:rsid w:val="00EF2324"/>
    <w:rsid w:val="00EF2697"/>
    <w:rsid w:val="00EF27C0"/>
    <w:rsid w:val="00EF334F"/>
    <w:rsid w:val="00EF3637"/>
    <w:rsid w:val="00EF39F4"/>
    <w:rsid w:val="00EF3F5F"/>
    <w:rsid w:val="00EF4363"/>
    <w:rsid w:val="00EF4469"/>
    <w:rsid w:val="00EF4767"/>
    <w:rsid w:val="00EF4DD3"/>
    <w:rsid w:val="00EF4EF7"/>
    <w:rsid w:val="00EF51A7"/>
    <w:rsid w:val="00EF52C1"/>
    <w:rsid w:val="00EF545A"/>
    <w:rsid w:val="00EF55E8"/>
    <w:rsid w:val="00EF56B7"/>
    <w:rsid w:val="00EF5C03"/>
    <w:rsid w:val="00EF653F"/>
    <w:rsid w:val="00EF6705"/>
    <w:rsid w:val="00EF6952"/>
    <w:rsid w:val="00EF6FD7"/>
    <w:rsid w:val="00EF70A5"/>
    <w:rsid w:val="00EF728B"/>
    <w:rsid w:val="00EF73DA"/>
    <w:rsid w:val="00EF7573"/>
    <w:rsid w:val="00EF77F9"/>
    <w:rsid w:val="00EF7A43"/>
    <w:rsid w:val="00F000DA"/>
    <w:rsid w:val="00F0013F"/>
    <w:rsid w:val="00F006D5"/>
    <w:rsid w:val="00F00C54"/>
    <w:rsid w:val="00F00D85"/>
    <w:rsid w:val="00F0102B"/>
    <w:rsid w:val="00F0112F"/>
    <w:rsid w:val="00F01489"/>
    <w:rsid w:val="00F01D09"/>
    <w:rsid w:val="00F02191"/>
    <w:rsid w:val="00F0248D"/>
    <w:rsid w:val="00F0251A"/>
    <w:rsid w:val="00F025A7"/>
    <w:rsid w:val="00F0265D"/>
    <w:rsid w:val="00F02999"/>
    <w:rsid w:val="00F02AB8"/>
    <w:rsid w:val="00F02BDF"/>
    <w:rsid w:val="00F02EF9"/>
    <w:rsid w:val="00F03115"/>
    <w:rsid w:val="00F034E6"/>
    <w:rsid w:val="00F03944"/>
    <w:rsid w:val="00F03BE0"/>
    <w:rsid w:val="00F03E67"/>
    <w:rsid w:val="00F04221"/>
    <w:rsid w:val="00F046F6"/>
    <w:rsid w:val="00F04725"/>
    <w:rsid w:val="00F049CD"/>
    <w:rsid w:val="00F049FD"/>
    <w:rsid w:val="00F04FE3"/>
    <w:rsid w:val="00F0502B"/>
    <w:rsid w:val="00F051C4"/>
    <w:rsid w:val="00F055CC"/>
    <w:rsid w:val="00F058F7"/>
    <w:rsid w:val="00F05A04"/>
    <w:rsid w:val="00F05C8D"/>
    <w:rsid w:val="00F05D09"/>
    <w:rsid w:val="00F05DA9"/>
    <w:rsid w:val="00F05DCF"/>
    <w:rsid w:val="00F05F38"/>
    <w:rsid w:val="00F05FDE"/>
    <w:rsid w:val="00F06232"/>
    <w:rsid w:val="00F066B6"/>
    <w:rsid w:val="00F067D7"/>
    <w:rsid w:val="00F06E70"/>
    <w:rsid w:val="00F06E9C"/>
    <w:rsid w:val="00F06F49"/>
    <w:rsid w:val="00F07043"/>
    <w:rsid w:val="00F07462"/>
    <w:rsid w:val="00F079CC"/>
    <w:rsid w:val="00F07CFF"/>
    <w:rsid w:val="00F07E2F"/>
    <w:rsid w:val="00F1009D"/>
    <w:rsid w:val="00F10201"/>
    <w:rsid w:val="00F105B5"/>
    <w:rsid w:val="00F10AC3"/>
    <w:rsid w:val="00F10CE9"/>
    <w:rsid w:val="00F10D00"/>
    <w:rsid w:val="00F10E73"/>
    <w:rsid w:val="00F11144"/>
    <w:rsid w:val="00F116DA"/>
    <w:rsid w:val="00F11CA3"/>
    <w:rsid w:val="00F123E5"/>
    <w:rsid w:val="00F129C2"/>
    <w:rsid w:val="00F12B79"/>
    <w:rsid w:val="00F12CA1"/>
    <w:rsid w:val="00F12E7A"/>
    <w:rsid w:val="00F13025"/>
    <w:rsid w:val="00F1372C"/>
    <w:rsid w:val="00F138E6"/>
    <w:rsid w:val="00F1398D"/>
    <w:rsid w:val="00F13A20"/>
    <w:rsid w:val="00F13E66"/>
    <w:rsid w:val="00F1408E"/>
    <w:rsid w:val="00F143EF"/>
    <w:rsid w:val="00F14509"/>
    <w:rsid w:val="00F145EF"/>
    <w:rsid w:val="00F148B7"/>
    <w:rsid w:val="00F14C20"/>
    <w:rsid w:val="00F152A3"/>
    <w:rsid w:val="00F158C9"/>
    <w:rsid w:val="00F15EF0"/>
    <w:rsid w:val="00F15FA1"/>
    <w:rsid w:val="00F1610F"/>
    <w:rsid w:val="00F16219"/>
    <w:rsid w:val="00F16334"/>
    <w:rsid w:val="00F16854"/>
    <w:rsid w:val="00F170C2"/>
    <w:rsid w:val="00F17236"/>
    <w:rsid w:val="00F1724C"/>
    <w:rsid w:val="00F1727B"/>
    <w:rsid w:val="00F177B3"/>
    <w:rsid w:val="00F1786E"/>
    <w:rsid w:val="00F17992"/>
    <w:rsid w:val="00F17DBE"/>
    <w:rsid w:val="00F17F63"/>
    <w:rsid w:val="00F20385"/>
    <w:rsid w:val="00F20C7B"/>
    <w:rsid w:val="00F20F23"/>
    <w:rsid w:val="00F20FE7"/>
    <w:rsid w:val="00F21043"/>
    <w:rsid w:val="00F213A1"/>
    <w:rsid w:val="00F2184F"/>
    <w:rsid w:val="00F21F81"/>
    <w:rsid w:val="00F2244B"/>
    <w:rsid w:val="00F22454"/>
    <w:rsid w:val="00F22551"/>
    <w:rsid w:val="00F22A50"/>
    <w:rsid w:val="00F22B9B"/>
    <w:rsid w:val="00F22C00"/>
    <w:rsid w:val="00F22F77"/>
    <w:rsid w:val="00F2324F"/>
    <w:rsid w:val="00F235FD"/>
    <w:rsid w:val="00F236BB"/>
    <w:rsid w:val="00F236F0"/>
    <w:rsid w:val="00F239C2"/>
    <w:rsid w:val="00F23AEB"/>
    <w:rsid w:val="00F24338"/>
    <w:rsid w:val="00F248E2"/>
    <w:rsid w:val="00F24AFB"/>
    <w:rsid w:val="00F24CBF"/>
    <w:rsid w:val="00F25B56"/>
    <w:rsid w:val="00F25C5B"/>
    <w:rsid w:val="00F25EA9"/>
    <w:rsid w:val="00F25EEC"/>
    <w:rsid w:val="00F25FA9"/>
    <w:rsid w:val="00F26237"/>
    <w:rsid w:val="00F264FE"/>
    <w:rsid w:val="00F269ED"/>
    <w:rsid w:val="00F26CBE"/>
    <w:rsid w:val="00F26DB9"/>
    <w:rsid w:val="00F27068"/>
    <w:rsid w:val="00F273A4"/>
    <w:rsid w:val="00F27512"/>
    <w:rsid w:val="00F27800"/>
    <w:rsid w:val="00F27AD2"/>
    <w:rsid w:val="00F27AD3"/>
    <w:rsid w:val="00F27CFB"/>
    <w:rsid w:val="00F305A2"/>
    <w:rsid w:val="00F306F1"/>
    <w:rsid w:val="00F3087B"/>
    <w:rsid w:val="00F30926"/>
    <w:rsid w:val="00F30A24"/>
    <w:rsid w:val="00F30AA6"/>
    <w:rsid w:val="00F30C4A"/>
    <w:rsid w:val="00F315C4"/>
    <w:rsid w:val="00F32058"/>
    <w:rsid w:val="00F320FF"/>
    <w:rsid w:val="00F32170"/>
    <w:rsid w:val="00F32245"/>
    <w:rsid w:val="00F3236D"/>
    <w:rsid w:val="00F325B0"/>
    <w:rsid w:val="00F32635"/>
    <w:rsid w:val="00F329C1"/>
    <w:rsid w:val="00F32A4E"/>
    <w:rsid w:val="00F32F8F"/>
    <w:rsid w:val="00F3316A"/>
    <w:rsid w:val="00F331F5"/>
    <w:rsid w:val="00F33239"/>
    <w:rsid w:val="00F3374E"/>
    <w:rsid w:val="00F33E83"/>
    <w:rsid w:val="00F34391"/>
    <w:rsid w:val="00F345C8"/>
    <w:rsid w:val="00F34848"/>
    <w:rsid w:val="00F349E8"/>
    <w:rsid w:val="00F34A1C"/>
    <w:rsid w:val="00F34C32"/>
    <w:rsid w:val="00F34EAA"/>
    <w:rsid w:val="00F34FB8"/>
    <w:rsid w:val="00F350D0"/>
    <w:rsid w:val="00F352EF"/>
    <w:rsid w:val="00F3530B"/>
    <w:rsid w:val="00F35738"/>
    <w:rsid w:val="00F35772"/>
    <w:rsid w:val="00F359F9"/>
    <w:rsid w:val="00F35AE2"/>
    <w:rsid w:val="00F35B3B"/>
    <w:rsid w:val="00F35F56"/>
    <w:rsid w:val="00F36439"/>
    <w:rsid w:val="00F3683F"/>
    <w:rsid w:val="00F36874"/>
    <w:rsid w:val="00F369D7"/>
    <w:rsid w:val="00F36A6A"/>
    <w:rsid w:val="00F36A79"/>
    <w:rsid w:val="00F36AFC"/>
    <w:rsid w:val="00F36D30"/>
    <w:rsid w:val="00F37006"/>
    <w:rsid w:val="00F370E5"/>
    <w:rsid w:val="00F370F4"/>
    <w:rsid w:val="00F3734E"/>
    <w:rsid w:val="00F37449"/>
    <w:rsid w:val="00F374DA"/>
    <w:rsid w:val="00F37738"/>
    <w:rsid w:val="00F37952"/>
    <w:rsid w:val="00F37CEC"/>
    <w:rsid w:val="00F37E9A"/>
    <w:rsid w:val="00F400F4"/>
    <w:rsid w:val="00F4021B"/>
    <w:rsid w:val="00F40495"/>
    <w:rsid w:val="00F40E3A"/>
    <w:rsid w:val="00F40FE5"/>
    <w:rsid w:val="00F41211"/>
    <w:rsid w:val="00F41348"/>
    <w:rsid w:val="00F4163C"/>
    <w:rsid w:val="00F418B6"/>
    <w:rsid w:val="00F420D3"/>
    <w:rsid w:val="00F4226B"/>
    <w:rsid w:val="00F4292D"/>
    <w:rsid w:val="00F42A07"/>
    <w:rsid w:val="00F42BD4"/>
    <w:rsid w:val="00F42F6B"/>
    <w:rsid w:val="00F430A0"/>
    <w:rsid w:val="00F43207"/>
    <w:rsid w:val="00F4363B"/>
    <w:rsid w:val="00F439F6"/>
    <w:rsid w:val="00F43A51"/>
    <w:rsid w:val="00F43C03"/>
    <w:rsid w:val="00F43D29"/>
    <w:rsid w:val="00F43E36"/>
    <w:rsid w:val="00F443D5"/>
    <w:rsid w:val="00F443EE"/>
    <w:rsid w:val="00F4457C"/>
    <w:rsid w:val="00F449D7"/>
    <w:rsid w:val="00F44BBD"/>
    <w:rsid w:val="00F44D7E"/>
    <w:rsid w:val="00F44FBA"/>
    <w:rsid w:val="00F4537A"/>
    <w:rsid w:val="00F4570F"/>
    <w:rsid w:val="00F45EF3"/>
    <w:rsid w:val="00F46230"/>
    <w:rsid w:val="00F46C1F"/>
    <w:rsid w:val="00F472AC"/>
    <w:rsid w:val="00F477D7"/>
    <w:rsid w:val="00F47A3B"/>
    <w:rsid w:val="00F503E2"/>
    <w:rsid w:val="00F505E8"/>
    <w:rsid w:val="00F50674"/>
    <w:rsid w:val="00F50828"/>
    <w:rsid w:val="00F50BA0"/>
    <w:rsid w:val="00F50D2E"/>
    <w:rsid w:val="00F50EE2"/>
    <w:rsid w:val="00F50F47"/>
    <w:rsid w:val="00F511B4"/>
    <w:rsid w:val="00F5188D"/>
    <w:rsid w:val="00F51CB6"/>
    <w:rsid w:val="00F51F21"/>
    <w:rsid w:val="00F52161"/>
    <w:rsid w:val="00F522B2"/>
    <w:rsid w:val="00F5248F"/>
    <w:rsid w:val="00F526B3"/>
    <w:rsid w:val="00F528FA"/>
    <w:rsid w:val="00F52BCB"/>
    <w:rsid w:val="00F533CB"/>
    <w:rsid w:val="00F5342F"/>
    <w:rsid w:val="00F535E1"/>
    <w:rsid w:val="00F5386E"/>
    <w:rsid w:val="00F5394C"/>
    <w:rsid w:val="00F53AAE"/>
    <w:rsid w:val="00F53C88"/>
    <w:rsid w:val="00F53D0A"/>
    <w:rsid w:val="00F53E71"/>
    <w:rsid w:val="00F53FEE"/>
    <w:rsid w:val="00F5420F"/>
    <w:rsid w:val="00F54336"/>
    <w:rsid w:val="00F5477D"/>
    <w:rsid w:val="00F54B54"/>
    <w:rsid w:val="00F5519E"/>
    <w:rsid w:val="00F5554B"/>
    <w:rsid w:val="00F556ED"/>
    <w:rsid w:val="00F55861"/>
    <w:rsid w:val="00F55E5D"/>
    <w:rsid w:val="00F564C3"/>
    <w:rsid w:val="00F568EF"/>
    <w:rsid w:val="00F56DDA"/>
    <w:rsid w:val="00F57150"/>
    <w:rsid w:val="00F5731E"/>
    <w:rsid w:val="00F57526"/>
    <w:rsid w:val="00F577C9"/>
    <w:rsid w:val="00F57841"/>
    <w:rsid w:val="00F57AD0"/>
    <w:rsid w:val="00F57B6A"/>
    <w:rsid w:val="00F57C8C"/>
    <w:rsid w:val="00F57E89"/>
    <w:rsid w:val="00F57FE9"/>
    <w:rsid w:val="00F60275"/>
    <w:rsid w:val="00F602B5"/>
    <w:rsid w:val="00F60526"/>
    <w:rsid w:val="00F60708"/>
    <w:rsid w:val="00F60AAE"/>
    <w:rsid w:val="00F60BD0"/>
    <w:rsid w:val="00F60C26"/>
    <w:rsid w:val="00F60D09"/>
    <w:rsid w:val="00F60DA4"/>
    <w:rsid w:val="00F60E40"/>
    <w:rsid w:val="00F61026"/>
    <w:rsid w:val="00F61089"/>
    <w:rsid w:val="00F613AB"/>
    <w:rsid w:val="00F617EF"/>
    <w:rsid w:val="00F61A00"/>
    <w:rsid w:val="00F61A99"/>
    <w:rsid w:val="00F61CBC"/>
    <w:rsid w:val="00F620E1"/>
    <w:rsid w:val="00F621BF"/>
    <w:rsid w:val="00F625FF"/>
    <w:rsid w:val="00F6267B"/>
    <w:rsid w:val="00F62A05"/>
    <w:rsid w:val="00F62DAE"/>
    <w:rsid w:val="00F62DCB"/>
    <w:rsid w:val="00F638A8"/>
    <w:rsid w:val="00F63D75"/>
    <w:rsid w:val="00F63EE9"/>
    <w:rsid w:val="00F6445F"/>
    <w:rsid w:val="00F64605"/>
    <w:rsid w:val="00F64875"/>
    <w:rsid w:val="00F649B1"/>
    <w:rsid w:val="00F64A41"/>
    <w:rsid w:val="00F64B34"/>
    <w:rsid w:val="00F64D54"/>
    <w:rsid w:val="00F64DCA"/>
    <w:rsid w:val="00F65245"/>
    <w:rsid w:val="00F65BBC"/>
    <w:rsid w:val="00F65DF3"/>
    <w:rsid w:val="00F663F3"/>
    <w:rsid w:val="00F66556"/>
    <w:rsid w:val="00F66B7E"/>
    <w:rsid w:val="00F66E06"/>
    <w:rsid w:val="00F67A57"/>
    <w:rsid w:val="00F67BFD"/>
    <w:rsid w:val="00F67CA3"/>
    <w:rsid w:val="00F7014A"/>
    <w:rsid w:val="00F70766"/>
    <w:rsid w:val="00F70BD5"/>
    <w:rsid w:val="00F70DC5"/>
    <w:rsid w:val="00F70FCA"/>
    <w:rsid w:val="00F7117E"/>
    <w:rsid w:val="00F71273"/>
    <w:rsid w:val="00F71F16"/>
    <w:rsid w:val="00F721F4"/>
    <w:rsid w:val="00F7220F"/>
    <w:rsid w:val="00F72762"/>
    <w:rsid w:val="00F736E0"/>
    <w:rsid w:val="00F738BA"/>
    <w:rsid w:val="00F73EFE"/>
    <w:rsid w:val="00F744D3"/>
    <w:rsid w:val="00F74625"/>
    <w:rsid w:val="00F7470F"/>
    <w:rsid w:val="00F74EE2"/>
    <w:rsid w:val="00F75411"/>
    <w:rsid w:val="00F755A8"/>
    <w:rsid w:val="00F75D73"/>
    <w:rsid w:val="00F75F65"/>
    <w:rsid w:val="00F762B4"/>
    <w:rsid w:val="00F76A48"/>
    <w:rsid w:val="00F7705D"/>
    <w:rsid w:val="00F770F2"/>
    <w:rsid w:val="00F77196"/>
    <w:rsid w:val="00F771E4"/>
    <w:rsid w:val="00F77231"/>
    <w:rsid w:val="00F7734C"/>
    <w:rsid w:val="00F77724"/>
    <w:rsid w:val="00F77757"/>
    <w:rsid w:val="00F7791E"/>
    <w:rsid w:val="00F77981"/>
    <w:rsid w:val="00F77E7F"/>
    <w:rsid w:val="00F809FC"/>
    <w:rsid w:val="00F80DD3"/>
    <w:rsid w:val="00F80DEC"/>
    <w:rsid w:val="00F80F79"/>
    <w:rsid w:val="00F81218"/>
    <w:rsid w:val="00F8121E"/>
    <w:rsid w:val="00F81248"/>
    <w:rsid w:val="00F8206A"/>
    <w:rsid w:val="00F82191"/>
    <w:rsid w:val="00F82203"/>
    <w:rsid w:val="00F824D8"/>
    <w:rsid w:val="00F827A8"/>
    <w:rsid w:val="00F82D05"/>
    <w:rsid w:val="00F82D1E"/>
    <w:rsid w:val="00F82D84"/>
    <w:rsid w:val="00F82FD0"/>
    <w:rsid w:val="00F82FDF"/>
    <w:rsid w:val="00F8353B"/>
    <w:rsid w:val="00F837F3"/>
    <w:rsid w:val="00F8380D"/>
    <w:rsid w:val="00F8384A"/>
    <w:rsid w:val="00F83EBE"/>
    <w:rsid w:val="00F840F7"/>
    <w:rsid w:val="00F84775"/>
    <w:rsid w:val="00F848E7"/>
    <w:rsid w:val="00F84A90"/>
    <w:rsid w:val="00F84CD5"/>
    <w:rsid w:val="00F852B2"/>
    <w:rsid w:val="00F853AD"/>
    <w:rsid w:val="00F85596"/>
    <w:rsid w:val="00F85667"/>
    <w:rsid w:val="00F85AF3"/>
    <w:rsid w:val="00F85C0C"/>
    <w:rsid w:val="00F86342"/>
    <w:rsid w:val="00F865C4"/>
    <w:rsid w:val="00F86736"/>
    <w:rsid w:val="00F86894"/>
    <w:rsid w:val="00F86D36"/>
    <w:rsid w:val="00F87108"/>
    <w:rsid w:val="00F871E2"/>
    <w:rsid w:val="00F8741A"/>
    <w:rsid w:val="00F8779A"/>
    <w:rsid w:val="00F878A7"/>
    <w:rsid w:val="00F87D1C"/>
    <w:rsid w:val="00F90518"/>
    <w:rsid w:val="00F909C0"/>
    <w:rsid w:val="00F90CD4"/>
    <w:rsid w:val="00F90F27"/>
    <w:rsid w:val="00F90FF3"/>
    <w:rsid w:val="00F92083"/>
    <w:rsid w:val="00F92151"/>
    <w:rsid w:val="00F922BD"/>
    <w:rsid w:val="00F92865"/>
    <w:rsid w:val="00F92C70"/>
    <w:rsid w:val="00F92D29"/>
    <w:rsid w:val="00F92D3A"/>
    <w:rsid w:val="00F92EEE"/>
    <w:rsid w:val="00F9375C"/>
    <w:rsid w:val="00F9406D"/>
    <w:rsid w:val="00F945D8"/>
    <w:rsid w:val="00F94775"/>
    <w:rsid w:val="00F9520D"/>
    <w:rsid w:val="00F9587A"/>
    <w:rsid w:val="00F95A7A"/>
    <w:rsid w:val="00F95A98"/>
    <w:rsid w:val="00F95C9D"/>
    <w:rsid w:val="00F95D41"/>
    <w:rsid w:val="00F95F88"/>
    <w:rsid w:val="00F9608A"/>
    <w:rsid w:val="00F960D7"/>
    <w:rsid w:val="00F96311"/>
    <w:rsid w:val="00F963B1"/>
    <w:rsid w:val="00F96478"/>
    <w:rsid w:val="00F96508"/>
    <w:rsid w:val="00F965BC"/>
    <w:rsid w:val="00F96B14"/>
    <w:rsid w:val="00F96F29"/>
    <w:rsid w:val="00F97096"/>
    <w:rsid w:val="00F970F4"/>
    <w:rsid w:val="00F97347"/>
    <w:rsid w:val="00F9740E"/>
    <w:rsid w:val="00F979CF"/>
    <w:rsid w:val="00F979E8"/>
    <w:rsid w:val="00F97A27"/>
    <w:rsid w:val="00FA05CF"/>
    <w:rsid w:val="00FA061F"/>
    <w:rsid w:val="00FA0BCE"/>
    <w:rsid w:val="00FA0C2A"/>
    <w:rsid w:val="00FA0E12"/>
    <w:rsid w:val="00FA0EA8"/>
    <w:rsid w:val="00FA134C"/>
    <w:rsid w:val="00FA1B72"/>
    <w:rsid w:val="00FA1D0D"/>
    <w:rsid w:val="00FA1E22"/>
    <w:rsid w:val="00FA1EE5"/>
    <w:rsid w:val="00FA1FFE"/>
    <w:rsid w:val="00FA2176"/>
    <w:rsid w:val="00FA2508"/>
    <w:rsid w:val="00FA2525"/>
    <w:rsid w:val="00FA2900"/>
    <w:rsid w:val="00FA378E"/>
    <w:rsid w:val="00FA38D1"/>
    <w:rsid w:val="00FA43A2"/>
    <w:rsid w:val="00FA4565"/>
    <w:rsid w:val="00FA46F3"/>
    <w:rsid w:val="00FA4875"/>
    <w:rsid w:val="00FA4A11"/>
    <w:rsid w:val="00FA4B79"/>
    <w:rsid w:val="00FA5049"/>
    <w:rsid w:val="00FA55C1"/>
    <w:rsid w:val="00FA5B67"/>
    <w:rsid w:val="00FA5D5A"/>
    <w:rsid w:val="00FA5FEF"/>
    <w:rsid w:val="00FA68A3"/>
    <w:rsid w:val="00FA6989"/>
    <w:rsid w:val="00FA6998"/>
    <w:rsid w:val="00FA723D"/>
    <w:rsid w:val="00FA72B7"/>
    <w:rsid w:val="00FA73D7"/>
    <w:rsid w:val="00FA7D68"/>
    <w:rsid w:val="00FA7DB7"/>
    <w:rsid w:val="00FB0321"/>
    <w:rsid w:val="00FB0A2B"/>
    <w:rsid w:val="00FB1237"/>
    <w:rsid w:val="00FB12A4"/>
    <w:rsid w:val="00FB12A8"/>
    <w:rsid w:val="00FB1A1D"/>
    <w:rsid w:val="00FB1CF6"/>
    <w:rsid w:val="00FB1E4C"/>
    <w:rsid w:val="00FB1F91"/>
    <w:rsid w:val="00FB201E"/>
    <w:rsid w:val="00FB24E7"/>
    <w:rsid w:val="00FB26CB"/>
    <w:rsid w:val="00FB2970"/>
    <w:rsid w:val="00FB2A82"/>
    <w:rsid w:val="00FB3D74"/>
    <w:rsid w:val="00FB3E07"/>
    <w:rsid w:val="00FB3ECE"/>
    <w:rsid w:val="00FB407B"/>
    <w:rsid w:val="00FB40CD"/>
    <w:rsid w:val="00FB4537"/>
    <w:rsid w:val="00FB4567"/>
    <w:rsid w:val="00FB46C3"/>
    <w:rsid w:val="00FB47A0"/>
    <w:rsid w:val="00FB49F9"/>
    <w:rsid w:val="00FB4F73"/>
    <w:rsid w:val="00FB527A"/>
    <w:rsid w:val="00FB52BC"/>
    <w:rsid w:val="00FB564A"/>
    <w:rsid w:val="00FB57C3"/>
    <w:rsid w:val="00FB6394"/>
    <w:rsid w:val="00FB63CC"/>
    <w:rsid w:val="00FB67D1"/>
    <w:rsid w:val="00FB68A8"/>
    <w:rsid w:val="00FB694D"/>
    <w:rsid w:val="00FB6C1F"/>
    <w:rsid w:val="00FB6D12"/>
    <w:rsid w:val="00FB6F11"/>
    <w:rsid w:val="00FB701E"/>
    <w:rsid w:val="00FB71A8"/>
    <w:rsid w:val="00FB73C5"/>
    <w:rsid w:val="00FB73F9"/>
    <w:rsid w:val="00FB7681"/>
    <w:rsid w:val="00FB7909"/>
    <w:rsid w:val="00FB7F54"/>
    <w:rsid w:val="00FC028B"/>
    <w:rsid w:val="00FC02F6"/>
    <w:rsid w:val="00FC0831"/>
    <w:rsid w:val="00FC0946"/>
    <w:rsid w:val="00FC099A"/>
    <w:rsid w:val="00FC0DC1"/>
    <w:rsid w:val="00FC0FC8"/>
    <w:rsid w:val="00FC1993"/>
    <w:rsid w:val="00FC1D96"/>
    <w:rsid w:val="00FC1F46"/>
    <w:rsid w:val="00FC2290"/>
    <w:rsid w:val="00FC241F"/>
    <w:rsid w:val="00FC2741"/>
    <w:rsid w:val="00FC27C9"/>
    <w:rsid w:val="00FC2B7E"/>
    <w:rsid w:val="00FC3208"/>
    <w:rsid w:val="00FC32C2"/>
    <w:rsid w:val="00FC3409"/>
    <w:rsid w:val="00FC376F"/>
    <w:rsid w:val="00FC3CC7"/>
    <w:rsid w:val="00FC43C4"/>
    <w:rsid w:val="00FC4752"/>
    <w:rsid w:val="00FC4ACF"/>
    <w:rsid w:val="00FC4EBB"/>
    <w:rsid w:val="00FC5112"/>
    <w:rsid w:val="00FC553B"/>
    <w:rsid w:val="00FC57DD"/>
    <w:rsid w:val="00FC597E"/>
    <w:rsid w:val="00FC5DCE"/>
    <w:rsid w:val="00FC5DDB"/>
    <w:rsid w:val="00FC5E57"/>
    <w:rsid w:val="00FC6F18"/>
    <w:rsid w:val="00FC72A9"/>
    <w:rsid w:val="00FC740A"/>
    <w:rsid w:val="00FC75BD"/>
    <w:rsid w:val="00FC7ACA"/>
    <w:rsid w:val="00FC7CFE"/>
    <w:rsid w:val="00FC7E09"/>
    <w:rsid w:val="00FD0332"/>
    <w:rsid w:val="00FD0616"/>
    <w:rsid w:val="00FD0669"/>
    <w:rsid w:val="00FD06E5"/>
    <w:rsid w:val="00FD0927"/>
    <w:rsid w:val="00FD0A8E"/>
    <w:rsid w:val="00FD0DF4"/>
    <w:rsid w:val="00FD0F8B"/>
    <w:rsid w:val="00FD186D"/>
    <w:rsid w:val="00FD1B9A"/>
    <w:rsid w:val="00FD1C02"/>
    <w:rsid w:val="00FD1EDE"/>
    <w:rsid w:val="00FD26BA"/>
    <w:rsid w:val="00FD2B87"/>
    <w:rsid w:val="00FD2BF7"/>
    <w:rsid w:val="00FD2CD2"/>
    <w:rsid w:val="00FD2E15"/>
    <w:rsid w:val="00FD3844"/>
    <w:rsid w:val="00FD3A86"/>
    <w:rsid w:val="00FD3EDA"/>
    <w:rsid w:val="00FD43E0"/>
    <w:rsid w:val="00FD449D"/>
    <w:rsid w:val="00FD4A23"/>
    <w:rsid w:val="00FD4BA1"/>
    <w:rsid w:val="00FD5046"/>
    <w:rsid w:val="00FD5292"/>
    <w:rsid w:val="00FD5B87"/>
    <w:rsid w:val="00FD5DA4"/>
    <w:rsid w:val="00FD5F86"/>
    <w:rsid w:val="00FD6004"/>
    <w:rsid w:val="00FD6020"/>
    <w:rsid w:val="00FD62E3"/>
    <w:rsid w:val="00FD63C2"/>
    <w:rsid w:val="00FD64E6"/>
    <w:rsid w:val="00FD7955"/>
    <w:rsid w:val="00FD7BEF"/>
    <w:rsid w:val="00FD7D98"/>
    <w:rsid w:val="00FE0092"/>
    <w:rsid w:val="00FE02FC"/>
    <w:rsid w:val="00FE0408"/>
    <w:rsid w:val="00FE04B5"/>
    <w:rsid w:val="00FE0CB8"/>
    <w:rsid w:val="00FE1220"/>
    <w:rsid w:val="00FE12E7"/>
    <w:rsid w:val="00FE130E"/>
    <w:rsid w:val="00FE1364"/>
    <w:rsid w:val="00FE1570"/>
    <w:rsid w:val="00FE1B3C"/>
    <w:rsid w:val="00FE1EA3"/>
    <w:rsid w:val="00FE1FF9"/>
    <w:rsid w:val="00FE22E4"/>
    <w:rsid w:val="00FE2312"/>
    <w:rsid w:val="00FE23A1"/>
    <w:rsid w:val="00FE267E"/>
    <w:rsid w:val="00FE27F1"/>
    <w:rsid w:val="00FE303C"/>
    <w:rsid w:val="00FE3063"/>
    <w:rsid w:val="00FE318F"/>
    <w:rsid w:val="00FE435C"/>
    <w:rsid w:val="00FE4395"/>
    <w:rsid w:val="00FE4684"/>
    <w:rsid w:val="00FE4DF2"/>
    <w:rsid w:val="00FE544C"/>
    <w:rsid w:val="00FE56AA"/>
    <w:rsid w:val="00FE5D44"/>
    <w:rsid w:val="00FE6379"/>
    <w:rsid w:val="00FE675A"/>
    <w:rsid w:val="00FE68D9"/>
    <w:rsid w:val="00FE755D"/>
    <w:rsid w:val="00FE7B1B"/>
    <w:rsid w:val="00FE7BA1"/>
    <w:rsid w:val="00FE7DA6"/>
    <w:rsid w:val="00FF05DB"/>
    <w:rsid w:val="00FF0A3B"/>
    <w:rsid w:val="00FF0B86"/>
    <w:rsid w:val="00FF0C49"/>
    <w:rsid w:val="00FF0F30"/>
    <w:rsid w:val="00FF135C"/>
    <w:rsid w:val="00FF1410"/>
    <w:rsid w:val="00FF1652"/>
    <w:rsid w:val="00FF18EB"/>
    <w:rsid w:val="00FF1AC8"/>
    <w:rsid w:val="00FF1B44"/>
    <w:rsid w:val="00FF1F3D"/>
    <w:rsid w:val="00FF21AB"/>
    <w:rsid w:val="00FF2254"/>
    <w:rsid w:val="00FF24DA"/>
    <w:rsid w:val="00FF24F5"/>
    <w:rsid w:val="00FF283D"/>
    <w:rsid w:val="00FF2932"/>
    <w:rsid w:val="00FF2BBA"/>
    <w:rsid w:val="00FF2C45"/>
    <w:rsid w:val="00FF3190"/>
    <w:rsid w:val="00FF31D6"/>
    <w:rsid w:val="00FF31FE"/>
    <w:rsid w:val="00FF341B"/>
    <w:rsid w:val="00FF36C1"/>
    <w:rsid w:val="00FF3D53"/>
    <w:rsid w:val="00FF3E24"/>
    <w:rsid w:val="00FF40D2"/>
    <w:rsid w:val="00FF4243"/>
    <w:rsid w:val="00FF4380"/>
    <w:rsid w:val="00FF49C8"/>
    <w:rsid w:val="00FF4BA9"/>
    <w:rsid w:val="00FF4EBD"/>
    <w:rsid w:val="00FF5089"/>
    <w:rsid w:val="00FF518B"/>
    <w:rsid w:val="00FF51EA"/>
    <w:rsid w:val="00FF5B7C"/>
    <w:rsid w:val="00FF5DEC"/>
    <w:rsid w:val="00FF627B"/>
    <w:rsid w:val="00FF642A"/>
    <w:rsid w:val="00FF69C0"/>
    <w:rsid w:val="00FF6BCA"/>
    <w:rsid w:val="00FF7609"/>
    <w:rsid w:val="00FF7961"/>
    <w:rsid w:val="00FF7D67"/>
    <w:rsid w:val="00FF7D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style="mso-position-horizontal:center;mso-position-horizontal-relative:margin;mso-position-vertical:center;mso-position-vertical-relative:margin" fill="f" fillcolor="#a6a6a6" stroke="f">
      <v:fill color="#a6a6a6" on="f"/>
      <v:stroke on="f"/>
      <v:shadow color="#868686"/>
      <o:colormru v:ext="edit" colors="#ff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FEF"/>
    <w:pPr>
      <w:jc w:val="both"/>
    </w:pPr>
    <w:rPr>
      <w:rFonts w:ascii="Arial" w:hAnsi="Arial"/>
      <w:sz w:val="22"/>
      <w:lang w:eastAsia="de-DE"/>
    </w:rPr>
  </w:style>
  <w:style w:type="paragraph" w:styleId="Heading1">
    <w:name w:val="heading 1"/>
    <w:basedOn w:val="Normal"/>
    <w:next w:val="Normal"/>
    <w:link w:val="Heading1Char"/>
    <w:qFormat/>
    <w:rsid w:val="00540FEF"/>
    <w:pPr>
      <w:keepNext/>
      <w:keepLines/>
      <w:numPr>
        <w:numId w:val="13"/>
      </w:numPr>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nhideWhenUsed/>
    <w:qFormat/>
    <w:rsid w:val="00540FEF"/>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nhideWhenUsed/>
    <w:qFormat/>
    <w:rsid w:val="00540FEF"/>
    <w:pPr>
      <w:keepNext/>
      <w:keepLines/>
      <w:numPr>
        <w:ilvl w:val="2"/>
        <w:numId w:val="13"/>
      </w:numPr>
      <w:spacing w:before="20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nhideWhenUsed/>
    <w:qFormat/>
    <w:rsid w:val="00540FEF"/>
    <w:pPr>
      <w:keepNext/>
      <w:keepLines/>
      <w:numPr>
        <w:ilvl w:val="3"/>
        <w:numId w:val="13"/>
      </w:numPr>
      <w:spacing w:before="200"/>
      <w:outlineLvl w:val="3"/>
    </w:pPr>
    <w:rPr>
      <w:rFonts w:asciiTheme="majorHAnsi" w:eastAsiaTheme="maj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nhideWhenUsed/>
    <w:qFormat/>
    <w:rsid w:val="00540FEF"/>
    <w:pPr>
      <w:keepNext/>
      <w:keepLines/>
      <w:numPr>
        <w:ilvl w:val="4"/>
        <w:numId w:val="13"/>
      </w:numPr>
      <w:spacing w:before="200"/>
      <w:outlineLvl w:val="4"/>
    </w:pPr>
    <w:rPr>
      <w:rFonts w:asciiTheme="majorHAnsi" w:eastAsiaTheme="majorEastAsia" w:hAnsiTheme="majorHAnsi" w:cstheme="majorBidi"/>
      <w:color w:val="243F60" w:themeColor="accent1" w:themeShade="7F"/>
      <w:sz w:val="24"/>
      <w:szCs w:val="24"/>
      <w:lang w:val="en-US" w:eastAsia="en-US"/>
    </w:rPr>
  </w:style>
  <w:style w:type="paragraph" w:styleId="Heading6">
    <w:name w:val="heading 6"/>
    <w:basedOn w:val="Normal"/>
    <w:next w:val="Normal"/>
    <w:link w:val="Heading6Char"/>
    <w:unhideWhenUsed/>
    <w:qFormat/>
    <w:rsid w:val="00540FEF"/>
    <w:pPr>
      <w:keepNext/>
      <w:keepLines/>
      <w:numPr>
        <w:ilvl w:val="5"/>
        <w:numId w:val="13"/>
      </w:numPr>
      <w:spacing w:before="200"/>
      <w:outlineLvl w:val="5"/>
    </w:pPr>
    <w:rPr>
      <w:rFonts w:asciiTheme="majorHAnsi" w:eastAsiaTheme="majorEastAsia" w:hAnsiTheme="majorHAnsi" w:cstheme="majorBidi"/>
      <w:i/>
      <w:iCs/>
      <w:color w:val="243F60" w:themeColor="accent1" w:themeShade="7F"/>
      <w:sz w:val="24"/>
      <w:szCs w:val="24"/>
      <w:lang w:val="en-US" w:eastAsia="en-US"/>
    </w:rPr>
  </w:style>
  <w:style w:type="paragraph" w:styleId="Heading7">
    <w:name w:val="heading 7"/>
    <w:basedOn w:val="Normal"/>
    <w:next w:val="Normal"/>
    <w:link w:val="Heading7Char"/>
    <w:unhideWhenUsed/>
    <w:qFormat/>
    <w:rsid w:val="00540FEF"/>
    <w:pPr>
      <w:keepNext/>
      <w:keepLines/>
      <w:numPr>
        <w:ilvl w:val="6"/>
        <w:numId w:val="13"/>
      </w:numPr>
      <w:spacing w:before="200"/>
      <w:outlineLvl w:val="6"/>
    </w:pPr>
    <w:rPr>
      <w:rFonts w:asciiTheme="majorHAnsi" w:eastAsiaTheme="majorEastAsia" w:hAnsiTheme="majorHAnsi" w:cstheme="majorBidi"/>
      <w:i/>
      <w:iCs/>
      <w:color w:val="404040" w:themeColor="text1" w:themeTint="BF"/>
      <w:sz w:val="24"/>
      <w:szCs w:val="24"/>
      <w:lang w:val="en-US" w:eastAsia="en-US"/>
    </w:rPr>
  </w:style>
  <w:style w:type="paragraph" w:styleId="Heading8">
    <w:name w:val="heading 8"/>
    <w:basedOn w:val="Normal"/>
    <w:next w:val="Normal"/>
    <w:link w:val="Heading8Char"/>
    <w:unhideWhenUsed/>
    <w:qFormat/>
    <w:rsid w:val="00540FEF"/>
    <w:pPr>
      <w:keepNext/>
      <w:keepLines/>
      <w:numPr>
        <w:ilvl w:val="7"/>
        <w:numId w:val="13"/>
      </w:numPr>
      <w:spacing w:before="200"/>
      <w:outlineLvl w:val="7"/>
    </w:pPr>
    <w:rPr>
      <w:rFonts w:asciiTheme="majorHAnsi" w:eastAsiaTheme="majorEastAsia" w:hAnsiTheme="majorHAnsi" w:cstheme="majorBidi"/>
      <w:color w:val="404040" w:themeColor="text1" w:themeTint="BF"/>
      <w:sz w:val="20"/>
      <w:lang w:val="en-US" w:eastAsia="en-US"/>
    </w:rPr>
  </w:style>
  <w:style w:type="paragraph" w:styleId="Heading9">
    <w:name w:val="heading 9"/>
    <w:basedOn w:val="Normal"/>
    <w:next w:val="Normal"/>
    <w:link w:val="Heading9Char"/>
    <w:unhideWhenUsed/>
    <w:qFormat/>
    <w:rsid w:val="00540FEF"/>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40FEF"/>
    <w:pPr>
      <w:tabs>
        <w:tab w:val="center" w:pos="4320"/>
        <w:tab w:val="right" w:pos="8640"/>
      </w:tabs>
    </w:pPr>
  </w:style>
  <w:style w:type="paragraph" w:styleId="Footer">
    <w:name w:val="footer"/>
    <w:basedOn w:val="Normal"/>
    <w:rsid w:val="00540FEF"/>
    <w:pPr>
      <w:tabs>
        <w:tab w:val="center" w:pos="4320"/>
        <w:tab w:val="right" w:pos="8640"/>
      </w:tabs>
    </w:pPr>
  </w:style>
  <w:style w:type="paragraph" w:styleId="TOC3">
    <w:name w:val="toc 3"/>
    <w:basedOn w:val="TOC1"/>
    <w:link w:val="TOC3Char"/>
    <w:uiPriority w:val="39"/>
    <w:rsid w:val="00540FEF"/>
    <w:pPr>
      <w:ind w:left="2268" w:hanging="992"/>
    </w:pPr>
    <w:rPr>
      <w:b w:val="0"/>
      <w:caps w:val="0"/>
    </w:rPr>
  </w:style>
  <w:style w:type="paragraph" w:styleId="TOC2">
    <w:name w:val="toc 2"/>
    <w:basedOn w:val="TOC1"/>
    <w:link w:val="TOC2Char"/>
    <w:uiPriority w:val="39"/>
    <w:rsid w:val="00540FEF"/>
    <w:pPr>
      <w:ind w:left="1276" w:hanging="709"/>
    </w:pPr>
    <w:rPr>
      <w:b w:val="0"/>
      <w:caps w:val="0"/>
    </w:rPr>
  </w:style>
  <w:style w:type="paragraph" w:styleId="TOC1">
    <w:name w:val="toc 1"/>
    <w:basedOn w:val="Normal"/>
    <w:link w:val="TOC1Char"/>
    <w:uiPriority w:val="39"/>
    <w:rsid w:val="00540FEF"/>
    <w:pPr>
      <w:tabs>
        <w:tab w:val="left" w:leader="dot" w:pos="8222"/>
        <w:tab w:val="right" w:pos="9356"/>
      </w:tabs>
      <w:spacing w:before="180"/>
      <w:ind w:left="567" w:right="1418" w:hanging="567"/>
      <w:jc w:val="left"/>
    </w:pPr>
    <w:rPr>
      <w:rFonts w:cs="Arial"/>
      <w:b/>
      <w:caps/>
      <w:sz w:val="21"/>
      <w:szCs w:val="21"/>
    </w:rPr>
  </w:style>
  <w:style w:type="paragraph" w:styleId="FootnoteText">
    <w:name w:val="footnote text"/>
    <w:aliases w:val="DNV-FT,Footnote Text Char Char Char Char Char Char,Footnote Text Char Char Char Char1,Footnote Text Char Char Char Char Char1,Footnote Text Char Char Char Char Char,Footnote Text Char Char Char"/>
    <w:basedOn w:val="Normal"/>
    <w:link w:val="FootnoteTextChar"/>
    <w:rsid w:val="00540FEF"/>
    <w:pPr>
      <w:keepLines/>
      <w:numPr>
        <w:numId w:val="12"/>
      </w:numPr>
      <w:spacing w:before="120" w:after="60"/>
    </w:pPr>
    <w:rPr>
      <w:sz w:val="20"/>
    </w:rPr>
  </w:style>
  <w:style w:type="character" w:styleId="Hyperlink">
    <w:name w:val="Hyperlink"/>
    <w:uiPriority w:val="99"/>
    <w:rsid w:val="00540FEF"/>
    <w:rPr>
      <w:color w:val="0000FF"/>
      <w:u w:val="single"/>
    </w:rPr>
  </w:style>
  <w:style w:type="paragraph" w:styleId="EndnoteText">
    <w:name w:val="endnote text"/>
    <w:basedOn w:val="Normal"/>
    <w:rsid w:val="00540FEF"/>
    <w:rPr>
      <w:rFonts w:eastAsia="MS Mincho"/>
      <w:lang w:eastAsia="en-US"/>
    </w:rPr>
  </w:style>
  <w:style w:type="paragraph" w:styleId="CommentText">
    <w:name w:val="annotation text"/>
    <w:basedOn w:val="Normal"/>
    <w:rsid w:val="00540FEF"/>
    <w:rPr>
      <w:rFonts w:eastAsia="MS Mincho"/>
      <w:sz w:val="20"/>
      <w:lang w:eastAsia="en-US"/>
    </w:rPr>
  </w:style>
  <w:style w:type="paragraph" w:styleId="Caption">
    <w:name w:val="caption"/>
    <w:basedOn w:val="Normal"/>
    <w:qFormat/>
    <w:rsid w:val="00540FEF"/>
    <w:pPr>
      <w:keepNext/>
      <w:keepLines/>
      <w:tabs>
        <w:tab w:val="left" w:pos="1134"/>
        <w:tab w:val="left" w:pos="1956"/>
        <w:tab w:val="left" w:pos="2126"/>
        <w:tab w:val="left" w:pos="2693"/>
        <w:tab w:val="left" w:pos="3260"/>
      </w:tabs>
      <w:spacing w:before="320" w:after="120"/>
      <w:ind w:left="1956" w:hanging="1247"/>
    </w:pPr>
    <w:rPr>
      <w:b/>
      <w:bCs/>
      <w:sz w:val="20"/>
    </w:rPr>
  </w:style>
  <w:style w:type="paragraph" w:styleId="TOC9">
    <w:name w:val="toc 9"/>
    <w:basedOn w:val="Normal"/>
    <w:next w:val="Normal"/>
    <w:autoRedefine/>
    <w:uiPriority w:val="39"/>
    <w:rsid w:val="00540FEF"/>
    <w:pPr>
      <w:ind w:left="1760"/>
    </w:pPr>
  </w:style>
  <w:style w:type="paragraph" w:styleId="CommentSubject">
    <w:name w:val="annotation subject"/>
    <w:basedOn w:val="CommentText"/>
    <w:next w:val="CommentText"/>
    <w:rsid w:val="00540FEF"/>
    <w:rPr>
      <w:rFonts w:eastAsia="Times New Roman"/>
      <w:b/>
      <w:bCs/>
      <w:lang w:eastAsia="de-DE"/>
    </w:rPr>
  </w:style>
  <w:style w:type="paragraph" w:styleId="IndexHeading">
    <w:name w:val="index heading"/>
    <w:basedOn w:val="Normal"/>
    <w:next w:val="Normal"/>
    <w:rsid w:val="00540FEF"/>
    <w:rPr>
      <w:rFonts w:cs="Arial"/>
      <w:b/>
      <w:bCs/>
    </w:rPr>
  </w:style>
  <w:style w:type="paragraph" w:styleId="TableofAuthorities">
    <w:name w:val="table of authorities"/>
    <w:basedOn w:val="Normal"/>
    <w:next w:val="Normal"/>
    <w:rsid w:val="00540FEF"/>
    <w:pPr>
      <w:ind w:left="220" w:hanging="220"/>
    </w:pPr>
  </w:style>
  <w:style w:type="paragraph" w:styleId="TableofFigures">
    <w:name w:val="table of figures"/>
    <w:basedOn w:val="Normal"/>
    <w:next w:val="Normal"/>
    <w:rsid w:val="00540FEF"/>
  </w:style>
  <w:style w:type="paragraph" w:styleId="TOAHeading">
    <w:name w:val="toa heading"/>
    <w:basedOn w:val="Normal"/>
    <w:next w:val="Normal"/>
    <w:rsid w:val="00540FEF"/>
    <w:pPr>
      <w:spacing w:before="120"/>
    </w:pPr>
    <w:rPr>
      <w:rFonts w:cs="Arial"/>
      <w:b/>
      <w:bCs/>
      <w:sz w:val="24"/>
      <w:szCs w:val="24"/>
    </w:rPr>
  </w:style>
  <w:style w:type="paragraph" w:styleId="TOC4">
    <w:name w:val="toc 4"/>
    <w:basedOn w:val="TOC1"/>
    <w:uiPriority w:val="39"/>
    <w:rsid w:val="00540FEF"/>
    <w:pPr>
      <w:ind w:left="3544" w:hanging="1276"/>
    </w:pPr>
    <w:rPr>
      <w:b w:val="0"/>
      <w:caps w:val="0"/>
      <w:noProof/>
    </w:rPr>
  </w:style>
  <w:style w:type="paragraph" w:styleId="TOC5">
    <w:name w:val="toc 5"/>
    <w:basedOn w:val="TOC1"/>
    <w:uiPriority w:val="39"/>
    <w:rsid w:val="00540FEF"/>
    <w:pPr>
      <w:ind w:left="5103" w:hanging="1559"/>
    </w:pPr>
    <w:rPr>
      <w:b w:val="0"/>
      <w:caps w:val="0"/>
      <w:noProof/>
    </w:rPr>
  </w:style>
  <w:style w:type="paragraph" w:styleId="TOC6">
    <w:name w:val="toc 6"/>
    <w:basedOn w:val="TOC1"/>
    <w:next w:val="Normal"/>
    <w:uiPriority w:val="39"/>
    <w:rsid w:val="00540FEF"/>
    <w:pPr>
      <w:ind w:left="1588" w:hanging="1588"/>
    </w:pPr>
    <w:rPr>
      <w:noProof/>
    </w:rPr>
  </w:style>
  <w:style w:type="paragraph" w:styleId="TOC7">
    <w:name w:val="toc 7"/>
    <w:basedOn w:val="Normal"/>
    <w:next w:val="Normal"/>
    <w:autoRedefine/>
    <w:uiPriority w:val="39"/>
    <w:rsid w:val="00540FEF"/>
    <w:pPr>
      <w:ind w:left="1320"/>
    </w:pPr>
  </w:style>
  <w:style w:type="paragraph" w:styleId="TOC8">
    <w:name w:val="toc 8"/>
    <w:basedOn w:val="Normal"/>
    <w:next w:val="Normal"/>
    <w:autoRedefine/>
    <w:uiPriority w:val="39"/>
    <w:rsid w:val="00540FEF"/>
    <w:pPr>
      <w:ind w:left="1540"/>
    </w:pPr>
  </w:style>
  <w:style w:type="paragraph" w:customStyle="1" w:styleId="SDMTiHead">
    <w:name w:val="SDMTiHead"/>
    <w:basedOn w:val="Header"/>
    <w:rsid w:val="00540FEF"/>
    <w:pPr>
      <w:ind w:left="-330" w:firstLine="330"/>
    </w:pPr>
    <w:rPr>
      <w:rFonts w:cs="Arial"/>
      <w:caps/>
      <w:szCs w:val="19"/>
    </w:rPr>
  </w:style>
  <w:style w:type="paragraph" w:customStyle="1" w:styleId="SDMTitle2">
    <w:name w:val="SDMTitle2"/>
    <w:basedOn w:val="Normal"/>
    <w:rsid w:val="00540FEF"/>
    <w:pPr>
      <w:spacing w:after="600"/>
      <w:jc w:val="left"/>
    </w:pPr>
    <w:rPr>
      <w:rFonts w:cs="Arial"/>
      <w:sz w:val="48"/>
      <w:szCs w:val="48"/>
    </w:rPr>
  </w:style>
  <w:style w:type="paragraph" w:customStyle="1" w:styleId="SDMTitle1">
    <w:name w:val="SDMTitle1"/>
    <w:basedOn w:val="Normal"/>
    <w:rsid w:val="00540FEF"/>
    <w:pPr>
      <w:pBdr>
        <w:bottom w:val="single" w:sz="12" w:space="7" w:color="auto"/>
      </w:pBdr>
      <w:spacing w:before="1800" w:after="200"/>
      <w:jc w:val="left"/>
    </w:pPr>
    <w:rPr>
      <w:rFonts w:cs="Arial"/>
      <w:sz w:val="48"/>
      <w:szCs w:val="48"/>
    </w:rPr>
  </w:style>
  <w:style w:type="paragraph" w:customStyle="1" w:styleId="SDMTiInfo">
    <w:name w:val="SDMTiInfo"/>
    <w:basedOn w:val="Normal"/>
    <w:rsid w:val="00540FEF"/>
    <w:pPr>
      <w:spacing w:before="300"/>
    </w:pPr>
    <w:rPr>
      <w:rFonts w:cs="Arial"/>
      <w:szCs w:val="22"/>
    </w:rPr>
  </w:style>
  <w:style w:type="paragraph" w:customStyle="1" w:styleId="SDMHead1">
    <w:name w:val="SDMHead1"/>
    <w:basedOn w:val="Normal"/>
    <w:link w:val="SDMHead1Char"/>
    <w:rsid w:val="00540FEF"/>
    <w:pPr>
      <w:keepNext/>
      <w:keepLines/>
      <w:numPr>
        <w:numId w:val="10"/>
      </w:numPr>
      <w:suppressAutoHyphens/>
      <w:spacing w:before="240" w:after="60"/>
      <w:outlineLvl w:val="0"/>
    </w:pPr>
    <w:rPr>
      <w:rFonts w:cs="Arial"/>
      <w:b/>
      <w:sz w:val="32"/>
      <w:szCs w:val="32"/>
    </w:rPr>
  </w:style>
  <w:style w:type="paragraph" w:customStyle="1" w:styleId="SDMHead2">
    <w:name w:val="SDMHead2"/>
    <w:basedOn w:val="Normal"/>
    <w:rsid w:val="00540FEF"/>
    <w:pPr>
      <w:keepNext/>
      <w:keepLines/>
      <w:numPr>
        <w:ilvl w:val="1"/>
        <w:numId w:val="10"/>
      </w:numPr>
      <w:suppressAutoHyphens/>
      <w:spacing w:before="240" w:after="60"/>
      <w:outlineLvl w:val="1"/>
    </w:pPr>
    <w:rPr>
      <w:rFonts w:cs="Arial"/>
      <w:b/>
      <w:sz w:val="24"/>
      <w:szCs w:val="24"/>
    </w:rPr>
  </w:style>
  <w:style w:type="paragraph" w:customStyle="1" w:styleId="SDMHead3">
    <w:name w:val="SDMHead3"/>
    <w:basedOn w:val="Normal"/>
    <w:rsid w:val="00540FEF"/>
    <w:pPr>
      <w:keepNext/>
      <w:keepLines/>
      <w:numPr>
        <w:ilvl w:val="2"/>
        <w:numId w:val="10"/>
      </w:numPr>
      <w:suppressAutoHyphens/>
      <w:spacing w:before="240" w:after="60"/>
      <w:outlineLvl w:val="2"/>
    </w:pPr>
    <w:rPr>
      <w:rFonts w:cs="Arial"/>
      <w:b/>
      <w:szCs w:val="24"/>
    </w:rPr>
  </w:style>
  <w:style w:type="paragraph" w:customStyle="1" w:styleId="SDMHead4">
    <w:name w:val="SDMHead4"/>
    <w:basedOn w:val="Normal"/>
    <w:rsid w:val="00540FEF"/>
    <w:pPr>
      <w:keepNext/>
      <w:keepLines/>
      <w:numPr>
        <w:ilvl w:val="3"/>
        <w:numId w:val="10"/>
      </w:numPr>
      <w:suppressAutoHyphens/>
      <w:spacing w:before="240" w:after="60"/>
      <w:outlineLvl w:val="3"/>
    </w:pPr>
    <w:rPr>
      <w:rFonts w:cs="Arial"/>
      <w:b/>
      <w:szCs w:val="24"/>
    </w:rPr>
  </w:style>
  <w:style w:type="paragraph" w:customStyle="1" w:styleId="SDMHead5">
    <w:name w:val="SDMHead5"/>
    <w:basedOn w:val="Normal"/>
    <w:rsid w:val="00540FEF"/>
    <w:pPr>
      <w:keepNext/>
      <w:keepLines/>
      <w:numPr>
        <w:ilvl w:val="4"/>
        <w:numId w:val="10"/>
      </w:numPr>
      <w:suppressAutoHyphens/>
      <w:spacing w:before="240" w:after="60"/>
      <w:outlineLvl w:val="4"/>
    </w:pPr>
    <w:rPr>
      <w:rFonts w:cs="Arial"/>
      <w:b/>
      <w:szCs w:val="24"/>
    </w:rPr>
  </w:style>
  <w:style w:type="character" w:customStyle="1" w:styleId="SDMHead1Char">
    <w:name w:val="SDMHead1 Char"/>
    <w:link w:val="SDMHead1"/>
    <w:rsid w:val="00540FEF"/>
    <w:rPr>
      <w:rFonts w:ascii="Arial" w:hAnsi="Arial" w:cs="Arial"/>
      <w:b/>
      <w:sz w:val="32"/>
      <w:szCs w:val="32"/>
      <w:lang w:eastAsia="de-DE"/>
    </w:rPr>
  </w:style>
  <w:style w:type="paragraph" w:customStyle="1" w:styleId="SDMPara">
    <w:name w:val="SDMPara"/>
    <w:basedOn w:val="Normal"/>
    <w:rsid w:val="00540FEF"/>
    <w:pPr>
      <w:numPr>
        <w:numId w:val="7"/>
      </w:numPr>
      <w:spacing w:before="180"/>
    </w:pPr>
    <w:rPr>
      <w:rFonts w:cs="Arial"/>
      <w:szCs w:val="22"/>
    </w:rPr>
  </w:style>
  <w:style w:type="paragraph" w:customStyle="1" w:styleId="SDMSubPara1">
    <w:name w:val="SDMSubPara1"/>
    <w:basedOn w:val="Normal"/>
    <w:rsid w:val="00540FEF"/>
    <w:pPr>
      <w:numPr>
        <w:ilvl w:val="1"/>
        <w:numId w:val="7"/>
      </w:numPr>
      <w:spacing w:before="180"/>
    </w:pPr>
    <w:rPr>
      <w:rFonts w:cs="Arial"/>
      <w:szCs w:val="22"/>
    </w:rPr>
  </w:style>
  <w:style w:type="paragraph" w:customStyle="1" w:styleId="SDMSubPara2">
    <w:name w:val="SDMSubPara2"/>
    <w:basedOn w:val="Normal"/>
    <w:rsid w:val="00540FEF"/>
    <w:pPr>
      <w:numPr>
        <w:ilvl w:val="2"/>
        <w:numId w:val="7"/>
      </w:numPr>
      <w:spacing w:before="180"/>
    </w:pPr>
    <w:rPr>
      <w:rFonts w:cs="Arial"/>
      <w:szCs w:val="22"/>
    </w:rPr>
  </w:style>
  <w:style w:type="character" w:customStyle="1" w:styleId="FootnoteTextChar">
    <w:name w:val="Footnote Text Char"/>
    <w:aliases w:val="DNV-FT Char1,Footnote Text Char Char Char Char Char Char Char1,Footnote Text Char Char Char Char1 Char1,Footnote Text Char Char Char Char Char1 Char1,Footnote Text Char Char Char Char Char Char2,Footnote Text Char Char Char Char"/>
    <w:link w:val="FootnoteText"/>
    <w:rsid w:val="00540FEF"/>
    <w:rPr>
      <w:rFonts w:ascii="Arial" w:hAnsi="Arial"/>
      <w:lang w:eastAsia="de-DE"/>
    </w:rPr>
  </w:style>
  <w:style w:type="table" w:customStyle="1" w:styleId="SDMTable">
    <w:name w:val="SDMTable"/>
    <w:basedOn w:val="TableNormal"/>
    <w:rsid w:val="00540FEF"/>
    <w:rPr>
      <w:rFonts w:ascii="Arial" w:hAnsi="Arial"/>
    </w:rPr>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SDMFooter">
    <w:name w:val="SDMFooter"/>
    <w:basedOn w:val="Footer"/>
    <w:rsid w:val="00540FEF"/>
    <w:pPr>
      <w:jc w:val="center"/>
    </w:pPr>
    <w:rPr>
      <w:rFonts w:cs="Arial"/>
      <w:sz w:val="20"/>
    </w:rPr>
  </w:style>
  <w:style w:type="table" w:customStyle="1" w:styleId="SDMTableDocInfo">
    <w:name w:val="SDMTableDocInfo"/>
    <w:basedOn w:val="TableNormal"/>
    <w:rsid w:val="00540FEF"/>
    <w:pPr>
      <w:keepNext/>
      <w:spacing w:before="80" w:after="80"/>
    </w:pPr>
    <w:rPr>
      <w:rFonts w:ascii="Arial" w:hAnsi="Arial"/>
    </w:rPr>
    <w:tblPr>
      <w:tblInd w:w="0" w:type="dxa"/>
      <w:tblCellMar>
        <w:top w:w="0" w:type="dxa"/>
        <w:left w:w="108" w:type="dxa"/>
        <w:bottom w:w="0" w:type="dxa"/>
        <w:right w:w="108" w:type="dxa"/>
      </w:tblCellMar>
    </w:tblPr>
    <w:tblStylePr w:type="firstRow">
      <w:rPr>
        <w:rFonts w:ascii="Arial" w:hAnsi="Arial"/>
        <w:i/>
        <w:sz w:val="16"/>
      </w:rPr>
      <w:tblPr/>
      <w:trPr>
        <w:cantSplit w:val="0"/>
        <w:tblHeader/>
      </w:trPr>
      <w:tcPr>
        <w:tcBorders>
          <w:top w:val="single" w:sz="4" w:space="0" w:color="auto"/>
          <w:left w:val="nil"/>
          <w:bottom w:val="single" w:sz="12" w:space="0" w:color="auto"/>
          <w:right w:val="nil"/>
          <w:insideV w:val="nil"/>
        </w:tcBorders>
        <w:tcMar>
          <w:top w:w="80" w:type="dxa"/>
          <w:left w:w="0" w:type="nil"/>
          <w:bottom w:w="80" w:type="dxa"/>
          <w:right w:w="0" w:type="nil"/>
        </w:tcMar>
        <w:vAlign w:val="center"/>
      </w:tcPr>
    </w:tblStylePr>
    <w:tblStylePr w:type="lastRow">
      <w:tblPr/>
      <w:trPr>
        <w:cantSplit w:val="0"/>
      </w:trPr>
      <w:tcPr>
        <w:tcBorders>
          <w:top w:val="single" w:sz="4" w:space="0" w:color="auto"/>
          <w:left w:val="nil"/>
          <w:bottom w:val="single" w:sz="12" w:space="0" w:color="auto"/>
          <w:right w:val="nil"/>
          <w:insideH w:val="nil"/>
          <w:insideV w:val="nil"/>
          <w:tl2br w:val="nil"/>
          <w:tr2bl w:val="nil"/>
        </w:tcBorders>
        <w:vAlign w:val="center"/>
      </w:tcPr>
    </w:tblStylePr>
  </w:style>
  <w:style w:type="paragraph" w:customStyle="1" w:styleId="SDMDocInfoText">
    <w:name w:val="SDMDocInfoText"/>
    <w:basedOn w:val="Normal"/>
    <w:link w:val="SDMDocInfoTextChar"/>
    <w:rsid w:val="00540FEF"/>
    <w:pPr>
      <w:keepLines/>
      <w:numPr>
        <w:numId w:val="14"/>
      </w:numPr>
      <w:spacing w:before="80" w:after="80"/>
    </w:pPr>
    <w:rPr>
      <w:rFonts w:cs="Arial"/>
      <w:sz w:val="20"/>
    </w:rPr>
  </w:style>
  <w:style w:type="character" w:customStyle="1" w:styleId="SDMDocInfoTextChar">
    <w:name w:val="SDMDocInfoText Char"/>
    <w:link w:val="SDMDocInfoText"/>
    <w:rsid w:val="00540FEF"/>
    <w:rPr>
      <w:rFonts w:ascii="Arial" w:hAnsi="Arial" w:cs="Arial"/>
      <w:lang w:eastAsia="de-DE"/>
    </w:rPr>
  </w:style>
  <w:style w:type="paragraph" w:customStyle="1" w:styleId="SDMDocInfoTitle">
    <w:name w:val="SDMDocInfoTitle"/>
    <w:basedOn w:val="Normal"/>
    <w:rsid w:val="00540FEF"/>
    <w:pPr>
      <w:keepNext/>
      <w:keepLines/>
      <w:spacing w:before="480" w:after="240"/>
      <w:jc w:val="center"/>
    </w:pPr>
    <w:rPr>
      <w:rFonts w:cs="Arial"/>
      <w:b/>
      <w:szCs w:val="22"/>
    </w:rPr>
  </w:style>
  <w:style w:type="paragraph" w:customStyle="1" w:styleId="SDMSubPara3">
    <w:name w:val="SDMSubPara3"/>
    <w:basedOn w:val="Normal"/>
    <w:rsid w:val="00540FEF"/>
    <w:pPr>
      <w:numPr>
        <w:ilvl w:val="3"/>
        <w:numId w:val="7"/>
      </w:numPr>
      <w:spacing w:before="180"/>
      <w:ind w:left="2721" w:hanging="595"/>
    </w:pPr>
  </w:style>
  <w:style w:type="paragraph" w:customStyle="1" w:styleId="SDMSubPara4">
    <w:name w:val="SDMSubPara4"/>
    <w:basedOn w:val="Normal"/>
    <w:rsid w:val="00540FEF"/>
    <w:pPr>
      <w:numPr>
        <w:ilvl w:val="4"/>
        <w:numId w:val="7"/>
      </w:numPr>
      <w:spacing w:before="180"/>
    </w:pPr>
  </w:style>
  <w:style w:type="character" w:customStyle="1" w:styleId="TOC1Char">
    <w:name w:val="TOC 1 Char"/>
    <w:link w:val="TOC1"/>
    <w:uiPriority w:val="39"/>
    <w:rsid w:val="00540FEF"/>
    <w:rPr>
      <w:rFonts w:ascii="Arial" w:hAnsi="Arial" w:cs="Arial"/>
      <w:b/>
      <w:caps/>
      <w:sz w:val="21"/>
      <w:szCs w:val="21"/>
      <w:lang w:eastAsia="de-DE"/>
    </w:rPr>
  </w:style>
  <w:style w:type="character" w:customStyle="1" w:styleId="TOC2Char">
    <w:name w:val="TOC 2 Char"/>
    <w:link w:val="TOC2"/>
    <w:uiPriority w:val="39"/>
    <w:rsid w:val="00540FEF"/>
    <w:rPr>
      <w:rFonts w:ascii="Arial" w:hAnsi="Arial" w:cs="Arial"/>
      <w:sz w:val="21"/>
      <w:szCs w:val="21"/>
      <w:lang w:eastAsia="de-DE"/>
    </w:rPr>
  </w:style>
  <w:style w:type="character" w:customStyle="1" w:styleId="TOC3Char">
    <w:name w:val="TOC 3 Char"/>
    <w:link w:val="TOC3"/>
    <w:uiPriority w:val="39"/>
    <w:rsid w:val="00540FEF"/>
    <w:rPr>
      <w:rFonts w:ascii="Arial" w:hAnsi="Arial" w:cs="Arial"/>
      <w:sz w:val="21"/>
      <w:szCs w:val="21"/>
      <w:lang w:eastAsia="de-DE"/>
    </w:rPr>
  </w:style>
  <w:style w:type="paragraph" w:customStyle="1" w:styleId="SDMHeader">
    <w:name w:val="SDMHeader"/>
    <w:basedOn w:val="Header"/>
    <w:rsid w:val="00540FEF"/>
    <w:pPr>
      <w:pBdr>
        <w:bottom w:val="single" w:sz="4" w:space="10" w:color="auto"/>
      </w:pBdr>
      <w:tabs>
        <w:tab w:val="clear" w:pos="4320"/>
        <w:tab w:val="clear" w:pos="8640"/>
        <w:tab w:val="right" w:pos="9356"/>
        <w:tab w:val="right" w:pos="14288"/>
      </w:tabs>
    </w:pPr>
    <w:rPr>
      <w:rFonts w:cs="Arial"/>
      <w:sz w:val="20"/>
      <w:szCs w:val="16"/>
    </w:rPr>
  </w:style>
  <w:style w:type="paragraph" w:customStyle="1" w:styleId="SDMDocInfoHeadRow">
    <w:name w:val="SDMDocInfoHeadRow"/>
    <w:basedOn w:val="Normal"/>
    <w:rsid w:val="00540FEF"/>
    <w:pPr>
      <w:keepNext/>
      <w:keepLines/>
    </w:pPr>
    <w:rPr>
      <w:rFonts w:cs="Arial"/>
      <w:i/>
      <w:sz w:val="16"/>
      <w:szCs w:val="16"/>
    </w:rPr>
  </w:style>
  <w:style w:type="table" w:customStyle="1" w:styleId="SDMBox">
    <w:name w:val="SDMBox"/>
    <w:basedOn w:val="TableNormal"/>
    <w:rsid w:val="00540FEF"/>
    <w:rPr>
      <w:rFonts w:ascii="Arial" w:hAnsi="Arial"/>
    </w:rPr>
    <w:tblPr>
      <w:tblInd w:w="822" w:type="dxa"/>
      <w:tblBorders>
        <w:top w:val="single" w:sz="4" w:space="0" w:color="auto"/>
        <w:left w:val="single" w:sz="4" w:space="0" w:color="auto"/>
        <w:bottom w:val="single" w:sz="4" w:space="0" w:color="auto"/>
        <w:right w:val="single" w:sz="4" w:space="0" w:color="auto"/>
      </w:tblBorders>
      <w:tblCellMar>
        <w:top w:w="28" w:type="dxa"/>
        <w:left w:w="108" w:type="dxa"/>
        <w:bottom w:w="28" w:type="dxa"/>
        <w:right w:w="108" w:type="dxa"/>
      </w:tblCellMar>
    </w:tblPr>
    <w:trPr>
      <w:cantSplit/>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numbering" w:customStyle="1" w:styleId="SDMParaList">
    <w:name w:val="SDMParaList"/>
    <w:rsid w:val="00540FEF"/>
    <w:pPr>
      <w:numPr>
        <w:numId w:val="1"/>
      </w:numPr>
    </w:pPr>
  </w:style>
  <w:style w:type="numbering" w:customStyle="1" w:styleId="SDMHeadList">
    <w:name w:val="SDMHeadList"/>
    <w:uiPriority w:val="99"/>
    <w:rsid w:val="00540FEF"/>
    <w:pPr>
      <w:numPr>
        <w:numId w:val="4"/>
      </w:numPr>
    </w:pPr>
  </w:style>
  <w:style w:type="numbering" w:customStyle="1" w:styleId="SDMTableBoxParaNumberedList">
    <w:name w:val="SDMTable&amp;BoxParaNumberedList"/>
    <w:rsid w:val="00540FEF"/>
    <w:pPr>
      <w:numPr>
        <w:numId w:val="2"/>
      </w:numPr>
    </w:pPr>
  </w:style>
  <w:style w:type="paragraph" w:customStyle="1" w:styleId="SDMAppTitle">
    <w:name w:val="SDMAppTitle"/>
    <w:basedOn w:val="SDMHead1"/>
    <w:next w:val="SDMApp1"/>
    <w:qFormat/>
    <w:rsid w:val="00540FEF"/>
    <w:pPr>
      <w:pageBreakBefore/>
      <w:numPr>
        <w:numId w:val="11"/>
      </w:numPr>
      <w:spacing w:before="120" w:after="600"/>
    </w:pPr>
  </w:style>
  <w:style w:type="paragraph" w:customStyle="1" w:styleId="SDMApp1">
    <w:name w:val="SDMApp1"/>
    <w:basedOn w:val="SDMHead2"/>
    <w:qFormat/>
    <w:rsid w:val="00540FEF"/>
    <w:pPr>
      <w:numPr>
        <w:numId w:val="11"/>
      </w:numPr>
      <w:outlineLvl w:val="9"/>
    </w:pPr>
  </w:style>
  <w:style w:type="paragraph" w:customStyle="1" w:styleId="SDMApp2">
    <w:name w:val="SDMApp2"/>
    <w:basedOn w:val="SDMHead3"/>
    <w:qFormat/>
    <w:rsid w:val="00540FEF"/>
    <w:pPr>
      <w:numPr>
        <w:numId w:val="11"/>
      </w:numPr>
      <w:outlineLvl w:val="9"/>
    </w:pPr>
  </w:style>
  <w:style w:type="paragraph" w:customStyle="1" w:styleId="SDMApp3">
    <w:name w:val="SDMApp3"/>
    <w:basedOn w:val="SDMHead4"/>
    <w:qFormat/>
    <w:rsid w:val="00540FEF"/>
    <w:pPr>
      <w:numPr>
        <w:numId w:val="11"/>
      </w:numPr>
      <w:outlineLvl w:val="9"/>
    </w:pPr>
  </w:style>
  <w:style w:type="paragraph" w:customStyle="1" w:styleId="SDMApp4">
    <w:name w:val="SDMApp4"/>
    <w:basedOn w:val="SDMHead5"/>
    <w:qFormat/>
    <w:rsid w:val="00540FEF"/>
    <w:pPr>
      <w:numPr>
        <w:numId w:val="11"/>
      </w:numPr>
      <w:outlineLvl w:val="9"/>
    </w:pPr>
  </w:style>
  <w:style w:type="numbering" w:customStyle="1" w:styleId="SDMAppHeadList">
    <w:name w:val="SDMAppHeadList"/>
    <w:uiPriority w:val="99"/>
    <w:rsid w:val="00540FEF"/>
    <w:pPr>
      <w:numPr>
        <w:numId w:val="3"/>
      </w:numPr>
    </w:pPr>
  </w:style>
  <w:style w:type="paragraph" w:customStyle="1" w:styleId="SDMDocRef">
    <w:name w:val="SDMDocRef"/>
    <w:basedOn w:val="Normal"/>
    <w:qFormat/>
    <w:rsid w:val="00540FEF"/>
    <w:pPr>
      <w:spacing w:before="100"/>
    </w:pPr>
    <w:rPr>
      <w:b/>
      <w:caps/>
      <w:sz w:val="28"/>
    </w:rPr>
  </w:style>
  <w:style w:type="paragraph" w:customStyle="1" w:styleId="SDMApp5">
    <w:name w:val="SDMApp5"/>
    <w:basedOn w:val="SDMApp4"/>
    <w:qFormat/>
    <w:rsid w:val="00540FEF"/>
    <w:pPr>
      <w:numPr>
        <w:ilvl w:val="5"/>
      </w:numPr>
      <w:tabs>
        <w:tab w:val="left" w:pos="1418"/>
      </w:tabs>
      <w:ind w:left="1418" w:hanging="1418"/>
    </w:pPr>
  </w:style>
  <w:style w:type="paragraph" w:customStyle="1" w:styleId="SDMTableBoxFigureFootnote">
    <w:name w:val="SDMTableBoxFigureFootnote"/>
    <w:basedOn w:val="Normal"/>
    <w:qFormat/>
    <w:rsid w:val="00540FEF"/>
    <w:pPr>
      <w:numPr>
        <w:numId w:val="16"/>
      </w:numPr>
      <w:spacing w:before="120"/>
    </w:pPr>
    <w:rPr>
      <w:sz w:val="20"/>
    </w:rPr>
  </w:style>
  <w:style w:type="paragraph" w:customStyle="1" w:styleId="SDMCovNoteTitle">
    <w:name w:val="SDMCovNoteTitle"/>
    <w:basedOn w:val="Normal"/>
    <w:qFormat/>
    <w:rsid w:val="00540FEF"/>
    <w:pPr>
      <w:keepNext/>
      <w:keepLines/>
      <w:suppressAutoHyphens/>
      <w:spacing w:before="240" w:after="840"/>
      <w:jc w:val="center"/>
    </w:pPr>
    <w:rPr>
      <w:b/>
      <w:caps/>
      <w:sz w:val="32"/>
    </w:rPr>
  </w:style>
  <w:style w:type="numbering" w:customStyle="1" w:styleId="SDMCovNoteHeadList">
    <w:name w:val="SDMCovNoteHeadList"/>
    <w:uiPriority w:val="99"/>
    <w:rsid w:val="00540FEF"/>
    <w:pPr>
      <w:numPr>
        <w:numId w:val="5"/>
      </w:numPr>
    </w:pPr>
  </w:style>
  <w:style w:type="paragraph" w:customStyle="1" w:styleId="SDMCovNoteHead1">
    <w:name w:val="SDMCovNoteHead1"/>
    <w:basedOn w:val="Normal"/>
    <w:rsid w:val="00540FEF"/>
    <w:pPr>
      <w:keepNext/>
      <w:keepLines/>
      <w:numPr>
        <w:numId w:val="8"/>
      </w:numPr>
      <w:suppressAutoHyphens/>
      <w:spacing w:before="240" w:after="60"/>
    </w:pPr>
    <w:rPr>
      <w:b/>
      <w:sz w:val="24"/>
    </w:rPr>
  </w:style>
  <w:style w:type="paragraph" w:customStyle="1" w:styleId="SDMCovNoteHead2">
    <w:name w:val="SDMCovNoteHead2"/>
    <w:basedOn w:val="Normal"/>
    <w:rsid w:val="00540FEF"/>
    <w:pPr>
      <w:keepNext/>
      <w:keepLines/>
      <w:numPr>
        <w:ilvl w:val="1"/>
        <w:numId w:val="8"/>
      </w:numPr>
      <w:spacing w:before="240" w:after="60"/>
    </w:pPr>
    <w:rPr>
      <w:b/>
    </w:rPr>
  </w:style>
  <w:style w:type="paragraph" w:customStyle="1" w:styleId="SDMCovNoteHead3">
    <w:name w:val="SDMCovNoteHead3"/>
    <w:basedOn w:val="Normal"/>
    <w:rsid w:val="00540FEF"/>
    <w:pPr>
      <w:keepNext/>
      <w:keepLines/>
      <w:numPr>
        <w:ilvl w:val="2"/>
        <w:numId w:val="8"/>
      </w:numPr>
      <w:spacing w:before="240" w:after="60"/>
    </w:pPr>
    <w:rPr>
      <w:b/>
    </w:rPr>
  </w:style>
  <w:style w:type="paragraph" w:styleId="NoSpacing">
    <w:name w:val="No Spacing"/>
    <w:link w:val="NoSpacingChar"/>
    <w:uiPriority w:val="1"/>
    <w:qFormat/>
    <w:rsid w:val="00540FEF"/>
    <w:rPr>
      <w:rFonts w:ascii="Calibri" w:eastAsia="MS Mincho" w:hAnsi="Calibri" w:cs="Arial"/>
      <w:sz w:val="22"/>
      <w:szCs w:val="22"/>
      <w:lang w:val="en-US" w:eastAsia="ja-JP"/>
    </w:rPr>
  </w:style>
  <w:style w:type="character" w:customStyle="1" w:styleId="NoSpacingChar">
    <w:name w:val="No Spacing Char"/>
    <w:link w:val="NoSpacing"/>
    <w:uiPriority w:val="1"/>
    <w:rsid w:val="00540FEF"/>
    <w:rPr>
      <w:rFonts w:ascii="Calibri" w:eastAsia="MS Mincho" w:hAnsi="Calibri" w:cs="Arial"/>
      <w:sz w:val="22"/>
      <w:szCs w:val="22"/>
      <w:lang w:val="en-US" w:eastAsia="ja-JP"/>
    </w:rPr>
  </w:style>
  <w:style w:type="paragraph" w:customStyle="1" w:styleId="SDMTOCHeading">
    <w:name w:val="SDMTOCHeading"/>
    <w:basedOn w:val="Normal"/>
    <w:qFormat/>
    <w:rsid w:val="00540FEF"/>
    <w:pPr>
      <w:keepNext/>
      <w:keepLines/>
      <w:pageBreakBefore/>
      <w:tabs>
        <w:tab w:val="right" w:pos="9356"/>
      </w:tabs>
      <w:spacing w:before="240" w:after="600"/>
    </w:pPr>
    <w:rPr>
      <w:rFonts w:cs="Arial"/>
      <w:b/>
      <w:szCs w:val="22"/>
    </w:rPr>
  </w:style>
  <w:style w:type="numbering" w:customStyle="1" w:styleId="SDMTableBoxFigureFootnoteList">
    <w:name w:val="SDMTableBoxFigureFootnoteList"/>
    <w:uiPriority w:val="99"/>
    <w:rsid w:val="00540FEF"/>
    <w:pPr>
      <w:numPr>
        <w:numId w:val="6"/>
      </w:numPr>
    </w:pPr>
  </w:style>
  <w:style w:type="paragraph" w:customStyle="1" w:styleId="SDMTableBoxFigureFootnoteSL1">
    <w:name w:val="SDMTableBoxFigureFootnoteSL1"/>
    <w:basedOn w:val="SDMTableBoxFigureFootnote"/>
    <w:qFormat/>
    <w:rsid w:val="00540FEF"/>
    <w:pPr>
      <w:numPr>
        <w:ilvl w:val="1"/>
      </w:numPr>
      <w:spacing w:before="40"/>
    </w:pPr>
  </w:style>
  <w:style w:type="paragraph" w:customStyle="1" w:styleId="SDMTableBoxFigureFootnoteSL2">
    <w:name w:val="SDMTableBoxFigureFootnoteSL2"/>
    <w:basedOn w:val="SDMTableBoxFigureFootnote"/>
    <w:qFormat/>
    <w:rsid w:val="00540FEF"/>
    <w:pPr>
      <w:numPr>
        <w:ilvl w:val="2"/>
      </w:numPr>
      <w:spacing w:before="40"/>
    </w:pPr>
  </w:style>
  <w:style w:type="paragraph" w:customStyle="1" w:styleId="SDMTableBoxFigureFootnoteSL3">
    <w:name w:val="SDMTableBoxFigureFootnoteSL3"/>
    <w:basedOn w:val="SDMTableBoxFigureFootnote"/>
    <w:qFormat/>
    <w:rsid w:val="00540FEF"/>
    <w:pPr>
      <w:numPr>
        <w:ilvl w:val="3"/>
      </w:numPr>
      <w:spacing w:before="40"/>
    </w:pPr>
  </w:style>
  <w:style w:type="paragraph" w:customStyle="1" w:styleId="SDMTableBoxFigureFootnoteSL4">
    <w:name w:val="SDMTableBoxFigureFootnoteSL4"/>
    <w:basedOn w:val="SDMTableBoxFigureFootnote"/>
    <w:qFormat/>
    <w:rsid w:val="00540FEF"/>
    <w:pPr>
      <w:numPr>
        <w:ilvl w:val="4"/>
      </w:numPr>
      <w:spacing w:before="40"/>
    </w:pPr>
  </w:style>
  <w:style w:type="paragraph" w:customStyle="1" w:styleId="SDMTableBoxFigureFootnoteSL5">
    <w:name w:val="SDMTableBoxFigureFootnoteSL5"/>
    <w:basedOn w:val="SDMTableBoxFigureFootnote"/>
    <w:qFormat/>
    <w:rsid w:val="00540FEF"/>
    <w:pPr>
      <w:numPr>
        <w:ilvl w:val="5"/>
      </w:numPr>
      <w:spacing w:before="40"/>
    </w:pPr>
  </w:style>
  <w:style w:type="character" w:styleId="PlaceholderText">
    <w:name w:val="Placeholder Text"/>
    <w:basedOn w:val="DefaultParagraphFont"/>
    <w:uiPriority w:val="99"/>
    <w:semiHidden/>
    <w:rsid w:val="00540FEF"/>
    <w:rPr>
      <w:color w:val="808080"/>
    </w:rPr>
  </w:style>
  <w:style w:type="paragraph" w:styleId="BalloonText">
    <w:name w:val="Balloon Text"/>
    <w:basedOn w:val="Normal"/>
    <w:link w:val="BalloonTextChar"/>
    <w:rsid w:val="00540FEF"/>
    <w:rPr>
      <w:rFonts w:ascii="Tahoma" w:hAnsi="Tahoma" w:cs="Tahoma"/>
      <w:sz w:val="16"/>
      <w:szCs w:val="16"/>
    </w:rPr>
  </w:style>
  <w:style w:type="character" w:customStyle="1" w:styleId="BalloonTextChar">
    <w:name w:val="Balloon Text Char"/>
    <w:basedOn w:val="DefaultParagraphFont"/>
    <w:link w:val="BalloonText"/>
    <w:rsid w:val="00540FEF"/>
    <w:rPr>
      <w:rFonts w:ascii="Tahoma" w:hAnsi="Tahoma" w:cs="Tahoma"/>
      <w:sz w:val="16"/>
      <w:szCs w:val="16"/>
      <w:lang w:eastAsia="de-DE"/>
    </w:rPr>
  </w:style>
  <w:style w:type="paragraph" w:styleId="Date">
    <w:name w:val="Date"/>
    <w:basedOn w:val="Normal"/>
    <w:next w:val="Normal"/>
    <w:link w:val="DateChar"/>
    <w:rsid w:val="00540FEF"/>
  </w:style>
  <w:style w:type="character" w:customStyle="1" w:styleId="DateChar">
    <w:name w:val="Date Char"/>
    <w:basedOn w:val="DefaultParagraphFont"/>
    <w:link w:val="Date"/>
    <w:rsid w:val="00540FEF"/>
    <w:rPr>
      <w:rFonts w:ascii="Arial" w:hAnsi="Arial"/>
      <w:sz w:val="22"/>
      <w:lang w:eastAsia="de-DE"/>
    </w:rPr>
  </w:style>
  <w:style w:type="paragraph" w:customStyle="1" w:styleId="SDMConfidentialMark">
    <w:name w:val="SDMConfidentialMark"/>
    <w:basedOn w:val="Normal"/>
    <w:qFormat/>
    <w:rsid w:val="00540FEF"/>
    <w:pPr>
      <w:spacing w:before="1200"/>
      <w:jc w:val="right"/>
    </w:pPr>
    <w:rPr>
      <w:b/>
      <w:caps/>
      <w:spacing w:val="10"/>
      <w:sz w:val="32"/>
    </w:rPr>
  </w:style>
  <w:style w:type="character" w:customStyle="1" w:styleId="Heading1Char">
    <w:name w:val="Heading 1 Char"/>
    <w:basedOn w:val="DefaultParagraphFont"/>
    <w:link w:val="Heading1"/>
    <w:rsid w:val="00540FEF"/>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rsid w:val="00540FEF"/>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540FEF"/>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rsid w:val="00540FEF"/>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540FEF"/>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rsid w:val="00540FEF"/>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rsid w:val="00540FEF"/>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rsid w:val="00540FEF"/>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rsid w:val="00540FEF"/>
    <w:rPr>
      <w:rFonts w:asciiTheme="majorHAnsi" w:eastAsiaTheme="majorEastAsia" w:hAnsiTheme="majorHAnsi" w:cstheme="majorBidi"/>
      <w:i/>
      <w:iCs/>
      <w:color w:val="404040" w:themeColor="text1" w:themeTint="BF"/>
      <w:lang w:val="en-US" w:eastAsia="en-US"/>
    </w:rPr>
  </w:style>
  <w:style w:type="table" w:customStyle="1" w:styleId="SDMMethTableEmmissions">
    <w:name w:val="SDMMethTableEmmissions"/>
    <w:basedOn w:val="TableNormal"/>
    <w:uiPriority w:val="99"/>
    <w:rsid w:val="00540FEF"/>
    <w:rPr>
      <w:rFonts w:ascii="Arial" w:hAnsi="Arial"/>
    </w:rPr>
    <w:tblPr>
      <w:tblStyleRowBandSize w:val="3"/>
      <w:tblStyleCol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cPr>
      <w:vAlign w:val="center"/>
    </w:tcPr>
    <w:tblStylePr w:type="firstRow">
      <w:pPr>
        <w:keepNext/>
        <w:keepLines/>
        <w:wordWrap/>
        <w:jc w:val="center"/>
      </w:pPr>
      <w:rPr>
        <w:rFonts w:ascii="Arial" w:hAnsi="Arial"/>
        <w:b/>
        <w:sz w:val="22"/>
        <w:u w:val="none"/>
      </w:rPr>
      <w:tblPr/>
      <w:trPr>
        <w:tblHeader/>
      </w:trPr>
      <w:tcPr>
        <w:tcBorders>
          <w:top w:val="single" w:sz="4" w:space="0" w:color="auto"/>
          <w:left w:val="single" w:sz="4" w:space="0" w:color="auto"/>
          <w:bottom w:val="single" w:sz="12" w:space="0" w:color="auto"/>
          <w:right w:val="single" w:sz="4" w:space="0" w:color="auto"/>
          <w:insideH w:val="nil"/>
          <w:insideV w:val="single" w:sz="4" w:space="0" w:color="auto"/>
          <w:tl2br w:val="nil"/>
          <w:tr2bl w:val="nil"/>
        </w:tcBorders>
        <w:shd w:val="clear" w:color="auto" w:fill="E6E6E6"/>
        <w:tcMar>
          <w:top w:w="113" w:type="dxa"/>
          <w:left w:w="0" w:type="nil"/>
          <w:bottom w:w="113" w:type="dxa"/>
          <w:right w:w="0" w:type="nil"/>
        </w:tcMar>
      </w:tcPr>
    </w:tblStylePr>
    <w:tblStylePr w:type="firstCol">
      <w:pPr>
        <w:keepLines/>
        <w:wordWrap/>
        <w:jc w:val="center"/>
      </w:pPr>
      <w:rPr>
        <w:b/>
      </w:rPr>
    </w:tblStylePr>
    <w:tblStylePr w:type="band2Horz">
      <w:tblPr/>
      <w:tcPr>
        <w:shd w:val="clear" w:color="auto" w:fill="E6E6E6"/>
      </w:tcPr>
    </w:tblStylePr>
  </w:style>
  <w:style w:type="table" w:customStyle="1" w:styleId="SDMMethTableDataParameter">
    <w:name w:val="SDMMethTableDataParameter"/>
    <w:basedOn w:val="TableNormal"/>
    <w:uiPriority w:val="99"/>
    <w:rsid w:val="00540FEF"/>
    <w:rPr>
      <w:rFonts w:ascii="Arial" w:hAnsi="Arial"/>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pPr>
      <w:rPr>
        <w:b/>
      </w:rPr>
      <w:tblPr/>
      <w:tcPr>
        <w:tcMar>
          <w:top w:w="62" w:type="dxa"/>
          <w:left w:w="0" w:type="nil"/>
          <w:bottom w:w="62" w:type="dxa"/>
          <w:right w:w="0" w:type="nil"/>
        </w:tcMar>
      </w:tcPr>
    </w:tblStylePr>
    <w:tblStylePr w:type="firstCol">
      <w:tblPr/>
      <w:tcPr>
        <w:shd w:val="clear" w:color="auto" w:fill="E6E6E6"/>
      </w:tcPr>
    </w:tblStylePr>
  </w:style>
  <w:style w:type="paragraph" w:customStyle="1" w:styleId="SDMMethCaptionNestedTableDataParameter">
    <w:name w:val="SDMMethCaptionNestedTableDataParameter"/>
    <w:basedOn w:val="Caption"/>
    <w:qFormat/>
    <w:rsid w:val="00540FEF"/>
    <w:pPr>
      <w:ind w:left="1531"/>
    </w:pPr>
  </w:style>
  <w:style w:type="table" w:customStyle="1" w:styleId="SDMMethTable">
    <w:name w:val="SDMMethTable"/>
    <w:basedOn w:val="SDMTable"/>
    <w:uiPriority w:val="99"/>
    <w:rsid w:val="00540FEF"/>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EquationParameters">
    <w:name w:val="SDMMethTableEquationParameters"/>
    <w:basedOn w:val="TableNormal"/>
    <w:uiPriority w:val="99"/>
    <w:rsid w:val="00540FEF"/>
    <w:rPr>
      <w:rFonts w:ascii="Arial" w:hAnsi="Arial"/>
      <w:sz w:val="22"/>
    </w:rPr>
    <w:tblPr>
      <w:tblInd w:w="680" w:type="dxa"/>
      <w:tblCellMar>
        <w:top w:w="85" w:type="dxa"/>
        <w:left w:w="108" w:type="dxa"/>
        <w:bottom w:w="28" w:type="dxa"/>
        <w:right w:w="108" w:type="dxa"/>
      </w:tblCellMar>
    </w:tblPr>
    <w:trPr>
      <w:cantSplit/>
    </w:trPr>
    <w:tcPr>
      <w:vAlign w:val="center"/>
    </w:tcPr>
  </w:style>
  <w:style w:type="paragraph" w:customStyle="1" w:styleId="SDMMethCaptionEquationParametersTable">
    <w:name w:val="SDMMethCaptionEquationParametersTable"/>
    <w:basedOn w:val="Caption"/>
    <w:qFormat/>
    <w:rsid w:val="00540FEF"/>
    <w:pPr>
      <w:spacing w:before="180" w:after="0"/>
    </w:pPr>
    <w:rPr>
      <w:b w:val="0"/>
      <w:sz w:val="22"/>
    </w:rPr>
  </w:style>
  <w:style w:type="paragraph" w:customStyle="1" w:styleId="SDMMethEquation">
    <w:name w:val="SDMMethEquation"/>
    <w:basedOn w:val="SDMPara"/>
    <w:qFormat/>
    <w:rsid w:val="00540FEF"/>
    <w:pPr>
      <w:keepLines/>
      <w:numPr>
        <w:numId w:val="0"/>
      </w:numPr>
      <w:spacing w:before="360" w:line="360" w:lineRule="auto"/>
    </w:pPr>
  </w:style>
  <w:style w:type="table" w:customStyle="1" w:styleId="SDMMethTableEquation">
    <w:name w:val="SDMMethTableEquation"/>
    <w:basedOn w:val="TableNormal"/>
    <w:uiPriority w:val="99"/>
    <w:rsid w:val="00540FEF"/>
    <w:rPr>
      <w:rFonts w:ascii="Arial" w:hAnsi="Arial"/>
      <w:sz w:val="22"/>
    </w:rPr>
    <w:tblPr>
      <w:tblInd w:w="680" w:type="dxa"/>
      <w:tblCellMar>
        <w:top w:w="0" w:type="dxa"/>
        <w:left w:w="108" w:type="dxa"/>
        <w:bottom w:w="0" w:type="dxa"/>
        <w:right w:w="108" w:type="dxa"/>
      </w:tblCellMar>
    </w:tblPr>
    <w:trPr>
      <w:cantSplit/>
    </w:trPr>
  </w:style>
  <w:style w:type="paragraph" w:customStyle="1" w:styleId="SDMTableBoxParaNotNumbered">
    <w:name w:val="SDMTable&amp;BoxParaNotNumbered"/>
    <w:basedOn w:val="Normal"/>
    <w:qFormat/>
    <w:rsid w:val="00540FEF"/>
    <w:pPr>
      <w:jc w:val="left"/>
    </w:pPr>
    <w:rPr>
      <w:sz w:val="20"/>
    </w:rPr>
  </w:style>
  <w:style w:type="paragraph" w:customStyle="1" w:styleId="SDMTableBoxParaNumbered">
    <w:name w:val="SDMTable&amp;BoxParaNumbered"/>
    <w:basedOn w:val="Normal"/>
    <w:qFormat/>
    <w:rsid w:val="00540FEF"/>
    <w:pPr>
      <w:numPr>
        <w:numId w:val="2"/>
      </w:numPr>
      <w:jc w:val="left"/>
    </w:pPr>
    <w:rPr>
      <w:sz w:val="20"/>
    </w:rPr>
  </w:style>
  <w:style w:type="paragraph" w:customStyle="1" w:styleId="SDMMethEquationNr">
    <w:name w:val="SDMMethEquationNr"/>
    <w:basedOn w:val="SDMMethEquation"/>
    <w:qFormat/>
    <w:rsid w:val="00540FEF"/>
    <w:pPr>
      <w:keepNext/>
      <w:numPr>
        <w:numId w:val="18"/>
      </w:numPr>
      <w:jc w:val="right"/>
    </w:pPr>
    <w:rPr>
      <w:sz w:val="20"/>
    </w:rPr>
  </w:style>
  <w:style w:type="numbering" w:customStyle="1" w:styleId="SDMMethEquationNrList">
    <w:name w:val="SDMMethEquationNrList"/>
    <w:uiPriority w:val="99"/>
    <w:rsid w:val="00540FEF"/>
    <w:pPr>
      <w:numPr>
        <w:numId w:val="9"/>
      </w:numPr>
    </w:pPr>
  </w:style>
  <w:style w:type="paragraph" w:styleId="ListParagraph">
    <w:name w:val="List Paragraph"/>
    <w:basedOn w:val="Normal"/>
    <w:uiPriority w:val="34"/>
    <w:qFormat/>
    <w:rsid w:val="00540FEF"/>
    <w:pPr>
      <w:ind w:left="720"/>
      <w:contextualSpacing/>
    </w:pPr>
  </w:style>
  <w:style w:type="table" w:customStyle="1" w:styleId="SDMTableFullPage">
    <w:name w:val="SDMTableFullPage"/>
    <w:basedOn w:val="SDMTable"/>
    <w:uiPriority w:val="99"/>
    <w:rsid w:val="00540FEF"/>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FullPage">
    <w:name w:val="SDMMethTableFullPage"/>
    <w:basedOn w:val="SDMMethTable"/>
    <w:uiPriority w:val="99"/>
    <w:rsid w:val="00540FEF"/>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CaptionFullPage">
    <w:name w:val="CaptionFullPage"/>
    <w:basedOn w:val="Caption"/>
    <w:qFormat/>
    <w:rsid w:val="00540FEF"/>
    <w:pPr>
      <w:ind w:left="0" w:firstLine="0"/>
    </w:pPr>
  </w:style>
  <w:style w:type="character" w:styleId="FootnoteReference">
    <w:name w:val="footnote reference"/>
    <w:basedOn w:val="DefaultParagraphFont"/>
    <w:rsid w:val="00540FEF"/>
    <w:rPr>
      <w:vertAlign w:val="superscript"/>
    </w:rPr>
  </w:style>
  <w:style w:type="numbering" w:customStyle="1" w:styleId="SDMFootnoteList">
    <w:name w:val="SDMFootnoteList"/>
    <w:uiPriority w:val="99"/>
    <w:rsid w:val="00540FEF"/>
    <w:pPr>
      <w:numPr>
        <w:numId w:val="12"/>
      </w:numPr>
    </w:pPr>
  </w:style>
  <w:style w:type="numbering" w:customStyle="1" w:styleId="SDMDocInfoTextBullets">
    <w:name w:val="SDMDocInfoTextBullets"/>
    <w:uiPriority w:val="99"/>
    <w:rsid w:val="00540FEF"/>
    <w:pPr>
      <w:numPr>
        <w:numId w:val="14"/>
      </w:numPr>
    </w:pPr>
  </w:style>
  <w:style w:type="table" w:customStyle="1" w:styleId="SDMBoxFullPage">
    <w:name w:val="SDMBoxFullPage"/>
    <w:basedOn w:val="SDMBox"/>
    <w:uiPriority w:val="99"/>
    <w:rsid w:val="00540FEF"/>
    <w:tblPr>
      <w:jc w:val="center"/>
      <w:tblInd w:w="0" w:type="dxa"/>
      <w:tblBorders>
        <w:top w:val="single" w:sz="4" w:space="0" w:color="auto"/>
        <w:left w:val="single" w:sz="4" w:space="0" w:color="auto"/>
        <w:bottom w:val="single" w:sz="4" w:space="0" w:color="auto"/>
        <w:right w:val="single" w:sz="4" w:space="0" w:color="auto"/>
      </w:tblBorders>
      <w:tblCellMar>
        <w:top w:w="28" w:type="dxa"/>
        <w:left w:w="108" w:type="dxa"/>
        <w:bottom w:w="28" w:type="dxa"/>
        <w:right w:w="108" w:type="dxa"/>
      </w:tblCellMar>
    </w:tblPr>
    <w:trPr>
      <w:cantSplit/>
      <w:jc w:val="center"/>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paragraph" w:customStyle="1" w:styleId="SDMTableBoxFigureFootnoteFullPage">
    <w:name w:val="SDMTableBoxFigureFootnoteFullPage"/>
    <w:basedOn w:val="SDMTableBoxFigureFootnote"/>
    <w:rsid w:val="00540FEF"/>
    <w:pPr>
      <w:numPr>
        <w:numId w:val="17"/>
      </w:numPr>
    </w:pPr>
  </w:style>
  <w:style w:type="paragraph" w:customStyle="1" w:styleId="SDMTableBoxFigureFootnoteSL1FullPage">
    <w:name w:val="SDMTableBoxFigureFootnoteSL1FullPage"/>
    <w:basedOn w:val="SDMTableBoxFigureFootnoteSL1"/>
    <w:rsid w:val="00540FEF"/>
    <w:pPr>
      <w:numPr>
        <w:numId w:val="17"/>
      </w:numPr>
    </w:pPr>
  </w:style>
  <w:style w:type="paragraph" w:customStyle="1" w:styleId="SDMTableBoxFigureFootnoteSL2FullPage">
    <w:name w:val="SDMTableBoxFigureFootnoteSL2FullPage"/>
    <w:basedOn w:val="SDMTableBoxFigureFootnoteSL2"/>
    <w:rsid w:val="00540FEF"/>
    <w:pPr>
      <w:numPr>
        <w:numId w:val="17"/>
      </w:numPr>
    </w:pPr>
  </w:style>
  <w:style w:type="paragraph" w:customStyle="1" w:styleId="SDMTableBoxFigureFootnoteSL3FullPage">
    <w:name w:val="SDMTableBoxFigureFootnoteSL3FullPage"/>
    <w:basedOn w:val="SDMTableBoxFigureFootnoteSL3"/>
    <w:rsid w:val="00540FEF"/>
    <w:pPr>
      <w:numPr>
        <w:numId w:val="17"/>
      </w:numPr>
      <w:ind w:left="1248" w:hanging="397"/>
    </w:pPr>
  </w:style>
  <w:style w:type="paragraph" w:customStyle="1" w:styleId="SDMTableBoxFigureFootnoteSL4FullPage">
    <w:name w:val="SDMTableBoxFigureFootnoteSL4FullPage"/>
    <w:basedOn w:val="SDMTableBoxFigureFootnoteSL4"/>
    <w:rsid w:val="00540FEF"/>
    <w:pPr>
      <w:numPr>
        <w:numId w:val="17"/>
      </w:numPr>
      <w:ind w:left="1587" w:hanging="340"/>
    </w:pPr>
  </w:style>
  <w:style w:type="paragraph" w:customStyle="1" w:styleId="SDMTableBoxFigureFootnoteSL5FullPage">
    <w:name w:val="SDMTableBoxFigureFootnoteSL5FullPage"/>
    <w:basedOn w:val="SDMTableBoxFigureFootnoteSL5"/>
    <w:rsid w:val="00540FEF"/>
    <w:pPr>
      <w:numPr>
        <w:numId w:val="17"/>
      </w:numPr>
      <w:ind w:left="2042" w:hanging="454"/>
    </w:pPr>
  </w:style>
  <w:style w:type="numbering" w:customStyle="1" w:styleId="SDMTableBoxFigureFootnoteFullPageList">
    <w:name w:val="SDMTableBoxFigureFootnoteFullPageList"/>
    <w:uiPriority w:val="99"/>
    <w:rsid w:val="00540FEF"/>
    <w:pPr>
      <w:numPr>
        <w:numId w:val="15"/>
      </w:numPr>
    </w:pPr>
  </w:style>
  <w:style w:type="numbering" w:customStyle="1" w:styleId="SDMMethEquationNumberingList">
    <w:name w:val="SDMMethEquationNumberingList"/>
    <w:uiPriority w:val="99"/>
    <w:rsid w:val="00852F90"/>
    <w:pPr>
      <w:numPr>
        <w:numId w:val="20"/>
      </w:numPr>
    </w:pPr>
  </w:style>
  <w:style w:type="paragraph" w:customStyle="1" w:styleId="RegPara">
    <w:name w:val="RegPara"/>
    <w:basedOn w:val="Normal"/>
    <w:rsid w:val="008F453F"/>
    <w:pPr>
      <w:spacing w:before="180"/>
      <w:jc w:val="left"/>
    </w:pPr>
    <w:rPr>
      <w:rFonts w:ascii="Times New Roman" w:eastAsia="SimSun" w:hAnsi="Times New Roman"/>
      <w:szCs w:val="22"/>
    </w:rPr>
  </w:style>
  <w:style w:type="character" w:customStyle="1" w:styleId="FootnoteTextChar1">
    <w:name w:val="Footnote Text Char1"/>
    <w:aliases w:val="DNV-FT Char,Footnote Text Char Char,Footnote Text Char Char Char Char Char Char Char,Footnote Text Char Char Char Char1 Char,Footnote Text Char Char Char Char Char1 Char,Footnote Text Char Char Char Char Char Char1"/>
    <w:locked/>
    <w:rsid w:val="00E95E04"/>
    <w:rPr>
      <w:rFonts w:eastAsia="MS Mincho" w:cs="Times New Roman"/>
      <w:sz w:val="22"/>
      <w:szCs w:val="22"/>
      <w:lang w:val="en-US" w:eastAsia="en-US" w:bidi="ar-SA"/>
    </w:rPr>
  </w:style>
  <w:style w:type="numbering" w:customStyle="1" w:styleId="SDMTableBoxParaList">
    <w:name w:val="SDMTable&amp;BoxParaList"/>
    <w:rsid w:val="005C4471"/>
    <w:pPr>
      <w:numPr>
        <w:numId w:val="21"/>
      </w:numPr>
    </w:pPr>
  </w:style>
  <w:style w:type="numbering" w:customStyle="1" w:styleId="SDMTablesFiguresNoteList">
    <w:name w:val="SDMTables&amp;FiguresNoteList"/>
    <w:uiPriority w:val="99"/>
    <w:rsid w:val="00E73ABE"/>
    <w:pPr>
      <w:numPr>
        <w:numId w:val="22"/>
      </w:numPr>
    </w:pPr>
  </w:style>
  <w:style w:type="paragraph" w:customStyle="1" w:styleId="Meth-Heading1">
    <w:name w:val="Meth - Heading 1"/>
    <w:basedOn w:val="Normal"/>
    <w:next w:val="Normal"/>
    <w:rsid w:val="002F1442"/>
    <w:pPr>
      <w:keepNext/>
      <w:spacing w:before="480"/>
      <w:jc w:val="left"/>
    </w:pPr>
    <w:rPr>
      <w:rFonts w:ascii="Times New Roman" w:eastAsia="SimSun" w:hAnsi="Times New Roman"/>
      <w:b/>
      <w:bCs/>
      <w:sz w:val="24"/>
      <w:szCs w:val="24"/>
      <w:lang w:val="en-US" w:eastAsia="en-US"/>
    </w:rPr>
  </w:style>
  <w:style w:type="paragraph" w:customStyle="1" w:styleId="TOCI">
    <w:name w:val="TOC I"/>
    <w:basedOn w:val="Normal"/>
    <w:rsid w:val="002F1442"/>
    <w:pPr>
      <w:numPr>
        <w:numId w:val="24"/>
      </w:numPr>
      <w:tabs>
        <w:tab w:val="left" w:leader="dot" w:pos="6804"/>
      </w:tabs>
      <w:jc w:val="left"/>
    </w:pPr>
    <w:rPr>
      <w:rFonts w:ascii="Times New Roman" w:eastAsia="SimSun" w:hAnsi="Times New Roman"/>
      <w:caps/>
      <w:lang w:eastAsia="en-US"/>
    </w:rPr>
  </w:style>
  <w:style w:type="paragraph" w:customStyle="1" w:styleId="Meth-Heading2">
    <w:name w:val="Meth - Heading 2"/>
    <w:basedOn w:val="Normal"/>
    <w:next w:val="Normal"/>
    <w:rsid w:val="009D14D9"/>
    <w:pPr>
      <w:keepNext/>
      <w:spacing w:before="360"/>
      <w:jc w:val="left"/>
    </w:pPr>
    <w:rPr>
      <w:rFonts w:ascii="Times New Roman" w:eastAsia="SimSun" w:hAnsi="Times New Roman"/>
      <w:b/>
      <w:bCs/>
      <w:sz w:val="24"/>
      <w:szCs w:val="24"/>
      <w:lang w:val="en-US" w:eastAsia="en-US"/>
    </w:rPr>
  </w:style>
  <w:style w:type="paragraph" w:customStyle="1" w:styleId="Meth-Text">
    <w:name w:val="Meth - Text"/>
    <w:basedOn w:val="Normal"/>
    <w:rsid w:val="00ED2473"/>
    <w:pPr>
      <w:spacing w:before="240"/>
      <w:jc w:val="left"/>
    </w:pPr>
    <w:rPr>
      <w:rFonts w:ascii="Times New Roman" w:eastAsia="SimSun" w:hAnsi="Times New Roman"/>
      <w:szCs w:val="22"/>
      <w:lang w:eastAsia="en-US"/>
    </w:rPr>
  </w:style>
  <w:style w:type="paragraph" w:customStyle="1" w:styleId="RegHead1">
    <w:name w:val="RegHead1"/>
    <w:basedOn w:val="Normal"/>
    <w:next w:val="Normal"/>
    <w:rsid w:val="00ED2473"/>
    <w:pPr>
      <w:keepNext/>
      <w:spacing w:before="180"/>
      <w:jc w:val="center"/>
    </w:pPr>
    <w:rPr>
      <w:rFonts w:ascii="Times New Roman" w:eastAsia="SimSun" w:hAnsi="Times New Roman"/>
      <w:b/>
      <w:bCs/>
      <w:caps/>
      <w:szCs w:val="22"/>
    </w:rPr>
  </w:style>
  <w:style w:type="paragraph" w:styleId="ListBullet">
    <w:name w:val="List Bullet"/>
    <w:basedOn w:val="Normal"/>
    <w:autoRedefine/>
    <w:rsid w:val="00ED2473"/>
    <w:pPr>
      <w:numPr>
        <w:numId w:val="25"/>
      </w:numPr>
      <w:jc w:val="left"/>
    </w:pPr>
    <w:rPr>
      <w:rFonts w:ascii="Times New Roman" w:eastAsia="SimSun" w:hAnsi="Times New Roman"/>
      <w:lang w:eastAsia="en-US"/>
    </w:rPr>
  </w:style>
  <w:style w:type="character" w:styleId="CommentReference">
    <w:name w:val="annotation reference"/>
    <w:basedOn w:val="DefaultParagraphFont"/>
    <w:rsid w:val="00DA4813"/>
    <w:rPr>
      <w:sz w:val="16"/>
      <w:szCs w:val="16"/>
    </w:rPr>
  </w:style>
  <w:style w:type="paragraph" w:customStyle="1" w:styleId="AtxtHdgs">
    <w:name w:val="Atxt_Hdgs"/>
    <w:basedOn w:val="Normal"/>
    <w:rsid w:val="00EC5D8D"/>
    <w:pPr>
      <w:jc w:val="center"/>
    </w:pPr>
    <w:rPr>
      <w:rFonts w:ascii="Times New Roman" w:eastAsia="SimSun" w:hAnsi="Times New Roman"/>
      <w:lang w:eastAsia="en-US"/>
    </w:rPr>
  </w:style>
  <w:style w:type="paragraph" w:customStyle="1" w:styleId="Meth-Dataandparameters">
    <w:name w:val="Meth - Data and parameters"/>
    <w:basedOn w:val="Normal"/>
    <w:rsid w:val="000747E0"/>
    <w:pPr>
      <w:keepNext/>
      <w:tabs>
        <w:tab w:val="right" w:pos="9214"/>
      </w:tabs>
      <w:jc w:val="left"/>
    </w:pPr>
    <w:rPr>
      <w:rFonts w:ascii="Times New Roman" w:hAnsi="Times New Roman"/>
      <w:snapToGrid w:val="0"/>
      <w:szCs w:val="22"/>
      <w:lang w:eastAsia="en-US"/>
    </w:rPr>
  </w:style>
  <w:style w:type="character" w:customStyle="1" w:styleId="HeaderChar">
    <w:name w:val="Header Char"/>
    <w:basedOn w:val="DefaultParagraphFont"/>
    <w:link w:val="Header"/>
    <w:rsid w:val="008E5812"/>
    <w:rPr>
      <w:rFonts w:ascii="Arial" w:hAnsi="Arial"/>
      <w:sz w:val="2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0FEF"/>
    <w:pPr>
      <w:jc w:val="both"/>
    </w:pPr>
    <w:rPr>
      <w:rFonts w:ascii="Arial" w:hAnsi="Arial"/>
      <w:sz w:val="22"/>
      <w:lang w:eastAsia="de-DE"/>
    </w:rPr>
  </w:style>
  <w:style w:type="paragraph" w:styleId="Heading1">
    <w:name w:val="heading 1"/>
    <w:basedOn w:val="Normal"/>
    <w:next w:val="Normal"/>
    <w:link w:val="Heading1Char"/>
    <w:qFormat/>
    <w:rsid w:val="00540FEF"/>
    <w:pPr>
      <w:keepNext/>
      <w:keepLines/>
      <w:numPr>
        <w:numId w:val="13"/>
      </w:numPr>
      <w:spacing w:before="48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nhideWhenUsed/>
    <w:qFormat/>
    <w:rsid w:val="00540FEF"/>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lang w:val="en-US" w:eastAsia="en-US"/>
    </w:rPr>
  </w:style>
  <w:style w:type="paragraph" w:styleId="Heading3">
    <w:name w:val="heading 3"/>
    <w:basedOn w:val="Normal"/>
    <w:next w:val="Normal"/>
    <w:link w:val="Heading3Char"/>
    <w:unhideWhenUsed/>
    <w:qFormat/>
    <w:rsid w:val="00540FEF"/>
    <w:pPr>
      <w:keepNext/>
      <w:keepLines/>
      <w:numPr>
        <w:ilvl w:val="2"/>
        <w:numId w:val="13"/>
      </w:numPr>
      <w:spacing w:before="200"/>
      <w:outlineLvl w:val="2"/>
    </w:pPr>
    <w:rPr>
      <w:rFonts w:asciiTheme="majorHAnsi" w:eastAsiaTheme="majorEastAsia" w:hAnsiTheme="majorHAnsi" w:cstheme="majorBidi"/>
      <w:b/>
      <w:bCs/>
      <w:color w:val="4F81BD" w:themeColor="accent1"/>
      <w:sz w:val="24"/>
      <w:szCs w:val="24"/>
      <w:lang w:val="en-US" w:eastAsia="en-US"/>
    </w:rPr>
  </w:style>
  <w:style w:type="paragraph" w:styleId="Heading4">
    <w:name w:val="heading 4"/>
    <w:basedOn w:val="Normal"/>
    <w:next w:val="Normal"/>
    <w:link w:val="Heading4Char"/>
    <w:unhideWhenUsed/>
    <w:qFormat/>
    <w:rsid w:val="00540FEF"/>
    <w:pPr>
      <w:keepNext/>
      <w:keepLines/>
      <w:numPr>
        <w:ilvl w:val="3"/>
        <w:numId w:val="13"/>
      </w:numPr>
      <w:spacing w:before="200"/>
      <w:outlineLvl w:val="3"/>
    </w:pPr>
    <w:rPr>
      <w:rFonts w:asciiTheme="majorHAnsi" w:eastAsiaTheme="majorEastAsia" w:hAnsiTheme="majorHAnsi" w:cstheme="majorBidi"/>
      <w:b/>
      <w:bCs/>
      <w:i/>
      <w:iCs/>
      <w:color w:val="4F81BD" w:themeColor="accent1"/>
      <w:sz w:val="24"/>
      <w:szCs w:val="24"/>
      <w:lang w:val="en-US" w:eastAsia="en-US"/>
    </w:rPr>
  </w:style>
  <w:style w:type="paragraph" w:styleId="Heading5">
    <w:name w:val="heading 5"/>
    <w:basedOn w:val="Normal"/>
    <w:next w:val="Normal"/>
    <w:link w:val="Heading5Char"/>
    <w:unhideWhenUsed/>
    <w:qFormat/>
    <w:rsid w:val="00540FEF"/>
    <w:pPr>
      <w:keepNext/>
      <w:keepLines/>
      <w:numPr>
        <w:ilvl w:val="4"/>
        <w:numId w:val="13"/>
      </w:numPr>
      <w:spacing w:before="200"/>
      <w:outlineLvl w:val="4"/>
    </w:pPr>
    <w:rPr>
      <w:rFonts w:asciiTheme="majorHAnsi" w:eastAsiaTheme="majorEastAsia" w:hAnsiTheme="majorHAnsi" w:cstheme="majorBidi"/>
      <w:color w:val="243F60" w:themeColor="accent1" w:themeShade="7F"/>
      <w:sz w:val="24"/>
      <w:szCs w:val="24"/>
      <w:lang w:val="en-US" w:eastAsia="en-US"/>
    </w:rPr>
  </w:style>
  <w:style w:type="paragraph" w:styleId="Heading6">
    <w:name w:val="heading 6"/>
    <w:basedOn w:val="Normal"/>
    <w:next w:val="Normal"/>
    <w:link w:val="Heading6Char"/>
    <w:unhideWhenUsed/>
    <w:qFormat/>
    <w:rsid w:val="00540FEF"/>
    <w:pPr>
      <w:keepNext/>
      <w:keepLines/>
      <w:numPr>
        <w:ilvl w:val="5"/>
        <w:numId w:val="13"/>
      </w:numPr>
      <w:spacing w:before="200"/>
      <w:outlineLvl w:val="5"/>
    </w:pPr>
    <w:rPr>
      <w:rFonts w:asciiTheme="majorHAnsi" w:eastAsiaTheme="majorEastAsia" w:hAnsiTheme="majorHAnsi" w:cstheme="majorBidi"/>
      <w:i/>
      <w:iCs/>
      <w:color w:val="243F60" w:themeColor="accent1" w:themeShade="7F"/>
      <w:sz w:val="24"/>
      <w:szCs w:val="24"/>
      <w:lang w:val="en-US" w:eastAsia="en-US"/>
    </w:rPr>
  </w:style>
  <w:style w:type="paragraph" w:styleId="Heading7">
    <w:name w:val="heading 7"/>
    <w:basedOn w:val="Normal"/>
    <w:next w:val="Normal"/>
    <w:link w:val="Heading7Char"/>
    <w:unhideWhenUsed/>
    <w:qFormat/>
    <w:rsid w:val="00540FEF"/>
    <w:pPr>
      <w:keepNext/>
      <w:keepLines/>
      <w:numPr>
        <w:ilvl w:val="6"/>
        <w:numId w:val="13"/>
      </w:numPr>
      <w:spacing w:before="200"/>
      <w:outlineLvl w:val="6"/>
    </w:pPr>
    <w:rPr>
      <w:rFonts w:asciiTheme="majorHAnsi" w:eastAsiaTheme="majorEastAsia" w:hAnsiTheme="majorHAnsi" w:cstheme="majorBidi"/>
      <w:i/>
      <w:iCs/>
      <w:color w:val="404040" w:themeColor="text1" w:themeTint="BF"/>
      <w:sz w:val="24"/>
      <w:szCs w:val="24"/>
      <w:lang w:val="en-US" w:eastAsia="en-US"/>
    </w:rPr>
  </w:style>
  <w:style w:type="paragraph" w:styleId="Heading8">
    <w:name w:val="heading 8"/>
    <w:basedOn w:val="Normal"/>
    <w:next w:val="Normal"/>
    <w:link w:val="Heading8Char"/>
    <w:unhideWhenUsed/>
    <w:qFormat/>
    <w:rsid w:val="00540FEF"/>
    <w:pPr>
      <w:keepNext/>
      <w:keepLines/>
      <w:numPr>
        <w:ilvl w:val="7"/>
        <w:numId w:val="13"/>
      </w:numPr>
      <w:spacing w:before="200"/>
      <w:outlineLvl w:val="7"/>
    </w:pPr>
    <w:rPr>
      <w:rFonts w:asciiTheme="majorHAnsi" w:eastAsiaTheme="majorEastAsia" w:hAnsiTheme="majorHAnsi" w:cstheme="majorBidi"/>
      <w:color w:val="404040" w:themeColor="text1" w:themeTint="BF"/>
      <w:sz w:val="20"/>
      <w:lang w:val="en-US" w:eastAsia="en-US"/>
    </w:rPr>
  </w:style>
  <w:style w:type="paragraph" w:styleId="Heading9">
    <w:name w:val="heading 9"/>
    <w:basedOn w:val="Normal"/>
    <w:next w:val="Normal"/>
    <w:link w:val="Heading9Char"/>
    <w:unhideWhenUsed/>
    <w:qFormat/>
    <w:rsid w:val="00540FEF"/>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40FEF"/>
    <w:pPr>
      <w:tabs>
        <w:tab w:val="center" w:pos="4320"/>
        <w:tab w:val="right" w:pos="8640"/>
      </w:tabs>
    </w:pPr>
  </w:style>
  <w:style w:type="paragraph" w:styleId="Footer">
    <w:name w:val="footer"/>
    <w:basedOn w:val="Normal"/>
    <w:rsid w:val="00540FEF"/>
    <w:pPr>
      <w:tabs>
        <w:tab w:val="center" w:pos="4320"/>
        <w:tab w:val="right" w:pos="8640"/>
      </w:tabs>
    </w:pPr>
  </w:style>
  <w:style w:type="paragraph" w:styleId="TOC3">
    <w:name w:val="toc 3"/>
    <w:basedOn w:val="TOC1"/>
    <w:link w:val="TOC3Char"/>
    <w:uiPriority w:val="39"/>
    <w:rsid w:val="00540FEF"/>
    <w:pPr>
      <w:ind w:left="2268" w:hanging="992"/>
    </w:pPr>
    <w:rPr>
      <w:b w:val="0"/>
      <w:caps w:val="0"/>
    </w:rPr>
  </w:style>
  <w:style w:type="paragraph" w:styleId="TOC2">
    <w:name w:val="toc 2"/>
    <w:basedOn w:val="TOC1"/>
    <w:link w:val="TOC2Char"/>
    <w:uiPriority w:val="39"/>
    <w:rsid w:val="00540FEF"/>
    <w:pPr>
      <w:ind w:left="1276" w:hanging="709"/>
    </w:pPr>
    <w:rPr>
      <w:b w:val="0"/>
      <w:caps w:val="0"/>
    </w:rPr>
  </w:style>
  <w:style w:type="paragraph" w:styleId="TOC1">
    <w:name w:val="toc 1"/>
    <w:basedOn w:val="Normal"/>
    <w:link w:val="TOC1Char"/>
    <w:uiPriority w:val="39"/>
    <w:rsid w:val="00540FEF"/>
    <w:pPr>
      <w:tabs>
        <w:tab w:val="left" w:leader="dot" w:pos="8222"/>
        <w:tab w:val="right" w:pos="9356"/>
      </w:tabs>
      <w:spacing w:before="180"/>
      <w:ind w:left="567" w:right="1418" w:hanging="567"/>
      <w:jc w:val="left"/>
    </w:pPr>
    <w:rPr>
      <w:rFonts w:cs="Arial"/>
      <w:b/>
      <w:caps/>
      <w:sz w:val="21"/>
      <w:szCs w:val="21"/>
    </w:rPr>
  </w:style>
  <w:style w:type="paragraph" w:styleId="FootnoteText">
    <w:name w:val="footnote text"/>
    <w:aliases w:val="DNV-FT,Footnote Text Char Char Char Char Char Char,Footnote Text Char Char Char Char1,Footnote Text Char Char Char Char Char1,Footnote Text Char Char Char Char Char,Footnote Text Char Char Char"/>
    <w:basedOn w:val="Normal"/>
    <w:link w:val="FootnoteTextChar"/>
    <w:rsid w:val="00540FEF"/>
    <w:pPr>
      <w:keepLines/>
      <w:numPr>
        <w:numId w:val="12"/>
      </w:numPr>
      <w:spacing w:before="120" w:after="60"/>
    </w:pPr>
    <w:rPr>
      <w:sz w:val="20"/>
    </w:rPr>
  </w:style>
  <w:style w:type="character" w:styleId="Hyperlink">
    <w:name w:val="Hyperlink"/>
    <w:uiPriority w:val="99"/>
    <w:rsid w:val="00540FEF"/>
    <w:rPr>
      <w:color w:val="0000FF"/>
      <w:u w:val="single"/>
    </w:rPr>
  </w:style>
  <w:style w:type="paragraph" w:styleId="EndnoteText">
    <w:name w:val="endnote text"/>
    <w:basedOn w:val="Normal"/>
    <w:rsid w:val="00540FEF"/>
    <w:rPr>
      <w:rFonts w:eastAsia="MS Mincho"/>
      <w:lang w:eastAsia="en-US"/>
    </w:rPr>
  </w:style>
  <w:style w:type="paragraph" w:styleId="CommentText">
    <w:name w:val="annotation text"/>
    <w:basedOn w:val="Normal"/>
    <w:rsid w:val="00540FEF"/>
    <w:rPr>
      <w:rFonts w:eastAsia="MS Mincho"/>
      <w:sz w:val="20"/>
      <w:lang w:eastAsia="en-US"/>
    </w:rPr>
  </w:style>
  <w:style w:type="paragraph" w:styleId="Caption">
    <w:name w:val="caption"/>
    <w:basedOn w:val="Normal"/>
    <w:qFormat/>
    <w:rsid w:val="00540FEF"/>
    <w:pPr>
      <w:keepNext/>
      <w:keepLines/>
      <w:tabs>
        <w:tab w:val="left" w:pos="1134"/>
        <w:tab w:val="left" w:pos="1956"/>
        <w:tab w:val="left" w:pos="2126"/>
        <w:tab w:val="left" w:pos="2693"/>
        <w:tab w:val="left" w:pos="3260"/>
      </w:tabs>
      <w:spacing w:before="320" w:after="120"/>
      <w:ind w:left="1956" w:hanging="1247"/>
    </w:pPr>
    <w:rPr>
      <w:b/>
      <w:bCs/>
      <w:sz w:val="20"/>
    </w:rPr>
  </w:style>
  <w:style w:type="paragraph" w:styleId="TOC9">
    <w:name w:val="toc 9"/>
    <w:basedOn w:val="Normal"/>
    <w:next w:val="Normal"/>
    <w:autoRedefine/>
    <w:uiPriority w:val="39"/>
    <w:rsid w:val="00540FEF"/>
    <w:pPr>
      <w:ind w:left="1760"/>
    </w:pPr>
  </w:style>
  <w:style w:type="paragraph" w:styleId="CommentSubject">
    <w:name w:val="annotation subject"/>
    <w:basedOn w:val="CommentText"/>
    <w:next w:val="CommentText"/>
    <w:rsid w:val="00540FEF"/>
    <w:rPr>
      <w:rFonts w:eastAsia="Times New Roman"/>
      <w:b/>
      <w:bCs/>
      <w:lang w:eastAsia="de-DE"/>
    </w:rPr>
  </w:style>
  <w:style w:type="paragraph" w:styleId="IndexHeading">
    <w:name w:val="index heading"/>
    <w:basedOn w:val="Normal"/>
    <w:next w:val="Normal"/>
    <w:rsid w:val="00540FEF"/>
    <w:rPr>
      <w:rFonts w:cs="Arial"/>
      <w:b/>
      <w:bCs/>
    </w:rPr>
  </w:style>
  <w:style w:type="paragraph" w:styleId="TableofAuthorities">
    <w:name w:val="table of authorities"/>
    <w:basedOn w:val="Normal"/>
    <w:next w:val="Normal"/>
    <w:rsid w:val="00540FEF"/>
    <w:pPr>
      <w:ind w:left="220" w:hanging="220"/>
    </w:pPr>
  </w:style>
  <w:style w:type="paragraph" w:styleId="TableofFigures">
    <w:name w:val="table of figures"/>
    <w:basedOn w:val="Normal"/>
    <w:next w:val="Normal"/>
    <w:rsid w:val="00540FEF"/>
  </w:style>
  <w:style w:type="paragraph" w:styleId="TOAHeading">
    <w:name w:val="toa heading"/>
    <w:basedOn w:val="Normal"/>
    <w:next w:val="Normal"/>
    <w:rsid w:val="00540FEF"/>
    <w:pPr>
      <w:spacing w:before="120"/>
    </w:pPr>
    <w:rPr>
      <w:rFonts w:cs="Arial"/>
      <w:b/>
      <w:bCs/>
      <w:sz w:val="24"/>
      <w:szCs w:val="24"/>
    </w:rPr>
  </w:style>
  <w:style w:type="paragraph" w:styleId="TOC4">
    <w:name w:val="toc 4"/>
    <w:basedOn w:val="TOC1"/>
    <w:uiPriority w:val="39"/>
    <w:rsid w:val="00540FEF"/>
    <w:pPr>
      <w:ind w:left="3544" w:hanging="1276"/>
    </w:pPr>
    <w:rPr>
      <w:b w:val="0"/>
      <w:caps w:val="0"/>
      <w:noProof/>
    </w:rPr>
  </w:style>
  <w:style w:type="paragraph" w:styleId="TOC5">
    <w:name w:val="toc 5"/>
    <w:basedOn w:val="TOC1"/>
    <w:uiPriority w:val="39"/>
    <w:rsid w:val="00540FEF"/>
    <w:pPr>
      <w:ind w:left="5103" w:hanging="1559"/>
    </w:pPr>
    <w:rPr>
      <w:b w:val="0"/>
      <w:caps w:val="0"/>
      <w:noProof/>
    </w:rPr>
  </w:style>
  <w:style w:type="paragraph" w:styleId="TOC6">
    <w:name w:val="toc 6"/>
    <w:basedOn w:val="TOC1"/>
    <w:next w:val="Normal"/>
    <w:uiPriority w:val="39"/>
    <w:rsid w:val="00540FEF"/>
    <w:pPr>
      <w:ind w:left="1588" w:hanging="1588"/>
    </w:pPr>
    <w:rPr>
      <w:noProof/>
    </w:rPr>
  </w:style>
  <w:style w:type="paragraph" w:styleId="TOC7">
    <w:name w:val="toc 7"/>
    <w:basedOn w:val="Normal"/>
    <w:next w:val="Normal"/>
    <w:autoRedefine/>
    <w:uiPriority w:val="39"/>
    <w:rsid w:val="00540FEF"/>
    <w:pPr>
      <w:ind w:left="1320"/>
    </w:pPr>
  </w:style>
  <w:style w:type="paragraph" w:styleId="TOC8">
    <w:name w:val="toc 8"/>
    <w:basedOn w:val="Normal"/>
    <w:next w:val="Normal"/>
    <w:autoRedefine/>
    <w:uiPriority w:val="39"/>
    <w:rsid w:val="00540FEF"/>
    <w:pPr>
      <w:ind w:left="1540"/>
    </w:pPr>
  </w:style>
  <w:style w:type="paragraph" w:customStyle="1" w:styleId="SDMTiHead">
    <w:name w:val="SDMTiHead"/>
    <w:basedOn w:val="Header"/>
    <w:rsid w:val="00540FEF"/>
    <w:pPr>
      <w:ind w:left="-330" w:firstLine="330"/>
    </w:pPr>
    <w:rPr>
      <w:rFonts w:cs="Arial"/>
      <w:caps/>
      <w:szCs w:val="19"/>
    </w:rPr>
  </w:style>
  <w:style w:type="paragraph" w:customStyle="1" w:styleId="SDMTitle2">
    <w:name w:val="SDMTitle2"/>
    <w:basedOn w:val="Normal"/>
    <w:rsid w:val="00540FEF"/>
    <w:pPr>
      <w:spacing w:after="600"/>
      <w:jc w:val="left"/>
    </w:pPr>
    <w:rPr>
      <w:rFonts w:cs="Arial"/>
      <w:sz w:val="48"/>
      <w:szCs w:val="48"/>
    </w:rPr>
  </w:style>
  <w:style w:type="paragraph" w:customStyle="1" w:styleId="SDMTitle1">
    <w:name w:val="SDMTitle1"/>
    <w:basedOn w:val="Normal"/>
    <w:rsid w:val="00540FEF"/>
    <w:pPr>
      <w:pBdr>
        <w:bottom w:val="single" w:sz="12" w:space="7" w:color="auto"/>
      </w:pBdr>
      <w:spacing w:before="1800" w:after="200"/>
      <w:jc w:val="left"/>
    </w:pPr>
    <w:rPr>
      <w:rFonts w:cs="Arial"/>
      <w:sz w:val="48"/>
      <w:szCs w:val="48"/>
    </w:rPr>
  </w:style>
  <w:style w:type="paragraph" w:customStyle="1" w:styleId="SDMTiInfo">
    <w:name w:val="SDMTiInfo"/>
    <w:basedOn w:val="Normal"/>
    <w:rsid w:val="00540FEF"/>
    <w:pPr>
      <w:spacing w:before="300"/>
    </w:pPr>
    <w:rPr>
      <w:rFonts w:cs="Arial"/>
      <w:szCs w:val="22"/>
    </w:rPr>
  </w:style>
  <w:style w:type="paragraph" w:customStyle="1" w:styleId="SDMHead1">
    <w:name w:val="SDMHead1"/>
    <w:basedOn w:val="Normal"/>
    <w:link w:val="SDMHead1Char"/>
    <w:rsid w:val="00540FEF"/>
    <w:pPr>
      <w:keepNext/>
      <w:keepLines/>
      <w:numPr>
        <w:numId w:val="10"/>
      </w:numPr>
      <w:suppressAutoHyphens/>
      <w:spacing w:before="240" w:after="60"/>
      <w:outlineLvl w:val="0"/>
    </w:pPr>
    <w:rPr>
      <w:rFonts w:cs="Arial"/>
      <w:b/>
      <w:sz w:val="32"/>
      <w:szCs w:val="32"/>
    </w:rPr>
  </w:style>
  <w:style w:type="paragraph" w:customStyle="1" w:styleId="SDMHead2">
    <w:name w:val="SDMHead2"/>
    <w:basedOn w:val="Normal"/>
    <w:rsid w:val="00540FEF"/>
    <w:pPr>
      <w:keepNext/>
      <w:keepLines/>
      <w:numPr>
        <w:ilvl w:val="1"/>
        <w:numId w:val="10"/>
      </w:numPr>
      <w:suppressAutoHyphens/>
      <w:spacing w:before="240" w:after="60"/>
      <w:outlineLvl w:val="1"/>
    </w:pPr>
    <w:rPr>
      <w:rFonts w:cs="Arial"/>
      <w:b/>
      <w:sz w:val="24"/>
      <w:szCs w:val="24"/>
    </w:rPr>
  </w:style>
  <w:style w:type="paragraph" w:customStyle="1" w:styleId="SDMHead3">
    <w:name w:val="SDMHead3"/>
    <w:basedOn w:val="Normal"/>
    <w:rsid w:val="00540FEF"/>
    <w:pPr>
      <w:keepNext/>
      <w:keepLines/>
      <w:numPr>
        <w:ilvl w:val="2"/>
        <w:numId w:val="10"/>
      </w:numPr>
      <w:suppressAutoHyphens/>
      <w:spacing w:before="240" w:after="60"/>
      <w:outlineLvl w:val="2"/>
    </w:pPr>
    <w:rPr>
      <w:rFonts w:cs="Arial"/>
      <w:b/>
      <w:szCs w:val="24"/>
    </w:rPr>
  </w:style>
  <w:style w:type="paragraph" w:customStyle="1" w:styleId="SDMHead4">
    <w:name w:val="SDMHead4"/>
    <w:basedOn w:val="Normal"/>
    <w:rsid w:val="00540FEF"/>
    <w:pPr>
      <w:keepNext/>
      <w:keepLines/>
      <w:numPr>
        <w:ilvl w:val="3"/>
        <w:numId w:val="10"/>
      </w:numPr>
      <w:suppressAutoHyphens/>
      <w:spacing w:before="240" w:after="60"/>
      <w:outlineLvl w:val="3"/>
    </w:pPr>
    <w:rPr>
      <w:rFonts w:cs="Arial"/>
      <w:b/>
      <w:szCs w:val="24"/>
    </w:rPr>
  </w:style>
  <w:style w:type="paragraph" w:customStyle="1" w:styleId="SDMHead5">
    <w:name w:val="SDMHead5"/>
    <w:basedOn w:val="Normal"/>
    <w:rsid w:val="00540FEF"/>
    <w:pPr>
      <w:keepNext/>
      <w:keepLines/>
      <w:numPr>
        <w:ilvl w:val="4"/>
        <w:numId w:val="10"/>
      </w:numPr>
      <w:suppressAutoHyphens/>
      <w:spacing w:before="240" w:after="60"/>
      <w:outlineLvl w:val="4"/>
    </w:pPr>
    <w:rPr>
      <w:rFonts w:cs="Arial"/>
      <w:b/>
      <w:szCs w:val="24"/>
    </w:rPr>
  </w:style>
  <w:style w:type="character" w:customStyle="1" w:styleId="SDMHead1Char">
    <w:name w:val="SDMHead1 Char"/>
    <w:link w:val="SDMHead1"/>
    <w:rsid w:val="00540FEF"/>
    <w:rPr>
      <w:rFonts w:ascii="Arial" w:hAnsi="Arial" w:cs="Arial"/>
      <w:b/>
      <w:sz w:val="32"/>
      <w:szCs w:val="32"/>
      <w:lang w:eastAsia="de-DE"/>
    </w:rPr>
  </w:style>
  <w:style w:type="paragraph" w:customStyle="1" w:styleId="SDMPara">
    <w:name w:val="SDMPara"/>
    <w:basedOn w:val="Normal"/>
    <w:rsid w:val="00540FEF"/>
    <w:pPr>
      <w:numPr>
        <w:numId w:val="7"/>
      </w:numPr>
      <w:spacing w:before="180"/>
    </w:pPr>
    <w:rPr>
      <w:rFonts w:cs="Arial"/>
      <w:szCs w:val="22"/>
    </w:rPr>
  </w:style>
  <w:style w:type="paragraph" w:customStyle="1" w:styleId="SDMSubPara1">
    <w:name w:val="SDMSubPara1"/>
    <w:basedOn w:val="Normal"/>
    <w:rsid w:val="00540FEF"/>
    <w:pPr>
      <w:numPr>
        <w:ilvl w:val="1"/>
        <w:numId w:val="7"/>
      </w:numPr>
      <w:spacing w:before="180"/>
    </w:pPr>
    <w:rPr>
      <w:rFonts w:cs="Arial"/>
      <w:szCs w:val="22"/>
    </w:rPr>
  </w:style>
  <w:style w:type="paragraph" w:customStyle="1" w:styleId="SDMSubPara2">
    <w:name w:val="SDMSubPara2"/>
    <w:basedOn w:val="Normal"/>
    <w:rsid w:val="00540FEF"/>
    <w:pPr>
      <w:numPr>
        <w:ilvl w:val="2"/>
        <w:numId w:val="7"/>
      </w:numPr>
      <w:spacing w:before="180"/>
    </w:pPr>
    <w:rPr>
      <w:rFonts w:cs="Arial"/>
      <w:szCs w:val="22"/>
    </w:rPr>
  </w:style>
  <w:style w:type="character" w:customStyle="1" w:styleId="FootnoteTextChar">
    <w:name w:val="Footnote Text Char"/>
    <w:aliases w:val="DNV-FT Char1,Footnote Text Char Char Char Char Char Char Char1,Footnote Text Char Char Char Char1 Char1,Footnote Text Char Char Char Char Char1 Char1,Footnote Text Char Char Char Char Char Char2,Footnote Text Char Char Char Char"/>
    <w:link w:val="FootnoteText"/>
    <w:rsid w:val="00540FEF"/>
    <w:rPr>
      <w:rFonts w:ascii="Arial" w:hAnsi="Arial"/>
      <w:lang w:eastAsia="de-DE"/>
    </w:rPr>
  </w:style>
  <w:style w:type="table" w:customStyle="1" w:styleId="SDMTable">
    <w:name w:val="SDMTable"/>
    <w:basedOn w:val="TableNormal"/>
    <w:rsid w:val="00540FEF"/>
    <w:rPr>
      <w:rFonts w:ascii="Arial" w:hAnsi="Arial"/>
    </w:rPr>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SDMFooter">
    <w:name w:val="SDMFooter"/>
    <w:basedOn w:val="Footer"/>
    <w:rsid w:val="00540FEF"/>
    <w:pPr>
      <w:jc w:val="center"/>
    </w:pPr>
    <w:rPr>
      <w:rFonts w:cs="Arial"/>
      <w:sz w:val="20"/>
    </w:rPr>
  </w:style>
  <w:style w:type="table" w:customStyle="1" w:styleId="SDMTableDocInfo">
    <w:name w:val="SDMTableDocInfo"/>
    <w:basedOn w:val="TableNormal"/>
    <w:rsid w:val="00540FEF"/>
    <w:pPr>
      <w:keepNext/>
      <w:spacing w:before="80" w:after="80"/>
    </w:pPr>
    <w:rPr>
      <w:rFonts w:ascii="Arial" w:hAnsi="Arial"/>
    </w:rPr>
    <w:tblPr>
      <w:tblInd w:w="0" w:type="dxa"/>
      <w:tblCellMar>
        <w:top w:w="0" w:type="dxa"/>
        <w:left w:w="108" w:type="dxa"/>
        <w:bottom w:w="0" w:type="dxa"/>
        <w:right w:w="108" w:type="dxa"/>
      </w:tblCellMar>
    </w:tblPr>
    <w:tblStylePr w:type="firstRow">
      <w:rPr>
        <w:rFonts w:ascii="Arial" w:hAnsi="Arial"/>
        <w:i/>
        <w:sz w:val="16"/>
      </w:rPr>
      <w:tblPr/>
      <w:trPr>
        <w:cantSplit w:val="0"/>
        <w:tblHeader/>
      </w:trPr>
      <w:tcPr>
        <w:tcBorders>
          <w:top w:val="single" w:sz="4" w:space="0" w:color="auto"/>
          <w:left w:val="nil"/>
          <w:bottom w:val="single" w:sz="12" w:space="0" w:color="auto"/>
          <w:right w:val="nil"/>
          <w:insideV w:val="nil"/>
        </w:tcBorders>
        <w:tcMar>
          <w:top w:w="80" w:type="dxa"/>
          <w:left w:w="0" w:type="nil"/>
          <w:bottom w:w="80" w:type="dxa"/>
          <w:right w:w="0" w:type="nil"/>
        </w:tcMar>
        <w:vAlign w:val="center"/>
      </w:tcPr>
    </w:tblStylePr>
    <w:tblStylePr w:type="lastRow">
      <w:tblPr/>
      <w:trPr>
        <w:cantSplit w:val="0"/>
      </w:trPr>
      <w:tcPr>
        <w:tcBorders>
          <w:top w:val="single" w:sz="4" w:space="0" w:color="auto"/>
          <w:left w:val="nil"/>
          <w:bottom w:val="single" w:sz="12" w:space="0" w:color="auto"/>
          <w:right w:val="nil"/>
          <w:insideH w:val="nil"/>
          <w:insideV w:val="nil"/>
          <w:tl2br w:val="nil"/>
          <w:tr2bl w:val="nil"/>
        </w:tcBorders>
        <w:vAlign w:val="center"/>
      </w:tcPr>
    </w:tblStylePr>
  </w:style>
  <w:style w:type="paragraph" w:customStyle="1" w:styleId="SDMDocInfoText">
    <w:name w:val="SDMDocInfoText"/>
    <w:basedOn w:val="Normal"/>
    <w:link w:val="SDMDocInfoTextChar"/>
    <w:rsid w:val="00540FEF"/>
    <w:pPr>
      <w:keepLines/>
      <w:numPr>
        <w:numId w:val="14"/>
      </w:numPr>
      <w:spacing w:before="80" w:after="80"/>
    </w:pPr>
    <w:rPr>
      <w:rFonts w:cs="Arial"/>
      <w:sz w:val="20"/>
    </w:rPr>
  </w:style>
  <w:style w:type="character" w:customStyle="1" w:styleId="SDMDocInfoTextChar">
    <w:name w:val="SDMDocInfoText Char"/>
    <w:link w:val="SDMDocInfoText"/>
    <w:rsid w:val="00540FEF"/>
    <w:rPr>
      <w:rFonts w:ascii="Arial" w:hAnsi="Arial" w:cs="Arial"/>
      <w:lang w:eastAsia="de-DE"/>
    </w:rPr>
  </w:style>
  <w:style w:type="paragraph" w:customStyle="1" w:styleId="SDMDocInfoTitle">
    <w:name w:val="SDMDocInfoTitle"/>
    <w:basedOn w:val="Normal"/>
    <w:rsid w:val="00540FEF"/>
    <w:pPr>
      <w:keepNext/>
      <w:keepLines/>
      <w:spacing w:before="480" w:after="240"/>
      <w:jc w:val="center"/>
    </w:pPr>
    <w:rPr>
      <w:rFonts w:cs="Arial"/>
      <w:b/>
      <w:szCs w:val="22"/>
    </w:rPr>
  </w:style>
  <w:style w:type="paragraph" w:customStyle="1" w:styleId="SDMSubPara3">
    <w:name w:val="SDMSubPara3"/>
    <w:basedOn w:val="Normal"/>
    <w:rsid w:val="00540FEF"/>
    <w:pPr>
      <w:numPr>
        <w:ilvl w:val="3"/>
        <w:numId w:val="7"/>
      </w:numPr>
      <w:spacing w:before="180"/>
      <w:ind w:left="2721" w:hanging="595"/>
    </w:pPr>
  </w:style>
  <w:style w:type="paragraph" w:customStyle="1" w:styleId="SDMSubPara4">
    <w:name w:val="SDMSubPara4"/>
    <w:basedOn w:val="Normal"/>
    <w:rsid w:val="00540FEF"/>
    <w:pPr>
      <w:numPr>
        <w:ilvl w:val="4"/>
        <w:numId w:val="7"/>
      </w:numPr>
      <w:spacing w:before="180"/>
    </w:pPr>
  </w:style>
  <w:style w:type="character" w:customStyle="1" w:styleId="TOC1Char">
    <w:name w:val="TOC 1 Char"/>
    <w:link w:val="TOC1"/>
    <w:uiPriority w:val="39"/>
    <w:rsid w:val="00540FEF"/>
    <w:rPr>
      <w:rFonts w:ascii="Arial" w:hAnsi="Arial" w:cs="Arial"/>
      <w:b/>
      <w:caps/>
      <w:sz w:val="21"/>
      <w:szCs w:val="21"/>
      <w:lang w:eastAsia="de-DE"/>
    </w:rPr>
  </w:style>
  <w:style w:type="character" w:customStyle="1" w:styleId="TOC2Char">
    <w:name w:val="TOC 2 Char"/>
    <w:link w:val="TOC2"/>
    <w:uiPriority w:val="39"/>
    <w:rsid w:val="00540FEF"/>
    <w:rPr>
      <w:rFonts w:ascii="Arial" w:hAnsi="Arial" w:cs="Arial"/>
      <w:sz w:val="21"/>
      <w:szCs w:val="21"/>
      <w:lang w:eastAsia="de-DE"/>
    </w:rPr>
  </w:style>
  <w:style w:type="character" w:customStyle="1" w:styleId="TOC3Char">
    <w:name w:val="TOC 3 Char"/>
    <w:link w:val="TOC3"/>
    <w:uiPriority w:val="39"/>
    <w:rsid w:val="00540FEF"/>
    <w:rPr>
      <w:rFonts w:ascii="Arial" w:hAnsi="Arial" w:cs="Arial"/>
      <w:sz w:val="21"/>
      <w:szCs w:val="21"/>
      <w:lang w:eastAsia="de-DE"/>
    </w:rPr>
  </w:style>
  <w:style w:type="paragraph" w:customStyle="1" w:styleId="SDMHeader">
    <w:name w:val="SDMHeader"/>
    <w:basedOn w:val="Header"/>
    <w:rsid w:val="00540FEF"/>
    <w:pPr>
      <w:pBdr>
        <w:bottom w:val="single" w:sz="4" w:space="10" w:color="auto"/>
      </w:pBdr>
      <w:tabs>
        <w:tab w:val="clear" w:pos="4320"/>
        <w:tab w:val="clear" w:pos="8640"/>
        <w:tab w:val="right" w:pos="9356"/>
        <w:tab w:val="right" w:pos="14288"/>
      </w:tabs>
    </w:pPr>
    <w:rPr>
      <w:rFonts w:cs="Arial"/>
      <w:sz w:val="20"/>
      <w:szCs w:val="16"/>
    </w:rPr>
  </w:style>
  <w:style w:type="paragraph" w:customStyle="1" w:styleId="SDMDocInfoHeadRow">
    <w:name w:val="SDMDocInfoHeadRow"/>
    <w:basedOn w:val="Normal"/>
    <w:rsid w:val="00540FEF"/>
    <w:pPr>
      <w:keepNext/>
      <w:keepLines/>
    </w:pPr>
    <w:rPr>
      <w:rFonts w:cs="Arial"/>
      <w:i/>
      <w:sz w:val="16"/>
      <w:szCs w:val="16"/>
    </w:rPr>
  </w:style>
  <w:style w:type="table" w:customStyle="1" w:styleId="SDMBox">
    <w:name w:val="SDMBox"/>
    <w:basedOn w:val="TableNormal"/>
    <w:rsid w:val="00540FEF"/>
    <w:rPr>
      <w:rFonts w:ascii="Arial" w:hAnsi="Arial"/>
    </w:rPr>
    <w:tblPr>
      <w:tblInd w:w="822" w:type="dxa"/>
      <w:tblBorders>
        <w:top w:val="single" w:sz="4" w:space="0" w:color="auto"/>
        <w:left w:val="single" w:sz="4" w:space="0" w:color="auto"/>
        <w:bottom w:val="single" w:sz="4" w:space="0" w:color="auto"/>
        <w:right w:val="single" w:sz="4" w:space="0" w:color="auto"/>
      </w:tblBorders>
      <w:tblCellMar>
        <w:top w:w="28" w:type="dxa"/>
        <w:left w:w="108" w:type="dxa"/>
        <w:bottom w:w="28" w:type="dxa"/>
        <w:right w:w="108" w:type="dxa"/>
      </w:tblCellMar>
    </w:tblPr>
    <w:trPr>
      <w:cantSplit/>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numbering" w:customStyle="1" w:styleId="SDMParaList">
    <w:name w:val="SDMParaList"/>
    <w:rsid w:val="00540FEF"/>
    <w:pPr>
      <w:numPr>
        <w:numId w:val="1"/>
      </w:numPr>
    </w:pPr>
  </w:style>
  <w:style w:type="numbering" w:customStyle="1" w:styleId="SDMHeadList">
    <w:name w:val="SDMHeadList"/>
    <w:uiPriority w:val="99"/>
    <w:rsid w:val="00540FEF"/>
    <w:pPr>
      <w:numPr>
        <w:numId w:val="4"/>
      </w:numPr>
    </w:pPr>
  </w:style>
  <w:style w:type="numbering" w:customStyle="1" w:styleId="SDMTableBoxParaNumberedList">
    <w:name w:val="SDMTable&amp;BoxParaNumberedList"/>
    <w:rsid w:val="00540FEF"/>
    <w:pPr>
      <w:numPr>
        <w:numId w:val="2"/>
      </w:numPr>
    </w:pPr>
  </w:style>
  <w:style w:type="paragraph" w:customStyle="1" w:styleId="SDMAppTitle">
    <w:name w:val="SDMAppTitle"/>
    <w:basedOn w:val="SDMHead1"/>
    <w:next w:val="SDMApp1"/>
    <w:qFormat/>
    <w:rsid w:val="00540FEF"/>
    <w:pPr>
      <w:pageBreakBefore/>
      <w:numPr>
        <w:numId w:val="11"/>
      </w:numPr>
      <w:spacing w:before="120" w:after="600"/>
    </w:pPr>
  </w:style>
  <w:style w:type="paragraph" w:customStyle="1" w:styleId="SDMApp1">
    <w:name w:val="SDMApp1"/>
    <w:basedOn w:val="SDMHead2"/>
    <w:qFormat/>
    <w:rsid w:val="00540FEF"/>
    <w:pPr>
      <w:numPr>
        <w:numId w:val="11"/>
      </w:numPr>
      <w:outlineLvl w:val="9"/>
    </w:pPr>
  </w:style>
  <w:style w:type="paragraph" w:customStyle="1" w:styleId="SDMApp2">
    <w:name w:val="SDMApp2"/>
    <w:basedOn w:val="SDMHead3"/>
    <w:qFormat/>
    <w:rsid w:val="00540FEF"/>
    <w:pPr>
      <w:numPr>
        <w:numId w:val="11"/>
      </w:numPr>
      <w:outlineLvl w:val="9"/>
    </w:pPr>
  </w:style>
  <w:style w:type="paragraph" w:customStyle="1" w:styleId="SDMApp3">
    <w:name w:val="SDMApp3"/>
    <w:basedOn w:val="SDMHead4"/>
    <w:qFormat/>
    <w:rsid w:val="00540FEF"/>
    <w:pPr>
      <w:numPr>
        <w:numId w:val="11"/>
      </w:numPr>
      <w:outlineLvl w:val="9"/>
    </w:pPr>
  </w:style>
  <w:style w:type="paragraph" w:customStyle="1" w:styleId="SDMApp4">
    <w:name w:val="SDMApp4"/>
    <w:basedOn w:val="SDMHead5"/>
    <w:qFormat/>
    <w:rsid w:val="00540FEF"/>
    <w:pPr>
      <w:numPr>
        <w:numId w:val="11"/>
      </w:numPr>
      <w:outlineLvl w:val="9"/>
    </w:pPr>
  </w:style>
  <w:style w:type="numbering" w:customStyle="1" w:styleId="SDMAppHeadList">
    <w:name w:val="SDMAppHeadList"/>
    <w:uiPriority w:val="99"/>
    <w:rsid w:val="00540FEF"/>
    <w:pPr>
      <w:numPr>
        <w:numId w:val="3"/>
      </w:numPr>
    </w:pPr>
  </w:style>
  <w:style w:type="paragraph" w:customStyle="1" w:styleId="SDMDocRef">
    <w:name w:val="SDMDocRef"/>
    <w:basedOn w:val="Normal"/>
    <w:qFormat/>
    <w:rsid w:val="00540FEF"/>
    <w:pPr>
      <w:spacing w:before="100"/>
    </w:pPr>
    <w:rPr>
      <w:b/>
      <w:caps/>
      <w:sz w:val="28"/>
    </w:rPr>
  </w:style>
  <w:style w:type="paragraph" w:customStyle="1" w:styleId="SDMApp5">
    <w:name w:val="SDMApp5"/>
    <w:basedOn w:val="SDMApp4"/>
    <w:qFormat/>
    <w:rsid w:val="00540FEF"/>
    <w:pPr>
      <w:numPr>
        <w:ilvl w:val="5"/>
      </w:numPr>
      <w:tabs>
        <w:tab w:val="left" w:pos="1418"/>
      </w:tabs>
      <w:ind w:left="1418" w:hanging="1418"/>
    </w:pPr>
  </w:style>
  <w:style w:type="paragraph" w:customStyle="1" w:styleId="SDMTableBoxFigureFootnote">
    <w:name w:val="SDMTableBoxFigureFootnote"/>
    <w:basedOn w:val="Normal"/>
    <w:qFormat/>
    <w:rsid w:val="00540FEF"/>
    <w:pPr>
      <w:numPr>
        <w:numId w:val="16"/>
      </w:numPr>
      <w:spacing w:before="120"/>
    </w:pPr>
    <w:rPr>
      <w:sz w:val="20"/>
    </w:rPr>
  </w:style>
  <w:style w:type="paragraph" w:customStyle="1" w:styleId="SDMCovNoteTitle">
    <w:name w:val="SDMCovNoteTitle"/>
    <w:basedOn w:val="Normal"/>
    <w:qFormat/>
    <w:rsid w:val="00540FEF"/>
    <w:pPr>
      <w:keepNext/>
      <w:keepLines/>
      <w:suppressAutoHyphens/>
      <w:spacing w:before="240" w:after="840"/>
      <w:jc w:val="center"/>
    </w:pPr>
    <w:rPr>
      <w:b/>
      <w:caps/>
      <w:sz w:val="32"/>
    </w:rPr>
  </w:style>
  <w:style w:type="numbering" w:customStyle="1" w:styleId="SDMCovNoteHeadList">
    <w:name w:val="SDMCovNoteHeadList"/>
    <w:uiPriority w:val="99"/>
    <w:rsid w:val="00540FEF"/>
    <w:pPr>
      <w:numPr>
        <w:numId w:val="5"/>
      </w:numPr>
    </w:pPr>
  </w:style>
  <w:style w:type="paragraph" w:customStyle="1" w:styleId="SDMCovNoteHead1">
    <w:name w:val="SDMCovNoteHead1"/>
    <w:basedOn w:val="Normal"/>
    <w:rsid w:val="00540FEF"/>
    <w:pPr>
      <w:keepNext/>
      <w:keepLines/>
      <w:numPr>
        <w:numId w:val="8"/>
      </w:numPr>
      <w:suppressAutoHyphens/>
      <w:spacing w:before="240" w:after="60"/>
    </w:pPr>
    <w:rPr>
      <w:b/>
      <w:sz w:val="24"/>
    </w:rPr>
  </w:style>
  <w:style w:type="paragraph" w:customStyle="1" w:styleId="SDMCovNoteHead2">
    <w:name w:val="SDMCovNoteHead2"/>
    <w:basedOn w:val="Normal"/>
    <w:rsid w:val="00540FEF"/>
    <w:pPr>
      <w:keepNext/>
      <w:keepLines/>
      <w:numPr>
        <w:ilvl w:val="1"/>
        <w:numId w:val="8"/>
      </w:numPr>
      <w:spacing w:before="240" w:after="60"/>
    </w:pPr>
    <w:rPr>
      <w:b/>
    </w:rPr>
  </w:style>
  <w:style w:type="paragraph" w:customStyle="1" w:styleId="SDMCovNoteHead3">
    <w:name w:val="SDMCovNoteHead3"/>
    <w:basedOn w:val="Normal"/>
    <w:rsid w:val="00540FEF"/>
    <w:pPr>
      <w:keepNext/>
      <w:keepLines/>
      <w:numPr>
        <w:ilvl w:val="2"/>
        <w:numId w:val="8"/>
      </w:numPr>
      <w:spacing w:before="240" w:after="60"/>
    </w:pPr>
    <w:rPr>
      <w:b/>
    </w:rPr>
  </w:style>
  <w:style w:type="paragraph" w:styleId="NoSpacing">
    <w:name w:val="No Spacing"/>
    <w:link w:val="NoSpacingChar"/>
    <w:uiPriority w:val="1"/>
    <w:qFormat/>
    <w:rsid w:val="00540FEF"/>
    <w:rPr>
      <w:rFonts w:ascii="Calibri" w:eastAsia="MS Mincho" w:hAnsi="Calibri" w:cs="Arial"/>
      <w:sz w:val="22"/>
      <w:szCs w:val="22"/>
      <w:lang w:val="en-US" w:eastAsia="ja-JP"/>
    </w:rPr>
  </w:style>
  <w:style w:type="character" w:customStyle="1" w:styleId="NoSpacingChar">
    <w:name w:val="No Spacing Char"/>
    <w:link w:val="NoSpacing"/>
    <w:uiPriority w:val="1"/>
    <w:rsid w:val="00540FEF"/>
    <w:rPr>
      <w:rFonts w:ascii="Calibri" w:eastAsia="MS Mincho" w:hAnsi="Calibri" w:cs="Arial"/>
      <w:sz w:val="22"/>
      <w:szCs w:val="22"/>
      <w:lang w:val="en-US" w:eastAsia="ja-JP"/>
    </w:rPr>
  </w:style>
  <w:style w:type="paragraph" w:customStyle="1" w:styleId="SDMTOCHeading">
    <w:name w:val="SDMTOCHeading"/>
    <w:basedOn w:val="Normal"/>
    <w:qFormat/>
    <w:rsid w:val="00540FEF"/>
    <w:pPr>
      <w:keepNext/>
      <w:keepLines/>
      <w:pageBreakBefore/>
      <w:tabs>
        <w:tab w:val="right" w:pos="9356"/>
      </w:tabs>
      <w:spacing w:before="240" w:after="600"/>
    </w:pPr>
    <w:rPr>
      <w:rFonts w:cs="Arial"/>
      <w:b/>
      <w:szCs w:val="22"/>
    </w:rPr>
  </w:style>
  <w:style w:type="numbering" w:customStyle="1" w:styleId="SDMTableBoxFigureFootnoteList">
    <w:name w:val="SDMTableBoxFigureFootnoteList"/>
    <w:uiPriority w:val="99"/>
    <w:rsid w:val="00540FEF"/>
    <w:pPr>
      <w:numPr>
        <w:numId w:val="6"/>
      </w:numPr>
    </w:pPr>
  </w:style>
  <w:style w:type="paragraph" w:customStyle="1" w:styleId="SDMTableBoxFigureFootnoteSL1">
    <w:name w:val="SDMTableBoxFigureFootnoteSL1"/>
    <w:basedOn w:val="SDMTableBoxFigureFootnote"/>
    <w:qFormat/>
    <w:rsid w:val="00540FEF"/>
    <w:pPr>
      <w:numPr>
        <w:ilvl w:val="1"/>
      </w:numPr>
      <w:spacing w:before="40"/>
    </w:pPr>
  </w:style>
  <w:style w:type="paragraph" w:customStyle="1" w:styleId="SDMTableBoxFigureFootnoteSL2">
    <w:name w:val="SDMTableBoxFigureFootnoteSL2"/>
    <w:basedOn w:val="SDMTableBoxFigureFootnote"/>
    <w:qFormat/>
    <w:rsid w:val="00540FEF"/>
    <w:pPr>
      <w:numPr>
        <w:ilvl w:val="2"/>
      </w:numPr>
      <w:spacing w:before="40"/>
    </w:pPr>
  </w:style>
  <w:style w:type="paragraph" w:customStyle="1" w:styleId="SDMTableBoxFigureFootnoteSL3">
    <w:name w:val="SDMTableBoxFigureFootnoteSL3"/>
    <w:basedOn w:val="SDMTableBoxFigureFootnote"/>
    <w:qFormat/>
    <w:rsid w:val="00540FEF"/>
    <w:pPr>
      <w:numPr>
        <w:ilvl w:val="3"/>
      </w:numPr>
      <w:spacing w:before="40"/>
    </w:pPr>
  </w:style>
  <w:style w:type="paragraph" w:customStyle="1" w:styleId="SDMTableBoxFigureFootnoteSL4">
    <w:name w:val="SDMTableBoxFigureFootnoteSL4"/>
    <w:basedOn w:val="SDMTableBoxFigureFootnote"/>
    <w:qFormat/>
    <w:rsid w:val="00540FEF"/>
    <w:pPr>
      <w:numPr>
        <w:ilvl w:val="4"/>
      </w:numPr>
      <w:spacing w:before="40"/>
    </w:pPr>
  </w:style>
  <w:style w:type="paragraph" w:customStyle="1" w:styleId="SDMTableBoxFigureFootnoteSL5">
    <w:name w:val="SDMTableBoxFigureFootnoteSL5"/>
    <w:basedOn w:val="SDMTableBoxFigureFootnote"/>
    <w:qFormat/>
    <w:rsid w:val="00540FEF"/>
    <w:pPr>
      <w:numPr>
        <w:ilvl w:val="5"/>
      </w:numPr>
      <w:spacing w:before="40"/>
    </w:pPr>
  </w:style>
  <w:style w:type="character" w:styleId="PlaceholderText">
    <w:name w:val="Placeholder Text"/>
    <w:basedOn w:val="DefaultParagraphFont"/>
    <w:uiPriority w:val="99"/>
    <w:semiHidden/>
    <w:rsid w:val="00540FEF"/>
    <w:rPr>
      <w:color w:val="808080"/>
    </w:rPr>
  </w:style>
  <w:style w:type="paragraph" w:styleId="BalloonText">
    <w:name w:val="Balloon Text"/>
    <w:basedOn w:val="Normal"/>
    <w:link w:val="BalloonTextChar"/>
    <w:rsid w:val="00540FEF"/>
    <w:rPr>
      <w:rFonts w:ascii="Tahoma" w:hAnsi="Tahoma" w:cs="Tahoma"/>
      <w:sz w:val="16"/>
      <w:szCs w:val="16"/>
    </w:rPr>
  </w:style>
  <w:style w:type="character" w:customStyle="1" w:styleId="BalloonTextChar">
    <w:name w:val="Balloon Text Char"/>
    <w:basedOn w:val="DefaultParagraphFont"/>
    <w:link w:val="BalloonText"/>
    <w:rsid w:val="00540FEF"/>
    <w:rPr>
      <w:rFonts w:ascii="Tahoma" w:hAnsi="Tahoma" w:cs="Tahoma"/>
      <w:sz w:val="16"/>
      <w:szCs w:val="16"/>
      <w:lang w:eastAsia="de-DE"/>
    </w:rPr>
  </w:style>
  <w:style w:type="paragraph" w:styleId="Date">
    <w:name w:val="Date"/>
    <w:basedOn w:val="Normal"/>
    <w:next w:val="Normal"/>
    <w:link w:val="DateChar"/>
    <w:rsid w:val="00540FEF"/>
  </w:style>
  <w:style w:type="character" w:customStyle="1" w:styleId="DateChar">
    <w:name w:val="Date Char"/>
    <w:basedOn w:val="DefaultParagraphFont"/>
    <w:link w:val="Date"/>
    <w:rsid w:val="00540FEF"/>
    <w:rPr>
      <w:rFonts w:ascii="Arial" w:hAnsi="Arial"/>
      <w:sz w:val="22"/>
      <w:lang w:eastAsia="de-DE"/>
    </w:rPr>
  </w:style>
  <w:style w:type="paragraph" w:customStyle="1" w:styleId="SDMConfidentialMark">
    <w:name w:val="SDMConfidentialMark"/>
    <w:basedOn w:val="Normal"/>
    <w:qFormat/>
    <w:rsid w:val="00540FEF"/>
    <w:pPr>
      <w:spacing w:before="1200"/>
      <w:jc w:val="right"/>
    </w:pPr>
    <w:rPr>
      <w:b/>
      <w:caps/>
      <w:spacing w:val="10"/>
      <w:sz w:val="32"/>
    </w:rPr>
  </w:style>
  <w:style w:type="character" w:customStyle="1" w:styleId="Heading1Char">
    <w:name w:val="Heading 1 Char"/>
    <w:basedOn w:val="DefaultParagraphFont"/>
    <w:link w:val="Heading1"/>
    <w:rsid w:val="00540FEF"/>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rsid w:val="00540FEF"/>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rsid w:val="00540FEF"/>
    <w:rPr>
      <w:rFonts w:asciiTheme="majorHAnsi" w:eastAsiaTheme="majorEastAsia" w:hAnsiTheme="majorHAnsi" w:cstheme="majorBidi"/>
      <w:b/>
      <w:bCs/>
      <w:color w:val="4F81BD" w:themeColor="accent1"/>
      <w:sz w:val="24"/>
      <w:szCs w:val="24"/>
      <w:lang w:val="en-US" w:eastAsia="en-US"/>
    </w:rPr>
  </w:style>
  <w:style w:type="character" w:customStyle="1" w:styleId="Heading4Char">
    <w:name w:val="Heading 4 Char"/>
    <w:basedOn w:val="DefaultParagraphFont"/>
    <w:link w:val="Heading4"/>
    <w:rsid w:val="00540FEF"/>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540FEF"/>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rsid w:val="00540FEF"/>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rsid w:val="00540FEF"/>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rsid w:val="00540FEF"/>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rsid w:val="00540FEF"/>
    <w:rPr>
      <w:rFonts w:asciiTheme="majorHAnsi" w:eastAsiaTheme="majorEastAsia" w:hAnsiTheme="majorHAnsi" w:cstheme="majorBidi"/>
      <w:i/>
      <w:iCs/>
      <w:color w:val="404040" w:themeColor="text1" w:themeTint="BF"/>
      <w:lang w:val="en-US" w:eastAsia="en-US"/>
    </w:rPr>
  </w:style>
  <w:style w:type="table" w:customStyle="1" w:styleId="SDMMethTableEmmissions">
    <w:name w:val="SDMMethTableEmmissions"/>
    <w:basedOn w:val="TableNormal"/>
    <w:uiPriority w:val="99"/>
    <w:rsid w:val="00540FEF"/>
    <w:rPr>
      <w:rFonts w:ascii="Arial" w:hAnsi="Arial"/>
    </w:rPr>
    <w:tblPr>
      <w:tblStyleRowBandSize w:val="3"/>
      <w:tblStyleCol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cPr>
      <w:vAlign w:val="center"/>
    </w:tcPr>
    <w:tblStylePr w:type="firstRow">
      <w:pPr>
        <w:keepNext/>
        <w:keepLines/>
        <w:wordWrap/>
        <w:jc w:val="center"/>
      </w:pPr>
      <w:rPr>
        <w:rFonts w:ascii="Arial" w:hAnsi="Arial"/>
        <w:b/>
        <w:sz w:val="22"/>
        <w:u w:val="none"/>
      </w:rPr>
      <w:tblPr/>
      <w:trPr>
        <w:tblHeader/>
      </w:trPr>
      <w:tcPr>
        <w:tcBorders>
          <w:top w:val="single" w:sz="4" w:space="0" w:color="auto"/>
          <w:left w:val="single" w:sz="4" w:space="0" w:color="auto"/>
          <w:bottom w:val="single" w:sz="12" w:space="0" w:color="auto"/>
          <w:right w:val="single" w:sz="4" w:space="0" w:color="auto"/>
          <w:insideH w:val="nil"/>
          <w:insideV w:val="single" w:sz="4" w:space="0" w:color="auto"/>
          <w:tl2br w:val="nil"/>
          <w:tr2bl w:val="nil"/>
        </w:tcBorders>
        <w:shd w:val="clear" w:color="auto" w:fill="E6E6E6"/>
        <w:tcMar>
          <w:top w:w="113" w:type="dxa"/>
          <w:left w:w="0" w:type="nil"/>
          <w:bottom w:w="113" w:type="dxa"/>
          <w:right w:w="0" w:type="nil"/>
        </w:tcMar>
      </w:tcPr>
    </w:tblStylePr>
    <w:tblStylePr w:type="firstCol">
      <w:pPr>
        <w:keepLines/>
        <w:wordWrap/>
        <w:jc w:val="center"/>
      </w:pPr>
      <w:rPr>
        <w:b/>
      </w:rPr>
    </w:tblStylePr>
    <w:tblStylePr w:type="band2Horz">
      <w:tblPr/>
      <w:tcPr>
        <w:shd w:val="clear" w:color="auto" w:fill="E6E6E6"/>
      </w:tcPr>
    </w:tblStylePr>
  </w:style>
  <w:style w:type="table" w:customStyle="1" w:styleId="SDMMethTableDataParameter">
    <w:name w:val="SDMMethTableDataParameter"/>
    <w:basedOn w:val="TableNormal"/>
    <w:uiPriority w:val="99"/>
    <w:rsid w:val="00540FEF"/>
    <w:rPr>
      <w:rFonts w:ascii="Arial" w:hAnsi="Arial"/>
    </w:rPr>
    <w:tblPr>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pPr>
      <w:rPr>
        <w:b/>
      </w:rPr>
      <w:tblPr/>
      <w:tcPr>
        <w:tcMar>
          <w:top w:w="62" w:type="dxa"/>
          <w:left w:w="0" w:type="nil"/>
          <w:bottom w:w="62" w:type="dxa"/>
          <w:right w:w="0" w:type="nil"/>
        </w:tcMar>
      </w:tcPr>
    </w:tblStylePr>
    <w:tblStylePr w:type="firstCol">
      <w:tblPr/>
      <w:tcPr>
        <w:shd w:val="clear" w:color="auto" w:fill="E6E6E6"/>
      </w:tcPr>
    </w:tblStylePr>
  </w:style>
  <w:style w:type="paragraph" w:customStyle="1" w:styleId="SDMMethCaptionNestedTableDataParameter">
    <w:name w:val="SDMMethCaptionNestedTableDataParameter"/>
    <w:basedOn w:val="Caption"/>
    <w:qFormat/>
    <w:rsid w:val="00540FEF"/>
    <w:pPr>
      <w:ind w:left="1531"/>
    </w:pPr>
  </w:style>
  <w:style w:type="table" w:customStyle="1" w:styleId="SDMMethTable">
    <w:name w:val="SDMMethTable"/>
    <w:basedOn w:val="SDMTable"/>
    <w:uiPriority w:val="99"/>
    <w:rsid w:val="00540FEF"/>
    <w:tblPr>
      <w:tblStyleRowBandSize w:val="1"/>
      <w:tblInd w:w="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trPr>
    <w:tblStylePr w:type="firstRow">
      <w:pPr>
        <w:keepNext/>
        <w:keepLines/>
        <w:wordWrap/>
        <w:jc w:val="center"/>
      </w:pPr>
      <w:rPr>
        <w:b/>
      </w:rPr>
      <w:tblPr/>
      <w:trPr>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EquationParameters">
    <w:name w:val="SDMMethTableEquationParameters"/>
    <w:basedOn w:val="TableNormal"/>
    <w:uiPriority w:val="99"/>
    <w:rsid w:val="00540FEF"/>
    <w:rPr>
      <w:rFonts w:ascii="Arial" w:hAnsi="Arial"/>
      <w:sz w:val="22"/>
    </w:rPr>
    <w:tblPr>
      <w:tblInd w:w="680" w:type="dxa"/>
      <w:tblCellMar>
        <w:top w:w="85" w:type="dxa"/>
        <w:left w:w="108" w:type="dxa"/>
        <w:bottom w:w="28" w:type="dxa"/>
        <w:right w:w="108" w:type="dxa"/>
      </w:tblCellMar>
    </w:tblPr>
    <w:trPr>
      <w:cantSplit/>
    </w:trPr>
    <w:tcPr>
      <w:vAlign w:val="center"/>
    </w:tcPr>
  </w:style>
  <w:style w:type="paragraph" w:customStyle="1" w:styleId="SDMMethCaptionEquationParametersTable">
    <w:name w:val="SDMMethCaptionEquationParametersTable"/>
    <w:basedOn w:val="Caption"/>
    <w:qFormat/>
    <w:rsid w:val="00540FEF"/>
    <w:pPr>
      <w:spacing w:before="180" w:after="0"/>
    </w:pPr>
    <w:rPr>
      <w:b w:val="0"/>
      <w:sz w:val="22"/>
    </w:rPr>
  </w:style>
  <w:style w:type="paragraph" w:customStyle="1" w:styleId="SDMMethEquation">
    <w:name w:val="SDMMethEquation"/>
    <w:basedOn w:val="SDMPara"/>
    <w:qFormat/>
    <w:rsid w:val="00540FEF"/>
    <w:pPr>
      <w:keepLines/>
      <w:numPr>
        <w:numId w:val="0"/>
      </w:numPr>
      <w:spacing w:before="360" w:line="360" w:lineRule="auto"/>
    </w:pPr>
  </w:style>
  <w:style w:type="table" w:customStyle="1" w:styleId="SDMMethTableEquation">
    <w:name w:val="SDMMethTableEquation"/>
    <w:basedOn w:val="TableNormal"/>
    <w:uiPriority w:val="99"/>
    <w:rsid w:val="00540FEF"/>
    <w:rPr>
      <w:rFonts w:ascii="Arial" w:hAnsi="Arial"/>
      <w:sz w:val="22"/>
    </w:rPr>
    <w:tblPr>
      <w:tblInd w:w="680" w:type="dxa"/>
      <w:tblCellMar>
        <w:top w:w="0" w:type="dxa"/>
        <w:left w:w="108" w:type="dxa"/>
        <w:bottom w:w="0" w:type="dxa"/>
        <w:right w:w="108" w:type="dxa"/>
      </w:tblCellMar>
    </w:tblPr>
    <w:trPr>
      <w:cantSplit/>
    </w:trPr>
  </w:style>
  <w:style w:type="paragraph" w:customStyle="1" w:styleId="SDMTableBoxParaNotNumbered">
    <w:name w:val="SDMTable&amp;BoxParaNotNumbered"/>
    <w:basedOn w:val="Normal"/>
    <w:qFormat/>
    <w:rsid w:val="00540FEF"/>
    <w:pPr>
      <w:jc w:val="left"/>
    </w:pPr>
    <w:rPr>
      <w:sz w:val="20"/>
    </w:rPr>
  </w:style>
  <w:style w:type="paragraph" w:customStyle="1" w:styleId="SDMTableBoxParaNumbered">
    <w:name w:val="SDMTable&amp;BoxParaNumbered"/>
    <w:basedOn w:val="Normal"/>
    <w:qFormat/>
    <w:rsid w:val="00540FEF"/>
    <w:pPr>
      <w:numPr>
        <w:numId w:val="2"/>
      </w:numPr>
      <w:jc w:val="left"/>
    </w:pPr>
    <w:rPr>
      <w:sz w:val="20"/>
    </w:rPr>
  </w:style>
  <w:style w:type="paragraph" w:customStyle="1" w:styleId="SDMMethEquationNr">
    <w:name w:val="SDMMethEquationNr"/>
    <w:basedOn w:val="SDMMethEquation"/>
    <w:qFormat/>
    <w:rsid w:val="00540FEF"/>
    <w:pPr>
      <w:keepNext/>
      <w:numPr>
        <w:numId w:val="18"/>
      </w:numPr>
      <w:jc w:val="right"/>
    </w:pPr>
    <w:rPr>
      <w:sz w:val="20"/>
    </w:rPr>
  </w:style>
  <w:style w:type="numbering" w:customStyle="1" w:styleId="SDMMethEquationNrList">
    <w:name w:val="SDMMethEquationNrList"/>
    <w:uiPriority w:val="99"/>
    <w:rsid w:val="00540FEF"/>
    <w:pPr>
      <w:numPr>
        <w:numId w:val="9"/>
      </w:numPr>
    </w:pPr>
  </w:style>
  <w:style w:type="paragraph" w:styleId="ListParagraph">
    <w:name w:val="List Paragraph"/>
    <w:basedOn w:val="Normal"/>
    <w:uiPriority w:val="34"/>
    <w:qFormat/>
    <w:rsid w:val="00540FEF"/>
    <w:pPr>
      <w:ind w:left="720"/>
      <w:contextualSpacing/>
    </w:pPr>
  </w:style>
  <w:style w:type="table" w:customStyle="1" w:styleId="SDMTableFullPage">
    <w:name w:val="SDMTableFullPage"/>
    <w:basedOn w:val="SDMTable"/>
    <w:uiPriority w:val="99"/>
    <w:rsid w:val="00540FEF"/>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tcMar>
          <w:top w:w="57" w:type="dxa"/>
          <w:left w:w="0" w:type="nil"/>
          <w:bottom w:w="57" w:type="dxa"/>
          <w:right w:w="0" w:type="nil"/>
        </w:tcMar>
        <w:vAlign w:val="center"/>
      </w:tcPr>
    </w:tblStylePr>
    <w:tblStylePr w:type="lastRow">
      <w:pPr>
        <w:keepNext w:val="0"/>
        <w:wordWrap/>
      </w:pPr>
    </w:tblStylePr>
    <w:tblStylePr w:type="firstCol">
      <w:rPr>
        <w:b/>
      </w:rPr>
    </w:tblStylePr>
  </w:style>
  <w:style w:type="table" w:customStyle="1" w:styleId="SDMMethTableFullPage">
    <w:name w:val="SDMMethTableFullPage"/>
    <w:basedOn w:val="SDMMethTable"/>
    <w:uiPriority w:val="99"/>
    <w:rsid w:val="00540FEF"/>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08" w:type="dxa"/>
        <w:bottom w:w="28" w:type="dxa"/>
        <w:right w:w="108" w:type="dxa"/>
      </w:tblCellMar>
    </w:tblPr>
    <w:trPr>
      <w:cantSplit/>
      <w:jc w:val="center"/>
    </w:trPr>
    <w:tblStylePr w:type="firstRow">
      <w:pPr>
        <w:keepNext/>
        <w:keepLines/>
        <w:wordWrap/>
        <w:jc w:val="center"/>
      </w:pPr>
      <w:rPr>
        <w:b/>
      </w:rPr>
      <w:tblPr/>
      <w:trPr>
        <w:cantSplit w:val="0"/>
        <w:tblHeader/>
      </w:trPr>
      <w:tcPr>
        <w:tcBorders>
          <w:top w:val="single" w:sz="4" w:space="0" w:color="auto"/>
          <w:left w:val="single" w:sz="4" w:space="0" w:color="auto"/>
          <w:bottom w:val="single" w:sz="12" w:space="0" w:color="auto"/>
          <w:right w:val="single" w:sz="4" w:space="0" w:color="auto"/>
          <w:insideH w:val="nil"/>
          <w:insideV w:val="nil"/>
          <w:tl2br w:val="nil"/>
          <w:tr2bl w:val="nil"/>
        </w:tcBorders>
        <w:shd w:val="clear" w:color="auto" w:fill="E6E6E6"/>
        <w:tcMar>
          <w:top w:w="57" w:type="dxa"/>
          <w:left w:w="0" w:type="nil"/>
          <w:bottom w:w="57" w:type="dxa"/>
          <w:right w:w="0" w:type="nil"/>
        </w:tcMar>
        <w:vAlign w:val="center"/>
      </w:tcPr>
    </w:tblStylePr>
    <w:tblStylePr w:type="lastRow">
      <w:pPr>
        <w:keepNext w:val="0"/>
        <w:wordWrap/>
      </w:pPr>
    </w:tblStylePr>
    <w:tblStylePr w:type="firstCol">
      <w:rPr>
        <w:b/>
      </w:rPr>
    </w:tblStylePr>
  </w:style>
  <w:style w:type="paragraph" w:customStyle="1" w:styleId="CaptionFullPage">
    <w:name w:val="CaptionFullPage"/>
    <w:basedOn w:val="Caption"/>
    <w:qFormat/>
    <w:rsid w:val="00540FEF"/>
    <w:pPr>
      <w:ind w:left="0" w:firstLine="0"/>
    </w:pPr>
  </w:style>
  <w:style w:type="character" w:styleId="FootnoteReference">
    <w:name w:val="footnote reference"/>
    <w:basedOn w:val="DefaultParagraphFont"/>
    <w:rsid w:val="00540FEF"/>
    <w:rPr>
      <w:vertAlign w:val="superscript"/>
    </w:rPr>
  </w:style>
  <w:style w:type="numbering" w:customStyle="1" w:styleId="SDMFootnoteList">
    <w:name w:val="SDMFootnoteList"/>
    <w:uiPriority w:val="99"/>
    <w:rsid w:val="00540FEF"/>
    <w:pPr>
      <w:numPr>
        <w:numId w:val="12"/>
      </w:numPr>
    </w:pPr>
  </w:style>
  <w:style w:type="numbering" w:customStyle="1" w:styleId="SDMDocInfoTextBullets">
    <w:name w:val="SDMDocInfoTextBullets"/>
    <w:uiPriority w:val="99"/>
    <w:rsid w:val="00540FEF"/>
    <w:pPr>
      <w:numPr>
        <w:numId w:val="14"/>
      </w:numPr>
    </w:pPr>
  </w:style>
  <w:style w:type="table" w:customStyle="1" w:styleId="SDMBoxFullPage">
    <w:name w:val="SDMBoxFullPage"/>
    <w:basedOn w:val="SDMBox"/>
    <w:uiPriority w:val="99"/>
    <w:rsid w:val="00540FEF"/>
    <w:tblPr>
      <w:jc w:val="center"/>
      <w:tblInd w:w="0" w:type="dxa"/>
      <w:tblBorders>
        <w:top w:val="single" w:sz="4" w:space="0" w:color="auto"/>
        <w:left w:val="single" w:sz="4" w:space="0" w:color="auto"/>
        <w:bottom w:val="single" w:sz="4" w:space="0" w:color="auto"/>
        <w:right w:val="single" w:sz="4" w:space="0" w:color="auto"/>
      </w:tblBorders>
      <w:tblCellMar>
        <w:top w:w="28" w:type="dxa"/>
        <w:left w:w="108" w:type="dxa"/>
        <w:bottom w:w="28" w:type="dxa"/>
        <w:right w:w="108" w:type="dxa"/>
      </w:tblCellMar>
    </w:tblPr>
    <w:trPr>
      <w:cantSplit/>
      <w:jc w:val="center"/>
    </w:trPr>
    <w:tcPr>
      <w:shd w:val="clear" w:color="auto" w:fill="E6E6E6"/>
    </w:tcPr>
    <w:tblStylePr w:type="firstRow">
      <w:pPr>
        <w:keepNext/>
        <w:keepLines/>
        <w:wordWrap/>
      </w:pPr>
      <w:rPr>
        <w:b/>
      </w:rPr>
      <w:tblPr/>
      <w:tcPr>
        <w:tcMar>
          <w:top w:w="57" w:type="dxa"/>
          <w:left w:w="0" w:type="nil"/>
          <w:bottom w:w="57" w:type="dxa"/>
          <w:right w:w="0" w:type="nil"/>
        </w:tcMar>
      </w:tcPr>
    </w:tblStylePr>
    <w:tblStylePr w:type="lastRow">
      <w:pPr>
        <w:keepNext w:val="0"/>
        <w:wordWrap/>
      </w:pPr>
    </w:tblStylePr>
  </w:style>
  <w:style w:type="paragraph" w:customStyle="1" w:styleId="SDMTableBoxFigureFootnoteFullPage">
    <w:name w:val="SDMTableBoxFigureFootnoteFullPage"/>
    <w:basedOn w:val="SDMTableBoxFigureFootnote"/>
    <w:rsid w:val="00540FEF"/>
    <w:pPr>
      <w:numPr>
        <w:numId w:val="17"/>
      </w:numPr>
    </w:pPr>
  </w:style>
  <w:style w:type="paragraph" w:customStyle="1" w:styleId="SDMTableBoxFigureFootnoteSL1FullPage">
    <w:name w:val="SDMTableBoxFigureFootnoteSL1FullPage"/>
    <w:basedOn w:val="SDMTableBoxFigureFootnoteSL1"/>
    <w:rsid w:val="00540FEF"/>
    <w:pPr>
      <w:numPr>
        <w:numId w:val="17"/>
      </w:numPr>
    </w:pPr>
  </w:style>
  <w:style w:type="paragraph" w:customStyle="1" w:styleId="SDMTableBoxFigureFootnoteSL2FullPage">
    <w:name w:val="SDMTableBoxFigureFootnoteSL2FullPage"/>
    <w:basedOn w:val="SDMTableBoxFigureFootnoteSL2"/>
    <w:rsid w:val="00540FEF"/>
    <w:pPr>
      <w:numPr>
        <w:numId w:val="17"/>
      </w:numPr>
    </w:pPr>
  </w:style>
  <w:style w:type="paragraph" w:customStyle="1" w:styleId="SDMTableBoxFigureFootnoteSL3FullPage">
    <w:name w:val="SDMTableBoxFigureFootnoteSL3FullPage"/>
    <w:basedOn w:val="SDMTableBoxFigureFootnoteSL3"/>
    <w:rsid w:val="00540FEF"/>
    <w:pPr>
      <w:numPr>
        <w:numId w:val="17"/>
      </w:numPr>
      <w:ind w:left="1248" w:hanging="397"/>
    </w:pPr>
  </w:style>
  <w:style w:type="paragraph" w:customStyle="1" w:styleId="SDMTableBoxFigureFootnoteSL4FullPage">
    <w:name w:val="SDMTableBoxFigureFootnoteSL4FullPage"/>
    <w:basedOn w:val="SDMTableBoxFigureFootnoteSL4"/>
    <w:rsid w:val="00540FEF"/>
    <w:pPr>
      <w:numPr>
        <w:numId w:val="17"/>
      </w:numPr>
      <w:ind w:left="1587" w:hanging="340"/>
    </w:pPr>
  </w:style>
  <w:style w:type="paragraph" w:customStyle="1" w:styleId="SDMTableBoxFigureFootnoteSL5FullPage">
    <w:name w:val="SDMTableBoxFigureFootnoteSL5FullPage"/>
    <w:basedOn w:val="SDMTableBoxFigureFootnoteSL5"/>
    <w:rsid w:val="00540FEF"/>
    <w:pPr>
      <w:numPr>
        <w:numId w:val="17"/>
      </w:numPr>
      <w:ind w:left="2042" w:hanging="454"/>
    </w:pPr>
  </w:style>
  <w:style w:type="numbering" w:customStyle="1" w:styleId="SDMTableBoxFigureFootnoteFullPageList">
    <w:name w:val="SDMTableBoxFigureFootnoteFullPageList"/>
    <w:uiPriority w:val="99"/>
    <w:rsid w:val="00540FEF"/>
    <w:pPr>
      <w:numPr>
        <w:numId w:val="15"/>
      </w:numPr>
    </w:pPr>
  </w:style>
  <w:style w:type="numbering" w:customStyle="1" w:styleId="SDMMethEquationNumberingList">
    <w:name w:val="SDMMethEquationNumberingList"/>
    <w:uiPriority w:val="99"/>
    <w:rsid w:val="00852F90"/>
    <w:pPr>
      <w:numPr>
        <w:numId w:val="20"/>
      </w:numPr>
    </w:pPr>
  </w:style>
  <w:style w:type="paragraph" w:customStyle="1" w:styleId="RegPara">
    <w:name w:val="RegPara"/>
    <w:basedOn w:val="Normal"/>
    <w:rsid w:val="008F453F"/>
    <w:pPr>
      <w:spacing w:before="180"/>
      <w:jc w:val="left"/>
    </w:pPr>
    <w:rPr>
      <w:rFonts w:ascii="Times New Roman" w:eastAsia="SimSun" w:hAnsi="Times New Roman"/>
      <w:szCs w:val="22"/>
    </w:rPr>
  </w:style>
  <w:style w:type="character" w:customStyle="1" w:styleId="FootnoteTextChar1">
    <w:name w:val="Footnote Text Char1"/>
    <w:aliases w:val="DNV-FT Char,Footnote Text Char Char,Footnote Text Char Char Char Char Char Char Char,Footnote Text Char Char Char Char1 Char,Footnote Text Char Char Char Char Char1 Char,Footnote Text Char Char Char Char Char Char1"/>
    <w:locked/>
    <w:rsid w:val="00E95E04"/>
    <w:rPr>
      <w:rFonts w:eastAsia="MS Mincho" w:cs="Times New Roman"/>
      <w:sz w:val="22"/>
      <w:szCs w:val="22"/>
      <w:lang w:val="en-US" w:eastAsia="en-US" w:bidi="ar-SA"/>
    </w:rPr>
  </w:style>
  <w:style w:type="numbering" w:customStyle="1" w:styleId="SDMTableBoxParaList">
    <w:name w:val="SDMTable&amp;BoxParaList"/>
    <w:rsid w:val="005C4471"/>
    <w:pPr>
      <w:numPr>
        <w:numId w:val="21"/>
      </w:numPr>
    </w:pPr>
  </w:style>
  <w:style w:type="numbering" w:customStyle="1" w:styleId="SDMTablesFiguresNoteList">
    <w:name w:val="SDMTables&amp;FiguresNoteList"/>
    <w:uiPriority w:val="99"/>
    <w:rsid w:val="00E73ABE"/>
    <w:pPr>
      <w:numPr>
        <w:numId w:val="22"/>
      </w:numPr>
    </w:pPr>
  </w:style>
  <w:style w:type="paragraph" w:customStyle="1" w:styleId="Meth-Heading1">
    <w:name w:val="Meth - Heading 1"/>
    <w:basedOn w:val="Normal"/>
    <w:next w:val="Normal"/>
    <w:rsid w:val="002F1442"/>
    <w:pPr>
      <w:keepNext/>
      <w:spacing w:before="480"/>
      <w:jc w:val="left"/>
    </w:pPr>
    <w:rPr>
      <w:rFonts w:ascii="Times New Roman" w:eastAsia="SimSun" w:hAnsi="Times New Roman"/>
      <w:b/>
      <w:bCs/>
      <w:sz w:val="24"/>
      <w:szCs w:val="24"/>
      <w:lang w:val="en-US" w:eastAsia="en-US"/>
    </w:rPr>
  </w:style>
  <w:style w:type="paragraph" w:customStyle="1" w:styleId="TOCI">
    <w:name w:val="TOC I"/>
    <w:basedOn w:val="Normal"/>
    <w:rsid w:val="002F1442"/>
    <w:pPr>
      <w:numPr>
        <w:numId w:val="24"/>
      </w:numPr>
      <w:tabs>
        <w:tab w:val="left" w:leader="dot" w:pos="6804"/>
      </w:tabs>
      <w:jc w:val="left"/>
    </w:pPr>
    <w:rPr>
      <w:rFonts w:ascii="Times New Roman" w:eastAsia="SimSun" w:hAnsi="Times New Roman"/>
      <w:caps/>
      <w:lang w:eastAsia="en-US"/>
    </w:rPr>
  </w:style>
  <w:style w:type="paragraph" w:customStyle="1" w:styleId="Meth-Heading2">
    <w:name w:val="Meth - Heading 2"/>
    <w:basedOn w:val="Normal"/>
    <w:next w:val="Normal"/>
    <w:rsid w:val="009D14D9"/>
    <w:pPr>
      <w:keepNext/>
      <w:spacing w:before="360"/>
      <w:jc w:val="left"/>
    </w:pPr>
    <w:rPr>
      <w:rFonts w:ascii="Times New Roman" w:eastAsia="SimSun" w:hAnsi="Times New Roman"/>
      <w:b/>
      <w:bCs/>
      <w:sz w:val="24"/>
      <w:szCs w:val="24"/>
      <w:lang w:val="en-US" w:eastAsia="en-US"/>
    </w:rPr>
  </w:style>
  <w:style w:type="paragraph" w:customStyle="1" w:styleId="Meth-Text">
    <w:name w:val="Meth - Text"/>
    <w:basedOn w:val="Normal"/>
    <w:rsid w:val="00ED2473"/>
    <w:pPr>
      <w:spacing w:before="240"/>
      <w:jc w:val="left"/>
    </w:pPr>
    <w:rPr>
      <w:rFonts w:ascii="Times New Roman" w:eastAsia="SimSun" w:hAnsi="Times New Roman"/>
      <w:szCs w:val="22"/>
      <w:lang w:eastAsia="en-US"/>
    </w:rPr>
  </w:style>
  <w:style w:type="paragraph" w:customStyle="1" w:styleId="RegHead1">
    <w:name w:val="RegHead1"/>
    <w:basedOn w:val="Normal"/>
    <w:next w:val="Normal"/>
    <w:rsid w:val="00ED2473"/>
    <w:pPr>
      <w:keepNext/>
      <w:spacing w:before="180"/>
      <w:jc w:val="center"/>
    </w:pPr>
    <w:rPr>
      <w:rFonts w:ascii="Times New Roman" w:eastAsia="SimSun" w:hAnsi="Times New Roman"/>
      <w:b/>
      <w:bCs/>
      <w:caps/>
      <w:szCs w:val="22"/>
    </w:rPr>
  </w:style>
  <w:style w:type="paragraph" w:styleId="ListBullet">
    <w:name w:val="List Bullet"/>
    <w:basedOn w:val="Normal"/>
    <w:autoRedefine/>
    <w:rsid w:val="00ED2473"/>
    <w:pPr>
      <w:numPr>
        <w:numId w:val="25"/>
      </w:numPr>
      <w:jc w:val="left"/>
    </w:pPr>
    <w:rPr>
      <w:rFonts w:ascii="Times New Roman" w:eastAsia="SimSun" w:hAnsi="Times New Roman"/>
      <w:lang w:eastAsia="en-US"/>
    </w:rPr>
  </w:style>
  <w:style w:type="character" w:styleId="CommentReference">
    <w:name w:val="annotation reference"/>
    <w:basedOn w:val="DefaultParagraphFont"/>
    <w:rsid w:val="00DA4813"/>
    <w:rPr>
      <w:sz w:val="16"/>
      <w:szCs w:val="16"/>
    </w:rPr>
  </w:style>
  <w:style w:type="paragraph" w:customStyle="1" w:styleId="AtxtHdgs">
    <w:name w:val="Atxt_Hdgs"/>
    <w:basedOn w:val="Normal"/>
    <w:rsid w:val="00EC5D8D"/>
    <w:pPr>
      <w:jc w:val="center"/>
    </w:pPr>
    <w:rPr>
      <w:rFonts w:ascii="Times New Roman" w:eastAsia="SimSun" w:hAnsi="Times New Roman"/>
      <w:lang w:eastAsia="en-US"/>
    </w:rPr>
  </w:style>
  <w:style w:type="paragraph" w:customStyle="1" w:styleId="Meth-Dataandparameters">
    <w:name w:val="Meth - Data and parameters"/>
    <w:basedOn w:val="Normal"/>
    <w:rsid w:val="000747E0"/>
    <w:pPr>
      <w:keepNext/>
      <w:tabs>
        <w:tab w:val="right" w:pos="9214"/>
      </w:tabs>
      <w:jc w:val="left"/>
    </w:pPr>
    <w:rPr>
      <w:rFonts w:ascii="Times New Roman" w:hAnsi="Times New Roman"/>
      <w:snapToGrid w:val="0"/>
      <w:szCs w:val="22"/>
      <w:lang w:eastAsia="en-US"/>
    </w:rPr>
  </w:style>
  <w:style w:type="character" w:customStyle="1" w:styleId="HeaderChar">
    <w:name w:val="Header Char"/>
    <w:basedOn w:val="DefaultParagraphFont"/>
    <w:link w:val="Header"/>
    <w:rsid w:val="008E5812"/>
    <w:rPr>
      <w:rFonts w:ascii="Arial" w:hAnsi="Arial"/>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80747">
      <w:bodyDiv w:val="1"/>
      <w:marLeft w:val="0"/>
      <w:marRight w:val="0"/>
      <w:marTop w:val="0"/>
      <w:marBottom w:val="0"/>
      <w:divBdr>
        <w:top w:val="none" w:sz="0" w:space="0" w:color="auto"/>
        <w:left w:val="none" w:sz="0" w:space="0" w:color="auto"/>
        <w:bottom w:val="none" w:sz="0" w:space="0" w:color="auto"/>
        <w:right w:val="none" w:sz="0" w:space="0" w:color="auto"/>
      </w:divBdr>
    </w:div>
    <w:div w:id="934942610">
      <w:bodyDiv w:val="1"/>
      <w:marLeft w:val="0"/>
      <w:marRight w:val="0"/>
      <w:marTop w:val="0"/>
      <w:marBottom w:val="0"/>
      <w:divBdr>
        <w:top w:val="none" w:sz="0" w:space="0" w:color="auto"/>
        <w:left w:val="none" w:sz="0" w:space="0" w:color="auto"/>
        <w:bottom w:val="none" w:sz="0" w:space="0" w:color="auto"/>
        <w:right w:val="none" w:sz="0" w:space="0" w:color="auto"/>
      </w:divBdr>
    </w:div>
    <w:div w:id="124545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4.wmf"/><Relationship Id="rId3" Type="http://schemas.openxmlformats.org/officeDocument/2006/relationships/styles" Target="styles.xml"/><Relationship Id="rId21" Type="http://schemas.openxmlformats.org/officeDocument/2006/relationships/image" Target="media/image2.w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oleObject" Target="embeddings/oleObject4.bin"/><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oleObject" Target="embeddings/oleObject1.bin"/><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w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oleObject" Target="embeddings/oleObject3.bin"/><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1.wmf"/><Relationship Id="rId31"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oleObject" Target="embeddings/oleObject5.bin"/><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SDM\Clean%20Development%20Mechanism%20(CDM)\CDM07-Official%20Documents%20(CDM)\Templates\CDM_Methodology.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1EC9025E1643D4ACFA89A293A8E77E"/>
        <w:category>
          <w:name w:val="General"/>
          <w:gallery w:val="placeholder"/>
        </w:category>
        <w:types>
          <w:type w:val="bbPlcHdr"/>
        </w:types>
        <w:behaviors>
          <w:behavior w:val="content"/>
        </w:behaviors>
        <w:guid w:val="{BCBDB5B1-9297-4B80-AB81-91B4C24FD836}"/>
      </w:docPartPr>
      <w:docPartBody>
        <w:p w:rsidR="005A51DD" w:rsidRDefault="005A51DD">
          <w:pPr>
            <w:pStyle w:val="671EC9025E1643D4ACFA89A293A8E77E"/>
          </w:pPr>
          <w:r>
            <w:t>222</w:t>
          </w:r>
          <w:r w:rsidRPr="008721FC">
            <w:rPr>
              <w:rStyle w:val="PlaceholderText"/>
            </w:rPr>
            <w:t>Document reference number</w:t>
          </w:r>
        </w:p>
      </w:docPartBody>
    </w:docPart>
    <w:docPart>
      <w:docPartPr>
        <w:name w:val="EAFF2A4BC58E4871B35A7D2713B23E70"/>
        <w:category>
          <w:name w:val="General"/>
          <w:gallery w:val="placeholder"/>
        </w:category>
        <w:types>
          <w:type w:val="bbPlcHdr"/>
        </w:types>
        <w:behaviors>
          <w:behavior w:val="content"/>
        </w:behaviors>
        <w:guid w:val="{56B9BC59-80E7-40AA-8DD5-4F92239E4903}"/>
      </w:docPartPr>
      <w:docPartBody>
        <w:p w:rsidR="005A51DD" w:rsidRDefault="005A51DD">
          <w:pPr>
            <w:pStyle w:val="EAFF2A4BC58E4871B35A7D2713B23E70"/>
          </w:pPr>
          <w:r w:rsidRPr="00773362">
            <w:rPr>
              <w:rStyle w:val="PlaceholderText"/>
              <w:lang w:val="de-DE"/>
            </w:rPr>
            <w:t>Wählen Sie ein Element aus.</w:t>
          </w:r>
        </w:p>
      </w:docPartBody>
    </w:docPart>
    <w:docPart>
      <w:docPartPr>
        <w:name w:val="E4FC385D29C54C0985865E9DC8DE7FDF"/>
        <w:category>
          <w:name w:val="General"/>
          <w:gallery w:val="placeholder"/>
        </w:category>
        <w:types>
          <w:type w:val="bbPlcHdr"/>
        </w:types>
        <w:behaviors>
          <w:behavior w:val="content"/>
        </w:behaviors>
        <w:guid w:val="{1BC88E6C-0787-4B94-8C55-6ABAE1B69D5D}"/>
      </w:docPartPr>
      <w:docPartBody>
        <w:p w:rsidR="005A51DD" w:rsidRDefault="005A51DD">
          <w:pPr>
            <w:pStyle w:val="E4FC385D29C54C0985865E9DC8DE7FDF"/>
          </w:pPr>
          <w:r w:rsidRPr="0019515F">
            <w:rPr>
              <w:rStyle w:val="PlaceholderText"/>
            </w:rPr>
            <w:t>Klicken Sie hier, um Text einzugeben.</w:t>
          </w:r>
        </w:p>
      </w:docPartBody>
    </w:docPart>
    <w:docPart>
      <w:docPartPr>
        <w:name w:val="72F9AC3D21B14FB499C5D0D009427B48"/>
        <w:category>
          <w:name w:val="General"/>
          <w:gallery w:val="placeholder"/>
        </w:category>
        <w:types>
          <w:type w:val="bbPlcHdr"/>
        </w:types>
        <w:behaviors>
          <w:behavior w:val="content"/>
        </w:behaviors>
        <w:guid w:val="{0BC67D6C-3CAC-48F6-A3CD-03F1831AF519}"/>
      </w:docPartPr>
      <w:docPartBody>
        <w:p w:rsidR="005A51DD" w:rsidRDefault="005A51DD">
          <w:pPr>
            <w:pStyle w:val="72F9AC3D21B14FB499C5D0D009427B48"/>
          </w:pPr>
          <w:r w:rsidRPr="001B3E66">
            <w:rPr>
              <w:rStyle w:val="PlaceholderText"/>
            </w:rPr>
            <w:t>Choose an item.</w:t>
          </w:r>
        </w:p>
      </w:docPartBody>
    </w:docPart>
    <w:docPart>
      <w:docPartPr>
        <w:name w:val="74804868A66F45C1B0772EE8F6AB4B99"/>
        <w:category>
          <w:name w:val="General"/>
          <w:gallery w:val="placeholder"/>
        </w:category>
        <w:types>
          <w:type w:val="bbPlcHdr"/>
        </w:types>
        <w:behaviors>
          <w:behavior w:val="content"/>
        </w:behaviors>
        <w:guid w:val="{14A89FD0-C1C3-469D-8F42-9CF10D8F3005}"/>
      </w:docPartPr>
      <w:docPartBody>
        <w:p w:rsidR="005A51DD" w:rsidRDefault="005A51DD">
          <w:pPr>
            <w:pStyle w:val="74804868A66F45C1B0772EE8F6AB4B99"/>
          </w:pPr>
          <w:r w:rsidRPr="00CE2F3F">
            <w:rPr>
              <w:rStyle w:val="PlaceholderText"/>
            </w:rPr>
            <w:t>Klicken Sie hier, um Text einzugeben.</w:t>
          </w:r>
        </w:p>
      </w:docPartBody>
    </w:docPart>
    <w:docPart>
      <w:docPartPr>
        <w:name w:val="FBFC82F875ED4385ACA7940FF617CF05"/>
        <w:category>
          <w:name w:val="General"/>
          <w:gallery w:val="placeholder"/>
        </w:category>
        <w:types>
          <w:type w:val="bbPlcHdr"/>
        </w:types>
        <w:behaviors>
          <w:behavior w:val="content"/>
        </w:behaviors>
        <w:guid w:val="{563F008A-4FBD-4C78-AC0F-36BF54EC61EA}"/>
      </w:docPartPr>
      <w:docPartBody>
        <w:p w:rsidR="005A51DD" w:rsidRDefault="005A51DD">
          <w:pPr>
            <w:pStyle w:val="FBFC82F875ED4385ACA7940FF617CF05"/>
          </w:pPr>
          <w:r w:rsidRPr="0019515F">
            <w:rPr>
              <w:rStyle w:val="PlaceholderText"/>
            </w:rPr>
            <w:t>Klicken Sie hier, um Text einzugeben.</w:t>
          </w:r>
        </w:p>
      </w:docPartBody>
    </w:docPart>
    <w:docPart>
      <w:docPartPr>
        <w:name w:val="E1B59BFA996044D1BF37C1158A41E20C"/>
        <w:category>
          <w:name w:val="General"/>
          <w:gallery w:val="placeholder"/>
        </w:category>
        <w:types>
          <w:type w:val="bbPlcHdr"/>
        </w:types>
        <w:behaviors>
          <w:behavior w:val="content"/>
        </w:behaviors>
        <w:guid w:val="{31CE399C-6312-4E2E-886D-E9F62DA7BB9D}"/>
      </w:docPartPr>
      <w:docPartBody>
        <w:p w:rsidR="005A51DD" w:rsidRDefault="005A51DD">
          <w:pPr>
            <w:pStyle w:val="E1B59BFA996044D1BF37C1158A41E20C"/>
          </w:pPr>
          <w:r>
            <w:t>##.#</w:t>
          </w:r>
        </w:p>
      </w:docPartBody>
    </w:docPart>
    <w:docPart>
      <w:docPartPr>
        <w:name w:val="1C0FFA06D24F46CBBA3C89C2A8FA359C"/>
        <w:category>
          <w:name w:val="General"/>
          <w:gallery w:val="placeholder"/>
        </w:category>
        <w:types>
          <w:type w:val="bbPlcHdr"/>
        </w:types>
        <w:behaviors>
          <w:behavior w:val="content"/>
        </w:behaviors>
        <w:guid w:val="{FF675418-23ED-4DE2-9773-EAA9D065A47E}"/>
      </w:docPartPr>
      <w:docPartBody>
        <w:p w:rsidR="005A51DD" w:rsidRDefault="005A51DD">
          <w:pPr>
            <w:pStyle w:val="1C0FFA06D24F46CBBA3C89C2A8FA359C"/>
          </w:pPr>
          <w:r w:rsidRPr="0019515F">
            <w:rPr>
              <w:rStyle w:val="PlaceholderText"/>
            </w:rPr>
            <w:t>Klicken Sie hier, um Text einzugeben.</w:t>
          </w:r>
        </w:p>
      </w:docPartBody>
    </w:docPart>
    <w:docPart>
      <w:docPartPr>
        <w:name w:val="FA98DB515650451D83C8CCB0865C2395"/>
        <w:category>
          <w:name w:val="General"/>
          <w:gallery w:val="placeholder"/>
        </w:category>
        <w:types>
          <w:type w:val="bbPlcHdr"/>
        </w:types>
        <w:behaviors>
          <w:behavior w:val="content"/>
        </w:behaviors>
        <w:guid w:val="{4715DC70-35DD-46F4-999A-D26D1F3732EF}"/>
      </w:docPartPr>
      <w:docPartBody>
        <w:p w:rsidR="005A51DD" w:rsidRDefault="005A51DD">
          <w:pPr>
            <w:pStyle w:val="FA98DB515650451D83C8CCB0865C2395"/>
          </w:pPr>
          <w:r>
            <w:t>##.#</w:t>
          </w:r>
        </w:p>
      </w:docPartBody>
    </w:docPart>
    <w:docPart>
      <w:docPartPr>
        <w:name w:val="74D967A385294437AC06AE229DA43029"/>
        <w:category>
          <w:name w:val="General"/>
          <w:gallery w:val="placeholder"/>
        </w:category>
        <w:types>
          <w:type w:val="bbPlcHdr"/>
        </w:types>
        <w:behaviors>
          <w:behavior w:val="content"/>
        </w:behaviors>
        <w:guid w:val="{9EFCC739-3706-4D9E-9AF4-95DB0317B125}"/>
      </w:docPartPr>
      <w:docPartBody>
        <w:p w:rsidR="00000000" w:rsidRDefault="003261C5" w:rsidP="003261C5">
          <w:pPr>
            <w:pStyle w:val="74D967A385294437AC06AE229DA43029"/>
          </w:pPr>
          <w:r>
            <w:t>222</w:t>
          </w:r>
          <w:r w:rsidRPr="008721FC">
            <w:rPr>
              <w:rStyle w:val="PlaceholderText"/>
            </w:rPr>
            <w:t>Document reference number</w:t>
          </w:r>
        </w:p>
      </w:docPartBody>
    </w:docPart>
    <w:docPart>
      <w:docPartPr>
        <w:name w:val="5D1099053B474B8B8B84474E1162A66D"/>
        <w:category>
          <w:name w:val="General"/>
          <w:gallery w:val="placeholder"/>
        </w:category>
        <w:types>
          <w:type w:val="bbPlcHdr"/>
        </w:types>
        <w:behaviors>
          <w:behavior w:val="content"/>
        </w:behaviors>
        <w:guid w:val="{7C4EA063-812A-4F87-B01E-3DA299304041}"/>
      </w:docPartPr>
      <w:docPartBody>
        <w:p w:rsidR="00000000" w:rsidRDefault="003261C5" w:rsidP="003261C5">
          <w:pPr>
            <w:pStyle w:val="5D1099053B474B8B8B84474E1162A66D"/>
          </w:pPr>
          <w:r w:rsidRPr="00773362">
            <w:rPr>
              <w:rStyle w:val="PlaceholderText"/>
              <w:lang w:val="de-DE"/>
            </w:rPr>
            <w:t>Wählen Sie ein Element aus.</w:t>
          </w:r>
        </w:p>
      </w:docPartBody>
    </w:docPart>
    <w:docPart>
      <w:docPartPr>
        <w:name w:val="6C9A2D699A6249D1B262D0D78DDF3979"/>
        <w:category>
          <w:name w:val="General"/>
          <w:gallery w:val="placeholder"/>
        </w:category>
        <w:types>
          <w:type w:val="bbPlcHdr"/>
        </w:types>
        <w:behaviors>
          <w:behavior w:val="content"/>
        </w:behaviors>
        <w:guid w:val="{7324068E-8AEB-4D3D-8112-C4737CC89456}"/>
      </w:docPartPr>
      <w:docPartBody>
        <w:p w:rsidR="00000000" w:rsidRDefault="003261C5" w:rsidP="003261C5">
          <w:pPr>
            <w:pStyle w:val="6C9A2D699A6249D1B262D0D78DDF3979"/>
          </w:pPr>
          <w:r w:rsidRPr="0019515F">
            <w:rPr>
              <w:rStyle w:val="PlaceholderText"/>
            </w:rPr>
            <w:t>Klicken Sie hier, um Text einzugeben.</w:t>
          </w:r>
        </w:p>
      </w:docPartBody>
    </w:docPart>
    <w:docPart>
      <w:docPartPr>
        <w:name w:val="835A7097CE2F4345B687899E51547017"/>
        <w:category>
          <w:name w:val="General"/>
          <w:gallery w:val="placeholder"/>
        </w:category>
        <w:types>
          <w:type w:val="bbPlcHdr"/>
        </w:types>
        <w:behaviors>
          <w:behavior w:val="content"/>
        </w:behaviors>
        <w:guid w:val="{F172F4F4-CECA-4341-8C6E-91794E4F4C20}"/>
      </w:docPartPr>
      <w:docPartBody>
        <w:p w:rsidR="00000000" w:rsidRDefault="003261C5" w:rsidP="003261C5">
          <w:pPr>
            <w:pStyle w:val="835A7097CE2F4345B687899E51547017"/>
          </w:pPr>
          <w:r w:rsidRPr="001B3E66">
            <w:rPr>
              <w:rStyle w:val="PlaceholderText"/>
            </w:rPr>
            <w:t>Choose an item.</w:t>
          </w:r>
        </w:p>
      </w:docPartBody>
    </w:docPart>
    <w:docPart>
      <w:docPartPr>
        <w:name w:val="FF5D300FEAF14BF8976F61A26A44EF7E"/>
        <w:category>
          <w:name w:val="General"/>
          <w:gallery w:val="placeholder"/>
        </w:category>
        <w:types>
          <w:type w:val="bbPlcHdr"/>
        </w:types>
        <w:behaviors>
          <w:behavior w:val="content"/>
        </w:behaviors>
        <w:guid w:val="{8B74EBB6-1AF1-4C29-87A5-EAEDBA965A16}"/>
      </w:docPartPr>
      <w:docPartBody>
        <w:p w:rsidR="00000000" w:rsidRDefault="003261C5" w:rsidP="003261C5">
          <w:pPr>
            <w:pStyle w:val="FF5D300FEAF14BF8976F61A26A44EF7E"/>
          </w:pPr>
          <w:r w:rsidRPr="00CE2F3F">
            <w:rPr>
              <w:rStyle w:val="PlaceholderText"/>
            </w:rPr>
            <w:t>Klicken Sie hier, um Text einzugeben.</w:t>
          </w:r>
        </w:p>
      </w:docPartBody>
    </w:docPart>
    <w:docPart>
      <w:docPartPr>
        <w:name w:val="D4A831CC947944AF9C49F9998A2747C3"/>
        <w:category>
          <w:name w:val="General"/>
          <w:gallery w:val="placeholder"/>
        </w:category>
        <w:types>
          <w:type w:val="bbPlcHdr"/>
        </w:types>
        <w:behaviors>
          <w:behavior w:val="content"/>
        </w:behaviors>
        <w:guid w:val="{31D532DB-9522-44BE-8506-9B647F121F9A}"/>
      </w:docPartPr>
      <w:docPartBody>
        <w:p w:rsidR="00000000" w:rsidRDefault="003261C5" w:rsidP="003261C5">
          <w:pPr>
            <w:pStyle w:val="D4A831CC947944AF9C49F9998A2747C3"/>
          </w:pPr>
          <w:r w:rsidRPr="0019515F">
            <w:rPr>
              <w:rStyle w:val="PlaceholderText"/>
            </w:rPr>
            <w:t>Klicken Sie hier, um Text einzugeben.</w:t>
          </w:r>
        </w:p>
      </w:docPartBody>
    </w:docPart>
    <w:docPart>
      <w:docPartPr>
        <w:name w:val="F81604145D1B4263BD9E2EEAC730A3FE"/>
        <w:category>
          <w:name w:val="General"/>
          <w:gallery w:val="placeholder"/>
        </w:category>
        <w:types>
          <w:type w:val="bbPlcHdr"/>
        </w:types>
        <w:behaviors>
          <w:behavior w:val="content"/>
        </w:behaviors>
        <w:guid w:val="{8ADB91EE-D055-455C-B333-4481557E707D}"/>
      </w:docPartPr>
      <w:docPartBody>
        <w:p w:rsidR="00000000" w:rsidRDefault="003261C5" w:rsidP="003261C5">
          <w:pPr>
            <w:pStyle w:val="F81604145D1B4263BD9E2EEAC730A3FE"/>
          </w:pPr>
          <w:r>
            <w:t>##.#</w:t>
          </w:r>
        </w:p>
      </w:docPartBody>
    </w:docPart>
    <w:docPart>
      <w:docPartPr>
        <w:name w:val="AD358976F45541308BC38C7751B8F682"/>
        <w:category>
          <w:name w:val="General"/>
          <w:gallery w:val="placeholder"/>
        </w:category>
        <w:types>
          <w:type w:val="bbPlcHdr"/>
        </w:types>
        <w:behaviors>
          <w:behavior w:val="content"/>
        </w:behaviors>
        <w:guid w:val="{217E46A5-AE47-4337-9A0B-04818F61F92F}"/>
      </w:docPartPr>
      <w:docPartBody>
        <w:p w:rsidR="00000000" w:rsidRDefault="003261C5" w:rsidP="003261C5">
          <w:pPr>
            <w:pStyle w:val="AD358976F45541308BC38C7751B8F682"/>
          </w:pPr>
          <w:r w:rsidRPr="0019515F">
            <w:rPr>
              <w:rStyle w:val="PlaceholderText"/>
            </w:rPr>
            <w:t>Klicken Sie hier, um Text einzugeben.</w:t>
          </w:r>
        </w:p>
      </w:docPartBody>
    </w:docPart>
    <w:docPart>
      <w:docPartPr>
        <w:name w:val="AFDE6075B84747EA875ABBCDA79AD545"/>
        <w:category>
          <w:name w:val="General"/>
          <w:gallery w:val="placeholder"/>
        </w:category>
        <w:types>
          <w:type w:val="bbPlcHdr"/>
        </w:types>
        <w:behaviors>
          <w:behavior w:val="content"/>
        </w:behaviors>
        <w:guid w:val="{D7F5B6C7-C2A3-4980-B4C7-846166607911}"/>
      </w:docPartPr>
      <w:docPartBody>
        <w:p w:rsidR="00000000" w:rsidRDefault="003261C5" w:rsidP="003261C5">
          <w:pPr>
            <w:pStyle w:val="AFDE6075B84747EA875ABBCDA79AD545"/>
          </w:pP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Arial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1DD"/>
    <w:rsid w:val="000149FE"/>
    <w:rsid w:val="00081C54"/>
    <w:rsid w:val="000D099E"/>
    <w:rsid w:val="00133436"/>
    <w:rsid w:val="001F1F05"/>
    <w:rsid w:val="00202585"/>
    <w:rsid w:val="002A285E"/>
    <w:rsid w:val="002B7801"/>
    <w:rsid w:val="002E0E44"/>
    <w:rsid w:val="003261C5"/>
    <w:rsid w:val="003B0AEC"/>
    <w:rsid w:val="00433E04"/>
    <w:rsid w:val="0058699B"/>
    <w:rsid w:val="005A51DD"/>
    <w:rsid w:val="005C4C55"/>
    <w:rsid w:val="00707054"/>
    <w:rsid w:val="00741A65"/>
    <w:rsid w:val="007674FB"/>
    <w:rsid w:val="00776694"/>
    <w:rsid w:val="00785B19"/>
    <w:rsid w:val="008375AF"/>
    <w:rsid w:val="008831D1"/>
    <w:rsid w:val="00884712"/>
    <w:rsid w:val="00906443"/>
    <w:rsid w:val="009E4A63"/>
    <w:rsid w:val="00B27D8B"/>
    <w:rsid w:val="00B674DD"/>
    <w:rsid w:val="00B707E7"/>
    <w:rsid w:val="00C80397"/>
    <w:rsid w:val="00CE0C03"/>
    <w:rsid w:val="00D0155A"/>
    <w:rsid w:val="00D13B0B"/>
    <w:rsid w:val="00D53C12"/>
    <w:rsid w:val="00DB7EA3"/>
    <w:rsid w:val="00EE7F5F"/>
    <w:rsid w:val="00F502C9"/>
    <w:rsid w:val="00F82BBC"/>
    <w:rsid w:val="00FA4FDB"/>
    <w:rsid w:val="00FE6D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261C5"/>
    <w:rPr>
      <w:color w:val="808080"/>
    </w:rPr>
  </w:style>
  <w:style w:type="paragraph" w:customStyle="1" w:styleId="671EC9025E1643D4ACFA89A293A8E77E">
    <w:name w:val="671EC9025E1643D4ACFA89A293A8E77E"/>
  </w:style>
  <w:style w:type="paragraph" w:customStyle="1" w:styleId="EAFF2A4BC58E4871B35A7D2713B23E70">
    <w:name w:val="EAFF2A4BC58E4871B35A7D2713B23E70"/>
  </w:style>
  <w:style w:type="paragraph" w:customStyle="1" w:styleId="E4FC385D29C54C0985865E9DC8DE7FDF">
    <w:name w:val="E4FC385D29C54C0985865E9DC8DE7FDF"/>
  </w:style>
  <w:style w:type="paragraph" w:customStyle="1" w:styleId="72F9AC3D21B14FB499C5D0D009427B48">
    <w:name w:val="72F9AC3D21B14FB499C5D0D009427B48"/>
  </w:style>
  <w:style w:type="paragraph" w:customStyle="1" w:styleId="74804868A66F45C1B0772EE8F6AB4B99">
    <w:name w:val="74804868A66F45C1B0772EE8F6AB4B99"/>
  </w:style>
  <w:style w:type="paragraph" w:customStyle="1" w:styleId="FBFC82F875ED4385ACA7940FF617CF05">
    <w:name w:val="FBFC82F875ED4385ACA7940FF617CF05"/>
  </w:style>
  <w:style w:type="paragraph" w:customStyle="1" w:styleId="E1B59BFA996044D1BF37C1158A41E20C">
    <w:name w:val="E1B59BFA996044D1BF37C1158A41E20C"/>
  </w:style>
  <w:style w:type="paragraph" w:customStyle="1" w:styleId="1C0FFA06D24F46CBBA3C89C2A8FA359C">
    <w:name w:val="1C0FFA06D24F46CBBA3C89C2A8FA359C"/>
  </w:style>
  <w:style w:type="paragraph" w:customStyle="1" w:styleId="FA98DB515650451D83C8CCB0865C2395">
    <w:name w:val="FA98DB515650451D83C8CCB0865C2395"/>
  </w:style>
  <w:style w:type="paragraph" w:customStyle="1" w:styleId="4D33F2140FD544D3BBD41264FE2A563E">
    <w:name w:val="4D33F2140FD544D3BBD41264FE2A563E"/>
  </w:style>
  <w:style w:type="paragraph" w:customStyle="1" w:styleId="91548EA175C548DABD22BD365FF7C8BF">
    <w:name w:val="91548EA175C548DABD22BD365FF7C8BF"/>
  </w:style>
  <w:style w:type="paragraph" w:customStyle="1" w:styleId="43BA7978AAEF40E08B3F6757E19E0764">
    <w:name w:val="43BA7978AAEF40E08B3F6757E19E0764"/>
  </w:style>
  <w:style w:type="paragraph" w:customStyle="1" w:styleId="89DB9069275B40909D8BE6B81809B37D">
    <w:name w:val="89DB9069275B40909D8BE6B81809B37D"/>
  </w:style>
  <w:style w:type="paragraph" w:customStyle="1" w:styleId="F90F248BF47B430BB9D309D301BBAD4E">
    <w:name w:val="F90F248BF47B430BB9D309D301BBAD4E"/>
  </w:style>
  <w:style w:type="paragraph" w:customStyle="1" w:styleId="1FF283C8926C48CC98F83D7BF9F2E1B8">
    <w:name w:val="1FF283C8926C48CC98F83D7BF9F2E1B8"/>
  </w:style>
  <w:style w:type="paragraph" w:customStyle="1" w:styleId="4F44A2D4519A4EF39C1B455A05B445DE">
    <w:name w:val="4F44A2D4519A4EF39C1B455A05B445DE"/>
  </w:style>
  <w:style w:type="paragraph" w:customStyle="1" w:styleId="E6AC503A3BF64C99B6888B9508F2F7B5">
    <w:name w:val="E6AC503A3BF64C99B6888B9508F2F7B5"/>
  </w:style>
  <w:style w:type="paragraph" w:customStyle="1" w:styleId="BB8AB983A26F48B3A706994A68155DD1">
    <w:name w:val="BB8AB983A26F48B3A706994A68155DD1"/>
  </w:style>
  <w:style w:type="paragraph" w:customStyle="1" w:styleId="7FE6121C89F346F7BD29504CB8AD630D">
    <w:name w:val="7FE6121C89F346F7BD29504CB8AD630D"/>
  </w:style>
  <w:style w:type="paragraph" w:customStyle="1" w:styleId="02C3F46A2CFB4FD6B2DAC6911A2AF265">
    <w:name w:val="02C3F46A2CFB4FD6B2DAC6911A2AF265"/>
    <w:rsid w:val="005A51DD"/>
  </w:style>
  <w:style w:type="paragraph" w:customStyle="1" w:styleId="6DA75A924A584DBCA4F2AFDB27F9D48F">
    <w:name w:val="6DA75A924A584DBCA4F2AFDB27F9D48F"/>
    <w:rsid w:val="005A51DD"/>
  </w:style>
  <w:style w:type="paragraph" w:customStyle="1" w:styleId="49041182335B44DB847C62ED22CB54AC">
    <w:name w:val="49041182335B44DB847C62ED22CB54AC"/>
    <w:rsid w:val="005A51DD"/>
  </w:style>
  <w:style w:type="paragraph" w:customStyle="1" w:styleId="E9C1B8AEE05A4D8D8D2C572536A71952">
    <w:name w:val="E9C1B8AEE05A4D8D8D2C572536A71952"/>
    <w:rsid w:val="005A51DD"/>
  </w:style>
  <w:style w:type="paragraph" w:customStyle="1" w:styleId="35B23119D73747F49174A34AD8C7DDD5">
    <w:name w:val="35B23119D73747F49174A34AD8C7DDD5"/>
    <w:rsid w:val="005A51DD"/>
  </w:style>
  <w:style w:type="paragraph" w:customStyle="1" w:styleId="12BAE4B4F6D54FD8A491204EF082084F">
    <w:name w:val="12BAE4B4F6D54FD8A491204EF082084F"/>
    <w:rsid w:val="005A51DD"/>
  </w:style>
  <w:style w:type="paragraph" w:customStyle="1" w:styleId="B50267DBC84741B0BD6D9316F070B113">
    <w:name w:val="B50267DBC84741B0BD6D9316F070B113"/>
    <w:rsid w:val="005A51DD"/>
  </w:style>
  <w:style w:type="paragraph" w:customStyle="1" w:styleId="540D72D57B71482984010D16DF09E66F">
    <w:name w:val="540D72D57B71482984010D16DF09E66F"/>
    <w:rsid w:val="005A51DD"/>
  </w:style>
  <w:style w:type="paragraph" w:customStyle="1" w:styleId="4A33521552134FD49754EFCF41CD5A61">
    <w:name w:val="4A33521552134FD49754EFCF41CD5A61"/>
    <w:rsid w:val="005A51DD"/>
  </w:style>
  <w:style w:type="paragraph" w:customStyle="1" w:styleId="098BAA282CF04E6BA7A9603E382F3171">
    <w:name w:val="098BAA282CF04E6BA7A9603E382F3171"/>
    <w:rsid w:val="005A51DD"/>
  </w:style>
  <w:style w:type="paragraph" w:customStyle="1" w:styleId="9517A412C24047EE88E59B04754CB535">
    <w:name w:val="9517A412C24047EE88E59B04754CB535"/>
    <w:rsid w:val="005A51DD"/>
  </w:style>
  <w:style w:type="paragraph" w:customStyle="1" w:styleId="4069237C781449CEA39037650CEE5021">
    <w:name w:val="4069237C781449CEA39037650CEE5021"/>
    <w:rsid w:val="005A51DD"/>
  </w:style>
  <w:style w:type="paragraph" w:customStyle="1" w:styleId="4FCB5CED0F53463AB72FA0D2D32E4AB4">
    <w:name w:val="4FCB5CED0F53463AB72FA0D2D32E4AB4"/>
    <w:rsid w:val="005A51DD"/>
  </w:style>
  <w:style w:type="paragraph" w:customStyle="1" w:styleId="14D3BFE738974B069786AAC6A67D8686">
    <w:name w:val="14D3BFE738974B069786AAC6A67D8686"/>
    <w:rsid w:val="005A51DD"/>
  </w:style>
  <w:style w:type="paragraph" w:customStyle="1" w:styleId="451324C3915F41579EA5E2D6E704E14F">
    <w:name w:val="451324C3915F41579EA5E2D6E704E14F"/>
    <w:rsid w:val="005A51DD"/>
  </w:style>
  <w:style w:type="paragraph" w:customStyle="1" w:styleId="9B930B626EE747FDA628EDF37BB8A2C8">
    <w:name w:val="9B930B626EE747FDA628EDF37BB8A2C8"/>
    <w:rsid w:val="005A51DD"/>
  </w:style>
  <w:style w:type="paragraph" w:customStyle="1" w:styleId="988774C5226447B1A4B6929EC0628720">
    <w:name w:val="988774C5226447B1A4B6929EC0628720"/>
    <w:rsid w:val="005A51DD"/>
  </w:style>
  <w:style w:type="paragraph" w:customStyle="1" w:styleId="54B63471E95C4ED58CFE0A354FAAA7B2">
    <w:name w:val="54B63471E95C4ED58CFE0A354FAAA7B2"/>
    <w:rsid w:val="005A51DD"/>
  </w:style>
  <w:style w:type="paragraph" w:customStyle="1" w:styleId="75DA0290297D43759D74BB4F5C36D8DE">
    <w:name w:val="75DA0290297D43759D74BB4F5C36D8DE"/>
    <w:rsid w:val="005A51DD"/>
  </w:style>
  <w:style w:type="paragraph" w:customStyle="1" w:styleId="EC61E36D8E974C17B6F3B23909856A6A">
    <w:name w:val="EC61E36D8E974C17B6F3B23909856A6A"/>
    <w:rsid w:val="005A51DD"/>
  </w:style>
  <w:style w:type="paragraph" w:customStyle="1" w:styleId="DA5923423F534A96A3DF300FEB30FB72">
    <w:name w:val="DA5923423F534A96A3DF300FEB30FB72"/>
    <w:rsid w:val="005A51DD"/>
  </w:style>
  <w:style w:type="paragraph" w:customStyle="1" w:styleId="BE6F612F07CA4E14B8A529471E086B91">
    <w:name w:val="BE6F612F07CA4E14B8A529471E086B91"/>
    <w:rsid w:val="005A51DD"/>
  </w:style>
  <w:style w:type="paragraph" w:customStyle="1" w:styleId="33039DCB4BFB46209F2049F6F67A4782">
    <w:name w:val="33039DCB4BFB46209F2049F6F67A4782"/>
    <w:rsid w:val="005A51DD"/>
  </w:style>
  <w:style w:type="paragraph" w:customStyle="1" w:styleId="59759FFE72A54E0695254579DD52D79B">
    <w:name w:val="59759FFE72A54E0695254579DD52D79B"/>
    <w:rsid w:val="005A51DD"/>
  </w:style>
  <w:style w:type="paragraph" w:customStyle="1" w:styleId="F7CCAFE3133C4AE0925EC8567758A744">
    <w:name w:val="F7CCAFE3133C4AE0925EC8567758A744"/>
    <w:rsid w:val="005A51DD"/>
  </w:style>
  <w:style w:type="paragraph" w:customStyle="1" w:styleId="FEFC2DB548B6431F864EC051E6325CE0">
    <w:name w:val="FEFC2DB548B6431F864EC051E6325CE0"/>
    <w:rsid w:val="005A51DD"/>
  </w:style>
  <w:style w:type="paragraph" w:customStyle="1" w:styleId="272DAE37AEB749F598A84C84AABE94D8">
    <w:name w:val="272DAE37AEB749F598A84C84AABE94D8"/>
    <w:rsid w:val="005A51DD"/>
  </w:style>
  <w:style w:type="paragraph" w:customStyle="1" w:styleId="E8C1B38743474E4D9E23BE6EF7D94B7E">
    <w:name w:val="E8C1B38743474E4D9E23BE6EF7D94B7E"/>
    <w:rsid w:val="005A51DD"/>
  </w:style>
  <w:style w:type="paragraph" w:customStyle="1" w:styleId="75B78E7DD64642C9BE491A68B0A8121D">
    <w:name w:val="75B78E7DD64642C9BE491A68B0A8121D"/>
    <w:rsid w:val="005A51DD"/>
  </w:style>
  <w:style w:type="paragraph" w:customStyle="1" w:styleId="9C5E95A4A0104FD6A958B8DBB714A95D">
    <w:name w:val="9C5E95A4A0104FD6A958B8DBB714A95D"/>
    <w:rsid w:val="005A51DD"/>
  </w:style>
  <w:style w:type="paragraph" w:customStyle="1" w:styleId="206CF82190E6443EB22D158D635781CE">
    <w:name w:val="206CF82190E6443EB22D158D635781CE"/>
    <w:rsid w:val="005A51DD"/>
  </w:style>
  <w:style w:type="paragraph" w:customStyle="1" w:styleId="E0FF2CDF2E744FFEA017A8142DD23FD1">
    <w:name w:val="E0FF2CDF2E744FFEA017A8142DD23FD1"/>
    <w:rsid w:val="005A51DD"/>
  </w:style>
  <w:style w:type="paragraph" w:customStyle="1" w:styleId="479002EF2EFC495781F205916C31466C">
    <w:name w:val="479002EF2EFC495781F205916C31466C"/>
    <w:rsid w:val="005A51DD"/>
  </w:style>
  <w:style w:type="paragraph" w:customStyle="1" w:styleId="4AF08F1B887641D58BD624C587A2A6BD">
    <w:name w:val="4AF08F1B887641D58BD624C587A2A6BD"/>
    <w:rsid w:val="005A51DD"/>
  </w:style>
  <w:style w:type="paragraph" w:customStyle="1" w:styleId="37E2F44F0B564360980FB11EC9E818D5">
    <w:name w:val="37E2F44F0B564360980FB11EC9E818D5"/>
    <w:rsid w:val="005A51DD"/>
  </w:style>
  <w:style w:type="paragraph" w:customStyle="1" w:styleId="DF97CDEB77CF41768693003265797599">
    <w:name w:val="DF97CDEB77CF41768693003265797599"/>
    <w:rsid w:val="005A51DD"/>
  </w:style>
  <w:style w:type="paragraph" w:customStyle="1" w:styleId="97BD4A18227D44DCBE534B44FD11972B">
    <w:name w:val="97BD4A18227D44DCBE534B44FD11972B"/>
    <w:rsid w:val="005A51DD"/>
  </w:style>
  <w:style w:type="paragraph" w:customStyle="1" w:styleId="B11E63BD562647009BFA4AA76858B709">
    <w:name w:val="B11E63BD562647009BFA4AA76858B709"/>
    <w:rsid w:val="005A51DD"/>
  </w:style>
  <w:style w:type="paragraph" w:customStyle="1" w:styleId="143CC289E174428B8B733D025FDD955D">
    <w:name w:val="143CC289E174428B8B733D025FDD955D"/>
    <w:rsid w:val="005A51DD"/>
  </w:style>
  <w:style w:type="paragraph" w:customStyle="1" w:styleId="1E08B9175AA543B2B02DDC8A5125A75A">
    <w:name w:val="1E08B9175AA543B2B02DDC8A5125A75A"/>
    <w:rsid w:val="005A51DD"/>
  </w:style>
  <w:style w:type="paragraph" w:customStyle="1" w:styleId="DF8936A5984A42D6921813686EB85815">
    <w:name w:val="DF8936A5984A42D6921813686EB85815"/>
    <w:rsid w:val="005A51DD"/>
  </w:style>
  <w:style w:type="paragraph" w:customStyle="1" w:styleId="1A121C31D1E84B3DB06CCFDEEA682744">
    <w:name w:val="1A121C31D1E84B3DB06CCFDEEA682744"/>
    <w:rsid w:val="005A51DD"/>
  </w:style>
  <w:style w:type="paragraph" w:customStyle="1" w:styleId="C7BB292375454D069A6EA83D017C2EF9">
    <w:name w:val="C7BB292375454D069A6EA83D017C2EF9"/>
    <w:rsid w:val="005A51DD"/>
  </w:style>
  <w:style w:type="paragraph" w:customStyle="1" w:styleId="CB3D3E5AF848489396573C4F1383BFD7">
    <w:name w:val="CB3D3E5AF848489396573C4F1383BFD7"/>
    <w:rsid w:val="005A51DD"/>
  </w:style>
  <w:style w:type="paragraph" w:customStyle="1" w:styleId="D13CEA0471F346FD9D02271865461B6E">
    <w:name w:val="D13CEA0471F346FD9D02271865461B6E"/>
    <w:rsid w:val="005A51DD"/>
  </w:style>
  <w:style w:type="paragraph" w:customStyle="1" w:styleId="339D1EEBC0834319A1D097FAE6056419">
    <w:name w:val="339D1EEBC0834319A1D097FAE6056419"/>
    <w:rsid w:val="005A51DD"/>
  </w:style>
  <w:style w:type="paragraph" w:customStyle="1" w:styleId="081ED3FFF38549BA83557AFBF2F22B26">
    <w:name w:val="081ED3FFF38549BA83557AFBF2F22B26"/>
    <w:rsid w:val="005A51DD"/>
  </w:style>
  <w:style w:type="paragraph" w:customStyle="1" w:styleId="A06D1950A5BF4DEDAAA206E1B79AD8C4">
    <w:name w:val="A06D1950A5BF4DEDAAA206E1B79AD8C4"/>
    <w:rsid w:val="005A51DD"/>
  </w:style>
  <w:style w:type="paragraph" w:customStyle="1" w:styleId="EDCBE5183FC249B6A1A1ADD92BA79BB0">
    <w:name w:val="EDCBE5183FC249B6A1A1ADD92BA79BB0"/>
    <w:rsid w:val="005A51DD"/>
  </w:style>
  <w:style w:type="paragraph" w:customStyle="1" w:styleId="0374CD54D1964DE49FB39F2DCBD746B2">
    <w:name w:val="0374CD54D1964DE49FB39F2DCBD746B2"/>
    <w:rsid w:val="005A51DD"/>
  </w:style>
  <w:style w:type="paragraph" w:customStyle="1" w:styleId="D786B4AD6EB741D39629611236C76675">
    <w:name w:val="D786B4AD6EB741D39629611236C76675"/>
    <w:rsid w:val="005A51DD"/>
  </w:style>
  <w:style w:type="paragraph" w:customStyle="1" w:styleId="3863B833BDC044D1955DD1D9766AA2EF">
    <w:name w:val="3863B833BDC044D1955DD1D9766AA2EF"/>
    <w:rsid w:val="005A51DD"/>
  </w:style>
  <w:style w:type="paragraph" w:customStyle="1" w:styleId="5D394639D32F4E358508BD314296F52C">
    <w:name w:val="5D394639D32F4E358508BD314296F52C"/>
    <w:rsid w:val="005A51DD"/>
  </w:style>
  <w:style w:type="paragraph" w:customStyle="1" w:styleId="24B2562A08C944338E84B56C8F6BED40">
    <w:name w:val="24B2562A08C944338E84B56C8F6BED40"/>
    <w:rsid w:val="005A51DD"/>
  </w:style>
  <w:style w:type="paragraph" w:customStyle="1" w:styleId="D051660572FF4F11A65A63BFE80CAEF6">
    <w:name w:val="D051660572FF4F11A65A63BFE80CAEF6"/>
    <w:rsid w:val="005A51DD"/>
  </w:style>
  <w:style w:type="paragraph" w:customStyle="1" w:styleId="C90682FF3D474A14B83B7552E18B7900">
    <w:name w:val="C90682FF3D474A14B83B7552E18B7900"/>
    <w:rsid w:val="005A51DD"/>
  </w:style>
  <w:style w:type="paragraph" w:customStyle="1" w:styleId="79413F15E42C4C0E91226E28CDA7E2A6">
    <w:name w:val="79413F15E42C4C0E91226E28CDA7E2A6"/>
    <w:rsid w:val="005A51DD"/>
  </w:style>
  <w:style w:type="paragraph" w:customStyle="1" w:styleId="89863820A704405189B89CC656611054">
    <w:name w:val="89863820A704405189B89CC656611054"/>
    <w:rsid w:val="005A51DD"/>
  </w:style>
  <w:style w:type="paragraph" w:customStyle="1" w:styleId="C9D97188E497404496067B2B757A591E">
    <w:name w:val="C9D97188E497404496067B2B757A591E"/>
    <w:rsid w:val="005A51DD"/>
  </w:style>
  <w:style w:type="paragraph" w:customStyle="1" w:styleId="C7823BFA44B04D1EB7BD366EF81FFCDC">
    <w:name w:val="C7823BFA44B04D1EB7BD366EF81FFCDC"/>
    <w:rsid w:val="005A51DD"/>
  </w:style>
  <w:style w:type="paragraph" w:customStyle="1" w:styleId="C782BD5F4F9D44CFA4C4721BC0A15FD3">
    <w:name w:val="C782BD5F4F9D44CFA4C4721BC0A15FD3"/>
    <w:rsid w:val="005A51DD"/>
  </w:style>
  <w:style w:type="paragraph" w:customStyle="1" w:styleId="C30A090951C943A2BB73A67964DB618E">
    <w:name w:val="C30A090951C943A2BB73A67964DB618E"/>
    <w:rsid w:val="005A51DD"/>
  </w:style>
  <w:style w:type="paragraph" w:customStyle="1" w:styleId="C150A974EC0D47C19989557E7313DD62">
    <w:name w:val="C150A974EC0D47C19989557E7313DD62"/>
    <w:rsid w:val="005A51DD"/>
  </w:style>
  <w:style w:type="paragraph" w:customStyle="1" w:styleId="8CE1FAA716CF472B90FBA7CEA2A9C5F0">
    <w:name w:val="8CE1FAA716CF472B90FBA7CEA2A9C5F0"/>
    <w:rsid w:val="005A51DD"/>
  </w:style>
  <w:style w:type="paragraph" w:customStyle="1" w:styleId="3253BE68E3F84A99A3E049B65F02CB65">
    <w:name w:val="3253BE68E3F84A99A3E049B65F02CB65"/>
    <w:rsid w:val="005A51DD"/>
  </w:style>
  <w:style w:type="paragraph" w:customStyle="1" w:styleId="F1FBEF383F3C43B7AFB10AD12E8EDD3B">
    <w:name w:val="F1FBEF383F3C43B7AFB10AD12E8EDD3B"/>
    <w:rsid w:val="005A51DD"/>
  </w:style>
  <w:style w:type="paragraph" w:customStyle="1" w:styleId="6F13AF14AD1045D4A4B33B6DBB37CAAE">
    <w:name w:val="6F13AF14AD1045D4A4B33B6DBB37CAAE"/>
    <w:rsid w:val="005A51DD"/>
  </w:style>
  <w:style w:type="paragraph" w:customStyle="1" w:styleId="C068254BA4AD406E9C7CADEC55D48E1C">
    <w:name w:val="C068254BA4AD406E9C7CADEC55D48E1C"/>
    <w:rsid w:val="005A51DD"/>
  </w:style>
  <w:style w:type="paragraph" w:customStyle="1" w:styleId="3BBEB1BACEF94E6EA0F93BA592014326">
    <w:name w:val="3BBEB1BACEF94E6EA0F93BA592014326"/>
    <w:rsid w:val="005A51DD"/>
  </w:style>
  <w:style w:type="paragraph" w:customStyle="1" w:styleId="D055DAF47DBA43D0981F67A86470102B">
    <w:name w:val="D055DAF47DBA43D0981F67A86470102B"/>
    <w:rsid w:val="005A51DD"/>
  </w:style>
  <w:style w:type="paragraph" w:customStyle="1" w:styleId="4D88146A028D459F9FFE8FA3DE33E29C">
    <w:name w:val="4D88146A028D459F9FFE8FA3DE33E29C"/>
    <w:rsid w:val="005A51DD"/>
  </w:style>
  <w:style w:type="paragraph" w:customStyle="1" w:styleId="10FD48F9581345489BF1A25B269547C4">
    <w:name w:val="10FD48F9581345489BF1A25B269547C4"/>
    <w:rsid w:val="005A51DD"/>
  </w:style>
  <w:style w:type="paragraph" w:customStyle="1" w:styleId="101C820407D545EB96B60FBD92A8960B">
    <w:name w:val="101C820407D545EB96B60FBD92A8960B"/>
    <w:rsid w:val="005A51DD"/>
  </w:style>
  <w:style w:type="paragraph" w:customStyle="1" w:styleId="DE10E6939B914C09ADA315F53DEDA8B1">
    <w:name w:val="DE10E6939B914C09ADA315F53DEDA8B1"/>
    <w:rsid w:val="005A51DD"/>
  </w:style>
  <w:style w:type="paragraph" w:customStyle="1" w:styleId="1A7678C7B00A41C0BDB16300E14A0F46">
    <w:name w:val="1A7678C7B00A41C0BDB16300E14A0F46"/>
    <w:rsid w:val="005A51DD"/>
  </w:style>
  <w:style w:type="paragraph" w:customStyle="1" w:styleId="F5141CB467A24F5B924483EDA85CBD9A">
    <w:name w:val="F5141CB467A24F5B924483EDA85CBD9A"/>
    <w:rsid w:val="005A51DD"/>
  </w:style>
  <w:style w:type="paragraph" w:customStyle="1" w:styleId="5A3BBFC74A474698ACF92BB135C05BF7">
    <w:name w:val="5A3BBFC74A474698ACF92BB135C05BF7"/>
    <w:rsid w:val="005A51DD"/>
  </w:style>
  <w:style w:type="paragraph" w:customStyle="1" w:styleId="855FCFA8D673466992AC185DE6D59D7F">
    <w:name w:val="855FCFA8D673466992AC185DE6D59D7F"/>
    <w:rsid w:val="005A51DD"/>
  </w:style>
  <w:style w:type="paragraph" w:customStyle="1" w:styleId="E8941B5DD3654ACE843AF74285B8D760">
    <w:name w:val="E8941B5DD3654ACE843AF74285B8D760"/>
    <w:rsid w:val="005A51DD"/>
  </w:style>
  <w:style w:type="paragraph" w:customStyle="1" w:styleId="C28DAC4758AA47CB9049BCE0EFC7A7E6">
    <w:name w:val="C28DAC4758AA47CB9049BCE0EFC7A7E6"/>
    <w:rsid w:val="005A51DD"/>
  </w:style>
  <w:style w:type="paragraph" w:customStyle="1" w:styleId="46DD164D869A4E8D98EDEF357CBBD8A7">
    <w:name w:val="46DD164D869A4E8D98EDEF357CBBD8A7"/>
    <w:rsid w:val="005A51DD"/>
  </w:style>
  <w:style w:type="paragraph" w:customStyle="1" w:styleId="E3040B113D534B26B7F4ED7A2851694A">
    <w:name w:val="E3040B113D534B26B7F4ED7A2851694A"/>
    <w:rsid w:val="005A51DD"/>
  </w:style>
  <w:style w:type="paragraph" w:customStyle="1" w:styleId="D266F88AC50748D09C49019CC6A853CF">
    <w:name w:val="D266F88AC50748D09C49019CC6A853CF"/>
    <w:rsid w:val="005A51DD"/>
  </w:style>
  <w:style w:type="paragraph" w:customStyle="1" w:styleId="7FC98D8E8B264C968060758AB2483071">
    <w:name w:val="7FC98D8E8B264C968060758AB2483071"/>
    <w:rsid w:val="005A51DD"/>
  </w:style>
  <w:style w:type="paragraph" w:customStyle="1" w:styleId="27F21CC444E44AA481A89AC92D1A5D3B">
    <w:name w:val="27F21CC444E44AA481A89AC92D1A5D3B"/>
    <w:rsid w:val="005A51DD"/>
  </w:style>
  <w:style w:type="paragraph" w:customStyle="1" w:styleId="6391C6A3F05A441B8385197824ADB698">
    <w:name w:val="6391C6A3F05A441B8385197824ADB698"/>
    <w:rsid w:val="005A51DD"/>
  </w:style>
  <w:style w:type="paragraph" w:customStyle="1" w:styleId="DEC4424627034D9AB13D209BAD618EC0">
    <w:name w:val="DEC4424627034D9AB13D209BAD618EC0"/>
    <w:rsid w:val="005A51DD"/>
  </w:style>
  <w:style w:type="paragraph" w:customStyle="1" w:styleId="7D21DBFD53F7480FBD0367E23DABBE47">
    <w:name w:val="7D21DBFD53F7480FBD0367E23DABBE47"/>
    <w:rsid w:val="005A51DD"/>
  </w:style>
  <w:style w:type="paragraph" w:customStyle="1" w:styleId="4571B6DBD4234413929C5D57963BFEF3">
    <w:name w:val="4571B6DBD4234413929C5D57963BFEF3"/>
    <w:rsid w:val="005A51DD"/>
  </w:style>
  <w:style w:type="paragraph" w:customStyle="1" w:styleId="7BD55F3514054CA4866CA99E262FC4FC">
    <w:name w:val="7BD55F3514054CA4866CA99E262FC4FC"/>
    <w:rsid w:val="005A51DD"/>
  </w:style>
  <w:style w:type="paragraph" w:customStyle="1" w:styleId="E3D8BB19E14E409CAF69BDC33C8865A8">
    <w:name w:val="E3D8BB19E14E409CAF69BDC33C8865A8"/>
    <w:rsid w:val="005A51DD"/>
  </w:style>
  <w:style w:type="paragraph" w:customStyle="1" w:styleId="59CD47B29E1D40F59D90F83EDB727764">
    <w:name w:val="59CD47B29E1D40F59D90F83EDB727764"/>
    <w:rsid w:val="005A51DD"/>
  </w:style>
  <w:style w:type="paragraph" w:customStyle="1" w:styleId="6ACD2F083C8C41688ADAA7BFFD3F18C9">
    <w:name w:val="6ACD2F083C8C41688ADAA7BFFD3F18C9"/>
    <w:rsid w:val="005A51DD"/>
  </w:style>
  <w:style w:type="paragraph" w:customStyle="1" w:styleId="EF78B58AB6C5481699D455214781E390">
    <w:name w:val="EF78B58AB6C5481699D455214781E390"/>
    <w:rsid w:val="005A51DD"/>
  </w:style>
  <w:style w:type="paragraph" w:customStyle="1" w:styleId="F24BC63EDADF4D9C8EE9C42A798C0CBE">
    <w:name w:val="F24BC63EDADF4D9C8EE9C42A798C0CBE"/>
    <w:rsid w:val="005A51DD"/>
  </w:style>
  <w:style w:type="paragraph" w:customStyle="1" w:styleId="74C06F94D732431080D5B82A95F63A93">
    <w:name w:val="74C06F94D732431080D5B82A95F63A93"/>
    <w:rsid w:val="005A51DD"/>
  </w:style>
  <w:style w:type="paragraph" w:customStyle="1" w:styleId="43784189AC1746BBA070487164C644FC">
    <w:name w:val="43784189AC1746BBA070487164C644FC"/>
    <w:rsid w:val="005A51DD"/>
  </w:style>
  <w:style w:type="paragraph" w:customStyle="1" w:styleId="14F613FCC8394CDF88629D82D3FE897B">
    <w:name w:val="14F613FCC8394CDF88629D82D3FE897B"/>
    <w:rsid w:val="005A51DD"/>
  </w:style>
  <w:style w:type="paragraph" w:customStyle="1" w:styleId="64B7F0254E6B4608A38C8C00F2C09D34">
    <w:name w:val="64B7F0254E6B4608A38C8C00F2C09D34"/>
    <w:rsid w:val="005A51DD"/>
  </w:style>
  <w:style w:type="paragraph" w:customStyle="1" w:styleId="576407BE3D0F4547B691AF1284C6BC54">
    <w:name w:val="576407BE3D0F4547B691AF1284C6BC54"/>
    <w:rsid w:val="005A51DD"/>
  </w:style>
  <w:style w:type="paragraph" w:customStyle="1" w:styleId="7678A4608A314C5BBB68D925AF50A3CA">
    <w:name w:val="7678A4608A314C5BBB68D925AF50A3CA"/>
    <w:rsid w:val="005A51DD"/>
  </w:style>
  <w:style w:type="paragraph" w:customStyle="1" w:styleId="7B680B702ED44C638E651FA4BE140328">
    <w:name w:val="7B680B702ED44C638E651FA4BE140328"/>
    <w:rsid w:val="005A51DD"/>
  </w:style>
  <w:style w:type="paragraph" w:customStyle="1" w:styleId="C94A641716164C59A1543FCE077DE58D">
    <w:name w:val="C94A641716164C59A1543FCE077DE58D"/>
    <w:rsid w:val="005A51DD"/>
  </w:style>
  <w:style w:type="paragraph" w:customStyle="1" w:styleId="B7CEA4D596534A4B8CDAD63E6D3BBA34">
    <w:name w:val="B7CEA4D596534A4B8CDAD63E6D3BBA34"/>
    <w:rsid w:val="005A51DD"/>
  </w:style>
  <w:style w:type="paragraph" w:customStyle="1" w:styleId="BDDD291950DF4C209FD38F9FC4B9B4CE">
    <w:name w:val="BDDD291950DF4C209FD38F9FC4B9B4CE"/>
    <w:rsid w:val="005A51DD"/>
  </w:style>
  <w:style w:type="paragraph" w:customStyle="1" w:styleId="4E3A305A49BD4BA0A7580DCB93C3711F">
    <w:name w:val="4E3A305A49BD4BA0A7580DCB93C3711F"/>
    <w:rsid w:val="005A51DD"/>
  </w:style>
  <w:style w:type="paragraph" w:customStyle="1" w:styleId="8B8AE2C7C89741749E623F8C9A13536C">
    <w:name w:val="8B8AE2C7C89741749E623F8C9A13536C"/>
    <w:rsid w:val="005A51DD"/>
  </w:style>
  <w:style w:type="paragraph" w:customStyle="1" w:styleId="A905654F78FA4305819CC4EDE8EC8BC3">
    <w:name w:val="A905654F78FA4305819CC4EDE8EC8BC3"/>
    <w:rsid w:val="005A51DD"/>
  </w:style>
  <w:style w:type="paragraph" w:customStyle="1" w:styleId="4C48DB2AD20F48B29B86BB16721A3D8A">
    <w:name w:val="4C48DB2AD20F48B29B86BB16721A3D8A"/>
    <w:rsid w:val="005A51DD"/>
  </w:style>
  <w:style w:type="paragraph" w:customStyle="1" w:styleId="82800C7D95C8465B8CC1AFC325FCBD18">
    <w:name w:val="82800C7D95C8465B8CC1AFC325FCBD18"/>
    <w:rsid w:val="005A51DD"/>
  </w:style>
  <w:style w:type="paragraph" w:customStyle="1" w:styleId="45943BAED749454C85475B32E34EC7B4">
    <w:name w:val="45943BAED749454C85475B32E34EC7B4"/>
    <w:rsid w:val="005A51DD"/>
  </w:style>
  <w:style w:type="paragraph" w:customStyle="1" w:styleId="59526DFC52264B588354EA78318CC37A">
    <w:name w:val="59526DFC52264B588354EA78318CC37A"/>
    <w:rsid w:val="005A51DD"/>
  </w:style>
  <w:style w:type="paragraph" w:customStyle="1" w:styleId="A4309A3A1F744C7BBE650528A06A9A74">
    <w:name w:val="A4309A3A1F744C7BBE650528A06A9A74"/>
    <w:rsid w:val="005A51DD"/>
  </w:style>
  <w:style w:type="paragraph" w:customStyle="1" w:styleId="76DAF01D54F749A3A6100CBE87CC98D6">
    <w:name w:val="76DAF01D54F749A3A6100CBE87CC98D6"/>
    <w:rsid w:val="005A51DD"/>
  </w:style>
  <w:style w:type="paragraph" w:customStyle="1" w:styleId="CB7C54ACF77E40008104DBF94584E9CA">
    <w:name w:val="CB7C54ACF77E40008104DBF94584E9CA"/>
    <w:rsid w:val="005A51DD"/>
  </w:style>
  <w:style w:type="paragraph" w:customStyle="1" w:styleId="E8168AC85D794A98816444170DDAC303">
    <w:name w:val="E8168AC85D794A98816444170DDAC303"/>
    <w:rsid w:val="005A51DD"/>
  </w:style>
  <w:style w:type="paragraph" w:customStyle="1" w:styleId="0160D324959A442C962EF0E03F9C3A9A">
    <w:name w:val="0160D324959A442C962EF0E03F9C3A9A"/>
    <w:rsid w:val="005A51DD"/>
  </w:style>
  <w:style w:type="paragraph" w:customStyle="1" w:styleId="EB219E79E2C4420EA76B031EC917C82A">
    <w:name w:val="EB219E79E2C4420EA76B031EC917C82A"/>
    <w:rsid w:val="005A51DD"/>
  </w:style>
  <w:style w:type="paragraph" w:customStyle="1" w:styleId="29D9134749EC43DAB42E314A6C9A041A">
    <w:name w:val="29D9134749EC43DAB42E314A6C9A041A"/>
    <w:rsid w:val="005A51DD"/>
  </w:style>
  <w:style w:type="paragraph" w:customStyle="1" w:styleId="33C1CB4E8F9B4D158039ECA4D4295858">
    <w:name w:val="33C1CB4E8F9B4D158039ECA4D4295858"/>
    <w:rsid w:val="005A51DD"/>
  </w:style>
  <w:style w:type="paragraph" w:customStyle="1" w:styleId="9B3C34B8145F4B8B806C324E34ED0FEA">
    <w:name w:val="9B3C34B8145F4B8B806C324E34ED0FEA"/>
    <w:rsid w:val="005A51DD"/>
  </w:style>
  <w:style w:type="paragraph" w:customStyle="1" w:styleId="F419EB5112404B20B07A31D2142DE3C7">
    <w:name w:val="F419EB5112404B20B07A31D2142DE3C7"/>
    <w:rsid w:val="005A51DD"/>
  </w:style>
  <w:style w:type="paragraph" w:customStyle="1" w:styleId="763FE3126EA943C09D2990F838944DC8">
    <w:name w:val="763FE3126EA943C09D2990F838944DC8"/>
    <w:rsid w:val="005A51DD"/>
  </w:style>
  <w:style w:type="paragraph" w:customStyle="1" w:styleId="73574504ECDC481DBE7D8EF7DF59F5FF">
    <w:name w:val="73574504ECDC481DBE7D8EF7DF59F5FF"/>
    <w:rsid w:val="005A51DD"/>
  </w:style>
  <w:style w:type="paragraph" w:customStyle="1" w:styleId="7BCA200BEFCC400AADF5B3D24029F697">
    <w:name w:val="7BCA200BEFCC400AADF5B3D24029F697"/>
    <w:rsid w:val="005A51DD"/>
  </w:style>
  <w:style w:type="paragraph" w:customStyle="1" w:styleId="AEC07D7E788D459AAD44FEE5A458A527">
    <w:name w:val="AEC07D7E788D459AAD44FEE5A458A527"/>
    <w:rsid w:val="005A51DD"/>
  </w:style>
  <w:style w:type="paragraph" w:customStyle="1" w:styleId="109A91E296C348BA844671837AE48EF3">
    <w:name w:val="109A91E296C348BA844671837AE48EF3"/>
    <w:rsid w:val="005A51DD"/>
  </w:style>
  <w:style w:type="paragraph" w:customStyle="1" w:styleId="2F4C8640D23B47B6AFAEAF278227A346">
    <w:name w:val="2F4C8640D23B47B6AFAEAF278227A346"/>
    <w:rsid w:val="005A51DD"/>
  </w:style>
  <w:style w:type="paragraph" w:customStyle="1" w:styleId="60EEF1410CF1403F83A447D1C2C98A16">
    <w:name w:val="60EEF1410CF1403F83A447D1C2C98A16"/>
    <w:rsid w:val="005A51DD"/>
  </w:style>
  <w:style w:type="paragraph" w:customStyle="1" w:styleId="5511D83EA9E54B61A8694DA616B22521">
    <w:name w:val="5511D83EA9E54B61A8694DA616B22521"/>
    <w:rsid w:val="005A51DD"/>
  </w:style>
  <w:style w:type="paragraph" w:customStyle="1" w:styleId="42EFA9255EB34FCA958748954780DF43">
    <w:name w:val="42EFA9255EB34FCA958748954780DF43"/>
    <w:rsid w:val="005A51DD"/>
  </w:style>
  <w:style w:type="paragraph" w:customStyle="1" w:styleId="DF8E8C2B14304549878B0958C35A39BB">
    <w:name w:val="DF8E8C2B14304549878B0958C35A39BB"/>
    <w:rsid w:val="005A51DD"/>
  </w:style>
  <w:style w:type="paragraph" w:customStyle="1" w:styleId="7390FBE312534DACB14F39152639E80D">
    <w:name w:val="7390FBE312534DACB14F39152639E80D"/>
    <w:rsid w:val="005A51DD"/>
  </w:style>
  <w:style w:type="paragraph" w:customStyle="1" w:styleId="98975D9C057E4F1CA90F24E4EAE6257D">
    <w:name w:val="98975D9C057E4F1CA90F24E4EAE6257D"/>
    <w:rsid w:val="005A51DD"/>
  </w:style>
  <w:style w:type="paragraph" w:customStyle="1" w:styleId="F9C387D8F613443593354F86498CA435">
    <w:name w:val="F9C387D8F613443593354F86498CA435"/>
    <w:rsid w:val="005A51DD"/>
  </w:style>
  <w:style w:type="paragraph" w:customStyle="1" w:styleId="F608EEFF14D2465B8FD645081953882E">
    <w:name w:val="F608EEFF14D2465B8FD645081953882E"/>
    <w:rsid w:val="005A51DD"/>
  </w:style>
  <w:style w:type="paragraph" w:customStyle="1" w:styleId="45544FD629E0498FA845EC8537D25ED2">
    <w:name w:val="45544FD629E0498FA845EC8537D25ED2"/>
    <w:rsid w:val="005A51DD"/>
  </w:style>
  <w:style w:type="paragraph" w:customStyle="1" w:styleId="011929467F6E474A8EE640DAC68066A2">
    <w:name w:val="011929467F6E474A8EE640DAC68066A2"/>
    <w:rsid w:val="005A51DD"/>
  </w:style>
  <w:style w:type="paragraph" w:customStyle="1" w:styleId="DA956A0AB9D64B5280229EFA2DB839AE">
    <w:name w:val="DA956A0AB9D64B5280229EFA2DB839AE"/>
    <w:rsid w:val="005A51DD"/>
  </w:style>
  <w:style w:type="paragraph" w:customStyle="1" w:styleId="D55221D8C2904254BC5C64C0E0DF26D5">
    <w:name w:val="D55221D8C2904254BC5C64C0E0DF26D5"/>
    <w:rsid w:val="005A51DD"/>
  </w:style>
  <w:style w:type="paragraph" w:customStyle="1" w:styleId="AC70C54F00544B8B849433F45182D24D">
    <w:name w:val="AC70C54F00544B8B849433F45182D24D"/>
    <w:rsid w:val="005A51DD"/>
  </w:style>
  <w:style w:type="paragraph" w:customStyle="1" w:styleId="712A6424524D4DCEBDEBA90B0A9DEF12">
    <w:name w:val="712A6424524D4DCEBDEBA90B0A9DEF12"/>
    <w:rsid w:val="005A51DD"/>
  </w:style>
  <w:style w:type="paragraph" w:customStyle="1" w:styleId="AB5E6530A7314D009E9E0F61649D98F4">
    <w:name w:val="AB5E6530A7314D009E9E0F61649D98F4"/>
    <w:rsid w:val="005A51DD"/>
  </w:style>
  <w:style w:type="paragraph" w:customStyle="1" w:styleId="26500EE1E39A43AC92300F542B27B231">
    <w:name w:val="26500EE1E39A43AC92300F542B27B231"/>
    <w:rsid w:val="005A51DD"/>
  </w:style>
  <w:style w:type="paragraph" w:customStyle="1" w:styleId="131B2C6C267041C2927569844E55630E">
    <w:name w:val="131B2C6C267041C2927569844E55630E"/>
    <w:rsid w:val="005A51DD"/>
  </w:style>
  <w:style w:type="paragraph" w:customStyle="1" w:styleId="1D76E05D566C488980F5C3D4D21648C5">
    <w:name w:val="1D76E05D566C488980F5C3D4D21648C5"/>
    <w:rsid w:val="005A51DD"/>
  </w:style>
  <w:style w:type="paragraph" w:customStyle="1" w:styleId="46C29F30915D488397495831497F4845">
    <w:name w:val="46C29F30915D488397495831497F4845"/>
    <w:rsid w:val="005A51DD"/>
  </w:style>
  <w:style w:type="paragraph" w:customStyle="1" w:styleId="66D68EADDC5043F191E27711770176F5">
    <w:name w:val="66D68EADDC5043F191E27711770176F5"/>
    <w:rsid w:val="005A51DD"/>
  </w:style>
  <w:style w:type="paragraph" w:customStyle="1" w:styleId="89C6C28DAF4240D1AD79F881ADBD4B3C">
    <w:name w:val="89C6C28DAF4240D1AD79F881ADBD4B3C"/>
    <w:rsid w:val="005A51DD"/>
  </w:style>
  <w:style w:type="paragraph" w:customStyle="1" w:styleId="2F892C4BCCD14D3887FB7A599C4E0288">
    <w:name w:val="2F892C4BCCD14D3887FB7A599C4E0288"/>
    <w:rsid w:val="005A51DD"/>
  </w:style>
  <w:style w:type="paragraph" w:customStyle="1" w:styleId="2BFC418861E54D1A99E13041DFDD9CEA">
    <w:name w:val="2BFC418861E54D1A99E13041DFDD9CEA"/>
    <w:rsid w:val="005A51DD"/>
  </w:style>
  <w:style w:type="paragraph" w:customStyle="1" w:styleId="0BBEEDAB0C1F4349A694DFEABC55E815">
    <w:name w:val="0BBEEDAB0C1F4349A694DFEABC55E815"/>
    <w:rsid w:val="005A51DD"/>
  </w:style>
  <w:style w:type="paragraph" w:customStyle="1" w:styleId="C7FD79440998431FA84B812DE2F04BD5">
    <w:name w:val="C7FD79440998431FA84B812DE2F04BD5"/>
    <w:rsid w:val="005A51DD"/>
  </w:style>
  <w:style w:type="paragraph" w:customStyle="1" w:styleId="7EC4C48CFF804805A6947DA88255AD0E">
    <w:name w:val="7EC4C48CFF804805A6947DA88255AD0E"/>
    <w:rsid w:val="005A51DD"/>
  </w:style>
  <w:style w:type="paragraph" w:customStyle="1" w:styleId="7FA4371336BF4128A42C9E6C138A763B">
    <w:name w:val="7FA4371336BF4128A42C9E6C138A763B"/>
    <w:rsid w:val="005A51DD"/>
  </w:style>
  <w:style w:type="paragraph" w:customStyle="1" w:styleId="1904D0DF8768405FB18FDC2B20BCB64E">
    <w:name w:val="1904D0DF8768405FB18FDC2B20BCB64E"/>
    <w:rsid w:val="005A51DD"/>
  </w:style>
  <w:style w:type="paragraph" w:customStyle="1" w:styleId="36611B756C714DF4B3D787D538B9670C">
    <w:name w:val="36611B756C714DF4B3D787D538B9670C"/>
    <w:rsid w:val="005A51DD"/>
  </w:style>
  <w:style w:type="paragraph" w:customStyle="1" w:styleId="3EC446A6F76544929E5DC20ED81F2958">
    <w:name w:val="3EC446A6F76544929E5DC20ED81F2958"/>
    <w:rsid w:val="005A51DD"/>
  </w:style>
  <w:style w:type="paragraph" w:customStyle="1" w:styleId="A277EA7B1AD94BDCBB1F3756B0587CA4">
    <w:name w:val="A277EA7B1AD94BDCBB1F3756B0587CA4"/>
    <w:rsid w:val="005A51DD"/>
  </w:style>
  <w:style w:type="paragraph" w:customStyle="1" w:styleId="BA18EA362E5B4F168AB5311A5CC3F315">
    <w:name w:val="BA18EA362E5B4F168AB5311A5CC3F315"/>
    <w:rsid w:val="005A51DD"/>
  </w:style>
  <w:style w:type="paragraph" w:customStyle="1" w:styleId="28033C3E45114B9082AD790480FDCA1F">
    <w:name w:val="28033C3E45114B9082AD790480FDCA1F"/>
    <w:rsid w:val="005A51DD"/>
  </w:style>
  <w:style w:type="paragraph" w:customStyle="1" w:styleId="E10429EA53544F99830B9125F1896306">
    <w:name w:val="E10429EA53544F99830B9125F1896306"/>
    <w:rsid w:val="005A51DD"/>
  </w:style>
  <w:style w:type="paragraph" w:customStyle="1" w:styleId="31F4EA2FDFCD4C35A5D1F55264CA992B">
    <w:name w:val="31F4EA2FDFCD4C35A5D1F55264CA992B"/>
    <w:rsid w:val="005A51DD"/>
  </w:style>
  <w:style w:type="paragraph" w:customStyle="1" w:styleId="DBF0D1F6889F49DEBEF21FB6AE1BA10E">
    <w:name w:val="DBF0D1F6889F49DEBEF21FB6AE1BA10E"/>
    <w:rsid w:val="005A51DD"/>
  </w:style>
  <w:style w:type="paragraph" w:customStyle="1" w:styleId="3B164AC5DA394A628804C81B8C7BB680">
    <w:name w:val="3B164AC5DA394A628804C81B8C7BB680"/>
    <w:rsid w:val="005A51DD"/>
  </w:style>
  <w:style w:type="paragraph" w:customStyle="1" w:styleId="9EA7224DF81A402C81B63976FED1B8FE">
    <w:name w:val="9EA7224DF81A402C81B63976FED1B8FE"/>
    <w:rsid w:val="005A51DD"/>
  </w:style>
  <w:style w:type="paragraph" w:customStyle="1" w:styleId="4038E57EAD834D318145314D4B91B2A6">
    <w:name w:val="4038E57EAD834D318145314D4B91B2A6"/>
    <w:rsid w:val="005A51DD"/>
  </w:style>
  <w:style w:type="paragraph" w:customStyle="1" w:styleId="6320CD8E115443C6B3E307A172F44981">
    <w:name w:val="6320CD8E115443C6B3E307A172F44981"/>
    <w:rsid w:val="005A51DD"/>
  </w:style>
  <w:style w:type="paragraph" w:customStyle="1" w:styleId="84D3FC63DF864D078E6AE75EAEB8F676">
    <w:name w:val="84D3FC63DF864D078E6AE75EAEB8F676"/>
    <w:rsid w:val="005A51DD"/>
  </w:style>
  <w:style w:type="paragraph" w:customStyle="1" w:styleId="2C93F4D212A64359B7A3B6BEFD3943D3">
    <w:name w:val="2C93F4D212A64359B7A3B6BEFD3943D3"/>
    <w:rsid w:val="005A51DD"/>
  </w:style>
  <w:style w:type="paragraph" w:customStyle="1" w:styleId="3F3BC529E67543C98BE29CA6FD6CEEAF">
    <w:name w:val="3F3BC529E67543C98BE29CA6FD6CEEAF"/>
    <w:rsid w:val="005A51DD"/>
  </w:style>
  <w:style w:type="paragraph" w:customStyle="1" w:styleId="72BFCD0442C54F70AF4A3C2EEBC90E98">
    <w:name w:val="72BFCD0442C54F70AF4A3C2EEBC90E98"/>
    <w:rsid w:val="005A51DD"/>
  </w:style>
  <w:style w:type="paragraph" w:customStyle="1" w:styleId="766A9846ACC243A7B922B132E111A350">
    <w:name w:val="766A9846ACC243A7B922B132E111A350"/>
    <w:rsid w:val="005A51DD"/>
  </w:style>
  <w:style w:type="paragraph" w:customStyle="1" w:styleId="06EA93B05DBA4E3996C006883B5245A0">
    <w:name w:val="06EA93B05DBA4E3996C006883B5245A0"/>
    <w:rsid w:val="005A51DD"/>
  </w:style>
  <w:style w:type="paragraph" w:customStyle="1" w:styleId="47BED041019942ADAD6CB1DABF191EC5">
    <w:name w:val="47BED041019942ADAD6CB1DABF191EC5"/>
    <w:rsid w:val="005A51DD"/>
  </w:style>
  <w:style w:type="paragraph" w:customStyle="1" w:styleId="1F487C1557F746FEB9CBCD80C192733B">
    <w:name w:val="1F487C1557F746FEB9CBCD80C192733B"/>
    <w:rsid w:val="005A51DD"/>
  </w:style>
  <w:style w:type="paragraph" w:customStyle="1" w:styleId="284670CD0BC44FC18669A8F142FE7173">
    <w:name w:val="284670CD0BC44FC18669A8F142FE7173"/>
    <w:rsid w:val="005A51DD"/>
  </w:style>
  <w:style w:type="paragraph" w:customStyle="1" w:styleId="1A3F54DBD2F6493696FC4E9EA78086EC">
    <w:name w:val="1A3F54DBD2F6493696FC4E9EA78086EC"/>
    <w:rsid w:val="005A51DD"/>
  </w:style>
  <w:style w:type="paragraph" w:customStyle="1" w:styleId="2C11CA898F644E47965DB03FA1635ADE">
    <w:name w:val="2C11CA898F644E47965DB03FA1635ADE"/>
    <w:rsid w:val="005A51DD"/>
  </w:style>
  <w:style w:type="paragraph" w:customStyle="1" w:styleId="78248B388AF94240999D51BC0876E779">
    <w:name w:val="78248B388AF94240999D51BC0876E779"/>
    <w:rsid w:val="005A51DD"/>
  </w:style>
  <w:style w:type="paragraph" w:customStyle="1" w:styleId="4DAC663113D74C1D94428801C6A7CC38">
    <w:name w:val="4DAC663113D74C1D94428801C6A7CC38"/>
    <w:rsid w:val="005A51DD"/>
  </w:style>
  <w:style w:type="paragraph" w:customStyle="1" w:styleId="CA7215C71E2F43EBBE66DE8FC24282D6">
    <w:name w:val="CA7215C71E2F43EBBE66DE8FC24282D6"/>
    <w:rsid w:val="005A51DD"/>
  </w:style>
  <w:style w:type="paragraph" w:customStyle="1" w:styleId="12B3AF2E41CB4374AC9FF0C6B2FD4E9A">
    <w:name w:val="12B3AF2E41CB4374AC9FF0C6B2FD4E9A"/>
    <w:rsid w:val="005A51DD"/>
  </w:style>
  <w:style w:type="paragraph" w:customStyle="1" w:styleId="42EBC331B3C449F4AEE78772B2CD2F9B">
    <w:name w:val="42EBC331B3C449F4AEE78772B2CD2F9B"/>
    <w:rsid w:val="005A51DD"/>
  </w:style>
  <w:style w:type="paragraph" w:customStyle="1" w:styleId="55BA625677244D7AB547656429B7EF45">
    <w:name w:val="55BA625677244D7AB547656429B7EF45"/>
    <w:rsid w:val="005A51DD"/>
  </w:style>
  <w:style w:type="paragraph" w:customStyle="1" w:styleId="4105D8CEBE1E4FC5B4DCD5DEAE394C22">
    <w:name w:val="4105D8CEBE1E4FC5B4DCD5DEAE394C22"/>
    <w:rsid w:val="005A51DD"/>
  </w:style>
  <w:style w:type="paragraph" w:customStyle="1" w:styleId="A40EC5CA850C445FBECAEA061D6AE4E6">
    <w:name w:val="A40EC5CA850C445FBECAEA061D6AE4E6"/>
    <w:rsid w:val="005A51DD"/>
  </w:style>
  <w:style w:type="paragraph" w:customStyle="1" w:styleId="B0465A60625C41E5B7C05B273FEBEB5B">
    <w:name w:val="B0465A60625C41E5B7C05B273FEBEB5B"/>
    <w:rsid w:val="005A51DD"/>
  </w:style>
  <w:style w:type="paragraph" w:customStyle="1" w:styleId="538149F4EFE44718A7F768592E7EB92E">
    <w:name w:val="538149F4EFE44718A7F768592E7EB92E"/>
    <w:rsid w:val="005A51DD"/>
  </w:style>
  <w:style w:type="paragraph" w:customStyle="1" w:styleId="D0F8A0396E584A5AB34394D01014F49A">
    <w:name w:val="D0F8A0396E584A5AB34394D01014F49A"/>
    <w:rsid w:val="005A51DD"/>
  </w:style>
  <w:style w:type="paragraph" w:customStyle="1" w:styleId="0F88967416AB4E9FB03032CD6850BA49">
    <w:name w:val="0F88967416AB4E9FB03032CD6850BA49"/>
    <w:rsid w:val="005A51DD"/>
  </w:style>
  <w:style w:type="paragraph" w:customStyle="1" w:styleId="C90E8A97B73846C3AE82D6661E5C38C1">
    <w:name w:val="C90E8A97B73846C3AE82D6661E5C38C1"/>
    <w:rsid w:val="005A51DD"/>
  </w:style>
  <w:style w:type="paragraph" w:customStyle="1" w:styleId="7119939424274758939CF264B6475094">
    <w:name w:val="7119939424274758939CF264B6475094"/>
    <w:rsid w:val="005A51DD"/>
  </w:style>
  <w:style w:type="paragraph" w:customStyle="1" w:styleId="78B670F6DC574D7A857FF2FEB41E61A9">
    <w:name w:val="78B670F6DC574D7A857FF2FEB41E61A9"/>
    <w:rsid w:val="005A51DD"/>
  </w:style>
  <w:style w:type="paragraph" w:customStyle="1" w:styleId="95488696C48A41869668933B6C380EA4">
    <w:name w:val="95488696C48A41869668933B6C380EA4"/>
    <w:rsid w:val="005A51DD"/>
  </w:style>
  <w:style w:type="paragraph" w:customStyle="1" w:styleId="005AF603071F448A8D53FA8FB67303C1">
    <w:name w:val="005AF603071F448A8D53FA8FB67303C1"/>
    <w:rsid w:val="005A51DD"/>
  </w:style>
  <w:style w:type="paragraph" w:customStyle="1" w:styleId="CFE2A8DC0BBF43CCAE97BBD8F5765084">
    <w:name w:val="CFE2A8DC0BBF43CCAE97BBD8F5765084"/>
    <w:rsid w:val="005A51DD"/>
  </w:style>
  <w:style w:type="paragraph" w:customStyle="1" w:styleId="2D8994BD6501404BAEFFEC63776F1BF2">
    <w:name w:val="2D8994BD6501404BAEFFEC63776F1BF2"/>
    <w:rsid w:val="005A51DD"/>
  </w:style>
  <w:style w:type="paragraph" w:customStyle="1" w:styleId="99951B64EEF548E38F839DED08AF4C8E">
    <w:name w:val="99951B64EEF548E38F839DED08AF4C8E"/>
    <w:rsid w:val="005A51DD"/>
  </w:style>
  <w:style w:type="paragraph" w:customStyle="1" w:styleId="43328CBDC9AC435D8E419923F3CC0E19">
    <w:name w:val="43328CBDC9AC435D8E419923F3CC0E19"/>
    <w:rsid w:val="005A51DD"/>
  </w:style>
  <w:style w:type="paragraph" w:customStyle="1" w:styleId="C7561D43D285475FB543BC61D3A3F53F">
    <w:name w:val="C7561D43D285475FB543BC61D3A3F53F"/>
    <w:rsid w:val="005A51DD"/>
  </w:style>
  <w:style w:type="paragraph" w:customStyle="1" w:styleId="66CD638BB684427DB3C8755C8493DF5D">
    <w:name w:val="66CD638BB684427DB3C8755C8493DF5D"/>
    <w:rsid w:val="005A51DD"/>
  </w:style>
  <w:style w:type="paragraph" w:customStyle="1" w:styleId="2C9E36B94C1644699E885044141028B3">
    <w:name w:val="2C9E36B94C1644699E885044141028B3"/>
    <w:rsid w:val="005A51DD"/>
  </w:style>
  <w:style w:type="paragraph" w:customStyle="1" w:styleId="AE2440CAD2BE459E89F19CC13023F5DE">
    <w:name w:val="AE2440CAD2BE459E89F19CC13023F5DE"/>
    <w:rsid w:val="005A51DD"/>
  </w:style>
  <w:style w:type="paragraph" w:customStyle="1" w:styleId="45A219E091F94E709A6FF29B5FBE438B">
    <w:name w:val="45A219E091F94E709A6FF29B5FBE438B"/>
    <w:rsid w:val="005A51DD"/>
  </w:style>
  <w:style w:type="paragraph" w:customStyle="1" w:styleId="53FBC01A0E7C4A4CA17CD7CDE80E4C9C">
    <w:name w:val="53FBC01A0E7C4A4CA17CD7CDE80E4C9C"/>
    <w:rsid w:val="005A51DD"/>
  </w:style>
  <w:style w:type="paragraph" w:customStyle="1" w:styleId="113DED0999C44EA5B033DC91D3C55F37">
    <w:name w:val="113DED0999C44EA5B033DC91D3C55F37"/>
    <w:rsid w:val="005A51DD"/>
  </w:style>
  <w:style w:type="paragraph" w:customStyle="1" w:styleId="807F1D42A3E64D3C90AD1C183004C4C6">
    <w:name w:val="807F1D42A3E64D3C90AD1C183004C4C6"/>
    <w:rsid w:val="005A51DD"/>
  </w:style>
  <w:style w:type="paragraph" w:customStyle="1" w:styleId="65DCEEA79D3D42BBA74C65098B79734B">
    <w:name w:val="65DCEEA79D3D42BBA74C65098B79734B"/>
    <w:rsid w:val="005A51DD"/>
  </w:style>
  <w:style w:type="paragraph" w:customStyle="1" w:styleId="4A5896CDB3914707A776E28F677554C2">
    <w:name w:val="4A5896CDB3914707A776E28F677554C2"/>
    <w:rsid w:val="005A51DD"/>
  </w:style>
  <w:style w:type="paragraph" w:customStyle="1" w:styleId="73577D2DD7BB4C2DAFD7DD6ED7B4C6D3">
    <w:name w:val="73577D2DD7BB4C2DAFD7DD6ED7B4C6D3"/>
    <w:rsid w:val="005A51DD"/>
  </w:style>
  <w:style w:type="paragraph" w:customStyle="1" w:styleId="78845753523F459AAD3749967455D7E2">
    <w:name w:val="78845753523F459AAD3749967455D7E2"/>
    <w:rsid w:val="005A51DD"/>
  </w:style>
  <w:style w:type="paragraph" w:customStyle="1" w:styleId="75965C6D270144ECBBD08488841A66D2">
    <w:name w:val="75965C6D270144ECBBD08488841A66D2"/>
    <w:rsid w:val="005A51DD"/>
  </w:style>
  <w:style w:type="paragraph" w:customStyle="1" w:styleId="23D6237C0D5642AE894E6F4065C5E4B2">
    <w:name w:val="23D6237C0D5642AE894E6F4065C5E4B2"/>
    <w:rsid w:val="005A51DD"/>
  </w:style>
  <w:style w:type="paragraph" w:customStyle="1" w:styleId="9298806320774ED7972A6E0A332AC988">
    <w:name w:val="9298806320774ED7972A6E0A332AC988"/>
    <w:rsid w:val="005A51DD"/>
  </w:style>
  <w:style w:type="paragraph" w:customStyle="1" w:styleId="995FADA2AC604788AC4E1FEF94748B9A">
    <w:name w:val="995FADA2AC604788AC4E1FEF94748B9A"/>
    <w:rsid w:val="005A51DD"/>
  </w:style>
  <w:style w:type="paragraph" w:customStyle="1" w:styleId="5A654DD3BFBC40A8A6FF7BE04D5A3A7E">
    <w:name w:val="5A654DD3BFBC40A8A6FF7BE04D5A3A7E"/>
    <w:rsid w:val="005A51DD"/>
  </w:style>
  <w:style w:type="paragraph" w:customStyle="1" w:styleId="A81F11083EAE493A88DA6C82B3624B4D">
    <w:name w:val="A81F11083EAE493A88DA6C82B3624B4D"/>
    <w:rsid w:val="005A51DD"/>
  </w:style>
  <w:style w:type="paragraph" w:customStyle="1" w:styleId="B7A24B53E68A48B19C19F89B9E5CD5B5">
    <w:name w:val="B7A24B53E68A48B19C19F89B9E5CD5B5"/>
    <w:rsid w:val="005A51DD"/>
  </w:style>
  <w:style w:type="paragraph" w:customStyle="1" w:styleId="F4459AA34AB2480687983BFD5266E3CC">
    <w:name w:val="F4459AA34AB2480687983BFD5266E3CC"/>
    <w:rsid w:val="005A51DD"/>
  </w:style>
  <w:style w:type="paragraph" w:customStyle="1" w:styleId="D92F5A12DC754112B5EFA3B14ED08709">
    <w:name w:val="D92F5A12DC754112B5EFA3B14ED08709"/>
    <w:rsid w:val="005A51DD"/>
  </w:style>
  <w:style w:type="paragraph" w:customStyle="1" w:styleId="5ED1EDE1365A4003BB487CB422E4A34D">
    <w:name w:val="5ED1EDE1365A4003BB487CB422E4A34D"/>
    <w:rsid w:val="005A51DD"/>
  </w:style>
  <w:style w:type="paragraph" w:customStyle="1" w:styleId="8B5FBCAAC6824D9AA62044F8F0F98618">
    <w:name w:val="8B5FBCAAC6824D9AA62044F8F0F98618"/>
    <w:rsid w:val="005A51DD"/>
  </w:style>
  <w:style w:type="paragraph" w:customStyle="1" w:styleId="465BF3823F8643509FE344B0C3D39801">
    <w:name w:val="465BF3823F8643509FE344B0C3D39801"/>
    <w:rsid w:val="005A51DD"/>
  </w:style>
  <w:style w:type="paragraph" w:customStyle="1" w:styleId="434A604185C8460885000DC543F7583C">
    <w:name w:val="434A604185C8460885000DC543F7583C"/>
    <w:rsid w:val="005A51DD"/>
  </w:style>
  <w:style w:type="paragraph" w:customStyle="1" w:styleId="CE21A654BA524B4BABE590DECAF4C061">
    <w:name w:val="CE21A654BA524B4BABE590DECAF4C061"/>
    <w:rsid w:val="005A51DD"/>
  </w:style>
  <w:style w:type="paragraph" w:customStyle="1" w:styleId="B4B7A001BCE745A59A819433D36285A2">
    <w:name w:val="B4B7A001BCE745A59A819433D36285A2"/>
    <w:rsid w:val="005A51DD"/>
  </w:style>
  <w:style w:type="paragraph" w:customStyle="1" w:styleId="510D6628FE7E41ECA87184FB92F9D0A7">
    <w:name w:val="510D6628FE7E41ECA87184FB92F9D0A7"/>
    <w:rsid w:val="005A51DD"/>
  </w:style>
  <w:style w:type="paragraph" w:customStyle="1" w:styleId="94E3C3D4E2D244E1811E74D4D72E3511">
    <w:name w:val="94E3C3D4E2D244E1811E74D4D72E3511"/>
    <w:rsid w:val="005A51DD"/>
  </w:style>
  <w:style w:type="paragraph" w:customStyle="1" w:styleId="7E3CA656BD224F0FA2DB2881733E27B9">
    <w:name w:val="7E3CA656BD224F0FA2DB2881733E27B9"/>
    <w:rsid w:val="005A51DD"/>
  </w:style>
  <w:style w:type="paragraph" w:customStyle="1" w:styleId="4C053F3EA4E148EEBFF5303BA7661DFE">
    <w:name w:val="4C053F3EA4E148EEBFF5303BA7661DFE"/>
    <w:rsid w:val="005A51DD"/>
  </w:style>
  <w:style w:type="paragraph" w:customStyle="1" w:styleId="F09115EA53394016AFA92F3BDC811852">
    <w:name w:val="F09115EA53394016AFA92F3BDC811852"/>
    <w:rsid w:val="005A51DD"/>
  </w:style>
  <w:style w:type="paragraph" w:customStyle="1" w:styleId="F7307C02F303412F9C51EB8C40C485BF">
    <w:name w:val="F7307C02F303412F9C51EB8C40C485BF"/>
    <w:rsid w:val="005A51DD"/>
  </w:style>
  <w:style w:type="paragraph" w:customStyle="1" w:styleId="802E7718204D4BDA979EC339B3F6AE15">
    <w:name w:val="802E7718204D4BDA979EC339B3F6AE15"/>
    <w:rsid w:val="005A51DD"/>
  </w:style>
  <w:style w:type="paragraph" w:customStyle="1" w:styleId="E6EB7F584A7E47C0A07C49557E9B1346">
    <w:name w:val="E6EB7F584A7E47C0A07C49557E9B1346"/>
    <w:rsid w:val="005A51DD"/>
  </w:style>
  <w:style w:type="paragraph" w:customStyle="1" w:styleId="59758969050C463AB3B733A26BBCF664">
    <w:name w:val="59758969050C463AB3B733A26BBCF664"/>
    <w:rsid w:val="005A51DD"/>
  </w:style>
  <w:style w:type="paragraph" w:customStyle="1" w:styleId="0815C32FCD80479A9BDA380A6E99AA9D">
    <w:name w:val="0815C32FCD80479A9BDA380A6E99AA9D"/>
    <w:rsid w:val="005A51DD"/>
  </w:style>
  <w:style w:type="paragraph" w:customStyle="1" w:styleId="F3D977379DAA4B1C975C911B0508A34D">
    <w:name w:val="F3D977379DAA4B1C975C911B0508A34D"/>
    <w:rsid w:val="005A51DD"/>
  </w:style>
  <w:style w:type="paragraph" w:customStyle="1" w:styleId="82BC6EBF1C0F4DB292A5D796571E8A87">
    <w:name w:val="82BC6EBF1C0F4DB292A5D796571E8A87"/>
    <w:rsid w:val="005A51DD"/>
  </w:style>
  <w:style w:type="paragraph" w:customStyle="1" w:styleId="3587873E12B941A5A73FCBE01EA16499">
    <w:name w:val="3587873E12B941A5A73FCBE01EA16499"/>
    <w:rsid w:val="005A51DD"/>
  </w:style>
  <w:style w:type="paragraph" w:customStyle="1" w:styleId="B658F5BBCC1541AAB2EC8A5DA4C5E467">
    <w:name w:val="B658F5BBCC1541AAB2EC8A5DA4C5E467"/>
    <w:rsid w:val="005A51DD"/>
  </w:style>
  <w:style w:type="paragraph" w:customStyle="1" w:styleId="A441D3D596D94492832A1183D9F5BB1D">
    <w:name w:val="A441D3D596D94492832A1183D9F5BB1D"/>
    <w:rsid w:val="005A51DD"/>
  </w:style>
  <w:style w:type="paragraph" w:customStyle="1" w:styleId="701D831ACABC45D280D6F9BBD187BFD8">
    <w:name w:val="701D831ACABC45D280D6F9BBD187BFD8"/>
    <w:rsid w:val="005A51DD"/>
  </w:style>
  <w:style w:type="paragraph" w:customStyle="1" w:styleId="9A10E914A5A14734AE46081368C23893">
    <w:name w:val="9A10E914A5A14734AE46081368C23893"/>
    <w:rsid w:val="005A51DD"/>
  </w:style>
  <w:style w:type="paragraph" w:customStyle="1" w:styleId="3AAE921F20BC4A748C62FA3F15977F03">
    <w:name w:val="3AAE921F20BC4A748C62FA3F15977F03"/>
    <w:rsid w:val="005A51DD"/>
  </w:style>
  <w:style w:type="paragraph" w:customStyle="1" w:styleId="D2BC0146194A4B9CA50C865FA55D23CA">
    <w:name w:val="D2BC0146194A4B9CA50C865FA55D23CA"/>
    <w:rsid w:val="005A51DD"/>
  </w:style>
  <w:style w:type="paragraph" w:customStyle="1" w:styleId="509E950E845A4C8BA2A86060D09FC0C6">
    <w:name w:val="509E950E845A4C8BA2A86060D09FC0C6"/>
    <w:rsid w:val="005A51DD"/>
  </w:style>
  <w:style w:type="paragraph" w:customStyle="1" w:styleId="29256D19E7524F1681972C5AD9E39154">
    <w:name w:val="29256D19E7524F1681972C5AD9E39154"/>
    <w:rsid w:val="005A51DD"/>
  </w:style>
  <w:style w:type="paragraph" w:customStyle="1" w:styleId="2A46B2D0AB6B49F5B6A2A41DFFC90922">
    <w:name w:val="2A46B2D0AB6B49F5B6A2A41DFFC90922"/>
    <w:rsid w:val="005A51DD"/>
  </w:style>
  <w:style w:type="paragraph" w:customStyle="1" w:styleId="B8F0FE90CB73492699BCD3C30184CE44">
    <w:name w:val="B8F0FE90CB73492699BCD3C30184CE44"/>
    <w:rsid w:val="005A51DD"/>
  </w:style>
  <w:style w:type="paragraph" w:customStyle="1" w:styleId="CD638A6AFFBF458AA0B2839778E9ABDD">
    <w:name w:val="CD638A6AFFBF458AA0B2839778E9ABDD"/>
    <w:rsid w:val="005A51DD"/>
  </w:style>
  <w:style w:type="paragraph" w:customStyle="1" w:styleId="5A5C0E6888ED4B2E8AC0737A9FB58145">
    <w:name w:val="5A5C0E6888ED4B2E8AC0737A9FB58145"/>
    <w:rsid w:val="005A51DD"/>
  </w:style>
  <w:style w:type="paragraph" w:customStyle="1" w:styleId="F9CA7D4016804A4F831159C0753AE890">
    <w:name w:val="F9CA7D4016804A4F831159C0753AE890"/>
    <w:rsid w:val="005A51DD"/>
  </w:style>
  <w:style w:type="paragraph" w:customStyle="1" w:styleId="0808A58D41164ED3B1D2EF31FA01F86A">
    <w:name w:val="0808A58D41164ED3B1D2EF31FA01F86A"/>
    <w:rsid w:val="005A51DD"/>
  </w:style>
  <w:style w:type="paragraph" w:customStyle="1" w:styleId="71D334A0E74F46C9844C846A80554584">
    <w:name w:val="71D334A0E74F46C9844C846A80554584"/>
    <w:rsid w:val="005A51DD"/>
  </w:style>
  <w:style w:type="paragraph" w:customStyle="1" w:styleId="967DDBBD9DD248C1AA21B135E80E803F">
    <w:name w:val="967DDBBD9DD248C1AA21B135E80E803F"/>
    <w:rsid w:val="005A51DD"/>
  </w:style>
  <w:style w:type="paragraph" w:customStyle="1" w:styleId="E597A8C25C67426E84861733F92233BC">
    <w:name w:val="E597A8C25C67426E84861733F92233BC"/>
    <w:rsid w:val="005A51DD"/>
  </w:style>
  <w:style w:type="paragraph" w:customStyle="1" w:styleId="776D31297F4B4D659CFEC5603C118046">
    <w:name w:val="776D31297F4B4D659CFEC5603C118046"/>
    <w:rsid w:val="005A51DD"/>
  </w:style>
  <w:style w:type="paragraph" w:customStyle="1" w:styleId="04E4085E5B4D43B888D612CA85E2BA0A">
    <w:name w:val="04E4085E5B4D43B888D612CA85E2BA0A"/>
    <w:rsid w:val="005A51DD"/>
  </w:style>
  <w:style w:type="paragraph" w:customStyle="1" w:styleId="58C4A5E0FE3D403E88D73D32F4BA5C6A">
    <w:name w:val="58C4A5E0FE3D403E88D73D32F4BA5C6A"/>
    <w:rsid w:val="005A51DD"/>
  </w:style>
  <w:style w:type="paragraph" w:customStyle="1" w:styleId="A8FD33631930430ABF07C55AB5528EDD">
    <w:name w:val="A8FD33631930430ABF07C55AB5528EDD"/>
    <w:rsid w:val="005A51DD"/>
  </w:style>
  <w:style w:type="paragraph" w:customStyle="1" w:styleId="2EC31BEC469B411782B8626194B3F9C1">
    <w:name w:val="2EC31BEC469B411782B8626194B3F9C1"/>
    <w:rsid w:val="005A51DD"/>
  </w:style>
  <w:style w:type="paragraph" w:customStyle="1" w:styleId="458796A06B0146E5B8A5E2C46E2D157F">
    <w:name w:val="458796A06B0146E5B8A5E2C46E2D157F"/>
    <w:rsid w:val="005A51DD"/>
  </w:style>
  <w:style w:type="paragraph" w:customStyle="1" w:styleId="A52DF158D5A74CE3879E4F992E3480E1">
    <w:name w:val="A52DF158D5A74CE3879E4F992E3480E1"/>
    <w:rsid w:val="005A51DD"/>
  </w:style>
  <w:style w:type="paragraph" w:customStyle="1" w:styleId="27AE5735A9474CF5B74900F2933533E1">
    <w:name w:val="27AE5735A9474CF5B74900F2933533E1"/>
    <w:rsid w:val="005A51DD"/>
  </w:style>
  <w:style w:type="paragraph" w:customStyle="1" w:styleId="9E83D04E2B044122B40C8E267CA15B30">
    <w:name w:val="9E83D04E2B044122B40C8E267CA15B30"/>
    <w:rsid w:val="005A51DD"/>
  </w:style>
  <w:style w:type="paragraph" w:customStyle="1" w:styleId="7E468D37795346499AEFE20B183C5BFA">
    <w:name w:val="7E468D37795346499AEFE20B183C5BFA"/>
    <w:rsid w:val="005A51DD"/>
  </w:style>
  <w:style w:type="paragraph" w:customStyle="1" w:styleId="3129FA46C8A142C08EFAB1DB7D55D149">
    <w:name w:val="3129FA46C8A142C08EFAB1DB7D55D149"/>
    <w:rsid w:val="005A51DD"/>
  </w:style>
  <w:style w:type="paragraph" w:customStyle="1" w:styleId="E148EA767F5F4E9FB83090100250F8A4">
    <w:name w:val="E148EA767F5F4E9FB83090100250F8A4"/>
    <w:rsid w:val="005A51DD"/>
  </w:style>
  <w:style w:type="paragraph" w:customStyle="1" w:styleId="7C5CEA37DEC04D76A89ED5142141BA20">
    <w:name w:val="7C5CEA37DEC04D76A89ED5142141BA20"/>
    <w:rsid w:val="005A51DD"/>
  </w:style>
  <w:style w:type="paragraph" w:customStyle="1" w:styleId="4D7D8D21C9264F05AC4FDA41BCC40E69">
    <w:name w:val="4D7D8D21C9264F05AC4FDA41BCC40E69"/>
    <w:rsid w:val="005A51DD"/>
  </w:style>
  <w:style w:type="paragraph" w:customStyle="1" w:styleId="8F3D3BA917E84799A1987B5F77C3B1A7">
    <w:name w:val="8F3D3BA917E84799A1987B5F77C3B1A7"/>
    <w:rsid w:val="005A51DD"/>
  </w:style>
  <w:style w:type="paragraph" w:customStyle="1" w:styleId="468D5B413C3A419CBD65551F5E74E6F8">
    <w:name w:val="468D5B413C3A419CBD65551F5E74E6F8"/>
    <w:rsid w:val="005A51DD"/>
  </w:style>
  <w:style w:type="paragraph" w:customStyle="1" w:styleId="546955A60F14418A8E8AF1D33A3E6C7C">
    <w:name w:val="546955A60F14418A8E8AF1D33A3E6C7C"/>
    <w:rsid w:val="005A51DD"/>
  </w:style>
  <w:style w:type="paragraph" w:customStyle="1" w:styleId="DC709BC6BE094AC4B4616888C199C367">
    <w:name w:val="DC709BC6BE094AC4B4616888C199C367"/>
    <w:rsid w:val="005A51DD"/>
  </w:style>
  <w:style w:type="paragraph" w:customStyle="1" w:styleId="2D0FAAC77B4C41078472F396EB79AD4A">
    <w:name w:val="2D0FAAC77B4C41078472F396EB79AD4A"/>
    <w:rsid w:val="005A51DD"/>
  </w:style>
  <w:style w:type="paragraph" w:customStyle="1" w:styleId="5F3238DF93A548C09D0E1B7723784A04">
    <w:name w:val="5F3238DF93A548C09D0E1B7723784A04"/>
    <w:rsid w:val="005A51DD"/>
  </w:style>
  <w:style w:type="paragraph" w:customStyle="1" w:styleId="0FB800B693E54A169F9280C127DE7E2F">
    <w:name w:val="0FB800B693E54A169F9280C127DE7E2F"/>
    <w:rsid w:val="005A51DD"/>
  </w:style>
  <w:style w:type="paragraph" w:customStyle="1" w:styleId="50A3BA1D9CFC4CCCAA7C33E1716FBF8F">
    <w:name w:val="50A3BA1D9CFC4CCCAA7C33E1716FBF8F"/>
    <w:rsid w:val="005A51DD"/>
  </w:style>
  <w:style w:type="paragraph" w:customStyle="1" w:styleId="D444A621FE1543E9996767C7DB521FCD">
    <w:name w:val="D444A621FE1543E9996767C7DB521FCD"/>
    <w:rsid w:val="005A51DD"/>
  </w:style>
  <w:style w:type="paragraph" w:customStyle="1" w:styleId="88EA5FFD4F3A46A78AE93B0DC654E447">
    <w:name w:val="88EA5FFD4F3A46A78AE93B0DC654E447"/>
    <w:rsid w:val="005A51DD"/>
  </w:style>
  <w:style w:type="paragraph" w:customStyle="1" w:styleId="12E6A0627A184A1CAA5AF42052760F30">
    <w:name w:val="12E6A0627A184A1CAA5AF42052760F30"/>
    <w:rsid w:val="005A51DD"/>
  </w:style>
  <w:style w:type="paragraph" w:customStyle="1" w:styleId="09342C56A6BB478ABDC6C957AE12A25D">
    <w:name w:val="09342C56A6BB478ABDC6C957AE12A25D"/>
    <w:rsid w:val="005A51DD"/>
  </w:style>
  <w:style w:type="paragraph" w:customStyle="1" w:styleId="2EA2C5CAB93147DA9ABAE20D8A256A37">
    <w:name w:val="2EA2C5CAB93147DA9ABAE20D8A256A37"/>
    <w:rsid w:val="005A51DD"/>
  </w:style>
  <w:style w:type="paragraph" w:customStyle="1" w:styleId="C2AF6F9A5E1E461399AEFD0984FB46E2">
    <w:name w:val="C2AF6F9A5E1E461399AEFD0984FB46E2"/>
    <w:rsid w:val="005A51DD"/>
  </w:style>
  <w:style w:type="paragraph" w:customStyle="1" w:styleId="43AAF44DDC644495BA6E2596A2E6A824">
    <w:name w:val="43AAF44DDC644495BA6E2596A2E6A824"/>
    <w:rsid w:val="005A51DD"/>
  </w:style>
  <w:style w:type="paragraph" w:customStyle="1" w:styleId="5A219F2EEA4948D9B38FBB8E4E4811AD">
    <w:name w:val="5A219F2EEA4948D9B38FBB8E4E4811AD"/>
    <w:rsid w:val="005A51DD"/>
  </w:style>
  <w:style w:type="paragraph" w:customStyle="1" w:styleId="51DBEF968F204B328AD3A886C666A227">
    <w:name w:val="51DBEF968F204B328AD3A886C666A227"/>
    <w:rsid w:val="005A51DD"/>
  </w:style>
  <w:style w:type="paragraph" w:customStyle="1" w:styleId="926C163D88C542FA9959DA08FFD27206">
    <w:name w:val="926C163D88C542FA9959DA08FFD27206"/>
    <w:rsid w:val="005A51DD"/>
  </w:style>
  <w:style w:type="paragraph" w:customStyle="1" w:styleId="C18AF437F15548E1B01D573351C09AE6">
    <w:name w:val="C18AF437F15548E1B01D573351C09AE6"/>
    <w:rsid w:val="005A51DD"/>
  </w:style>
  <w:style w:type="paragraph" w:customStyle="1" w:styleId="6EBF6F8711C94AF09972D457B86305A3">
    <w:name w:val="6EBF6F8711C94AF09972D457B86305A3"/>
    <w:rsid w:val="005A51DD"/>
  </w:style>
  <w:style w:type="paragraph" w:customStyle="1" w:styleId="8CB751A9C88A4E429F62C58504F8C996">
    <w:name w:val="8CB751A9C88A4E429F62C58504F8C996"/>
    <w:rsid w:val="005A51DD"/>
  </w:style>
  <w:style w:type="paragraph" w:customStyle="1" w:styleId="5F695B5741644AAB873D927A86B04E9B">
    <w:name w:val="5F695B5741644AAB873D927A86B04E9B"/>
    <w:rsid w:val="005A51DD"/>
  </w:style>
  <w:style w:type="paragraph" w:customStyle="1" w:styleId="FEEC3FD75F734BB686278C5BB64F32CE">
    <w:name w:val="FEEC3FD75F734BB686278C5BB64F32CE"/>
    <w:rsid w:val="005A51DD"/>
  </w:style>
  <w:style w:type="paragraph" w:customStyle="1" w:styleId="3EDFE5E8EE29408F8AF02587FE8FF86A">
    <w:name w:val="3EDFE5E8EE29408F8AF02587FE8FF86A"/>
    <w:rsid w:val="005A51DD"/>
  </w:style>
  <w:style w:type="paragraph" w:customStyle="1" w:styleId="10B6F0B5DDF34640BA8217F9F0943269">
    <w:name w:val="10B6F0B5DDF34640BA8217F9F0943269"/>
    <w:rsid w:val="005A51DD"/>
  </w:style>
  <w:style w:type="paragraph" w:customStyle="1" w:styleId="5D3DA86342794E79A9379DF961B70F1C">
    <w:name w:val="5D3DA86342794E79A9379DF961B70F1C"/>
    <w:rsid w:val="005A51DD"/>
  </w:style>
  <w:style w:type="paragraph" w:customStyle="1" w:styleId="85394BE244B443F89A9A15B4A72C6F5A">
    <w:name w:val="85394BE244B443F89A9A15B4A72C6F5A"/>
    <w:rsid w:val="005A51DD"/>
  </w:style>
  <w:style w:type="paragraph" w:customStyle="1" w:styleId="DEA12316F8354C97BF17D6F9C8D2BB8D">
    <w:name w:val="DEA12316F8354C97BF17D6F9C8D2BB8D"/>
    <w:rsid w:val="005A51DD"/>
  </w:style>
  <w:style w:type="paragraph" w:customStyle="1" w:styleId="195C87C002BE49B4A8D286D42522A5D0">
    <w:name w:val="195C87C002BE49B4A8D286D42522A5D0"/>
    <w:rsid w:val="005A51DD"/>
  </w:style>
  <w:style w:type="paragraph" w:customStyle="1" w:styleId="38C68ECE6E83450CA44C978D03A52D31">
    <w:name w:val="38C68ECE6E83450CA44C978D03A52D31"/>
    <w:rsid w:val="005A51DD"/>
  </w:style>
  <w:style w:type="paragraph" w:customStyle="1" w:styleId="E4682D9E8C30438FA64C64DC755BBB14">
    <w:name w:val="E4682D9E8C30438FA64C64DC755BBB14"/>
    <w:rsid w:val="005A51DD"/>
  </w:style>
  <w:style w:type="paragraph" w:customStyle="1" w:styleId="185545812C6C46E7B53FB52CFACF532C">
    <w:name w:val="185545812C6C46E7B53FB52CFACF532C"/>
    <w:rsid w:val="005A51DD"/>
  </w:style>
  <w:style w:type="paragraph" w:customStyle="1" w:styleId="383C1D914A8F4B63837A75B83D5E16B6">
    <w:name w:val="383C1D914A8F4B63837A75B83D5E16B6"/>
    <w:rsid w:val="005A51DD"/>
  </w:style>
  <w:style w:type="paragraph" w:customStyle="1" w:styleId="31A8FAEB8B654EE6B55A3A6D171F34F2">
    <w:name w:val="31A8FAEB8B654EE6B55A3A6D171F34F2"/>
    <w:rsid w:val="005A51DD"/>
  </w:style>
  <w:style w:type="paragraph" w:customStyle="1" w:styleId="1CE258DDEE9B4E4FB6D9C5CE33357C21">
    <w:name w:val="1CE258DDEE9B4E4FB6D9C5CE33357C21"/>
    <w:rsid w:val="005A51DD"/>
  </w:style>
  <w:style w:type="paragraph" w:customStyle="1" w:styleId="DB9FC869570C47319ED18A8B51EC1764">
    <w:name w:val="DB9FC869570C47319ED18A8B51EC1764"/>
    <w:rsid w:val="005A51DD"/>
  </w:style>
  <w:style w:type="paragraph" w:customStyle="1" w:styleId="CF40C15BF7CE4CE1A8956BF52788847D">
    <w:name w:val="CF40C15BF7CE4CE1A8956BF52788847D"/>
    <w:rsid w:val="005A51DD"/>
  </w:style>
  <w:style w:type="paragraph" w:customStyle="1" w:styleId="23C11D77FDAA408B896E8746A67DA293">
    <w:name w:val="23C11D77FDAA408B896E8746A67DA293"/>
    <w:rsid w:val="005A51DD"/>
  </w:style>
  <w:style w:type="paragraph" w:customStyle="1" w:styleId="FE0275168CBC4336A5439176353789B9">
    <w:name w:val="FE0275168CBC4336A5439176353789B9"/>
    <w:rsid w:val="005A51DD"/>
  </w:style>
  <w:style w:type="paragraph" w:customStyle="1" w:styleId="C6F4CB4F10CC4EA99040BAAF5F0F28F5">
    <w:name w:val="C6F4CB4F10CC4EA99040BAAF5F0F28F5"/>
    <w:rsid w:val="005A51DD"/>
  </w:style>
  <w:style w:type="paragraph" w:customStyle="1" w:styleId="311F5C8F4F21480992C7B552FBC74DEC">
    <w:name w:val="311F5C8F4F21480992C7B552FBC74DEC"/>
    <w:rsid w:val="005A51DD"/>
  </w:style>
  <w:style w:type="paragraph" w:customStyle="1" w:styleId="05496A9A0A02498280DA3288607C6186">
    <w:name w:val="05496A9A0A02498280DA3288607C6186"/>
    <w:rsid w:val="005A51DD"/>
  </w:style>
  <w:style w:type="paragraph" w:customStyle="1" w:styleId="1B66F91B91C142428ED95999721A3222">
    <w:name w:val="1B66F91B91C142428ED95999721A3222"/>
    <w:rsid w:val="005A51DD"/>
  </w:style>
  <w:style w:type="paragraph" w:customStyle="1" w:styleId="D4B207653D824659B33F777F17ADB023">
    <w:name w:val="D4B207653D824659B33F777F17ADB023"/>
    <w:rsid w:val="005A51DD"/>
  </w:style>
  <w:style w:type="paragraph" w:customStyle="1" w:styleId="BE254764F47A4739A511B8C32AEEE6C2">
    <w:name w:val="BE254764F47A4739A511B8C32AEEE6C2"/>
    <w:rsid w:val="005A51DD"/>
  </w:style>
  <w:style w:type="paragraph" w:customStyle="1" w:styleId="7D100C8C9C8447579FB8375C7BBA49AF">
    <w:name w:val="7D100C8C9C8447579FB8375C7BBA49AF"/>
    <w:rsid w:val="005A51DD"/>
  </w:style>
  <w:style w:type="paragraph" w:customStyle="1" w:styleId="4627B483643C42FB9D1F7575DCF42763">
    <w:name w:val="4627B483643C42FB9D1F7575DCF42763"/>
    <w:rsid w:val="005A51DD"/>
  </w:style>
  <w:style w:type="paragraph" w:customStyle="1" w:styleId="C4D2D73074B741E8BA59E66D9CBD4462">
    <w:name w:val="C4D2D73074B741E8BA59E66D9CBD4462"/>
    <w:rsid w:val="005A51DD"/>
  </w:style>
  <w:style w:type="paragraph" w:customStyle="1" w:styleId="25C01A6E110649CABC44EE67892C7918">
    <w:name w:val="25C01A6E110649CABC44EE67892C7918"/>
    <w:rsid w:val="005A51DD"/>
  </w:style>
  <w:style w:type="paragraph" w:customStyle="1" w:styleId="E9298107456144EA84347FAF982E4612">
    <w:name w:val="E9298107456144EA84347FAF982E4612"/>
    <w:rsid w:val="005A51DD"/>
  </w:style>
  <w:style w:type="paragraph" w:customStyle="1" w:styleId="88C3227C41294D1283A8C2F3B58CB6E9">
    <w:name w:val="88C3227C41294D1283A8C2F3B58CB6E9"/>
    <w:rsid w:val="005A51DD"/>
  </w:style>
  <w:style w:type="paragraph" w:customStyle="1" w:styleId="6690CD32FBF94202A05F4936F4E1AC07">
    <w:name w:val="6690CD32FBF94202A05F4936F4E1AC07"/>
    <w:rsid w:val="005A51DD"/>
  </w:style>
  <w:style w:type="paragraph" w:customStyle="1" w:styleId="03CF6FFC9B4943E8B07D1F93400A35D5">
    <w:name w:val="03CF6FFC9B4943E8B07D1F93400A35D5"/>
    <w:rsid w:val="005A51DD"/>
  </w:style>
  <w:style w:type="paragraph" w:customStyle="1" w:styleId="85BE4AE74073447EB21ECB9CF8F8E26F">
    <w:name w:val="85BE4AE74073447EB21ECB9CF8F8E26F"/>
    <w:rsid w:val="005A51DD"/>
  </w:style>
  <w:style w:type="paragraph" w:customStyle="1" w:styleId="FA1A8070E3864325AD57AE01017010C5">
    <w:name w:val="FA1A8070E3864325AD57AE01017010C5"/>
    <w:rsid w:val="005A51DD"/>
  </w:style>
  <w:style w:type="paragraph" w:customStyle="1" w:styleId="7DD88B41767B415998723BD332B23635">
    <w:name w:val="7DD88B41767B415998723BD332B23635"/>
    <w:rsid w:val="005A51DD"/>
  </w:style>
  <w:style w:type="paragraph" w:customStyle="1" w:styleId="D286E9B69E704F78AE8B1DFE04DA1075">
    <w:name w:val="D286E9B69E704F78AE8B1DFE04DA1075"/>
    <w:rsid w:val="005A51DD"/>
  </w:style>
  <w:style w:type="paragraph" w:customStyle="1" w:styleId="49307DFE08C5463D8E519B095CE493FF">
    <w:name w:val="49307DFE08C5463D8E519B095CE493FF"/>
    <w:rsid w:val="005A51DD"/>
  </w:style>
  <w:style w:type="paragraph" w:customStyle="1" w:styleId="E8C8653E14FA464C85E9313E06E0A5C1">
    <w:name w:val="E8C8653E14FA464C85E9313E06E0A5C1"/>
    <w:rsid w:val="005A51DD"/>
  </w:style>
  <w:style w:type="paragraph" w:customStyle="1" w:styleId="CE40811C4E8149B2A35EF2DC282FCDDC">
    <w:name w:val="CE40811C4E8149B2A35EF2DC282FCDDC"/>
    <w:rsid w:val="005A51DD"/>
  </w:style>
  <w:style w:type="paragraph" w:customStyle="1" w:styleId="E810B70FF54D4E47BD6733088DB9A06D">
    <w:name w:val="E810B70FF54D4E47BD6733088DB9A06D"/>
    <w:rsid w:val="005A51DD"/>
  </w:style>
  <w:style w:type="paragraph" w:customStyle="1" w:styleId="171CD20DEA484137ADAD514BEBF416C0">
    <w:name w:val="171CD20DEA484137ADAD514BEBF416C0"/>
    <w:rsid w:val="005A51DD"/>
  </w:style>
  <w:style w:type="paragraph" w:customStyle="1" w:styleId="7ABA53D495F141CB9841CB43AE6B2340">
    <w:name w:val="7ABA53D495F141CB9841CB43AE6B2340"/>
    <w:rsid w:val="005A51DD"/>
  </w:style>
  <w:style w:type="paragraph" w:customStyle="1" w:styleId="300CDEB4DD1D4B359A3391342DA6A071">
    <w:name w:val="300CDEB4DD1D4B359A3391342DA6A071"/>
    <w:rsid w:val="005A51DD"/>
  </w:style>
  <w:style w:type="paragraph" w:customStyle="1" w:styleId="975D975FC1AD4D61A649AD964149DE42">
    <w:name w:val="975D975FC1AD4D61A649AD964149DE42"/>
    <w:rsid w:val="005A51DD"/>
  </w:style>
  <w:style w:type="paragraph" w:customStyle="1" w:styleId="3159D12CF5AF4843AEBC65202DE983C0">
    <w:name w:val="3159D12CF5AF4843AEBC65202DE983C0"/>
    <w:rsid w:val="005A51DD"/>
  </w:style>
  <w:style w:type="paragraph" w:customStyle="1" w:styleId="F80E33FD163B419E96BD4A91ECF3F721">
    <w:name w:val="F80E33FD163B419E96BD4A91ECF3F721"/>
    <w:rsid w:val="005A51DD"/>
  </w:style>
  <w:style w:type="paragraph" w:customStyle="1" w:styleId="BA0D18D32E5A4F6ABE6A03BB56361127">
    <w:name w:val="BA0D18D32E5A4F6ABE6A03BB56361127"/>
    <w:rsid w:val="005A51DD"/>
  </w:style>
  <w:style w:type="paragraph" w:customStyle="1" w:styleId="BCEB5A7EED8F492DBC85DAF724619A13">
    <w:name w:val="BCEB5A7EED8F492DBC85DAF724619A13"/>
    <w:rsid w:val="005A51DD"/>
  </w:style>
  <w:style w:type="paragraph" w:customStyle="1" w:styleId="A056FCAB94194D66B89F7AB47D57A851">
    <w:name w:val="A056FCAB94194D66B89F7AB47D57A851"/>
    <w:rsid w:val="005A51DD"/>
  </w:style>
  <w:style w:type="paragraph" w:customStyle="1" w:styleId="00187EB85B1F4F5A9316B7C009EF32A8">
    <w:name w:val="00187EB85B1F4F5A9316B7C009EF32A8"/>
    <w:rsid w:val="005A51DD"/>
  </w:style>
  <w:style w:type="paragraph" w:customStyle="1" w:styleId="D9CC2EDD41E54AE9AF867BE1CDD11334">
    <w:name w:val="D9CC2EDD41E54AE9AF867BE1CDD11334"/>
    <w:rsid w:val="005A51DD"/>
  </w:style>
  <w:style w:type="paragraph" w:customStyle="1" w:styleId="E96688688B7E41919D18842FCCDB5B83">
    <w:name w:val="E96688688B7E41919D18842FCCDB5B83"/>
    <w:rsid w:val="005A51DD"/>
  </w:style>
  <w:style w:type="paragraph" w:customStyle="1" w:styleId="5E00DE7F65854A0AB3F187A059FBCBE6">
    <w:name w:val="5E00DE7F65854A0AB3F187A059FBCBE6"/>
    <w:rsid w:val="005A51DD"/>
  </w:style>
  <w:style w:type="paragraph" w:customStyle="1" w:styleId="1BE08C0419A344C799D1995FF63D6C48">
    <w:name w:val="1BE08C0419A344C799D1995FF63D6C48"/>
    <w:rsid w:val="005A51DD"/>
  </w:style>
  <w:style w:type="paragraph" w:customStyle="1" w:styleId="94872D3DA9D44602A68F527D1A7F44AC">
    <w:name w:val="94872D3DA9D44602A68F527D1A7F44AC"/>
    <w:rsid w:val="005A51DD"/>
  </w:style>
  <w:style w:type="paragraph" w:customStyle="1" w:styleId="12810DA22DFB46FE8CDA4F09CC98E0F0">
    <w:name w:val="12810DA22DFB46FE8CDA4F09CC98E0F0"/>
    <w:rsid w:val="005A51DD"/>
  </w:style>
  <w:style w:type="paragraph" w:customStyle="1" w:styleId="3ABE124BEDD24A67953AECBF41108027">
    <w:name w:val="3ABE124BEDD24A67953AECBF41108027"/>
    <w:rsid w:val="005A51DD"/>
  </w:style>
  <w:style w:type="paragraph" w:customStyle="1" w:styleId="3979F700EC8149D99042DACBE7DD7BC6">
    <w:name w:val="3979F700EC8149D99042DACBE7DD7BC6"/>
    <w:rsid w:val="005A51DD"/>
  </w:style>
  <w:style w:type="paragraph" w:customStyle="1" w:styleId="C18816522C5A47BFB8D1FBBD19B7FB61">
    <w:name w:val="C18816522C5A47BFB8D1FBBD19B7FB61"/>
    <w:rsid w:val="005A51DD"/>
  </w:style>
  <w:style w:type="paragraph" w:customStyle="1" w:styleId="2B1702D2E997444DBA621446BB353C2F">
    <w:name w:val="2B1702D2E997444DBA621446BB353C2F"/>
    <w:rsid w:val="005A51DD"/>
  </w:style>
  <w:style w:type="paragraph" w:customStyle="1" w:styleId="862B64E790A34FF98406C8FC4DCBCEA6">
    <w:name w:val="862B64E790A34FF98406C8FC4DCBCEA6"/>
    <w:rsid w:val="005A51DD"/>
  </w:style>
  <w:style w:type="paragraph" w:customStyle="1" w:styleId="0D36AA87DBC5482FA300DCF30BDADB13">
    <w:name w:val="0D36AA87DBC5482FA300DCF30BDADB13"/>
    <w:rsid w:val="005A51DD"/>
  </w:style>
  <w:style w:type="paragraph" w:customStyle="1" w:styleId="00877E9526474A05B871EECBE8A54E14">
    <w:name w:val="00877E9526474A05B871EECBE8A54E14"/>
    <w:rsid w:val="005A51DD"/>
  </w:style>
  <w:style w:type="paragraph" w:customStyle="1" w:styleId="E5412040F58A4FC78126A684F2FF58D0">
    <w:name w:val="E5412040F58A4FC78126A684F2FF58D0"/>
    <w:rsid w:val="005A51DD"/>
  </w:style>
  <w:style w:type="paragraph" w:customStyle="1" w:styleId="D6C16CDDC9C841A88C60C0512ADB3C7F">
    <w:name w:val="D6C16CDDC9C841A88C60C0512ADB3C7F"/>
    <w:rsid w:val="005A51DD"/>
  </w:style>
  <w:style w:type="paragraph" w:customStyle="1" w:styleId="FD1A6A3353134A9E95B5A98DE79AD44D">
    <w:name w:val="FD1A6A3353134A9E95B5A98DE79AD44D"/>
    <w:rsid w:val="005A51DD"/>
  </w:style>
  <w:style w:type="paragraph" w:customStyle="1" w:styleId="C78A87843AC64D62B4F0FAFD26605500">
    <w:name w:val="C78A87843AC64D62B4F0FAFD26605500"/>
    <w:rsid w:val="005A51DD"/>
  </w:style>
  <w:style w:type="paragraph" w:customStyle="1" w:styleId="D867D214BE4D4EA286DF1FFA902ACDD5">
    <w:name w:val="D867D214BE4D4EA286DF1FFA902ACDD5"/>
    <w:rsid w:val="005A51DD"/>
  </w:style>
  <w:style w:type="paragraph" w:customStyle="1" w:styleId="B6AC19E0BF6A452CA8DD4F13D79409B4">
    <w:name w:val="B6AC19E0BF6A452CA8DD4F13D79409B4"/>
    <w:rsid w:val="005A51DD"/>
  </w:style>
  <w:style w:type="paragraph" w:customStyle="1" w:styleId="DA19170093A44D4A86E102953907B8C8">
    <w:name w:val="DA19170093A44D4A86E102953907B8C8"/>
    <w:rsid w:val="005A51DD"/>
  </w:style>
  <w:style w:type="paragraph" w:customStyle="1" w:styleId="BCC858A539A145E29F8FF715EF1D3782">
    <w:name w:val="BCC858A539A145E29F8FF715EF1D3782"/>
    <w:rsid w:val="005A51DD"/>
  </w:style>
  <w:style w:type="paragraph" w:customStyle="1" w:styleId="E62019433C254BA28295F231440C09A5">
    <w:name w:val="E62019433C254BA28295F231440C09A5"/>
    <w:rsid w:val="005A51DD"/>
  </w:style>
  <w:style w:type="paragraph" w:customStyle="1" w:styleId="C6B92180B6C1411D8A790658D8AA74BE">
    <w:name w:val="C6B92180B6C1411D8A790658D8AA74BE"/>
    <w:rsid w:val="005A51DD"/>
  </w:style>
  <w:style w:type="paragraph" w:customStyle="1" w:styleId="0A86B9F0CA844179A1E56DFFE8585072">
    <w:name w:val="0A86B9F0CA844179A1E56DFFE8585072"/>
    <w:rsid w:val="005A51DD"/>
  </w:style>
  <w:style w:type="paragraph" w:customStyle="1" w:styleId="7481264BE69C42C68D2F0B05E1C74E0C">
    <w:name w:val="7481264BE69C42C68D2F0B05E1C74E0C"/>
    <w:rsid w:val="005A51DD"/>
  </w:style>
  <w:style w:type="paragraph" w:customStyle="1" w:styleId="DCDBBA26E1844F5E96E0DAF0632A8E6B">
    <w:name w:val="DCDBBA26E1844F5E96E0DAF0632A8E6B"/>
    <w:rsid w:val="005A51DD"/>
  </w:style>
  <w:style w:type="paragraph" w:customStyle="1" w:styleId="85239E150F5349E4B6D65F8E1EA47AE6">
    <w:name w:val="85239E150F5349E4B6D65F8E1EA47AE6"/>
    <w:rsid w:val="005A51DD"/>
  </w:style>
  <w:style w:type="paragraph" w:customStyle="1" w:styleId="00E8510692384CB08A03BB616779BAB9">
    <w:name w:val="00E8510692384CB08A03BB616779BAB9"/>
    <w:rsid w:val="005A51DD"/>
  </w:style>
  <w:style w:type="paragraph" w:customStyle="1" w:styleId="FEAD146E4B334238BE66C5626CCDE848">
    <w:name w:val="FEAD146E4B334238BE66C5626CCDE848"/>
    <w:rsid w:val="005A51DD"/>
  </w:style>
  <w:style w:type="paragraph" w:customStyle="1" w:styleId="7322E12662EE41A99759EAECA5F599C9">
    <w:name w:val="7322E12662EE41A99759EAECA5F599C9"/>
    <w:rsid w:val="005A51DD"/>
  </w:style>
  <w:style w:type="paragraph" w:customStyle="1" w:styleId="88F22D5C124F44C98E8FD19EF8C2D1D2">
    <w:name w:val="88F22D5C124F44C98E8FD19EF8C2D1D2"/>
    <w:rsid w:val="005A51DD"/>
  </w:style>
  <w:style w:type="paragraph" w:customStyle="1" w:styleId="3E78FC2E3EED44BF9111CBB3FABEA490">
    <w:name w:val="3E78FC2E3EED44BF9111CBB3FABEA490"/>
    <w:rsid w:val="005A51DD"/>
  </w:style>
  <w:style w:type="paragraph" w:customStyle="1" w:styleId="65CBC5F1C52C4FF78B558CB676CD0BF6">
    <w:name w:val="65CBC5F1C52C4FF78B558CB676CD0BF6"/>
    <w:rsid w:val="005A51DD"/>
  </w:style>
  <w:style w:type="paragraph" w:customStyle="1" w:styleId="E414CEFB314D44079C1C6AF771BF32C7">
    <w:name w:val="E414CEFB314D44079C1C6AF771BF32C7"/>
    <w:rsid w:val="005A51DD"/>
  </w:style>
  <w:style w:type="paragraph" w:customStyle="1" w:styleId="4A8D1996D6414695BF0B7C31C7AC27C4">
    <w:name w:val="4A8D1996D6414695BF0B7C31C7AC27C4"/>
    <w:rsid w:val="005A51DD"/>
  </w:style>
  <w:style w:type="paragraph" w:customStyle="1" w:styleId="701E67CF2AA243589E40707077762C0C">
    <w:name w:val="701E67CF2AA243589E40707077762C0C"/>
    <w:rsid w:val="005A51DD"/>
  </w:style>
  <w:style w:type="paragraph" w:customStyle="1" w:styleId="0F8F75C5F720417BBA783FD5570A036D">
    <w:name w:val="0F8F75C5F720417BBA783FD5570A036D"/>
    <w:rsid w:val="005A51DD"/>
  </w:style>
  <w:style w:type="paragraph" w:customStyle="1" w:styleId="1AAD89EEA07146B49008D6779F5CF1DB">
    <w:name w:val="1AAD89EEA07146B49008D6779F5CF1DB"/>
    <w:rsid w:val="005A51DD"/>
  </w:style>
  <w:style w:type="paragraph" w:customStyle="1" w:styleId="D8E85E7735C84B31A9C8ACD0A17EBE54">
    <w:name w:val="D8E85E7735C84B31A9C8ACD0A17EBE54"/>
    <w:rsid w:val="005A51DD"/>
  </w:style>
  <w:style w:type="paragraph" w:customStyle="1" w:styleId="24DE28D0FC944FF8BE0BA113829D6B70">
    <w:name w:val="24DE28D0FC944FF8BE0BA113829D6B70"/>
    <w:rsid w:val="005A51DD"/>
  </w:style>
  <w:style w:type="paragraph" w:customStyle="1" w:styleId="76EA8D13E2AC4172AEE49F0D0838047C">
    <w:name w:val="76EA8D13E2AC4172AEE49F0D0838047C"/>
    <w:rsid w:val="005A51DD"/>
  </w:style>
  <w:style w:type="paragraph" w:customStyle="1" w:styleId="142401EB6A7C4CB5B81508CF1FF17134">
    <w:name w:val="142401EB6A7C4CB5B81508CF1FF17134"/>
    <w:rsid w:val="005A51DD"/>
  </w:style>
  <w:style w:type="paragraph" w:customStyle="1" w:styleId="EB1A8BCE025944CC80DDFB2E5EAB40BD">
    <w:name w:val="EB1A8BCE025944CC80DDFB2E5EAB40BD"/>
    <w:rsid w:val="005A51DD"/>
  </w:style>
  <w:style w:type="paragraph" w:customStyle="1" w:styleId="C2CC7D2988154B0E9143822C0A9994A6">
    <w:name w:val="C2CC7D2988154B0E9143822C0A9994A6"/>
    <w:rsid w:val="005A51DD"/>
  </w:style>
  <w:style w:type="paragraph" w:customStyle="1" w:styleId="BD7CD91A5EE94996BDE63FD07BCA3D7A">
    <w:name w:val="BD7CD91A5EE94996BDE63FD07BCA3D7A"/>
    <w:rsid w:val="005A51DD"/>
  </w:style>
  <w:style w:type="paragraph" w:customStyle="1" w:styleId="9488A7936FC14057A04DE7F3AEBE31B7">
    <w:name w:val="9488A7936FC14057A04DE7F3AEBE31B7"/>
    <w:rsid w:val="005A51DD"/>
  </w:style>
  <w:style w:type="paragraph" w:customStyle="1" w:styleId="EEE225A507FF4A6992A21EA3D02FA022">
    <w:name w:val="EEE225A507FF4A6992A21EA3D02FA022"/>
    <w:rsid w:val="005A51DD"/>
  </w:style>
  <w:style w:type="paragraph" w:customStyle="1" w:styleId="9980959E9EB54482833D15E98327CE99">
    <w:name w:val="9980959E9EB54482833D15E98327CE99"/>
    <w:rsid w:val="005A51DD"/>
  </w:style>
  <w:style w:type="paragraph" w:customStyle="1" w:styleId="7EB0AE280AE04FEFA0FE2AC155984EC3">
    <w:name w:val="7EB0AE280AE04FEFA0FE2AC155984EC3"/>
    <w:rsid w:val="005A51DD"/>
  </w:style>
  <w:style w:type="paragraph" w:customStyle="1" w:styleId="A23DB3DB92B741A683C86292F11E1B2E">
    <w:name w:val="A23DB3DB92B741A683C86292F11E1B2E"/>
    <w:rsid w:val="005A51DD"/>
  </w:style>
  <w:style w:type="paragraph" w:customStyle="1" w:styleId="EE2838D66F814E248C7934C4B25D5BB0">
    <w:name w:val="EE2838D66F814E248C7934C4B25D5BB0"/>
    <w:rsid w:val="005A51DD"/>
  </w:style>
  <w:style w:type="paragraph" w:customStyle="1" w:styleId="7114CDAB55184DAE90696F5103AF72C6">
    <w:name w:val="7114CDAB55184DAE90696F5103AF72C6"/>
    <w:rsid w:val="005A51DD"/>
  </w:style>
  <w:style w:type="paragraph" w:customStyle="1" w:styleId="1C987799E150432F949012F1D298A3BF">
    <w:name w:val="1C987799E150432F949012F1D298A3BF"/>
    <w:rsid w:val="005A51DD"/>
  </w:style>
  <w:style w:type="paragraph" w:customStyle="1" w:styleId="CE31B7A75BA046249C0C772F89783C8E">
    <w:name w:val="CE31B7A75BA046249C0C772F89783C8E"/>
    <w:rsid w:val="005A51DD"/>
  </w:style>
  <w:style w:type="paragraph" w:customStyle="1" w:styleId="3235E3E3A8CC4854BD4CFA5153F39A08">
    <w:name w:val="3235E3E3A8CC4854BD4CFA5153F39A08"/>
    <w:rsid w:val="005A51DD"/>
  </w:style>
  <w:style w:type="paragraph" w:customStyle="1" w:styleId="5E20DC7B48954F14B6A3FC183EDD58C6">
    <w:name w:val="5E20DC7B48954F14B6A3FC183EDD58C6"/>
    <w:rsid w:val="005A51DD"/>
  </w:style>
  <w:style w:type="paragraph" w:customStyle="1" w:styleId="49186F363BBF469985D30F4E5944E009">
    <w:name w:val="49186F363BBF469985D30F4E5944E009"/>
    <w:rsid w:val="005A51DD"/>
  </w:style>
  <w:style w:type="paragraph" w:customStyle="1" w:styleId="896569A994D3422BAC40625E413C3B65">
    <w:name w:val="896569A994D3422BAC40625E413C3B65"/>
    <w:rsid w:val="005A51DD"/>
  </w:style>
  <w:style w:type="paragraph" w:customStyle="1" w:styleId="386D317558BA4F10801261E4D3D23333">
    <w:name w:val="386D317558BA4F10801261E4D3D23333"/>
    <w:rsid w:val="005A51DD"/>
  </w:style>
  <w:style w:type="paragraph" w:customStyle="1" w:styleId="4BE2C973B1BA4D1EA45441522318662F">
    <w:name w:val="4BE2C973B1BA4D1EA45441522318662F"/>
    <w:rsid w:val="005A51DD"/>
  </w:style>
  <w:style w:type="paragraph" w:customStyle="1" w:styleId="A066D048B56445498F9E9739E1098A24">
    <w:name w:val="A066D048B56445498F9E9739E1098A24"/>
    <w:rsid w:val="005A51DD"/>
  </w:style>
  <w:style w:type="paragraph" w:customStyle="1" w:styleId="26F7E1128A7B439487AC2077E10336F2">
    <w:name w:val="26F7E1128A7B439487AC2077E10336F2"/>
    <w:rsid w:val="005A51DD"/>
  </w:style>
  <w:style w:type="paragraph" w:customStyle="1" w:styleId="2C3F41F588114AC4A066CF719F2C341A">
    <w:name w:val="2C3F41F588114AC4A066CF719F2C341A"/>
    <w:rsid w:val="005A51DD"/>
  </w:style>
  <w:style w:type="paragraph" w:customStyle="1" w:styleId="12A24EB446D4436E83B530A20D08D994">
    <w:name w:val="12A24EB446D4436E83B530A20D08D994"/>
    <w:rsid w:val="005A51DD"/>
  </w:style>
  <w:style w:type="paragraph" w:customStyle="1" w:styleId="489821F0DF6F4D4E9D5FA6CCDAF9564E">
    <w:name w:val="489821F0DF6F4D4E9D5FA6CCDAF9564E"/>
    <w:rsid w:val="005A51DD"/>
  </w:style>
  <w:style w:type="paragraph" w:customStyle="1" w:styleId="570A4BB20A704E4CAA0D06E4FC7F6EE7">
    <w:name w:val="570A4BB20A704E4CAA0D06E4FC7F6EE7"/>
    <w:rsid w:val="005A51DD"/>
  </w:style>
  <w:style w:type="paragraph" w:customStyle="1" w:styleId="20542B51F5B24AD58C698A2A63084579">
    <w:name w:val="20542B51F5B24AD58C698A2A63084579"/>
    <w:rsid w:val="005A51DD"/>
  </w:style>
  <w:style w:type="paragraph" w:customStyle="1" w:styleId="E1C2C855B7D3402E8F24A6078C43737C">
    <w:name w:val="E1C2C855B7D3402E8F24A6078C43737C"/>
    <w:rsid w:val="005A51DD"/>
  </w:style>
  <w:style w:type="paragraph" w:customStyle="1" w:styleId="077B9B034E4B44838946A0471D62C4BE">
    <w:name w:val="077B9B034E4B44838946A0471D62C4BE"/>
    <w:rsid w:val="005A51DD"/>
  </w:style>
  <w:style w:type="paragraph" w:customStyle="1" w:styleId="1EEFF49A58AD47C384D113BA8F1AACB3">
    <w:name w:val="1EEFF49A58AD47C384D113BA8F1AACB3"/>
    <w:rsid w:val="005A51DD"/>
  </w:style>
  <w:style w:type="paragraph" w:customStyle="1" w:styleId="F339BF5FC89D4370BA194F44A3A76333">
    <w:name w:val="F339BF5FC89D4370BA194F44A3A76333"/>
    <w:rsid w:val="005A51DD"/>
  </w:style>
  <w:style w:type="paragraph" w:customStyle="1" w:styleId="703562F586164AE080C449DEEC9AA668">
    <w:name w:val="703562F586164AE080C449DEEC9AA668"/>
    <w:rsid w:val="005A51DD"/>
  </w:style>
  <w:style w:type="paragraph" w:customStyle="1" w:styleId="76BF7ECAF3124EEE9DAE27678DDEF602">
    <w:name w:val="76BF7ECAF3124EEE9DAE27678DDEF602"/>
    <w:rsid w:val="005A51DD"/>
  </w:style>
  <w:style w:type="paragraph" w:customStyle="1" w:styleId="FEC2D70FFE814DBB9C913FD827E83313">
    <w:name w:val="FEC2D70FFE814DBB9C913FD827E83313"/>
    <w:rsid w:val="005A51DD"/>
  </w:style>
  <w:style w:type="paragraph" w:customStyle="1" w:styleId="0ECC73A9DCA446E4B21D1DFF0CDCCE52">
    <w:name w:val="0ECC73A9DCA446E4B21D1DFF0CDCCE52"/>
    <w:rsid w:val="005A51DD"/>
  </w:style>
  <w:style w:type="paragraph" w:customStyle="1" w:styleId="79AC3A9EE6344A6A95214F998EFC0FAC">
    <w:name w:val="79AC3A9EE6344A6A95214F998EFC0FAC"/>
    <w:rsid w:val="005A51DD"/>
  </w:style>
  <w:style w:type="paragraph" w:customStyle="1" w:styleId="A62B2DEE693C4672BED590ADD1985AE7">
    <w:name w:val="A62B2DEE693C4672BED590ADD1985AE7"/>
    <w:rsid w:val="005A51DD"/>
  </w:style>
  <w:style w:type="paragraph" w:customStyle="1" w:styleId="1DE1210B2C3D4353839746FC1154B666">
    <w:name w:val="1DE1210B2C3D4353839746FC1154B666"/>
    <w:rsid w:val="005A51DD"/>
  </w:style>
  <w:style w:type="paragraph" w:customStyle="1" w:styleId="6B39F0937D494960946143C11B3DDCF7">
    <w:name w:val="6B39F0937D494960946143C11B3DDCF7"/>
    <w:rsid w:val="005A51DD"/>
  </w:style>
  <w:style w:type="paragraph" w:customStyle="1" w:styleId="4BBA23B63FAA4E43AFA09475A448BE77">
    <w:name w:val="4BBA23B63FAA4E43AFA09475A448BE77"/>
    <w:rsid w:val="005A51DD"/>
  </w:style>
  <w:style w:type="paragraph" w:customStyle="1" w:styleId="5BA345AE9ADF4131AEA6E64E6982F3F7">
    <w:name w:val="5BA345AE9ADF4131AEA6E64E6982F3F7"/>
    <w:rsid w:val="005A51DD"/>
  </w:style>
  <w:style w:type="paragraph" w:customStyle="1" w:styleId="5E3DAFC999564CB59370C28CEE3573D7">
    <w:name w:val="5E3DAFC999564CB59370C28CEE3573D7"/>
    <w:rsid w:val="005A51DD"/>
  </w:style>
  <w:style w:type="paragraph" w:customStyle="1" w:styleId="800EE79A213743FD9A97D7CFA9980C5E">
    <w:name w:val="800EE79A213743FD9A97D7CFA9980C5E"/>
    <w:rsid w:val="005A51DD"/>
  </w:style>
  <w:style w:type="paragraph" w:customStyle="1" w:styleId="C45D2169DF01498D97E0B52B901C3743">
    <w:name w:val="C45D2169DF01498D97E0B52B901C3743"/>
    <w:rsid w:val="005A51DD"/>
  </w:style>
  <w:style w:type="paragraph" w:customStyle="1" w:styleId="8BDE54B8BF5F4B0B8FFE44154F6E8D04">
    <w:name w:val="8BDE54B8BF5F4B0B8FFE44154F6E8D04"/>
    <w:rsid w:val="005A51DD"/>
  </w:style>
  <w:style w:type="paragraph" w:customStyle="1" w:styleId="AA32202BA921400EBE0719A8CAE805D1">
    <w:name w:val="AA32202BA921400EBE0719A8CAE805D1"/>
    <w:rsid w:val="005A51DD"/>
  </w:style>
  <w:style w:type="paragraph" w:customStyle="1" w:styleId="C5B41E56FD8C4CCCA26AF2BA6579998C">
    <w:name w:val="C5B41E56FD8C4CCCA26AF2BA6579998C"/>
    <w:rsid w:val="005A51DD"/>
  </w:style>
  <w:style w:type="paragraph" w:customStyle="1" w:styleId="532ACB4492F240809ACBD1B584911102">
    <w:name w:val="532ACB4492F240809ACBD1B584911102"/>
    <w:rsid w:val="005A51DD"/>
  </w:style>
  <w:style w:type="paragraph" w:customStyle="1" w:styleId="D73DB979E69D40A89664FA978083E14F">
    <w:name w:val="D73DB979E69D40A89664FA978083E14F"/>
    <w:rsid w:val="005A51DD"/>
  </w:style>
  <w:style w:type="paragraph" w:customStyle="1" w:styleId="80CC28C2D90E4DE9BE6833D4DAF89015">
    <w:name w:val="80CC28C2D90E4DE9BE6833D4DAF89015"/>
    <w:rsid w:val="005A51DD"/>
  </w:style>
  <w:style w:type="paragraph" w:customStyle="1" w:styleId="EC00BD5E20CB4E61BFB81971FA9DBB2C">
    <w:name w:val="EC00BD5E20CB4E61BFB81971FA9DBB2C"/>
    <w:rsid w:val="005A51DD"/>
  </w:style>
  <w:style w:type="paragraph" w:customStyle="1" w:styleId="7F30DD5528E549928CE8029BB22DBB5E">
    <w:name w:val="7F30DD5528E549928CE8029BB22DBB5E"/>
    <w:rsid w:val="005A51DD"/>
  </w:style>
  <w:style w:type="paragraph" w:customStyle="1" w:styleId="84E1479B2AF2419A9BEAA982805A509E">
    <w:name w:val="84E1479B2AF2419A9BEAA982805A509E"/>
    <w:rsid w:val="005A51DD"/>
  </w:style>
  <w:style w:type="paragraph" w:customStyle="1" w:styleId="9EC510FC07AB440BB771BD603E9F3C0A">
    <w:name w:val="9EC510FC07AB440BB771BD603E9F3C0A"/>
    <w:rsid w:val="005A51DD"/>
  </w:style>
  <w:style w:type="paragraph" w:customStyle="1" w:styleId="DDB67534D176474D80875A4A7F6395B1">
    <w:name w:val="DDB67534D176474D80875A4A7F6395B1"/>
    <w:rsid w:val="005A51DD"/>
  </w:style>
  <w:style w:type="paragraph" w:customStyle="1" w:styleId="4F1956A72D974CF6988A6F48C6741CAE">
    <w:name w:val="4F1956A72D974CF6988A6F48C6741CAE"/>
    <w:rsid w:val="005A51DD"/>
  </w:style>
  <w:style w:type="paragraph" w:customStyle="1" w:styleId="72E1C0D9ACD14413B9803C0745913E66">
    <w:name w:val="72E1C0D9ACD14413B9803C0745913E66"/>
    <w:rsid w:val="005A51DD"/>
  </w:style>
  <w:style w:type="paragraph" w:customStyle="1" w:styleId="FE908C4FE8E644C691A3983F0320E38C">
    <w:name w:val="FE908C4FE8E644C691A3983F0320E38C"/>
    <w:rsid w:val="005A51DD"/>
  </w:style>
  <w:style w:type="paragraph" w:customStyle="1" w:styleId="64C3E7BC51A540B78BBA8087B9F91A5A">
    <w:name w:val="64C3E7BC51A540B78BBA8087B9F91A5A"/>
    <w:rsid w:val="005A51DD"/>
  </w:style>
  <w:style w:type="paragraph" w:customStyle="1" w:styleId="A702440077DF4A3092DD84ABB6D0D827">
    <w:name w:val="A702440077DF4A3092DD84ABB6D0D827"/>
    <w:rsid w:val="005A51DD"/>
  </w:style>
  <w:style w:type="paragraph" w:customStyle="1" w:styleId="0ACF00222780448498404B64E0B7A0A7">
    <w:name w:val="0ACF00222780448498404B64E0B7A0A7"/>
    <w:rsid w:val="005A51DD"/>
  </w:style>
  <w:style w:type="paragraph" w:customStyle="1" w:styleId="8236C790B97244589622C31EC6E1768B">
    <w:name w:val="8236C790B97244589622C31EC6E1768B"/>
    <w:rsid w:val="005A51DD"/>
  </w:style>
  <w:style w:type="paragraph" w:customStyle="1" w:styleId="15DA368D544746FB8133F315FFBBC137">
    <w:name w:val="15DA368D544746FB8133F315FFBBC137"/>
    <w:rsid w:val="005A51DD"/>
  </w:style>
  <w:style w:type="paragraph" w:customStyle="1" w:styleId="57EDEDA9FC9C4EA0B38A3FA0A18EAC97">
    <w:name w:val="57EDEDA9FC9C4EA0B38A3FA0A18EAC97"/>
    <w:rsid w:val="005A51DD"/>
  </w:style>
  <w:style w:type="paragraph" w:customStyle="1" w:styleId="F32043F3B6284ACEA1A1F72F8287D9A4">
    <w:name w:val="F32043F3B6284ACEA1A1F72F8287D9A4"/>
    <w:rsid w:val="005A51DD"/>
  </w:style>
  <w:style w:type="paragraph" w:customStyle="1" w:styleId="B83B93C093434E8CA33284E1DB1B09C6">
    <w:name w:val="B83B93C093434E8CA33284E1DB1B09C6"/>
    <w:rsid w:val="005A51DD"/>
  </w:style>
  <w:style w:type="paragraph" w:customStyle="1" w:styleId="357E3AD608864457A6EB21816E5A2758">
    <w:name w:val="357E3AD608864457A6EB21816E5A2758"/>
    <w:rsid w:val="005A51DD"/>
  </w:style>
  <w:style w:type="paragraph" w:customStyle="1" w:styleId="D085AE1C1E6B4177AB267BD601D249AA">
    <w:name w:val="D085AE1C1E6B4177AB267BD601D249AA"/>
    <w:rsid w:val="005A51DD"/>
  </w:style>
  <w:style w:type="paragraph" w:customStyle="1" w:styleId="E148D72B07B5413AA8ACEE711E40F957">
    <w:name w:val="E148D72B07B5413AA8ACEE711E40F957"/>
    <w:rsid w:val="005A51DD"/>
  </w:style>
  <w:style w:type="paragraph" w:customStyle="1" w:styleId="BBF003B15D6E4FDD8629573A959583E1">
    <w:name w:val="BBF003B15D6E4FDD8629573A959583E1"/>
    <w:rsid w:val="005A51DD"/>
  </w:style>
  <w:style w:type="paragraph" w:customStyle="1" w:styleId="35D5D96464C842DEB358AE6167E48F24">
    <w:name w:val="35D5D96464C842DEB358AE6167E48F24"/>
    <w:rsid w:val="005A51DD"/>
  </w:style>
  <w:style w:type="paragraph" w:customStyle="1" w:styleId="3A3F5ED1140D4C908C9638B41806F643">
    <w:name w:val="3A3F5ED1140D4C908C9638B41806F643"/>
    <w:rsid w:val="005A51DD"/>
  </w:style>
  <w:style w:type="paragraph" w:customStyle="1" w:styleId="B27122189E7C4B1BA4A3C10D8D936D98">
    <w:name w:val="B27122189E7C4B1BA4A3C10D8D936D98"/>
    <w:rsid w:val="005A51DD"/>
  </w:style>
  <w:style w:type="paragraph" w:customStyle="1" w:styleId="0D6831475B374502BB735105BCAC948D">
    <w:name w:val="0D6831475B374502BB735105BCAC948D"/>
    <w:rsid w:val="005A51DD"/>
  </w:style>
  <w:style w:type="paragraph" w:customStyle="1" w:styleId="A2CCA71A48314F36B1814913138CFE95">
    <w:name w:val="A2CCA71A48314F36B1814913138CFE95"/>
    <w:rsid w:val="005A51DD"/>
  </w:style>
  <w:style w:type="paragraph" w:customStyle="1" w:styleId="DA4A597D3B7A49A19CFD1BA89D26040B">
    <w:name w:val="DA4A597D3B7A49A19CFD1BA89D26040B"/>
    <w:rsid w:val="005A51DD"/>
  </w:style>
  <w:style w:type="paragraph" w:customStyle="1" w:styleId="717B7EA1E1EB4E6586222C264DE6E19D">
    <w:name w:val="717B7EA1E1EB4E6586222C264DE6E19D"/>
    <w:rsid w:val="005A51DD"/>
  </w:style>
  <w:style w:type="paragraph" w:customStyle="1" w:styleId="E21696195BA442739BE8D7AAC044505B">
    <w:name w:val="E21696195BA442739BE8D7AAC044505B"/>
    <w:rsid w:val="005A51DD"/>
  </w:style>
  <w:style w:type="paragraph" w:customStyle="1" w:styleId="96D39638035D48A1A5A517AFB262A220">
    <w:name w:val="96D39638035D48A1A5A517AFB262A220"/>
    <w:rsid w:val="005A51DD"/>
  </w:style>
  <w:style w:type="paragraph" w:customStyle="1" w:styleId="7293571C5FF6451FA4DBF592366E3C40">
    <w:name w:val="7293571C5FF6451FA4DBF592366E3C40"/>
    <w:rsid w:val="005A51DD"/>
  </w:style>
  <w:style w:type="paragraph" w:customStyle="1" w:styleId="42BD013EC2DB431CBAF3E4142BA1E550">
    <w:name w:val="42BD013EC2DB431CBAF3E4142BA1E550"/>
    <w:rsid w:val="005A51DD"/>
  </w:style>
  <w:style w:type="paragraph" w:customStyle="1" w:styleId="7F07EBF4BC984E1DAD49AF7A6D8AC0D0">
    <w:name w:val="7F07EBF4BC984E1DAD49AF7A6D8AC0D0"/>
    <w:rsid w:val="005A51DD"/>
  </w:style>
  <w:style w:type="paragraph" w:customStyle="1" w:styleId="7A49137DDA374FD0A9F08D39A34038F9">
    <w:name w:val="7A49137DDA374FD0A9F08D39A34038F9"/>
    <w:rsid w:val="005A51DD"/>
  </w:style>
  <w:style w:type="paragraph" w:customStyle="1" w:styleId="4E029B3A4A4D4F1B82F2A62C81436F7B">
    <w:name w:val="4E029B3A4A4D4F1B82F2A62C81436F7B"/>
    <w:rsid w:val="005A51DD"/>
  </w:style>
  <w:style w:type="paragraph" w:customStyle="1" w:styleId="EBB75258452A4C7998ACC93015A9B499">
    <w:name w:val="EBB75258452A4C7998ACC93015A9B499"/>
    <w:rsid w:val="005A51DD"/>
  </w:style>
  <w:style w:type="paragraph" w:customStyle="1" w:styleId="D1147FFAEDA74A8BA5961B518A79593B">
    <w:name w:val="D1147FFAEDA74A8BA5961B518A79593B"/>
    <w:rsid w:val="005A51DD"/>
  </w:style>
  <w:style w:type="paragraph" w:customStyle="1" w:styleId="37983A167E284E4E985804D144B7689A">
    <w:name w:val="37983A167E284E4E985804D144B7689A"/>
    <w:rsid w:val="005A51DD"/>
  </w:style>
  <w:style w:type="paragraph" w:customStyle="1" w:styleId="8F98FA6F43794F65A162BA887D5A7809">
    <w:name w:val="8F98FA6F43794F65A162BA887D5A7809"/>
    <w:rsid w:val="005A51DD"/>
  </w:style>
  <w:style w:type="paragraph" w:customStyle="1" w:styleId="71D7179FCCBD48A0B200FBA116118383">
    <w:name w:val="71D7179FCCBD48A0B200FBA116118383"/>
    <w:rsid w:val="005A51DD"/>
  </w:style>
  <w:style w:type="paragraph" w:customStyle="1" w:styleId="AD13F6991A534998803B375033E40C9B">
    <w:name w:val="AD13F6991A534998803B375033E40C9B"/>
    <w:rsid w:val="005A51DD"/>
  </w:style>
  <w:style w:type="paragraph" w:customStyle="1" w:styleId="7632E467956B46F6A2E83E456AB3E376">
    <w:name w:val="7632E467956B46F6A2E83E456AB3E376"/>
    <w:rsid w:val="005A51DD"/>
  </w:style>
  <w:style w:type="paragraph" w:customStyle="1" w:styleId="FCE4930F6BBD43239D4CA045A3FE391D">
    <w:name w:val="FCE4930F6BBD43239D4CA045A3FE391D"/>
    <w:rsid w:val="005A51DD"/>
  </w:style>
  <w:style w:type="paragraph" w:customStyle="1" w:styleId="A2DBDA20CC9346C0AA42727FC0574CE4">
    <w:name w:val="A2DBDA20CC9346C0AA42727FC0574CE4"/>
    <w:rsid w:val="005A51DD"/>
  </w:style>
  <w:style w:type="paragraph" w:customStyle="1" w:styleId="0A987527ADB64969A59851E910F646CB">
    <w:name w:val="0A987527ADB64969A59851E910F646CB"/>
    <w:rsid w:val="005A51DD"/>
  </w:style>
  <w:style w:type="paragraph" w:customStyle="1" w:styleId="E32D7FDEE6CB4B9B80E2F3D8BA64ADAB">
    <w:name w:val="E32D7FDEE6CB4B9B80E2F3D8BA64ADAB"/>
    <w:rsid w:val="005A51DD"/>
  </w:style>
  <w:style w:type="paragraph" w:customStyle="1" w:styleId="14D387BFA4B040C694711AEED73FD987">
    <w:name w:val="14D387BFA4B040C694711AEED73FD987"/>
    <w:rsid w:val="005A51DD"/>
  </w:style>
  <w:style w:type="paragraph" w:customStyle="1" w:styleId="FA2346A8B16D41E59354318A8209FAD1">
    <w:name w:val="FA2346A8B16D41E59354318A8209FAD1"/>
    <w:rsid w:val="005A51DD"/>
  </w:style>
  <w:style w:type="paragraph" w:customStyle="1" w:styleId="0ED144A1CCDE4D1284C025B4E65AC27E">
    <w:name w:val="0ED144A1CCDE4D1284C025B4E65AC27E"/>
    <w:rsid w:val="005A51DD"/>
  </w:style>
  <w:style w:type="paragraph" w:customStyle="1" w:styleId="85992F8ADD544DD3AB6643E11699C58D">
    <w:name w:val="85992F8ADD544DD3AB6643E11699C58D"/>
    <w:rsid w:val="005A51DD"/>
  </w:style>
  <w:style w:type="paragraph" w:customStyle="1" w:styleId="91FD442757B042A3AAF191336C7389FB">
    <w:name w:val="91FD442757B042A3AAF191336C7389FB"/>
    <w:rsid w:val="005A51DD"/>
  </w:style>
  <w:style w:type="paragraph" w:customStyle="1" w:styleId="FC0AC327E42D43F194FA106D46947753">
    <w:name w:val="FC0AC327E42D43F194FA106D46947753"/>
    <w:rsid w:val="005A51DD"/>
  </w:style>
  <w:style w:type="paragraph" w:customStyle="1" w:styleId="BDBD6A81E73F4B7A951611EC37429234">
    <w:name w:val="BDBD6A81E73F4B7A951611EC37429234"/>
    <w:rsid w:val="005A51DD"/>
  </w:style>
  <w:style w:type="paragraph" w:customStyle="1" w:styleId="E7A0B9B88641471EA43EF497756CA278">
    <w:name w:val="E7A0B9B88641471EA43EF497756CA278"/>
    <w:rsid w:val="005A51DD"/>
  </w:style>
  <w:style w:type="paragraph" w:customStyle="1" w:styleId="730D77640A7F4B11ADA1A332F1C1D95B">
    <w:name w:val="730D77640A7F4B11ADA1A332F1C1D95B"/>
    <w:rsid w:val="005A51DD"/>
  </w:style>
  <w:style w:type="paragraph" w:customStyle="1" w:styleId="313FB7BDCECE44CD85E03FE4CD5EEDDB">
    <w:name w:val="313FB7BDCECE44CD85E03FE4CD5EEDDB"/>
    <w:rsid w:val="005A51DD"/>
  </w:style>
  <w:style w:type="paragraph" w:customStyle="1" w:styleId="5BAE4A98AC7C44C091037ABE267B378D">
    <w:name w:val="5BAE4A98AC7C44C091037ABE267B378D"/>
    <w:rsid w:val="005A51DD"/>
  </w:style>
  <w:style w:type="paragraph" w:customStyle="1" w:styleId="524B73F02AB7447BA66932E126708F99">
    <w:name w:val="524B73F02AB7447BA66932E126708F99"/>
    <w:rsid w:val="005A51DD"/>
  </w:style>
  <w:style w:type="paragraph" w:customStyle="1" w:styleId="69A8E07ABD12430DACDDA14D97717AD1">
    <w:name w:val="69A8E07ABD12430DACDDA14D97717AD1"/>
    <w:rsid w:val="005A51DD"/>
  </w:style>
  <w:style w:type="paragraph" w:customStyle="1" w:styleId="239A10CE24CC41D9BB2BBB344A12037C">
    <w:name w:val="239A10CE24CC41D9BB2BBB344A12037C"/>
    <w:rsid w:val="005A51DD"/>
  </w:style>
  <w:style w:type="paragraph" w:customStyle="1" w:styleId="4F8B4A96A86542A4B2F8DBA26C35DF19">
    <w:name w:val="4F8B4A96A86542A4B2F8DBA26C35DF19"/>
    <w:rsid w:val="005A51DD"/>
  </w:style>
  <w:style w:type="paragraph" w:customStyle="1" w:styleId="D4BA1E1B73774C3D816924DB15170064">
    <w:name w:val="D4BA1E1B73774C3D816924DB15170064"/>
    <w:rsid w:val="005A51DD"/>
  </w:style>
  <w:style w:type="paragraph" w:customStyle="1" w:styleId="5D493F8EE1234CC1B1BC24B1463D63C8">
    <w:name w:val="5D493F8EE1234CC1B1BC24B1463D63C8"/>
    <w:rsid w:val="005A51DD"/>
  </w:style>
  <w:style w:type="paragraph" w:customStyle="1" w:styleId="693BA81FF1954208A92542C7AEC49F6C">
    <w:name w:val="693BA81FF1954208A92542C7AEC49F6C"/>
    <w:rsid w:val="005A51DD"/>
  </w:style>
  <w:style w:type="paragraph" w:customStyle="1" w:styleId="729BA50AD50940C1B26B47E27891A1BA">
    <w:name w:val="729BA50AD50940C1B26B47E27891A1BA"/>
    <w:rsid w:val="005A51DD"/>
  </w:style>
  <w:style w:type="paragraph" w:customStyle="1" w:styleId="57DFA843EE03448F958207AF1026F7A4">
    <w:name w:val="57DFA843EE03448F958207AF1026F7A4"/>
    <w:rsid w:val="005A51DD"/>
  </w:style>
  <w:style w:type="paragraph" w:customStyle="1" w:styleId="57D542418BB5426395CEC0190768A024">
    <w:name w:val="57D542418BB5426395CEC0190768A024"/>
    <w:rsid w:val="005A51DD"/>
  </w:style>
  <w:style w:type="paragraph" w:customStyle="1" w:styleId="AB48A8344DBE423DB4C291A3CA49331E">
    <w:name w:val="AB48A8344DBE423DB4C291A3CA49331E"/>
    <w:rsid w:val="005A51DD"/>
  </w:style>
  <w:style w:type="paragraph" w:customStyle="1" w:styleId="D69D478A1BE74436A16103737C0FF18F">
    <w:name w:val="D69D478A1BE74436A16103737C0FF18F"/>
    <w:rsid w:val="005A51DD"/>
  </w:style>
  <w:style w:type="paragraph" w:customStyle="1" w:styleId="65A5598C01BB48C2A60F43B98B03B086">
    <w:name w:val="65A5598C01BB48C2A60F43B98B03B086"/>
    <w:rsid w:val="005A51DD"/>
  </w:style>
  <w:style w:type="paragraph" w:customStyle="1" w:styleId="037D4190ECBA4EB58C0CD0D000803679">
    <w:name w:val="037D4190ECBA4EB58C0CD0D000803679"/>
    <w:rsid w:val="005A51DD"/>
  </w:style>
  <w:style w:type="paragraph" w:customStyle="1" w:styleId="C6A513B1DFA24FD6954F75C33209268F">
    <w:name w:val="C6A513B1DFA24FD6954F75C33209268F"/>
    <w:rsid w:val="005A51DD"/>
  </w:style>
  <w:style w:type="paragraph" w:customStyle="1" w:styleId="F6B2244E930D4F4891A1FAFB065BE8FA">
    <w:name w:val="F6B2244E930D4F4891A1FAFB065BE8FA"/>
    <w:rsid w:val="005A51DD"/>
  </w:style>
  <w:style w:type="paragraph" w:customStyle="1" w:styleId="FEAACEB8D6AE4D53B09EF065F478A5D4">
    <w:name w:val="FEAACEB8D6AE4D53B09EF065F478A5D4"/>
    <w:rsid w:val="005A51DD"/>
  </w:style>
  <w:style w:type="paragraph" w:customStyle="1" w:styleId="632F55D754E3493EA0A733716E370D0F">
    <w:name w:val="632F55D754E3493EA0A733716E370D0F"/>
    <w:rsid w:val="005A51DD"/>
  </w:style>
  <w:style w:type="paragraph" w:customStyle="1" w:styleId="B900092C855B43D6B683449EA63B5F85">
    <w:name w:val="B900092C855B43D6B683449EA63B5F85"/>
    <w:rsid w:val="005A51DD"/>
  </w:style>
  <w:style w:type="paragraph" w:customStyle="1" w:styleId="FC36C9CDCD884355825EF30ECAF593B6">
    <w:name w:val="FC36C9CDCD884355825EF30ECAF593B6"/>
    <w:rsid w:val="005A51DD"/>
  </w:style>
  <w:style w:type="paragraph" w:customStyle="1" w:styleId="B30EED9713E347C7BF2B8EFAD51AD181">
    <w:name w:val="B30EED9713E347C7BF2B8EFAD51AD181"/>
    <w:rsid w:val="005A51DD"/>
  </w:style>
  <w:style w:type="paragraph" w:customStyle="1" w:styleId="AB3E00E132A34CB88EA3AE4591CEFA34">
    <w:name w:val="AB3E00E132A34CB88EA3AE4591CEFA34"/>
    <w:rsid w:val="005A51DD"/>
  </w:style>
  <w:style w:type="paragraph" w:customStyle="1" w:styleId="7311CE7A17114D2CB69B07775DEDC99F">
    <w:name w:val="7311CE7A17114D2CB69B07775DEDC99F"/>
    <w:rsid w:val="005A51DD"/>
  </w:style>
  <w:style w:type="paragraph" w:customStyle="1" w:styleId="0B13C3352ADB4E6C839AABD0AC10DCCB">
    <w:name w:val="0B13C3352ADB4E6C839AABD0AC10DCCB"/>
    <w:rsid w:val="005A51DD"/>
  </w:style>
  <w:style w:type="paragraph" w:customStyle="1" w:styleId="3865CC1A6EE54FDBA978429A2F3F1759">
    <w:name w:val="3865CC1A6EE54FDBA978429A2F3F1759"/>
    <w:rsid w:val="005A51DD"/>
  </w:style>
  <w:style w:type="paragraph" w:customStyle="1" w:styleId="1F74E5C4114E4C68948291BDC409952A">
    <w:name w:val="1F74E5C4114E4C68948291BDC409952A"/>
    <w:rsid w:val="005A51DD"/>
  </w:style>
  <w:style w:type="paragraph" w:customStyle="1" w:styleId="8CD0BDC7BAD24B3EBB219BF8E63B55F9">
    <w:name w:val="8CD0BDC7BAD24B3EBB219BF8E63B55F9"/>
    <w:rsid w:val="005A51DD"/>
  </w:style>
  <w:style w:type="paragraph" w:customStyle="1" w:styleId="F9AE422F3BC0404AA764336499F1382E">
    <w:name w:val="F9AE422F3BC0404AA764336499F1382E"/>
    <w:rsid w:val="005A51DD"/>
  </w:style>
  <w:style w:type="paragraph" w:customStyle="1" w:styleId="F758E49CBE244953A4E37E2B3F8B4BA2">
    <w:name w:val="F758E49CBE244953A4E37E2B3F8B4BA2"/>
    <w:rsid w:val="005A51DD"/>
  </w:style>
  <w:style w:type="paragraph" w:customStyle="1" w:styleId="4CBB05FF1EEC4279A3A204C86F8CB0EB">
    <w:name w:val="4CBB05FF1EEC4279A3A204C86F8CB0EB"/>
    <w:rsid w:val="005A51DD"/>
  </w:style>
  <w:style w:type="paragraph" w:customStyle="1" w:styleId="2B8FFC64785D4543B4AF4B06C9213AA6">
    <w:name w:val="2B8FFC64785D4543B4AF4B06C9213AA6"/>
    <w:rsid w:val="005A51DD"/>
  </w:style>
  <w:style w:type="paragraph" w:customStyle="1" w:styleId="63B9BC235C01480F8F2EDA064F598835">
    <w:name w:val="63B9BC235C01480F8F2EDA064F598835"/>
    <w:rsid w:val="005A51DD"/>
  </w:style>
  <w:style w:type="paragraph" w:customStyle="1" w:styleId="43B3D830E6EE41C29CCA968923F5992C">
    <w:name w:val="43B3D830E6EE41C29CCA968923F5992C"/>
    <w:rsid w:val="005A51DD"/>
  </w:style>
  <w:style w:type="paragraph" w:customStyle="1" w:styleId="4A14D120593A418486ECFD6001E89B0C">
    <w:name w:val="4A14D120593A418486ECFD6001E89B0C"/>
    <w:rsid w:val="005A51DD"/>
  </w:style>
  <w:style w:type="paragraph" w:customStyle="1" w:styleId="EB1E60BB4EA14B6187E16179B3B5BA9A">
    <w:name w:val="EB1E60BB4EA14B6187E16179B3B5BA9A"/>
    <w:rsid w:val="005A51DD"/>
  </w:style>
  <w:style w:type="paragraph" w:customStyle="1" w:styleId="B781B6A3DB6C4444B41F4FE3C508047F">
    <w:name w:val="B781B6A3DB6C4444B41F4FE3C508047F"/>
    <w:rsid w:val="005A51DD"/>
  </w:style>
  <w:style w:type="paragraph" w:customStyle="1" w:styleId="E360A33EF84747BA88D2E82E7544DE58">
    <w:name w:val="E360A33EF84747BA88D2E82E7544DE58"/>
    <w:rsid w:val="005A51DD"/>
  </w:style>
  <w:style w:type="paragraph" w:customStyle="1" w:styleId="1B895E8AC73641D88B03C59B118254CF">
    <w:name w:val="1B895E8AC73641D88B03C59B118254CF"/>
    <w:rsid w:val="005A51DD"/>
  </w:style>
  <w:style w:type="paragraph" w:customStyle="1" w:styleId="F6245DD7C1514F97A1A0B4D0274E0065">
    <w:name w:val="F6245DD7C1514F97A1A0B4D0274E0065"/>
    <w:rsid w:val="005A51DD"/>
  </w:style>
  <w:style w:type="paragraph" w:customStyle="1" w:styleId="01175EF94CB248818C0EE121F0781A1A">
    <w:name w:val="01175EF94CB248818C0EE121F0781A1A"/>
    <w:rsid w:val="005A51DD"/>
  </w:style>
  <w:style w:type="paragraph" w:customStyle="1" w:styleId="014A9BC7CAFA423ABE6B02886509049E">
    <w:name w:val="014A9BC7CAFA423ABE6B02886509049E"/>
    <w:rsid w:val="005A51DD"/>
  </w:style>
  <w:style w:type="paragraph" w:customStyle="1" w:styleId="A54AD0AE2C594F1C83C3F57514BE28A7">
    <w:name w:val="A54AD0AE2C594F1C83C3F57514BE28A7"/>
    <w:rsid w:val="005A51DD"/>
  </w:style>
  <w:style w:type="paragraph" w:customStyle="1" w:styleId="E4C3F780F1824C67B277BCB9F98D4BEC">
    <w:name w:val="E4C3F780F1824C67B277BCB9F98D4BEC"/>
    <w:rsid w:val="005A51DD"/>
  </w:style>
  <w:style w:type="paragraph" w:customStyle="1" w:styleId="D86902F1BB9542EBB966757B72699C2F">
    <w:name w:val="D86902F1BB9542EBB966757B72699C2F"/>
    <w:rsid w:val="005A51DD"/>
  </w:style>
  <w:style w:type="paragraph" w:customStyle="1" w:styleId="17450969247243A8867715DD4E138BAF">
    <w:name w:val="17450969247243A8867715DD4E138BAF"/>
    <w:rsid w:val="005A51DD"/>
  </w:style>
  <w:style w:type="paragraph" w:customStyle="1" w:styleId="4146BBD71C4F45D48B69034AC5CFA502">
    <w:name w:val="4146BBD71C4F45D48B69034AC5CFA502"/>
    <w:rsid w:val="005A51DD"/>
  </w:style>
  <w:style w:type="paragraph" w:customStyle="1" w:styleId="E6F04F5A017C4F5EB2AC8B3C32328E91">
    <w:name w:val="E6F04F5A017C4F5EB2AC8B3C32328E91"/>
    <w:rsid w:val="005A51DD"/>
  </w:style>
  <w:style w:type="paragraph" w:customStyle="1" w:styleId="D787059E29C24724A938D0F81B29F2BD">
    <w:name w:val="D787059E29C24724A938D0F81B29F2BD"/>
    <w:rsid w:val="005A51DD"/>
  </w:style>
  <w:style w:type="paragraph" w:customStyle="1" w:styleId="24691B87A4BB46EF94785222E85331E9">
    <w:name w:val="24691B87A4BB46EF94785222E85331E9"/>
    <w:rsid w:val="005A51DD"/>
  </w:style>
  <w:style w:type="paragraph" w:customStyle="1" w:styleId="307284A9FBE343B4B61D13CFDC13A3C9">
    <w:name w:val="307284A9FBE343B4B61D13CFDC13A3C9"/>
    <w:rsid w:val="005A51DD"/>
  </w:style>
  <w:style w:type="paragraph" w:customStyle="1" w:styleId="4B5138C947D84E76A8D5A06A5381C065">
    <w:name w:val="4B5138C947D84E76A8D5A06A5381C065"/>
    <w:rsid w:val="005A51DD"/>
  </w:style>
  <w:style w:type="paragraph" w:customStyle="1" w:styleId="2E672681D8AD4E38B1A806ECF88011CD">
    <w:name w:val="2E672681D8AD4E38B1A806ECF88011CD"/>
    <w:rsid w:val="005A51DD"/>
  </w:style>
  <w:style w:type="paragraph" w:customStyle="1" w:styleId="3C5D8EF0A654401AA39199DCD916E1B8">
    <w:name w:val="3C5D8EF0A654401AA39199DCD916E1B8"/>
    <w:rsid w:val="005A51DD"/>
  </w:style>
  <w:style w:type="paragraph" w:customStyle="1" w:styleId="223174CB68FD46E1AAD3A4D521AA1B9C">
    <w:name w:val="223174CB68FD46E1AAD3A4D521AA1B9C"/>
    <w:rsid w:val="005A51DD"/>
  </w:style>
  <w:style w:type="paragraph" w:customStyle="1" w:styleId="095E50274FB94021AB9E80C055CDBF79">
    <w:name w:val="095E50274FB94021AB9E80C055CDBF79"/>
    <w:rsid w:val="005A51DD"/>
  </w:style>
  <w:style w:type="paragraph" w:customStyle="1" w:styleId="58E46B4DD25A4FB194A186EAA076740D">
    <w:name w:val="58E46B4DD25A4FB194A186EAA076740D"/>
    <w:rsid w:val="005A51DD"/>
  </w:style>
  <w:style w:type="paragraph" w:customStyle="1" w:styleId="2E6F658368534377BD18892667A3B586">
    <w:name w:val="2E6F658368534377BD18892667A3B586"/>
    <w:rsid w:val="005A51DD"/>
  </w:style>
  <w:style w:type="paragraph" w:customStyle="1" w:styleId="2D0310069A114B06949626A581B051E6">
    <w:name w:val="2D0310069A114B06949626A581B051E6"/>
    <w:rsid w:val="005A51DD"/>
  </w:style>
  <w:style w:type="paragraph" w:customStyle="1" w:styleId="C98CFF10E888401488B42BAA1C542B30">
    <w:name w:val="C98CFF10E888401488B42BAA1C542B30"/>
    <w:rsid w:val="005A51DD"/>
  </w:style>
  <w:style w:type="paragraph" w:customStyle="1" w:styleId="1FD5AE7A77C14638A4AD26E90054E61B">
    <w:name w:val="1FD5AE7A77C14638A4AD26E90054E61B"/>
    <w:rsid w:val="005A51DD"/>
  </w:style>
  <w:style w:type="paragraph" w:customStyle="1" w:styleId="3ED920D663D74691A3DF94087A46FEE8">
    <w:name w:val="3ED920D663D74691A3DF94087A46FEE8"/>
    <w:rsid w:val="005A51DD"/>
  </w:style>
  <w:style w:type="paragraph" w:customStyle="1" w:styleId="33D1629282FB4ED68DE7C033F56FE26C">
    <w:name w:val="33D1629282FB4ED68DE7C033F56FE26C"/>
    <w:rsid w:val="005A51DD"/>
  </w:style>
  <w:style w:type="paragraph" w:customStyle="1" w:styleId="C8027DB95472444DA4464A861CF3BC5E">
    <w:name w:val="C8027DB95472444DA4464A861CF3BC5E"/>
    <w:rsid w:val="005A51DD"/>
  </w:style>
  <w:style w:type="paragraph" w:customStyle="1" w:styleId="54253ACB08C84CF699CF3D4478A0A272">
    <w:name w:val="54253ACB08C84CF699CF3D4478A0A272"/>
    <w:rsid w:val="005A51DD"/>
  </w:style>
  <w:style w:type="paragraph" w:customStyle="1" w:styleId="7315864848DB42FFBD1C8B59BA6E026D">
    <w:name w:val="7315864848DB42FFBD1C8B59BA6E026D"/>
    <w:rsid w:val="005A51DD"/>
  </w:style>
  <w:style w:type="paragraph" w:customStyle="1" w:styleId="F9F39816A4244DE6980EE765E684696D">
    <w:name w:val="F9F39816A4244DE6980EE765E684696D"/>
    <w:rsid w:val="005A51DD"/>
  </w:style>
  <w:style w:type="paragraph" w:customStyle="1" w:styleId="B79BBCD9411C44A7A8FB08050EBC8742">
    <w:name w:val="B79BBCD9411C44A7A8FB08050EBC8742"/>
    <w:rsid w:val="005A51DD"/>
  </w:style>
  <w:style w:type="paragraph" w:customStyle="1" w:styleId="B29462163D1B45B398636277330CABBD">
    <w:name w:val="B29462163D1B45B398636277330CABBD"/>
    <w:rsid w:val="005A51DD"/>
  </w:style>
  <w:style w:type="paragraph" w:customStyle="1" w:styleId="4CF3EC8BFDD24DB49E3DA8214F51A33B">
    <w:name w:val="4CF3EC8BFDD24DB49E3DA8214F51A33B"/>
    <w:rsid w:val="005A51DD"/>
  </w:style>
  <w:style w:type="paragraph" w:customStyle="1" w:styleId="0EFF6BE241424DA2A7F999E131AB0D7A">
    <w:name w:val="0EFF6BE241424DA2A7F999E131AB0D7A"/>
    <w:rsid w:val="005A51DD"/>
  </w:style>
  <w:style w:type="paragraph" w:customStyle="1" w:styleId="CE95FE5F9523406F8F29986A4E0D99C9">
    <w:name w:val="CE95FE5F9523406F8F29986A4E0D99C9"/>
    <w:rsid w:val="005A51DD"/>
  </w:style>
  <w:style w:type="paragraph" w:customStyle="1" w:styleId="DB41760B18D34A91B9A332AF4438A9C2">
    <w:name w:val="DB41760B18D34A91B9A332AF4438A9C2"/>
    <w:rsid w:val="005A51DD"/>
  </w:style>
  <w:style w:type="paragraph" w:customStyle="1" w:styleId="20935234734548CDA7415AB4DCCD3B85">
    <w:name w:val="20935234734548CDA7415AB4DCCD3B85"/>
    <w:rsid w:val="005A51DD"/>
  </w:style>
  <w:style w:type="paragraph" w:customStyle="1" w:styleId="0B7A3032F5BE4B2B8B738354BC49EC6A">
    <w:name w:val="0B7A3032F5BE4B2B8B738354BC49EC6A"/>
    <w:rsid w:val="005A51DD"/>
  </w:style>
  <w:style w:type="paragraph" w:customStyle="1" w:styleId="FC4DFBA42A454896B518A833887CA113">
    <w:name w:val="FC4DFBA42A454896B518A833887CA113"/>
    <w:rsid w:val="005A51DD"/>
  </w:style>
  <w:style w:type="paragraph" w:customStyle="1" w:styleId="CB3E66F3DCBA4BE79AB79053413A3491">
    <w:name w:val="CB3E66F3DCBA4BE79AB79053413A3491"/>
    <w:rsid w:val="005A51DD"/>
  </w:style>
  <w:style w:type="paragraph" w:customStyle="1" w:styleId="5F606A4A551D4E78852F7A11381760F2">
    <w:name w:val="5F606A4A551D4E78852F7A11381760F2"/>
    <w:rsid w:val="005A51DD"/>
  </w:style>
  <w:style w:type="paragraph" w:customStyle="1" w:styleId="64455A416E31411AB5458216A291063C">
    <w:name w:val="64455A416E31411AB5458216A291063C"/>
    <w:rsid w:val="005A51DD"/>
  </w:style>
  <w:style w:type="paragraph" w:customStyle="1" w:styleId="0563D021A4AA4C65A2E3E35948D669EA">
    <w:name w:val="0563D021A4AA4C65A2E3E35948D669EA"/>
    <w:rsid w:val="005A51DD"/>
  </w:style>
  <w:style w:type="paragraph" w:customStyle="1" w:styleId="3E69810BE9E64D6F8A3F81F67645EB21">
    <w:name w:val="3E69810BE9E64D6F8A3F81F67645EB21"/>
    <w:rsid w:val="005A51DD"/>
  </w:style>
  <w:style w:type="paragraph" w:customStyle="1" w:styleId="D2AD950042C84E6AABB53A1D5A4B9967">
    <w:name w:val="D2AD950042C84E6AABB53A1D5A4B9967"/>
    <w:rsid w:val="005A51DD"/>
  </w:style>
  <w:style w:type="paragraph" w:customStyle="1" w:styleId="B04996AAE46B4C17ADB94DC18C4D608C">
    <w:name w:val="B04996AAE46B4C17ADB94DC18C4D608C"/>
    <w:rsid w:val="005A51DD"/>
  </w:style>
  <w:style w:type="paragraph" w:customStyle="1" w:styleId="3D0CC066CFC44250991DF5834965BD3F">
    <w:name w:val="3D0CC066CFC44250991DF5834965BD3F"/>
    <w:rsid w:val="005A51DD"/>
  </w:style>
  <w:style w:type="paragraph" w:customStyle="1" w:styleId="CCEE312B312C4CC89392753D33BBD176">
    <w:name w:val="CCEE312B312C4CC89392753D33BBD176"/>
    <w:rsid w:val="005A51DD"/>
  </w:style>
  <w:style w:type="paragraph" w:customStyle="1" w:styleId="2F729EABBBB54FE0BD5EE66A641B8F65">
    <w:name w:val="2F729EABBBB54FE0BD5EE66A641B8F65"/>
    <w:rsid w:val="005A51DD"/>
  </w:style>
  <w:style w:type="paragraph" w:customStyle="1" w:styleId="8360A01954E44BAC82D085F50F045325">
    <w:name w:val="8360A01954E44BAC82D085F50F045325"/>
    <w:rsid w:val="005A51DD"/>
  </w:style>
  <w:style w:type="paragraph" w:customStyle="1" w:styleId="3B2FFE1768F244139606D135F3654F7B">
    <w:name w:val="3B2FFE1768F244139606D135F3654F7B"/>
    <w:rsid w:val="005A51DD"/>
  </w:style>
  <w:style w:type="paragraph" w:customStyle="1" w:styleId="F7F4A8E030D34F8D9C27F93AEB061421">
    <w:name w:val="F7F4A8E030D34F8D9C27F93AEB061421"/>
    <w:rsid w:val="005A51DD"/>
  </w:style>
  <w:style w:type="paragraph" w:customStyle="1" w:styleId="278E8B84B3C848509688153AA9DDD8E2">
    <w:name w:val="278E8B84B3C848509688153AA9DDD8E2"/>
    <w:rsid w:val="005A51DD"/>
  </w:style>
  <w:style w:type="paragraph" w:customStyle="1" w:styleId="75F0CD34E57A4E0684DE42F979E6D01B">
    <w:name w:val="75F0CD34E57A4E0684DE42F979E6D01B"/>
    <w:rsid w:val="005A51DD"/>
  </w:style>
  <w:style w:type="paragraph" w:customStyle="1" w:styleId="9737CDC2C44C41BB9E01AE6611A3A39F">
    <w:name w:val="9737CDC2C44C41BB9E01AE6611A3A39F"/>
    <w:rsid w:val="005A51DD"/>
  </w:style>
  <w:style w:type="paragraph" w:customStyle="1" w:styleId="D9CEABE639C048E5AAFEDE747029977B">
    <w:name w:val="D9CEABE639C048E5AAFEDE747029977B"/>
    <w:rsid w:val="005A51DD"/>
  </w:style>
  <w:style w:type="paragraph" w:customStyle="1" w:styleId="1078CF5D3CDE49C194700376E0F21C37">
    <w:name w:val="1078CF5D3CDE49C194700376E0F21C37"/>
    <w:rsid w:val="005A51DD"/>
  </w:style>
  <w:style w:type="paragraph" w:customStyle="1" w:styleId="B64EEFBBD8B04510A571F1F550649097">
    <w:name w:val="B64EEFBBD8B04510A571F1F550649097"/>
    <w:rsid w:val="005A51DD"/>
  </w:style>
  <w:style w:type="paragraph" w:customStyle="1" w:styleId="2556988EB59941CCA05E8FDDC39F284A">
    <w:name w:val="2556988EB59941CCA05E8FDDC39F284A"/>
    <w:rsid w:val="005A51DD"/>
  </w:style>
  <w:style w:type="paragraph" w:customStyle="1" w:styleId="9BE652189CE94468AFE19E8FCC9CA9C9">
    <w:name w:val="9BE652189CE94468AFE19E8FCC9CA9C9"/>
    <w:rsid w:val="005A51DD"/>
  </w:style>
  <w:style w:type="paragraph" w:customStyle="1" w:styleId="46C1AE4317BE4B51AA6F6E930B4E4448">
    <w:name w:val="46C1AE4317BE4B51AA6F6E930B4E4448"/>
    <w:rsid w:val="005A51DD"/>
  </w:style>
  <w:style w:type="paragraph" w:customStyle="1" w:styleId="1635889D9CEE426CBB27482F61E3F71F">
    <w:name w:val="1635889D9CEE426CBB27482F61E3F71F"/>
    <w:rsid w:val="005A51DD"/>
  </w:style>
  <w:style w:type="paragraph" w:customStyle="1" w:styleId="EFA12B1D47464813B016B65418A0B428">
    <w:name w:val="EFA12B1D47464813B016B65418A0B428"/>
    <w:rsid w:val="005A51DD"/>
  </w:style>
  <w:style w:type="paragraph" w:customStyle="1" w:styleId="805C50BB339949379022DF7BED50A9A5">
    <w:name w:val="805C50BB339949379022DF7BED50A9A5"/>
    <w:rsid w:val="005A51DD"/>
  </w:style>
  <w:style w:type="paragraph" w:customStyle="1" w:styleId="A462C20645D44E48971A1D0F3C185270">
    <w:name w:val="A462C20645D44E48971A1D0F3C185270"/>
    <w:rsid w:val="005A51DD"/>
  </w:style>
  <w:style w:type="paragraph" w:customStyle="1" w:styleId="2496841F6E43413FA1EE353E46157E24">
    <w:name w:val="2496841F6E43413FA1EE353E46157E24"/>
    <w:rsid w:val="005A51DD"/>
  </w:style>
  <w:style w:type="paragraph" w:customStyle="1" w:styleId="B4F13A0CE8554287BFEA590E071245C4">
    <w:name w:val="B4F13A0CE8554287BFEA590E071245C4"/>
    <w:rsid w:val="005A51DD"/>
  </w:style>
  <w:style w:type="paragraph" w:customStyle="1" w:styleId="2B5B28E7D25F49828F962ACCC0C4879A">
    <w:name w:val="2B5B28E7D25F49828F962ACCC0C4879A"/>
    <w:rsid w:val="005A51DD"/>
  </w:style>
  <w:style w:type="paragraph" w:customStyle="1" w:styleId="D1E15E14A5C643709AEC75BB790CF027">
    <w:name w:val="D1E15E14A5C643709AEC75BB790CF027"/>
    <w:rsid w:val="005A51DD"/>
  </w:style>
  <w:style w:type="paragraph" w:customStyle="1" w:styleId="FAE4B49455EE4AB48443FEABBF1F3E12">
    <w:name w:val="FAE4B49455EE4AB48443FEABBF1F3E12"/>
    <w:rsid w:val="005A51DD"/>
  </w:style>
  <w:style w:type="paragraph" w:customStyle="1" w:styleId="D5867C48196840C19B490F4E3CDD657D">
    <w:name w:val="D5867C48196840C19B490F4E3CDD657D"/>
    <w:rsid w:val="005A51DD"/>
  </w:style>
  <w:style w:type="paragraph" w:customStyle="1" w:styleId="16FD684D870846FF9E286BA35E6D6051">
    <w:name w:val="16FD684D870846FF9E286BA35E6D6051"/>
    <w:rsid w:val="005A51DD"/>
  </w:style>
  <w:style w:type="paragraph" w:customStyle="1" w:styleId="B8DEA9930E614084A2FED3B1F7E2470E">
    <w:name w:val="B8DEA9930E614084A2FED3B1F7E2470E"/>
    <w:rsid w:val="005A51DD"/>
  </w:style>
  <w:style w:type="paragraph" w:customStyle="1" w:styleId="20B3372BF7924B699741C4B2734442E8">
    <w:name w:val="20B3372BF7924B699741C4B2734442E8"/>
    <w:rsid w:val="005A51DD"/>
  </w:style>
  <w:style w:type="paragraph" w:customStyle="1" w:styleId="82C1045009854EB881E17872E1112855">
    <w:name w:val="82C1045009854EB881E17872E1112855"/>
    <w:rsid w:val="005A51DD"/>
  </w:style>
  <w:style w:type="paragraph" w:customStyle="1" w:styleId="3E04CE71D2944EF1826364456DE4388D">
    <w:name w:val="3E04CE71D2944EF1826364456DE4388D"/>
    <w:rsid w:val="005A51DD"/>
  </w:style>
  <w:style w:type="paragraph" w:customStyle="1" w:styleId="813D7E92E6E54F798B39F609D10566D3">
    <w:name w:val="813D7E92E6E54F798B39F609D10566D3"/>
    <w:rsid w:val="005A51DD"/>
  </w:style>
  <w:style w:type="paragraph" w:customStyle="1" w:styleId="ADAFB07C6CC54AAE9887609AA9C39B71">
    <w:name w:val="ADAFB07C6CC54AAE9887609AA9C39B71"/>
    <w:rsid w:val="005A51DD"/>
  </w:style>
  <w:style w:type="paragraph" w:customStyle="1" w:styleId="806B786317FE4D2FBF7037A49654AABC">
    <w:name w:val="806B786317FE4D2FBF7037A49654AABC"/>
    <w:rsid w:val="005A51DD"/>
  </w:style>
  <w:style w:type="paragraph" w:customStyle="1" w:styleId="797547B783274D89B1AA243971D4218F">
    <w:name w:val="797547B783274D89B1AA243971D4218F"/>
    <w:rsid w:val="005A51DD"/>
  </w:style>
  <w:style w:type="paragraph" w:customStyle="1" w:styleId="F7234BE6B0204126B916C82CC97C8151">
    <w:name w:val="F7234BE6B0204126B916C82CC97C8151"/>
    <w:rsid w:val="005A51DD"/>
  </w:style>
  <w:style w:type="paragraph" w:customStyle="1" w:styleId="2B890303D7F44A4083DCCDF278E372CD">
    <w:name w:val="2B890303D7F44A4083DCCDF278E372CD"/>
    <w:rsid w:val="005A51DD"/>
  </w:style>
  <w:style w:type="paragraph" w:customStyle="1" w:styleId="C28D621DE874468CAB5BAA0BDF5C7C18">
    <w:name w:val="C28D621DE874468CAB5BAA0BDF5C7C18"/>
    <w:rsid w:val="005A51DD"/>
  </w:style>
  <w:style w:type="paragraph" w:customStyle="1" w:styleId="FD75ECCE08A94110B2DABDDCEE93B682">
    <w:name w:val="FD75ECCE08A94110B2DABDDCEE93B682"/>
    <w:rsid w:val="005A51DD"/>
  </w:style>
  <w:style w:type="paragraph" w:customStyle="1" w:styleId="BC0F68EAE5AA473085D9D5B45FF9EF80">
    <w:name w:val="BC0F68EAE5AA473085D9D5B45FF9EF80"/>
    <w:rsid w:val="005A51DD"/>
  </w:style>
  <w:style w:type="paragraph" w:customStyle="1" w:styleId="D58D209182624D2EA78FBA74828F74D4">
    <w:name w:val="D58D209182624D2EA78FBA74828F74D4"/>
    <w:rsid w:val="005A51DD"/>
  </w:style>
  <w:style w:type="paragraph" w:customStyle="1" w:styleId="04ACF30EF7264772AAD86CB00B500ABF">
    <w:name w:val="04ACF30EF7264772AAD86CB00B500ABF"/>
    <w:rsid w:val="005A51DD"/>
  </w:style>
  <w:style w:type="paragraph" w:customStyle="1" w:styleId="84E4ADDAF2164CFFB5C135CCC51B2CB0">
    <w:name w:val="84E4ADDAF2164CFFB5C135CCC51B2CB0"/>
    <w:rsid w:val="005A51DD"/>
  </w:style>
  <w:style w:type="paragraph" w:customStyle="1" w:styleId="A1B0DEA1497749D6B4C0032DDE980DCF">
    <w:name w:val="A1B0DEA1497749D6B4C0032DDE980DCF"/>
    <w:rsid w:val="005A51DD"/>
  </w:style>
  <w:style w:type="paragraph" w:customStyle="1" w:styleId="D5D1E5593BC643318D6887467EA5A793">
    <w:name w:val="D5D1E5593BC643318D6887467EA5A793"/>
    <w:rsid w:val="005A51DD"/>
  </w:style>
  <w:style w:type="paragraph" w:customStyle="1" w:styleId="6293C2B16B524747A8624AD6EA0664F0">
    <w:name w:val="6293C2B16B524747A8624AD6EA0664F0"/>
    <w:rsid w:val="005A51DD"/>
  </w:style>
  <w:style w:type="paragraph" w:customStyle="1" w:styleId="7870818AE3EE457DA635EA86ECA8F7AC">
    <w:name w:val="7870818AE3EE457DA635EA86ECA8F7AC"/>
    <w:rsid w:val="005A51DD"/>
  </w:style>
  <w:style w:type="paragraph" w:customStyle="1" w:styleId="A5A70285384348A09B33843ADB8F9125">
    <w:name w:val="A5A70285384348A09B33843ADB8F9125"/>
    <w:rsid w:val="005A51DD"/>
  </w:style>
  <w:style w:type="paragraph" w:customStyle="1" w:styleId="69B3D2A4851F4E1FA7EBAADB60F333C9">
    <w:name w:val="69B3D2A4851F4E1FA7EBAADB60F333C9"/>
    <w:rsid w:val="005A51DD"/>
  </w:style>
  <w:style w:type="paragraph" w:customStyle="1" w:styleId="4B5FBDE23F544AEEBDB47C06E9A78E41">
    <w:name w:val="4B5FBDE23F544AEEBDB47C06E9A78E41"/>
    <w:rsid w:val="005A51DD"/>
  </w:style>
  <w:style w:type="paragraph" w:customStyle="1" w:styleId="D54A37DCB71A408681C87DD4C6B54FBF">
    <w:name w:val="D54A37DCB71A408681C87DD4C6B54FBF"/>
    <w:rsid w:val="005A51DD"/>
  </w:style>
  <w:style w:type="paragraph" w:customStyle="1" w:styleId="0096BF851AD14EBE9FA7C34656F0B0AF">
    <w:name w:val="0096BF851AD14EBE9FA7C34656F0B0AF"/>
    <w:rsid w:val="005A51DD"/>
  </w:style>
  <w:style w:type="paragraph" w:customStyle="1" w:styleId="C01CAB1421AE47D4838653E946564D82">
    <w:name w:val="C01CAB1421AE47D4838653E946564D82"/>
    <w:rsid w:val="005A51DD"/>
  </w:style>
  <w:style w:type="paragraph" w:customStyle="1" w:styleId="EEA5043618DC4FAAB0F28ED309562E2B">
    <w:name w:val="EEA5043618DC4FAAB0F28ED309562E2B"/>
    <w:rsid w:val="005A51DD"/>
  </w:style>
  <w:style w:type="paragraph" w:customStyle="1" w:styleId="FD8BF904AC70460EB4434705787621FD">
    <w:name w:val="FD8BF904AC70460EB4434705787621FD"/>
    <w:rsid w:val="005A51DD"/>
  </w:style>
  <w:style w:type="paragraph" w:customStyle="1" w:styleId="90CF0DEC80BC42F490EEF9823B792331">
    <w:name w:val="90CF0DEC80BC42F490EEF9823B792331"/>
    <w:rsid w:val="005A51DD"/>
  </w:style>
  <w:style w:type="paragraph" w:customStyle="1" w:styleId="28DE9776E50F4CC09AF57D016592A4BC">
    <w:name w:val="28DE9776E50F4CC09AF57D016592A4BC"/>
    <w:rsid w:val="005A51DD"/>
  </w:style>
  <w:style w:type="paragraph" w:customStyle="1" w:styleId="86651E83A60A4C35B6CFB2F60FA738A4">
    <w:name w:val="86651E83A60A4C35B6CFB2F60FA738A4"/>
    <w:rsid w:val="005A51DD"/>
  </w:style>
  <w:style w:type="paragraph" w:customStyle="1" w:styleId="8E5AA369A7084616B656BEBBD2EBD9AC">
    <w:name w:val="8E5AA369A7084616B656BEBBD2EBD9AC"/>
    <w:rsid w:val="005A51DD"/>
  </w:style>
  <w:style w:type="paragraph" w:customStyle="1" w:styleId="F90AD23B89914E93BBB665345007C26E">
    <w:name w:val="F90AD23B89914E93BBB665345007C26E"/>
    <w:rsid w:val="005A51DD"/>
  </w:style>
  <w:style w:type="paragraph" w:customStyle="1" w:styleId="4B56D52C84F04426961673BC50C25352">
    <w:name w:val="4B56D52C84F04426961673BC50C25352"/>
    <w:rsid w:val="005A51DD"/>
  </w:style>
  <w:style w:type="paragraph" w:customStyle="1" w:styleId="FE4F090126EB4FCB887B6EB318B22483">
    <w:name w:val="FE4F090126EB4FCB887B6EB318B22483"/>
    <w:rsid w:val="005A51DD"/>
  </w:style>
  <w:style w:type="paragraph" w:customStyle="1" w:styleId="E6CF6B41188D4D23863FF17CDA509862">
    <w:name w:val="E6CF6B41188D4D23863FF17CDA509862"/>
    <w:rsid w:val="005A51DD"/>
  </w:style>
  <w:style w:type="paragraph" w:customStyle="1" w:styleId="68A9C24441F149FA83265E0CCF473A3A">
    <w:name w:val="68A9C24441F149FA83265E0CCF473A3A"/>
    <w:rsid w:val="005A51DD"/>
  </w:style>
  <w:style w:type="paragraph" w:customStyle="1" w:styleId="81C5A0DF833F45B6A00896F6CC11BD6D">
    <w:name w:val="81C5A0DF833F45B6A00896F6CC11BD6D"/>
    <w:rsid w:val="005A51DD"/>
  </w:style>
  <w:style w:type="paragraph" w:customStyle="1" w:styleId="22CF15EB597043DA87A01821CAED1900">
    <w:name w:val="22CF15EB597043DA87A01821CAED1900"/>
    <w:rsid w:val="005A51DD"/>
  </w:style>
  <w:style w:type="paragraph" w:customStyle="1" w:styleId="10362034E6094DF3A82E140451412EF7">
    <w:name w:val="10362034E6094DF3A82E140451412EF7"/>
    <w:rsid w:val="005A51DD"/>
  </w:style>
  <w:style w:type="paragraph" w:customStyle="1" w:styleId="72D283CBC80D47C29DA6BAB42BFFC22A">
    <w:name w:val="72D283CBC80D47C29DA6BAB42BFFC22A"/>
    <w:rsid w:val="005A51DD"/>
  </w:style>
  <w:style w:type="paragraph" w:customStyle="1" w:styleId="E02B2E6C92CD4ABB8968FF320571ADBB">
    <w:name w:val="E02B2E6C92CD4ABB8968FF320571ADBB"/>
    <w:rsid w:val="005A51DD"/>
  </w:style>
  <w:style w:type="paragraph" w:customStyle="1" w:styleId="B0C56F8E8E1B48EA9276515914F52A18">
    <w:name w:val="B0C56F8E8E1B48EA9276515914F52A18"/>
    <w:rsid w:val="005A51DD"/>
  </w:style>
  <w:style w:type="paragraph" w:customStyle="1" w:styleId="0A2CD4D459194DCAA31E8B812C0431DA">
    <w:name w:val="0A2CD4D459194DCAA31E8B812C0431DA"/>
    <w:rsid w:val="005A51DD"/>
  </w:style>
  <w:style w:type="paragraph" w:customStyle="1" w:styleId="4C328D6ED6E4445888F1A36AEEC9196E">
    <w:name w:val="4C328D6ED6E4445888F1A36AEEC9196E"/>
    <w:rsid w:val="005A51DD"/>
  </w:style>
  <w:style w:type="paragraph" w:customStyle="1" w:styleId="EBD8085E2CE54A3E909FF46781EB92FC">
    <w:name w:val="EBD8085E2CE54A3E909FF46781EB92FC"/>
    <w:rsid w:val="005A51DD"/>
  </w:style>
  <w:style w:type="paragraph" w:customStyle="1" w:styleId="BF66CE4439B341E19ABC7B9EAE0949AF">
    <w:name w:val="BF66CE4439B341E19ABC7B9EAE0949AF"/>
    <w:rsid w:val="005A51DD"/>
  </w:style>
  <w:style w:type="paragraph" w:customStyle="1" w:styleId="D862F3C532D6410C9011C98435121A28">
    <w:name w:val="D862F3C532D6410C9011C98435121A28"/>
    <w:rsid w:val="005A51DD"/>
  </w:style>
  <w:style w:type="paragraph" w:customStyle="1" w:styleId="4E0D459F8F38466CAE30A4B13C36A6C8">
    <w:name w:val="4E0D459F8F38466CAE30A4B13C36A6C8"/>
    <w:rsid w:val="005A51DD"/>
  </w:style>
  <w:style w:type="paragraph" w:customStyle="1" w:styleId="E7574D6E4A2840C3A9A9AE309C094CE8">
    <w:name w:val="E7574D6E4A2840C3A9A9AE309C094CE8"/>
    <w:rsid w:val="005A51DD"/>
  </w:style>
  <w:style w:type="paragraph" w:customStyle="1" w:styleId="001A494E63424D96BEC88C96A12E7333">
    <w:name w:val="001A494E63424D96BEC88C96A12E7333"/>
    <w:rsid w:val="005A51DD"/>
  </w:style>
  <w:style w:type="paragraph" w:customStyle="1" w:styleId="6D96A4B352F04D39B3CBE12C564CB52E">
    <w:name w:val="6D96A4B352F04D39B3CBE12C564CB52E"/>
    <w:rsid w:val="005A51DD"/>
  </w:style>
  <w:style w:type="paragraph" w:customStyle="1" w:styleId="5D23092CEA084838A96418856578580F">
    <w:name w:val="5D23092CEA084838A96418856578580F"/>
    <w:rsid w:val="005A51DD"/>
  </w:style>
  <w:style w:type="paragraph" w:customStyle="1" w:styleId="94FF0AF4AAFD434889AF84D6F6A759CE">
    <w:name w:val="94FF0AF4AAFD434889AF84D6F6A759CE"/>
    <w:rsid w:val="005A51DD"/>
  </w:style>
  <w:style w:type="paragraph" w:customStyle="1" w:styleId="40018FAE159A479FB228F6D85BE3B699">
    <w:name w:val="40018FAE159A479FB228F6D85BE3B699"/>
    <w:rsid w:val="005A51DD"/>
  </w:style>
  <w:style w:type="paragraph" w:customStyle="1" w:styleId="6DA0CA517F3E4F2EA1DB0F3B518B2EB0">
    <w:name w:val="6DA0CA517F3E4F2EA1DB0F3B518B2EB0"/>
    <w:rsid w:val="005A51DD"/>
  </w:style>
  <w:style w:type="paragraph" w:customStyle="1" w:styleId="D0A0EDF085534588AE1F6CD7F800F2D9">
    <w:name w:val="D0A0EDF085534588AE1F6CD7F800F2D9"/>
    <w:rsid w:val="005A51DD"/>
  </w:style>
  <w:style w:type="paragraph" w:customStyle="1" w:styleId="4F7BD56FC5444846963586B223C466D4">
    <w:name w:val="4F7BD56FC5444846963586B223C466D4"/>
    <w:rsid w:val="005A51DD"/>
  </w:style>
  <w:style w:type="paragraph" w:customStyle="1" w:styleId="1D3BB14E56594985BFB9E4466AE21CC7">
    <w:name w:val="1D3BB14E56594985BFB9E4466AE21CC7"/>
    <w:rsid w:val="005A51DD"/>
  </w:style>
  <w:style w:type="paragraph" w:customStyle="1" w:styleId="595B802C87CF4E359359E80EE826C2E5">
    <w:name w:val="595B802C87CF4E359359E80EE826C2E5"/>
    <w:rsid w:val="005A51DD"/>
  </w:style>
  <w:style w:type="paragraph" w:customStyle="1" w:styleId="14D5C6695EA849D99880D01E1EB3B9EE">
    <w:name w:val="14D5C6695EA849D99880D01E1EB3B9EE"/>
    <w:rsid w:val="005A51DD"/>
  </w:style>
  <w:style w:type="paragraph" w:customStyle="1" w:styleId="D162C30F4DC84B19B9E80F4B8F021FEE">
    <w:name w:val="D162C30F4DC84B19B9E80F4B8F021FEE"/>
    <w:rsid w:val="005A51DD"/>
  </w:style>
  <w:style w:type="paragraph" w:customStyle="1" w:styleId="F7FD8EBC6BFE4CE5B27B0CE2249E98B7">
    <w:name w:val="F7FD8EBC6BFE4CE5B27B0CE2249E98B7"/>
    <w:rsid w:val="005A51DD"/>
  </w:style>
  <w:style w:type="paragraph" w:customStyle="1" w:styleId="7F23AC365E524EDEA9A0BCCF662E98FA">
    <w:name w:val="7F23AC365E524EDEA9A0BCCF662E98FA"/>
    <w:rsid w:val="005A51DD"/>
  </w:style>
  <w:style w:type="paragraph" w:customStyle="1" w:styleId="C0EF974763F24991A26BF815B67CA03C">
    <w:name w:val="C0EF974763F24991A26BF815B67CA03C"/>
    <w:rsid w:val="005A51DD"/>
  </w:style>
  <w:style w:type="paragraph" w:customStyle="1" w:styleId="09DF1EF3E9524902B581775CC1618614">
    <w:name w:val="09DF1EF3E9524902B581775CC1618614"/>
    <w:rsid w:val="005A51DD"/>
  </w:style>
  <w:style w:type="paragraph" w:customStyle="1" w:styleId="3402B2D9DF6D447FB6E3864534BB1F4E">
    <w:name w:val="3402B2D9DF6D447FB6E3864534BB1F4E"/>
    <w:rsid w:val="005A51DD"/>
  </w:style>
  <w:style w:type="paragraph" w:customStyle="1" w:styleId="C09ED9BC1C944EEA99B831E3DE4EFBEE">
    <w:name w:val="C09ED9BC1C944EEA99B831E3DE4EFBEE"/>
    <w:rsid w:val="005A51DD"/>
  </w:style>
  <w:style w:type="paragraph" w:customStyle="1" w:styleId="4D50059D549449588171D37BC6502431">
    <w:name w:val="4D50059D549449588171D37BC6502431"/>
    <w:rsid w:val="005A51DD"/>
  </w:style>
  <w:style w:type="paragraph" w:customStyle="1" w:styleId="7192C21FD4404B37A7FD8603ED27A183">
    <w:name w:val="7192C21FD4404B37A7FD8603ED27A183"/>
    <w:rsid w:val="005A51DD"/>
  </w:style>
  <w:style w:type="paragraph" w:customStyle="1" w:styleId="9C0E0FBAE0584F77A4280937472A0388">
    <w:name w:val="9C0E0FBAE0584F77A4280937472A0388"/>
    <w:rsid w:val="005A51DD"/>
  </w:style>
  <w:style w:type="paragraph" w:customStyle="1" w:styleId="7BD70DE22E334740B51B79AA233FB848">
    <w:name w:val="7BD70DE22E334740B51B79AA233FB848"/>
    <w:rsid w:val="005A51DD"/>
  </w:style>
  <w:style w:type="paragraph" w:customStyle="1" w:styleId="6A98D2AC976448D7A8B9F3079073D032">
    <w:name w:val="6A98D2AC976448D7A8B9F3079073D032"/>
    <w:rsid w:val="005A51DD"/>
  </w:style>
  <w:style w:type="paragraph" w:customStyle="1" w:styleId="648E74A5C1E4446DB4BB52FEC76F58D6">
    <w:name w:val="648E74A5C1E4446DB4BB52FEC76F58D6"/>
    <w:rsid w:val="005A51DD"/>
  </w:style>
  <w:style w:type="paragraph" w:customStyle="1" w:styleId="D5D05E50CEE84FE2A0FF6DE7027D3A20">
    <w:name w:val="D5D05E50CEE84FE2A0FF6DE7027D3A20"/>
    <w:rsid w:val="005A51DD"/>
  </w:style>
  <w:style w:type="paragraph" w:customStyle="1" w:styleId="BF570B394D264F2592FDE5F903295935">
    <w:name w:val="BF570B394D264F2592FDE5F903295935"/>
    <w:rsid w:val="005A51DD"/>
  </w:style>
  <w:style w:type="paragraph" w:customStyle="1" w:styleId="3E767A040FFA4E3AA9CB5306034C5050">
    <w:name w:val="3E767A040FFA4E3AA9CB5306034C5050"/>
    <w:rsid w:val="005A51DD"/>
  </w:style>
  <w:style w:type="paragraph" w:customStyle="1" w:styleId="8C47FBC2AE134BBC97B0ED3066E0D634">
    <w:name w:val="8C47FBC2AE134BBC97B0ED3066E0D634"/>
    <w:rsid w:val="005A51DD"/>
  </w:style>
  <w:style w:type="paragraph" w:customStyle="1" w:styleId="4DFEBD2FA75C49F996AE66BFAB768907">
    <w:name w:val="4DFEBD2FA75C49F996AE66BFAB768907"/>
    <w:rsid w:val="005A51DD"/>
  </w:style>
  <w:style w:type="paragraph" w:customStyle="1" w:styleId="67F9F2EEE7864B6DB5D75FC87D13BEFA">
    <w:name w:val="67F9F2EEE7864B6DB5D75FC87D13BEFA"/>
    <w:rsid w:val="005A51DD"/>
  </w:style>
  <w:style w:type="paragraph" w:customStyle="1" w:styleId="0ACF60989DAE413491AF929DB337A347">
    <w:name w:val="0ACF60989DAE413491AF929DB337A347"/>
    <w:rsid w:val="005A51DD"/>
  </w:style>
  <w:style w:type="paragraph" w:customStyle="1" w:styleId="C11F9D8A9708447A80DFEF290029ED79">
    <w:name w:val="C11F9D8A9708447A80DFEF290029ED79"/>
    <w:rsid w:val="005A51DD"/>
  </w:style>
  <w:style w:type="paragraph" w:customStyle="1" w:styleId="70040BDF6A564CCBB8D885C5C1ACBC04">
    <w:name w:val="70040BDF6A564CCBB8D885C5C1ACBC04"/>
    <w:rsid w:val="005A51DD"/>
  </w:style>
  <w:style w:type="paragraph" w:customStyle="1" w:styleId="9EF1F3CFD0D94FBA9B7F557B054DF996">
    <w:name w:val="9EF1F3CFD0D94FBA9B7F557B054DF996"/>
    <w:rsid w:val="005A51DD"/>
  </w:style>
  <w:style w:type="paragraph" w:customStyle="1" w:styleId="178838D1B5B04BF4BA23FAB54223B8BE">
    <w:name w:val="178838D1B5B04BF4BA23FAB54223B8BE"/>
    <w:rsid w:val="005A51DD"/>
  </w:style>
  <w:style w:type="paragraph" w:customStyle="1" w:styleId="3E04687A7A6D44A9920AA378F6ABE57B">
    <w:name w:val="3E04687A7A6D44A9920AA378F6ABE57B"/>
    <w:rsid w:val="005A51DD"/>
  </w:style>
  <w:style w:type="paragraph" w:customStyle="1" w:styleId="5EDCA414B0814587B831378361336F3E">
    <w:name w:val="5EDCA414B0814587B831378361336F3E"/>
    <w:rsid w:val="005A51DD"/>
  </w:style>
  <w:style w:type="paragraph" w:customStyle="1" w:styleId="B37B5193600E473497899C3F4CB3FB00">
    <w:name w:val="B37B5193600E473497899C3F4CB3FB00"/>
    <w:rsid w:val="005A51DD"/>
  </w:style>
  <w:style w:type="paragraph" w:customStyle="1" w:styleId="148BFC2444B1486F91CDEADDA2638E64">
    <w:name w:val="148BFC2444B1486F91CDEADDA2638E64"/>
    <w:rsid w:val="005A51DD"/>
  </w:style>
  <w:style w:type="paragraph" w:customStyle="1" w:styleId="AD294F803E0446FEB61EB981FC8A4351">
    <w:name w:val="AD294F803E0446FEB61EB981FC8A4351"/>
    <w:rsid w:val="005A51DD"/>
  </w:style>
  <w:style w:type="paragraph" w:customStyle="1" w:styleId="66100643F1CD4D978F1A4F51CC0D0A17">
    <w:name w:val="66100643F1CD4D978F1A4F51CC0D0A17"/>
    <w:rsid w:val="005A51DD"/>
  </w:style>
  <w:style w:type="paragraph" w:customStyle="1" w:styleId="D923E197E64D4C7F9447B6F52062D1CE">
    <w:name w:val="D923E197E64D4C7F9447B6F52062D1CE"/>
    <w:rsid w:val="005A51DD"/>
  </w:style>
  <w:style w:type="paragraph" w:customStyle="1" w:styleId="5F854BCCFE7945D0A3D9F0FC0B9B2A35">
    <w:name w:val="5F854BCCFE7945D0A3D9F0FC0B9B2A35"/>
    <w:rsid w:val="005A51DD"/>
  </w:style>
  <w:style w:type="paragraph" w:customStyle="1" w:styleId="BBFF21608456450AA5907D5D8E52C336">
    <w:name w:val="BBFF21608456450AA5907D5D8E52C336"/>
    <w:rsid w:val="005A51DD"/>
  </w:style>
  <w:style w:type="paragraph" w:customStyle="1" w:styleId="F48271A07D6A43C8B29ABF941D1AB2D8">
    <w:name w:val="F48271A07D6A43C8B29ABF941D1AB2D8"/>
    <w:rsid w:val="005A51DD"/>
  </w:style>
  <w:style w:type="paragraph" w:customStyle="1" w:styleId="8B82C8A34B5541E6BF338AA2BFCEF9FB">
    <w:name w:val="8B82C8A34B5541E6BF338AA2BFCEF9FB"/>
    <w:rsid w:val="005A51DD"/>
  </w:style>
  <w:style w:type="paragraph" w:customStyle="1" w:styleId="CCCC66541DC54641A1FA98E64D67A4DA">
    <w:name w:val="CCCC66541DC54641A1FA98E64D67A4DA"/>
    <w:rsid w:val="005A51DD"/>
  </w:style>
  <w:style w:type="paragraph" w:customStyle="1" w:styleId="547A942D0F834D6AB4D0492329B9B445">
    <w:name w:val="547A942D0F834D6AB4D0492329B9B445"/>
    <w:rsid w:val="005A51DD"/>
  </w:style>
  <w:style w:type="paragraph" w:customStyle="1" w:styleId="125861126321492B98DDB1207091B30A">
    <w:name w:val="125861126321492B98DDB1207091B30A"/>
    <w:rsid w:val="005A51DD"/>
  </w:style>
  <w:style w:type="paragraph" w:customStyle="1" w:styleId="6214E0F6A672419D80076498FE4A0B94">
    <w:name w:val="6214E0F6A672419D80076498FE4A0B94"/>
    <w:rsid w:val="005A51DD"/>
  </w:style>
  <w:style w:type="paragraph" w:customStyle="1" w:styleId="48BBB6BD9F3A42EFAC150EBBC3B92A5B">
    <w:name w:val="48BBB6BD9F3A42EFAC150EBBC3B92A5B"/>
    <w:rsid w:val="005A51DD"/>
  </w:style>
  <w:style w:type="paragraph" w:customStyle="1" w:styleId="F3FB3368E10141B7B7DE6D36E6D952CC">
    <w:name w:val="F3FB3368E10141B7B7DE6D36E6D952CC"/>
    <w:rsid w:val="005A51DD"/>
  </w:style>
  <w:style w:type="paragraph" w:customStyle="1" w:styleId="97068331D97844ABB0A631FD4C737FF7">
    <w:name w:val="97068331D97844ABB0A631FD4C737FF7"/>
    <w:rsid w:val="005A51DD"/>
  </w:style>
  <w:style w:type="paragraph" w:customStyle="1" w:styleId="36CA99EE60FB4A6090C2FC7768642F32">
    <w:name w:val="36CA99EE60FB4A6090C2FC7768642F32"/>
    <w:rsid w:val="005A51DD"/>
  </w:style>
  <w:style w:type="paragraph" w:customStyle="1" w:styleId="032099CFB7A84674B5E3601D4AF3F4B2">
    <w:name w:val="032099CFB7A84674B5E3601D4AF3F4B2"/>
    <w:rsid w:val="005A51DD"/>
  </w:style>
  <w:style w:type="paragraph" w:customStyle="1" w:styleId="031CE341D93E4888AF998DF299F53424">
    <w:name w:val="031CE341D93E4888AF998DF299F53424"/>
    <w:rsid w:val="005A51DD"/>
  </w:style>
  <w:style w:type="paragraph" w:customStyle="1" w:styleId="DAA5069B2CDA473F97770F06B71142D6">
    <w:name w:val="DAA5069B2CDA473F97770F06B71142D6"/>
    <w:rsid w:val="005A51DD"/>
  </w:style>
  <w:style w:type="paragraph" w:customStyle="1" w:styleId="F965A72BE1F544B69EF5C0DD3E6CCB1A">
    <w:name w:val="F965A72BE1F544B69EF5C0DD3E6CCB1A"/>
    <w:rsid w:val="005A51DD"/>
  </w:style>
  <w:style w:type="paragraph" w:customStyle="1" w:styleId="FC9B051BA8664E1CA29064B8845BFE4F">
    <w:name w:val="FC9B051BA8664E1CA29064B8845BFE4F"/>
    <w:rsid w:val="005A51DD"/>
  </w:style>
  <w:style w:type="paragraph" w:customStyle="1" w:styleId="FEE7093385424DC4A105886965280B31">
    <w:name w:val="FEE7093385424DC4A105886965280B31"/>
    <w:rsid w:val="005A51DD"/>
  </w:style>
  <w:style w:type="paragraph" w:customStyle="1" w:styleId="901DDE40B6D84ED5B1837CF2C7397423">
    <w:name w:val="901DDE40B6D84ED5B1837CF2C7397423"/>
    <w:rsid w:val="005A51DD"/>
  </w:style>
  <w:style w:type="paragraph" w:customStyle="1" w:styleId="C702EE3048EE4FE38CB28608933E6B0D">
    <w:name w:val="C702EE3048EE4FE38CB28608933E6B0D"/>
    <w:rsid w:val="005A51DD"/>
  </w:style>
  <w:style w:type="paragraph" w:customStyle="1" w:styleId="1AE03780094945B9AC0201218C83DC67">
    <w:name w:val="1AE03780094945B9AC0201218C83DC67"/>
    <w:rsid w:val="005A51DD"/>
  </w:style>
  <w:style w:type="paragraph" w:customStyle="1" w:styleId="CE7509F5CBBE4A3D8FF5A3666A177303">
    <w:name w:val="CE7509F5CBBE4A3D8FF5A3666A177303"/>
    <w:rsid w:val="005A51DD"/>
  </w:style>
  <w:style w:type="paragraph" w:customStyle="1" w:styleId="B7223771A2584442B7CD9BBFDD7ADE54">
    <w:name w:val="B7223771A2584442B7CD9BBFDD7ADE54"/>
    <w:rsid w:val="005A51DD"/>
  </w:style>
  <w:style w:type="paragraph" w:customStyle="1" w:styleId="C3B3122713224E4DA45A978982BB8654">
    <w:name w:val="C3B3122713224E4DA45A978982BB8654"/>
    <w:rsid w:val="005A51DD"/>
  </w:style>
  <w:style w:type="paragraph" w:customStyle="1" w:styleId="8B44377A646E4EEEA56CB4FF6621B060">
    <w:name w:val="8B44377A646E4EEEA56CB4FF6621B060"/>
    <w:rsid w:val="005A51DD"/>
  </w:style>
  <w:style w:type="paragraph" w:customStyle="1" w:styleId="4CFFC80EED304065951949B2E659C87D">
    <w:name w:val="4CFFC80EED304065951949B2E659C87D"/>
    <w:rsid w:val="005A51DD"/>
  </w:style>
  <w:style w:type="paragraph" w:customStyle="1" w:styleId="EBA802E61A784600A6F6328404C5B18D">
    <w:name w:val="EBA802E61A784600A6F6328404C5B18D"/>
    <w:rsid w:val="005A51DD"/>
  </w:style>
  <w:style w:type="paragraph" w:customStyle="1" w:styleId="E7FF432FF43A496997526F4254D824FD">
    <w:name w:val="E7FF432FF43A496997526F4254D824FD"/>
    <w:rsid w:val="005A51DD"/>
  </w:style>
  <w:style w:type="paragraph" w:customStyle="1" w:styleId="BEBD329D434C441CBB3FB0EE6948CE6C">
    <w:name w:val="BEBD329D434C441CBB3FB0EE6948CE6C"/>
    <w:rsid w:val="005A51DD"/>
  </w:style>
  <w:style w:type="paragraph" w:customStyle="1" w:styleId="F10E128DB5FD4E62AA415E02583FEE2E">
    <w:name w:val="F10E128DB5FD4E62AA415E02583FEE2E"/>
    <w:rsid w:val="005A51DD"/>
  </w:style>
  <w:style w:type="paragraph" w:customStyle="1" w:styleId="9D4F89C5F48146C1843B06688A253210">
    <w:name w:val="9D4F89C5F48146C1843B06688A253210"/>
    <w:rsid w:val="005A51DD"/>
  </w:style>
  <w:style w:type="paragraph" w:customStyle="1" w:styleId="D497ECB98DCF4EE687E9A645FB0ED1AD">
    <w:name w:val="D497ECB98DCF4EE687E9A645FB0ED1AD"/>
    <w:rsid w:val="005A51DD"/>
  </w:style>
  <w:style w:type="paragraph" w:customStyle="1" w:styleId="42D23A8EDDCD445095D9743AB3FF186A">
    <w:name w:val="42D23A8EDDCD445095D9743AB3FF186A"/>
    <w:rsid w:val="005A51DD"/>
  </w:style>
  <w:style w:type="paragraph" w:customStyle="1" w:styleId="D62660448CA64B5EA4EA9B3E7D4CCCF3">
    <w:name w:val="D62660448CA64B5EA4EA9B3E7D4CCCF3"/>
    <w:rsid w:val="005A51DD"/>
  </w:style>
  <w:style w:type="paragraph" w:customStyle="1" w:styleId="B4F19D7F801E415B8F914DE6D2F8FD85">
    <w:name w:val="B4F19D7F801E415B8F914DE6D2F8FD85"/>
    <w:rsid w:val="005A51DD"/>
  </w:style>
  <w:style w:type="paragraph" w:customStyle="1" w:styleId="3F15CDF11E7D4DD8B9D4AA925CCF2BE8">
    <w:name w:val="3F15CDF11E7D4DD8B9D4AA925CCF2BE8"/>
    <w:rsid w:val="005A51DD"/>
  </w:style>
  <w:style w:type="paragraph" w:customStyle="1" w:styleId="47AB270DDFFC425BA4502AFEA5BDB1A3">
    <w:name w:val="47AB270DDFFC425BA4502AFEA5BDB1A3"/>
    <w:rsid w:val="005A51DD"/>
  </w:style>
  <w:style w:type="paragraph" w:customStyle="1" w:styleId="8D15321D805A4514AB98AF4CB2C114E5">
    <w:name w:val="8D15321D805A4514AB98AF4CB2C114E5"/>
    <w:rsid w:val="005A51DD"/>
  </w:style>
  <w:style w:type="paragraph" w:customStyle="1" w:styleId="FF176F7A58C74F5AA859AAEC176D9DDC">
    <w:name w:val="FF176F7A58C74F5AA859AAEC176D9DDC"/>
    <w:rsid w:val="005A51DD"/>
  </w:style>
  <w:style w:type="paragraph" w:customStyle="1" w:styleId="555E185F71204B5D80CA59CA667FEB49">
    <w:name w:val="555E185F71204B5D80CA59CA667FEB49"/>
    <w:rsid w:val="005A51DD"/>
  </w:style>
  <w:style w:type="paragraph" w:customStyle="1" w:styleId="56A9B4AA758D4BCFB18A608DE5001691">
    <w:name w:val="56A9B4AA758D4BCFB18A608DE5001691"/>
    <w:rsid w:val="005A51DD"/>
  </w:style>
  <w:style w:type="paragraph" w:customStyle="1" w:styleId="6541C17ED4754F09810F2102702ABF60">
    <w:name w:val="6541C17ED4754F09810F2102702ABF60"/>
    <w:rsid w:val="005A51DD"/>
  </w:style>
  <w:style w:type="paragraph" w:customStyle="1" w:styleId="7BB492C6FB8D4BC49D67D44D082C0DF3">
    <w:name w:val="7BB492C6FB8D4BC49D67D44D082C0DF3"/>
    <w:rsid w:val="005A51DD"/>
  </w:style>
  <w:style w:type="paragraph" w:customStyle="1" w:styleId="79A3C806EF9541BBB684703E0127B80D">
    <w:name w:val="79A3C806EF9541BBB684703E0127B80D"/>
    <w:rsid w:val="005A51DD"/>
  </w:style>
  <w:style w:type="paragraph" w:customStyle="1" w:styleId="DFEAB67479A643CEA39BC42C35FE64A5">
    <w:name w:val="DFEAB67479A643CEA39BC42C35FE64A5"/>
    <w:rsid w:val="005A51DD"/>
  </w:style>
  <w:style w:type="paragraph" w:customStyle="1" w:styleId="30FEE11D5EC146138FE71D399C9210AC">
    <w:name w:val="30FEE11D5EC146138FE71D399C9210AC"/>
    <w:rsid w:val="005A51DD"/>
  </w:style>
  <w:style w:type="paragraph" w:customStyle="1" w:styleId="AA272BDDDAE14CE0B68F39361071D24C">
    <w:name w:val="AA272BDDDAE14CE0B68F39361071D24C"/>
    <w:rsid w:val="005A51DD"/>
  </w:style>
  <w:style w:type="paragraph" w:customStyle="1" w:styleId="42CFC9409287494098782FAC36785AFA">
    <w:name w:val="42CFC9409287494098782FAC36785AFA"/>
    <w:rsid w:val="005A51DD"/>
  </w:style>
  <w:style w:type="paragraph" w:customStyle="1" w:styleId="0FAADE9824CF40EC869F8FA41A582DD7">
    <w:name w:val="0FAADE9824CF40EC869F8FA41A582DD7"/>
    <w:rsid w:val="005A51DD"/>
  </w:style>
  <w:style w:type="paragraph" w:customStyle="1" w:styleId="368F6494D02E471594FF4033EE497759">
    <w:name w:val="368F6494D02E471594FF4033EE497759"/>
    <w:rsid w:val="005A51DD"/>
  </w:style>
  <w:style w:type="paragraph" w:customStyle="1" w:styleId="2BEADA9CCF084EA58EA090E45E6F4CB4">
    <w:name w:val="2BEADA9CCF084EA58EA090E45E6F4CB4"/>
    <w:rsid w:val="005A51DD"/>
  </w:style>
  <w:style w:type="paragraph" w:customStyle="1" w:styleId="7113623BA2A74BA2B8284068213D5C06">
    <w:name w:val="7113623BA2A74BA2B8284068213D5C06"/>
    <w:rsid w:val="005A51DD"/>
  </w:style>
  <w:style w:type="paragraph" w:customStyle="1" w:styleId="4FF1063CDDDD42DA9353E490B247B02C">
    <w:name w:val="4FF1063CDDDD42DA9353E490B247B02C"/>
    <w:rsid w:val="005A51DD"/>
  </w:style>
  <w:style w:type="paragraph" w:customStyle="1" w:styleId="D0EAAE49C5F64554B704E13C96E55AB4">
    <w:name w:val="D0EAAE49C5F64554B704E13C96E55AB4"/>
    <w:rsid w:val="005A51DD"/>
  </w:style>
  <w:style w:type="paragraph" w:customStyle="1" w:styleId="DA3869C4717D49DF880BD3713FDB4302">
    <w:name w:val="DA3869C4717D49DF880BD3713FDB4302"/>
    <w:rsid w:val="005A51DD"/>
  </w:style>
  <w:style w:type="paragraph" w:customStyle="1" w:styleId="D4785A04DEA34851BC035E277B10EF80">
    <w:name w:val="D4785A04DEA34851BC035E277B10EF80"/>
    <w:rsid w:val="005A51DD"/>
  </w:style>
  <w:style w:type="paragraph" w:customStyle="1" w:styleId="7D9BFDC35D844B8EBAD8F6343BFAC18B">
    <w:name w:val="7D9BFDC35D844B8EBAD8F6343BFAC18B"/>
    <w:rsid w:val="005A51DD"/>
  </w:style>
  <w:style w:type="paragraph" w:customStyle="1" w:styleId="4ADD9655135942CE946A6D6CFE878E32">
    <w:name w:val="4ADD9655135942CE946A6D6CFE878E32"/>
    <w:rsid w:val="005A51DD"/>
  </w:style>
  <w:style w:type="paragraph" w:customStyle="1" w:styleId="4930F1AC61284BB59D247F8A18BC307E">
    <w:name w:val="4930F1AC61284BB59D247F8A18BC307E"/>
    <w:rsid w:val="005A51DD"/>
  </w:style>
  <w:style w:type="paragraph" w:customStyle="1" w:styleId="13CDE0D1A64148BE8E33652F9E3258A2">
    <w:name w:val="13CDE0D1A64148BE8E33652F9E3258A2"/>
    <w:rsid w:val="005A51DD"/>
  </w:style>
  <w:style w:type="paragraph" w:customStyle="1" w:styleId="DDC7B8AB571141BEA300F7C8AB8F4AE6">
    <w:name w:val="DDC7B8AB571141BEA300F7C8AB8F4AE6"/>
    <w:rsid w:val="005A51DD"/>
  </w:style>
  <w:style w:type="paragraph" w:customStyle="1" w:styleId="7D6DC2357CF445D3B5B6C6ECF3127AA5">
    <w:name w:val="7D6DC2357CF445D3B5B6C6ECF3127AA5"/>
    <w:rsid w:val="005A51DD"/>
  </w:style>
  <w:style w:type="paragraph" w:customStyle="1" w:styleId="4887AE867C064AF4ADC86BFB3E5627A7">
    <w:name w:val="4887AE867C064AF4ADC86BFB3E5627A7"/>
    <w:rsid w:val="005A51DD"/>
  </w:style>
  <w:style w:type="paragraph" w:customStyle="1" w:styleId="A4B40F415BE5436DB6B8488E91759E16">
    <w:name w:val="A4B40F415BE5436DB6B8488E91759E16"/>
    <w:rsid w:val="005A51DD"/>
  </w:style>
  <w:style w:type="paragraph" w:customStyle="1" w:styleId="B7DC82043D834094B000E649A259847B">
    <w:name w:val="B7DC82043D834094B000E649A259847B"/>
    <w:rsid w:val="005A51DD"/>
  </w:style>
  <w:style w:type="paragraph" w:customStyle="1" w:styleId="AC07014AB0194F9B9250A47314CEB20C">
    <w:name w:val="AC07014AB0194F9B9250A47314CEB20C"/>
    <w:rsid w:val="005A51DD"/>
  </w:style>
  <w:style w:type="paragraph" w:customStyle="1" w:styleId="5487670655524DB59961BB52C2E234B2">
    <w:name w:val="5487670655524DB59961BB52C2E234B2"/>
    <w:rsid w:val="005A51DD"/>
  </w:style>
  <w:style w:type="paragraph" w:customStyle="1" w:styleId="E0A2B6F315104B389CC85AAA03147CF7">
    <w:name w:val="E0A2B6F315104B389CC85AAA03147CF7"/>
    <w:rsid w:val="005A51DD"/>
  </w:style>
  <w:style w:type="paragraph" w:customStyle="1" w:styleId="18E706BFD8A541CE81F0772FF045B840">
    <w:name w:val="18E706BFD8A541CE81F0772FF045B840"/>
    <w:rsid w:val="005A51DD"/>
  </w:style>
  <w:style w:type="paragraph" w:customStyle="1" w:styleId="7C6A6EA07B5540F0B3DF0C1A698FC798">
    <w:name w:val="7C6A6EA07B5540F0B3DF0C1A698FC798"/>
    <w:rsid w:val="005A51DD"/>
  </w:style>
  <w:style w:type="paragraph" w:customStyle="1" w:styleId="F8149D134AC24CC18AE78E97D2516BBD">
    <w:name w:val="F8149D134AC24CC18AE78E97D2516BBD"/>
    <w:rsid w:val="005A51DD"/>
  </w:style>
  <w:style w:type="paragraph" w:customStyle="1" w:styleId="8D6D223BAEF44E798B7B6BFC82826BAE">
    <w:name w:val="8D6D223BAEF44E798B7B6BFC82826BAE"/>
    <w:rsid w:val="005A51DD"/>
  </w:style>
  <w:style w:type="paragraph" w:customStyle="1" w:styleId="83FA80D7E0884F75BA71C5EEA04210BA">
    <w:name w:val="83FA80D7E0884F75BA71C5EEA04210BA"/>
    <w:rsid w:val="005A51DD"/>
  </w:style>
  <w:style w:type="paragraph" w:customStyle="1" w:styleId="982FBB8F556D49A688DE39F6EABD3230">
    <w:name w:val="982FBB8F556D49A688DE39F6EABD3230"/>
    <w:rsid w:val="005A51DD"/>
  </w:style>
  <w:style w:type="paragraph" w:customStyle="1" w:styleId="5B621A7D542E4E5CABEEFA2DA368C093">
    <w:name w:val="5B621A7D542E4E5CABEEFA2DA368C093"/>
    <w:rsid w:val="005A51DD"/>
  </w:style>
  <w:style w:type="paragraph" w:customStyle="1" w:styleId="43B586267AD744AD85BF046C4D3088E2">
    <w:name w:val="43B586267AD744AD85BF046C4D3088E2"/>
    <w:rsid w:val="005A51DD"/>
  </w:style>
  <w:style w:type="paragraph" w:customStyle="1" w:styleId="9C470FA497E74717B1E7BDA4315940D0">
    <w:name w:val="9C470FA497E74717B1E7BDA4315940D0"/>
    <w:rsid w:val="005A51DD"/>
  </w:style>
  <w:style w:type="paragraph" w:customStyle="1" w:styleId="B9965BA1125B4BA68720B5B81BF5FC3C">
    <w:name w:val="B9965BA1125B4BA68720B5B81BF5FC3C"/>
    <w:rsid w:val="005A51DD"/>
  </w:style>
  <w:style w:type="paragraph" w:customStyle="1" w:styleId="E1A47AE4DDA2494BBCE8AFCA32A8B7D2">
    <w:name w:val="E1A47AE4DDA2494BBCE8AFCA32A8B7D2"/>
    <w:rsid w:val="005A51DD"/>
  </w:style>
  <w:style w:type="paragraph" w:customStyle="1" w:styleId="3DCE22D7AC1A4E25A96731EB1A328605">
    <w:name w:val="3DCE22D7AC1A4E25A96731EB1A328605"/>
    <w:rsid w:val="005A51DD"/>
  </w:style>
  <w:style w:type="paragraph" w:customStyle="1" w:styleId="49C309F7078F447BAEF57D85BEE80DFE">
    <w:name w:val="49C309F7078F447BAEF57D85BEE80DFE"/>
    <w:rsid w:val="005A51DD"/>
  </w:style>
  <w:style w:type="paragraph" w:customStyle="1" w:styleId="B91F88C2BE904FBCAA6FD0927CCAEB14">
    <w:name w:val="B91F88C2BE904FBCAA6FD0927CCAEB14"/>
    <w:rsid w:val="005A51DD"/>
  </w:style>
  <w:style w:type="paragraph" w:customStyle="1" w:styleId="3E0919B7347246718E18DFB33E295634">
    <w:name w:val="3E0919B7347246718E18DFB33E295634"/>
    <w:rsid w:val="005A51DD"/>
  </w:style>
  <w:style w:type="paragraph" w:customStyle="1" w:styleId="C59ED8CB90EF49A8A90B1E0D7D4E8D5C">
    <w:name w:val="C59ED8CB90EF49A8A90B1E0D7D4E8D5C"/>
    <w:rsid w:val="005A51DD"/>
  </w:style>
  <w:style w:type="paragraph" w:customStyle="1" w:styleId="A38E6FF3103C45F8872B3357B02E0659">
    <w:name w:val="A38E6FF3103C45F8872B3357B02E0659"/>
    <w:rsid w:val="005A51DD"/>
  </w:style>
  <w:style w:type="paragraph" w:customStyle="1" w:styleId="5FDC125FCE2142B382E07BF68146C83F">
    <w:name w:val="5FDC125FCE2142B382E07BF68146C83F"/>
    <w:rsid w:val="005A51DD"/>
  </w:style>
  <w:style w:type="paragraph" w:customStyle="1" w:styleId="22F0F45FAEF5446A9D68499F469C7329">
    <w:name w:val="22F0F45FAEF5446A9D68499F469C7329"/>
    <w:rsid w:val="005A51DD"/>
  </w:style>
  <w:style w:type="paragraph" w:customStyle="1" w:styleId="C125934BEFC046FD80B0CA2EE2CC8D26">
    <w:name w:val="C125934BEFC046FD80B0CA2EE2CC8D26"/>
    <w:rsid w:val="005A51DD"/>
  </w:style>
  <w:style w:type="paragraph" w:customStyle="1" w:styleId="DA0891D7A52F458388B2E0D06E31AB5A">
    <w:name w:val="DA0891D7A52F458388B2E0D06E31AB5A"/>
    <w:rsid w:val="005A51DD"/>
  </w:style>
  <w:style w:type="paragraph" w:customStyle="1" w:styleId="65E682E5AFEC40E4865CE6310C515645">
    <w:name w:val="65E682E5AFEC40E4865CE6310C515645"/>
    <w:rsid w:val="005A51DD"/>
  </w:style>
  <w:style w:type="paragraph" w:customStyle="1" w:styleId="7D4C3463F21E4741A23FDB4C2A9CD796">
    <w:name w:val="7D4C3463F21E4741A23FDB4C2A9CD796"/>
    <w:rsid w:val="005A51DD"/>
  </w:style>
  <w:style w:type="paragraph" w:customStyle="1" w:styleId="B28DD556D46C4F4BA83CA81FC5BBA521">
    <w:name w:val="B28DD556D46C4F4BA83CA81FC5BBA521"/>
    <w:rsid w:val="005A51DD"/>
  </w:style>
  <w:style w:type="paragraph" w:customStyle="1" w:styleId="3F78CAE81FE9469CAC1CCAD0A82142C4">
    <w:name w:val="3F78CAE81FE9469CAC1CCAD0A82142C4"/>
    <w:rsid w:val="005A51DD"/>
  </w:style>
  <w:style w:type="paragraph" w:customStyle="1" w:styleId="19D9E21E389243419F8504E2FB25946D">
    <w:name w:val="19D9E21E389243419F8504E2FB25946D"/>
    <w:rsid w:val="005A51DD"/>
  </w:style>
  <w:style w:type="paragraph" w:customStyle="1" w:styleId="793C15663F8B470AB72DA3C2AB7CFA0B">
    <w:name w:val="793C15663F8B470AB72DA3C2AB7CFA0B"/>
    <w:rsid w:val="005A51DD"/>
  </w:style>
  <w:style w:type="paragraph" w:customStyle="1" w:styleId="E07C9114831445E7A53DEFC9B6FCF015">
    <w:name w:val="E07C9114831445E7A53DEFC9B6FCF015"/>
    <w:rsid w:val="005A51DD"/>
  </w:style>
  <w:style w:type="paragraph" w:customStyle="1" w:styleId="C8B5FA10022E421EA9F5EEB7125BA8FC">
    <w:name w:val="C8B5FA10022E421EA9F5EEB7125BA8FC"/>
    <w:rsid w:val="005A51DD"/>
  </w:style>
  <w:style w:type="paragraph" w:customStyle="1" w:styleId="0F1A3F4216884E06A794FCBC7F09D6C1">
    <w:name w:val="0F1A3F4216884E06A794FCBC7F09D6C1"/>
    <w:rsid w:val="005A51DD"/>
  </w:style>
  <w:style w:type="paragraph" w:customStyle="1" w:styleId="20958B167D534A069AA3535EC20B2E18">
    <w:name w:val="20958B167D534A069AA3535EC20B2E18"/>
    <w:rsid w:val="005A51DD"/>
  </w:style>
  <w:style w:type="paragraph" w:customStyle="1" w:styleId="1F6772031B584106A57814CF67367B01">
    <w:name w:val="1F6772031B584106A57814CF67367B01"/>
    <w:rsid w:val="005A51DD"/>
  </w:style>
  <w:style w:type="paragraph" w:customStyle="1" w:styleId="D8E805D80334422ABA68A98CD03389A4">
    <w:name w:val="D8E805D80334422ABA68A98CD03389A4"/>
    <w:rsid w:val="005A51DD"/>
  </w:style>
  <w:style w:type="paragraph" w:customStyle="1" w:styleId="7A1B1071C9CB448EB30D468239AA80D4">
    <w:name w:val="7A1B1071C9CB448EB30D468239AA80D4"/>
    <w:rsid w:val="005A51DD"/>
  </w:style>
  <w:style w:type="paragraph" w:customStyle="1" w:styleId="05760CA46B98447F9E3ABE579618A03B">
    <w:name w:val="05760CA46B98447F9E3ABE579618A03B"/>
    <w:rsid w:val="005A51DD"/>
  </w:style>
  <w:style w:type="paragraph" w:customStyle="1" w:styleId="8B31A2C9D0104CEB9B4DAA9765EF0805">
    <w:name w:val="8B31A2C9D0104CEB9B4DAA9765EF0805"/>
    <w:rsid w:val="005A51DD"/>
  </w:style>
  <w:style w:type="paragraph" w:customStyle="1" w:styleId="0DF10994F6A647888314A29507AF2860">
    <w:name w:val="0DF10994F6A647888314A29507AF2860"/>
    <w:rsid w:val="005A51DD"/>
  </w:style>
  <w:style w:type="paragraph" w:customStyle="1" w:styleId="88445358F43F448592CB04D3721172D1">
    <w:name w:val="88445358F43F448592CB04D3721172D1"/>
    <w:rsid w:val="005A51DD"/>
  </w:style>
  <w:style w:type="paragraph" w:customStyle="1" w:styleId="359E93C213E14991835E0767A986D03A">
    <w:name w:val="359E93C213E14991835E0767A986D03A"/>
    <w:rsid w:val="005A51DD"/>
  </w:style>
  <w:style w:type="paragraph" w:customStyle="1" w:styleId="E1C054C15934407CB5E036D6E32480E0">
    <w:name w:val="E1C054C15934407CB5E036D6E32480E0"/>
    <w:rsid w:val="005A51DD"/>
  </w:style>
  <w:style w:type="paragraph" w:customStyle="1" w:styleId="0D6DA62F45474EA9A6EDA3EB037F5AC7">
    <w:name w:val="0D6DA62F45474EA9A6EDA3EB037F5AC7"/>
    <w:rsid w:val="005A51DD"/>
  </w:style>
  <w:style w:type="paragraph" w:customStyle="1" w:styleId="3EAADFC9597B43B0890434FD649331F2">
    <w:name w:val="3EAADFC9597B43B0890434FD649331F2"/>
    <w:rsid w:val="005A51DD"/>
  </w:style>
  <w:style w:type="paragraph" w:customStyle="1" w:styleId="8499C71E3A20436C8048066C46B85A23">
    <w:name w:val="8499C71E3A20436C8048066C46B85A23"/>
    <w:rsid w:val="005A51DD"/>
  </w:style>
  <w:style w:type="paragraph" w:customStyle="1" w:styleId="51A45686F9FF437AA01F9699C73F98BF">
    <w:name w:val="51A45686F9FF437AA01F9699C73F98BF"/>
    <w:rsid w:val="005A51DD"/>
  </w:style>
  <w:style w:type="paragraph" w:customStyle="1" w:styleId="A220AB33039149D98769A69B178CDB39">
    <w:name w:val="A220AB33039149D98769A69B178CDB39"/>
    <w:rsid w:val="005A51DD"/>
  </w:style>
  <w:style w:type="paragraph" w:customStyle="1" w:styleId="DCE1AAC580AE4EFFB66AC248C8702423">
    <w:name w:val="DCE1AAC580AE4EFFB66AC248C8702423"/>
    <w:rsid w:val="005A51DD"/>
  </w:style>
  <w:style w:type="paragraph" w:customStyle="1" w:styleId="576258BA1C8249AB937FDA7455145592">
    <w:name w:val="576258BA1C8249AB937FDA7455145592"/>
    <w:rsid w:val="005A51DD"/>
  </w:style>
  <w:style w:type="paragraph" w:customStyle="1" w:styleId="00839FC406644889A97CB0AFFFEE6645">
    <w:name w:val="00839FC406644889A97CB0AFFFEE6645"/>
    <w:rsid w:val="005A51DD"/>
  </w:style>
  <w:style w:type="paragraph" w:customStyle="1" w:styleId="C289CCB750B746F6A40576FC2E04C098">
    <w:name w:val="C289CCB750B746F6A40576FC2E04C098"/>
    <w:rsid w:val="005A51DD"/>
  </w:style>
  <w:style w:type="paragraph" w:customStyle="1" w:styleId="8ABE4FB1A1874F5CAB1A51A800CF37F1">
    <w:name w:val="8ABE4FB1A1874F5CAB1A51A800CF37F1"/>
    <w:rsid w:val="005A51DD"/>
  </w:style>
  <w:style w:type="paragraph" w:customStyle="1" w:styleId="84DE2CA1F7C44650A5C2C3DD1522C04E">
    <w:name w:val="84DE2CA1F7C44650A5C2C3DD1522C04E"/>
    <w:rsid w:val="005A51DD"/>
  </w:style>
  <w:style w:type="paragraph" w:customStyle="1" w:styleId="09C30263155443FBA975EF54EE7A31E9">
    <w:name w:val="09C30263155443FBA975EF54EE7A31E9"/>
    <w:rsid w:val="005A51DD"/>
  </w:style>
  <w:style w:type="paragraph" w:customStyle="1" w:styleId="5C63A26911FC4ACD8DB79220B1E80CDF">
    <w:name w:val="5C63A26911FC4ACD8DB79220B1E80CDF"/>
    <w:rsid w:val="005A51DD"/>
  </w:style>
  <w:style w:type="paragraph" w:customStyle="1" w:styleId="CBF61273E68741CE94770F8ABAB9E4C5">
    <w:name w:val="CBF61273E68741CE94770F8ABAB9E4C5"/>
    <w:rsid w:val="005A51DD"/>
  </w:style>
  <w:style w:type="paragraph" w:customStyle="1" w:styleId="EA8392E8E2024D1AAEE67D6BD393F6D9">
    <w:name w:val="EA8392E8E2024D1AAEE67D6BD393F6D9"/>
    <w:rsid w:val="005A51DD"/>
  </w:style>
  <w:style w:type="paragraph" w:customStyle="1" w:styleId="F66D5ADCCD0A4A29BDC6E9B9B365BD32">
    <w:name w:val="F66D5ADCCD0A4A29BDC6E9B9B365BD32"/>
    <w:rsid w:val="005A51DD"/>
  </w:style>
  <w:style w:type="paragraph" w:customStyle="1" w:styleId="4CF0693E668C43B98FF87ACA3823A2E4">
    <w:name w:val="4CF0693E668C43B98FF87ACA3823A2E4"/>
    <w:rsid w:val="005A51DD"/>
  </w:style>
  <w:style w:type="paragraph" w:customStyle="1" w:styleId="863FAA765E1946F3846E18EB718CE7D3">
    <w:name w:val="863FAA765E1946F3846E18EB718CE7D3"/>
    <w:rsid w:val="005A51DD"/>
  </w:style>
  <w:style w:type="paragraph" w:customStyle="1" w:styleId="255F06313E2C4A6FA8D821AD533CA55A">
    <w:name w:val="255F06313E2C4A6FA8D821AD533CA55A"/>
    <w:rsid w:val="005A51DD"/>
  </w:style>
  <w:style w:type="paragraph" w:customStyle="1" w:styleId="F447CAD702E24FECAC5C5FA2507CB18D">
    <w:name w:val="F447CAD702E24FECAC5C5FA2507CB18D"/>
    <w:rsid w:val="005A51DD"/>
  </w:style>
  <w:style w:type="paragraph" w:customStyle="1" w:styleId="F67561F1F3BD430BABE937AF39CE364A">
    <w:name w:val="F67561F1F3BD430BABE937AF39CE364A"/>
    <w:rsid w:val="005A51DD"/>
  </w:style>
  <w:style w:type="paragraph" w:customStyle="1" w:styleId="AA778293B4BD4566B2B8B0809C72EA63">
    <w:name w:val="AA778293B4BD4566B2B8B0809C72EA63"/>
    <w:rsid w:val="005A51DD"/>
  </w:style>
  <w:style w:type="paragraph" w:customStyle="1" w:styleId="7D479A026FDA483E9B837E6E4115339B">
    <w:name w:val="7D479A026FDA483E9B837E6E4115339B"/>
    <w:rsid w:val="005A51DD"/>
  </w:style>
  <w:style w:type="paragraph" w:customStyle="1" w:styleId="4C5702312BF6456BB48DB910312A7D51">
    <w:name w:val="4C5702312BF6456BB48DB910312A7D51"/>
    <w:rsid w:val="005A51DD"/>
  </w:style>
  <w:style w:type="paragraph" w:customStyle="1" w:styleId="24EA11ACB35448C4BA3E3E2A2D45EA7C">
    <w:name w:val="24EA11ACB35448C4BA3E3E2A2D45EA7C"/>
    <w:rsid w:val="005A51DD"/>
  </w:style>
  <w:style w:type="paragraph" w:customStyle="1" w:styleId="C3E759FE23D74615A4B16FFE71CB0310">
    <w:name w:val="C3E759FE23D74615A4B16FFE71CB0310"/>
    <w:rsid w:val="005A51DD"/>
  </w:style>
  <w:style w:type="paragraph" w:customStyle="1" w:styleId="474EB61647B048AC92CAA5B97C69D46C">
    <w:name w:val="474EB61647B048AC92CAA5B97C69D46C"/>
    <w:rsid w:val="005A51DD"/>
  </w:style>
  <w:style w:type="paragraph" w:customStyle="1" w:styleId="9A5F40A8B09F4D779E01064A6CA454ED">
    <w:name w:val="9A5F40A8B09F4D779E01064A6CA454ED"/>
    <w:rsid w:val="005A51DD"/>
  </w:style>
  <w:style w:type="paragraph" w:customStyle="1" w:styleId="BF8AD2E230EE49A6B5994412DABEAC1A">
    <w:name w:val="BF8AD2E230EE49A6B5994412DABEAC1A"/>
    <w:rsid w:val="005A51DD"/>
  </w:style>
  <w:style w:type="paragraph" w:customStyle="1" w:styleId="1135AFD257344C20A6CE4079B981414F">
    <w:name w:val="1135AFD257344C20A6CE4079B981414F"/>
    <w:rsid w:val="005A51DD"/>
  </w:style>
  <w:style w:type="paragraph" w:customStyle="1" w:styleId="A484D5BC58AC47819CC76F01ED2C980C">
    <w:name w:val="A484D5BC58AC47819CC76F01ED2C980C"/>
    <w:rsid w:val="005A51DD"/>
  </w:style>
  <w:style w:type="paragraph" w:customStyle="1" w:styleId="F178BB59CC1B46619656F1E3E1D2D3F0">
    <w:name w:val="F178BB59CC1B46619656F1E3E1D2D3F0"/>
    <w:rsid w:val="005A51DD"/>
  </w:style>
  <w:style w:type="paragraph" w:customStyle="1" w:styleId="F26BB971BCE04169ABC5EFCEB9E9ACBE">
    <w:name w:val="F26BB971BCE04169ABC5EFCEB9E9ACBE"/>
    <w:rsid w:val="005A51DD"/>
  </w:style>
  <w:style w:type="paragraph" w:customStyle="1" w:styleId="8A6BF60112A241E488CB7FC766D0B095">
    <w:name w:val="8A6BF60112A241E488CB7FC766D0B095"/>
    <w:rsid w:val="005A51DD"/>
  </w:style>
  <w:style w:type="paragraph" w:customStyle="1" w:styleId="48A9FCA0F70A485D80F3F9D42DF92C0D">
    <w:name w:val="48A9FCA0F70A485D80F3F9D42DF92C0D"/>
    <w:rsid w:val="005A51DD"/>
  </w:style>
  <w:style w:type="paragraph" w:customStyle="1" w:styleId="573E833523374A3E8C08D99F65898198">
    <w:name w:val="573E833523374A3E8C08D99F65898198"/>
    <w:rsid w:val="005A51DD"/>
  </w:style>
  <w:style w:type="paragraph" w:customStyle="1" w:styleId="F3D3F0DA8EF145FE88F8559FF8E0B2F9">
    <w:name w:val="F3D3F0DA8EF145FE88F8559FF8E0B2F9"/>
    <w:rsid w:val="005A51DD"/>
  </w:style>
  <w:style w:type="paragraph" w:customStyle="1" w:styleId="F52C9B8088D340849DCB4AD6ECE13692">
    <w:name w:val="F52C9B8088D340849DCB4AD6ECE13692"/>
    <w:rsid w:val="005A51DD"/>
  </w:style>
  <w:style w:type="paragraph" w:customStyle="1" w:styleId="AE46802274044735BBC8796755CF6266">
    <w:name w:val="AE46802274044735BBC8796755CF6266"/>
    <w:rsid w:val="005A51DD"/>
  </w:style>
  <w:style w:type="paragraph" w:customStyle="1" w:styleId="F15D41D895C644BAB4A2692AADB2D503">
    <w:name w:val="F15D41D895C644BAB4A2692AADB2D503"/>
    <w:rsid w:val="005A51DD"/>
  </w:style>
  <w:style w:type="paragraph" w:customStyle="1" w:styleId="CC7AA4B2F2124156A21E48B890828406">
    <w:name w:val="CC7AA4B2F2124156A21E48B890828406"/>
    <w:rsid w:val="005A51DD"/>
  </w:style>
  <w:style w:type="paragraph" w:customStyle="1" w:styleId="8610EF4F34B847A28FF3F827B61BAD5D">
    <w:name w:val="8610EF4F34B847A28FF3F827B61BAD5D"/>
    <w:rsid w:val="005A51DD"/>
  </w:style>
  <w:style w:type="paragraph" w:customStyle="1" w:styleId="F890E1D9E37342C98B54B4EA71059F24">
    <w:name w:val="F890E1D9E37342C98B54B4EA71059F24"/>
    <w:rsid w:val="005A51DD"/>
  </w:style>
  <w:style w:type="paragraph" w:customStyle="1" w:styleId="DA42F491A0FE40EF9E1038201BF10C70">
    <w:name w:val="DA42F491A0FE40EF9E1038201BF10C70"/>
    <w:rsid w:val="005A51DD"/>
  </w:style>
  <w:style w:type="paragraph" w:customStyle="1" w:styleId="2A32B28F339748CD8B8D51B71C37EF37">
    <w:name w:val="2A32B28F339748CD8B8D51B71C37EF37"/>
    <w:rsid w:val="005A51DD"/>
  </w:style>
  <w:style w:type="paragraph" w:customStyle="1" w:styleId="0C95709396674EFCB747FAAB82C7D1E6">
    <w:name w:val="0C95709396674EFCB747FAAB82C7D1E6"/>
    <w:rsid w:val="005A51DD"/>
  </w:style>
  <w:style w:type="paragraph" w:customStyle="1" w:styleId="92A7899C95364A39916A89BB9FBB2694">
    <w:name w:val="92A7899C95364A39916A89BB9FBB2694"/>
    <w:rsid w:val="005A51DD"/>
  </w:style>
  <w:style w:type="paragraph" w:customStyle="1" w:styleId="2DFE2318B51247B584F4CCFA7499DE2C">
    <w:name w:val="2DFE2318B51247B584F4CCFA7499DE2C"/>
    <w:rsid w:val="005A51DD"/>
  </w:style>
  <w:style w:type="paragraph" w:customStyle="1" w:styleId="AF439B1FF2CA4B838BC90735308EC417">
    <w:name w:val="AF439B1FF2CA4B838BC90735308EC417"/>
    <w:rsid w:val="005A51DD"/>
  </w:style>
  <w:style w:type="paragraph" w:customStyle="1" w:styleId="6D61C3479FEE432CADF769D0A9AFC0AB">
    <w:name w:val="6D61C3479FEE432CADF769D0A9AFC0AB"/>
    <w:rsid w:val="005A51DD"/>
  </w:style>
  <w:style w:type="paragraph" w:customStyle="1" w:styleId="0F46F8F292AA4FC2AD23B32E82A0E8DC">
    <w:name w:val="0F46F8F292AA4FC2AD23B32E82A0E8DC"/>
    <w:rsid w:val="005A51DD"/>
  </w:style>
  <w:style w:type="paragraph" w:customStyle="1" w:styleId="B95FAA5F7E5646B48AD6CAC8A3FB0159">
    <w:name w:val="B95FAA5F7E5646B48AD6CAC8A3FB0159"/>
    <w:rsid w:val="005A51DD"/>
  </w:style>
  <w:style w:type="paragraph" w:customStyle="1" w:styleId="36AE7F826D2543B9BD4A72EB6D6E731E">
    <w:name w:val="36AE7F826D2543B9BD4A72EB6D6E731E"/>
    <w:rsid w:val="005A51DD"/>
  </w:style>
  <w:style w:type="paragraph" w:customStyle="1" w:styleId="37019BB7C345418A97847B028FF98102">
    <w:name w:val="37019BB7C345418A97847B028FF98102"/>
    <w:rsid w:val="005A51DD"/>
  </w:style>
  <w:style w:type="paragraph" w:customStyle="1" w:styleId="E0F8C4D32FAF4787BCECBCF7EBE517B4">
    <w:name w:val="E0F8C4D32FAF4787BCECBCF7EBE517B4"/>
    <w:rsid w:val="005A51DD"/>
  </w:style>
  <w:style w:type="paragraph" w:customStyle="1" w:styleId="9C1D1861DFBE4D9892837BAF59BD7C9D">
    <w:name w:val="9C1D1861DFBE4D9892837BAF59BD7C9D"/>
    <w:rsid w:val="005A51DD"/>
  </w:style>
  <w:style w:type="paragraph" w:customStyle="1" w:styleId="252693EFAB084C1E9F9A2A4605F8DD5B">
    <w:name w:val="252693EFAB084C1E9F9A2A4605F8DD5B"/>
    <w:rsid w:val="005A51DD"/>
  </w:style>
  <w:style w:type="paragraph" w:customStyle="1" w:styleId="02BC568FCBAC43498A135CCE4670CD9F">
    <w:name w:val="02BC568FCBAC43498A135CCE4670CD9F"/>
    <w:rsid w:val="005A51DD"/>
  </w:style>
  <w:style w:type="paragraph" w:customStyle="1" w:styleId="00FBCCAB505A4C99AA5A308A877B87AE">
    <w:name w:val="00FBCCAB505A4C99AA5A308A877B87AE"/>
    <w:rsid w:val="005A51DD"/>
  </w:style>
  <w:style w:type="paragraph" w:customStyle="1" w:styleId="97B0B9E8D391492CA53247CDABE17A6E">
    <w:name w:val="97B0B9E8D391492CA53247CDABE17A6E"/>
    <w:rsid w:val="005A51DD"/>
  </w:style>
  <w:style w:type="paragraph" w:customStyle="1" w:styleId="4D66E1BFC73E422682075F123CCE2EBA">
    <w:name w:val="4D66E1BFC73E422682075F123CCE2EBA"/>
    <w:rsid w:val="005A51DD"/>
  </w:style>
  <w:style w:type="paragraph" w:customStyle="1" w:styleId="123CB7DBC3474CBE854FD37A8274C1D6">
    <w:name w:val="123CB7DBC3474CBE854FD37A8274C1D6"/>
    <w:rsid w:val="005A51DD"/>
  </w:style>
  <w:style w:type="paragraph" w:customStyle="1" w:styleId="9A4E52CAAA9C4F2982F03EA79BC7A142">
    <w:name w:val="9A4E52CAAA9C4F2982F03EA79BC7A142"/>
    <w:rsid w:val="005A51DD"/>
  </w:style>
  <w:style w:type="paragraph" w:customStyle="1" w:styleId="7045B1AF680D4E9D91612B5E144AB20C">
    <w:name w:val="7045B1AF680D4E9D91612B5E144AB20C"/>
    <w:rsid w:val="005A51DD"/>
  </w:style>
  <w:style w:type="paragraph" w:customStyle="1" w:styleId="421653FBADB34AE5B5DBC8A9E152742F">
    <w:name w:val="421653FBADB34AE5B5DBC8A9E152742F"/>
    <w:rsid w:val="005A51DD"/>
  </w:style>
  <w:style w:type="paragraph" w:customStyle="1" w:styleId="77510F0E9BD3485880956104EA919998">
    <w:name w:val="77510F0E9BD3485880956104EA919998"/>
    <w:rsid w:val="005A51DD"/>
  </w:style>
  <w:style w:type="paragraph" w:customStyle="1" w:styleId="917655AE2440435D980E1F47BF1137E8">
    <w:name w:val="917655AE2440435D980E1F47BF1137E8"/>
    <w:rsid w:val="005A51DD"/>
  </w:style>
  <w:style w:type="paragraph" w:customStyle="1" w:styleId="9CCC4F0A89DF4F1E9F3005BAD9E1FD60">
    <w:name w:val="9CCC4F0A89DF4F1E9F3005BAD9E1FD60"/>
    <w:rsid w:val="005A51DD"/>
  </w:style>
  <w:style w:type="paragraph" w:customStyle="1" w:styleId="CF11224C123B454DB806D8FF91228192">
    <w:name w:val="CF11224C123B454DB806D8FF91228192"/>
    <w:rsid w:val="005A51DD"/>
  </w:style>
  <w:style w:type="paragraph" w:customStyle="1" w:styleId="ED050C74BE204D3AABEF4E59431B08BA">
    <w:name w:val="ED050C74BE204D3AABEF4E59431B08BA"/>
    <w:rsid w:val="005A51DD"/>
  </w:style>
  <w:style w:type="paragraph" w:customStyle="1" w:styleId="21F59AFA71AF4F20A5C6450F2C702478">
    <w:name w:val="21F59AFA71AF4F20A5C6450F2C702478"/>
    <w:rsid w:val="005A51DD"/>
  </w:style>
  <w:style w:type="paragraph" w:customStyle="1" w:styleId="6528BBC26AC64172A3F971E4C50906A9">
    <w:name w:val="6528BBC26AC64172A3F971E4C50906A9"/>
    <w:rsid w:val="005A51DD"/>
  </w:style>
  <w:style w:type="paragraph" w:customStyle="1" w:styleId="9AEDA814BB59464B9C56D525896ADBE9">
    <w:name w:val="9AEDA814BB59464B9C56D525896ADBE9"/>
    <w:rsid w:val="005A51DD"/>
  </w:style>
  <w:style w:type="paragraph" w:customStyle="1" w:styleId="5B4158B2079F4F42AB35092C7DCB9565">
    <w:name w:val="5B4158B2079F4F42AB35092C7DCB9565"/>
    <w:rsid w:val="005A51DD"/>
  </w:style>
  <w:style w:type="paragraph" w:customStyle="1" w:styleId="43E59B795E5746D9871E83CA754B2387">
    <w:name w:val="43E59B795E5746D9871E83CA754B2387"/>
    <w:rsid w:val="005A51DD"/>
  </w:style>
  <w:style w:type="paragraph" w:customStyle="1" w:styleId="B8B895A42D3343A4BC0509B1887EB1C2">
    <w:name w:val="B8B895A42D3343A4BC0509B1887EB1C2"/>
    <w:rsid w:val="005A51DD"/>
  </w:style>
  <w:style w:type="paragraph" w:customStyle="1" w:styleId="231658FB86174FCA9D27AF3D98464EC9">
    <w:name w:val="231658FB86174FCA9D27AF3D98464EC9"/>
    <w:rsid w:val="005A51DD"/>
  </w:style>
  <w:style w:type="paragraph" w:customStyle="1" w:styleId="E381A5A26AF7449095D605B73129E2E3">
    <w:name w:val="E381A5A26AF7449095D605B73129E2E3"/>
    <w:rsid w:val="005A51DD"/>
  </w:style>
  <w:style w:type="paragraph" w:customStyle="1" w:styleId="A06F26C6098A4E53A1939647BA79B745">
    <w:name w:val="A06F26C6098A4E53A1939647BA79B745"/>
    <w:rsid w:val="005A51DD"/>
  </w:style>
  <w:style w:type="paragraph" w:customStyle="1" w:styleId="44F06CB7487D452A857BCE417C2BDEB7">
    <w:name w:val="44F06CB7487D452A857BCE417C2BDEB7"/>
    <w:rsid w:val="005A51DD"/>
  </w:style>
  <w:style w:type="paragraph" w:customStyle="1" w:styleId="B7D9BDD0FA4647CBBC76AD8D040E5747">
    <w:name w:val="B7D9BDD0FA4647CBBC76AD8D040E5747"/>
    <w:rsid w:val="005A51DD"/>
  </w:style>
  <w:style w:type="paragraph" w:customStyle="1" w:styleId="56FC5DF73B5F4988A7FD76221978122B">
    <w:name w:val="56FC5DF73B5F4988A7FD76221978122B"/>
    <w:rsid w:val="005A51DD"/>
  </w:style>
  <w:style w:type="paragraph" w:customStyle="1" w:styleId="74E856EA55A546CE9F4CCED57B356CF2">
    <w:name w:val="74E856EA55A546CE9F4CCED57B356CF2"/>
    <w:rsid w:val="005A51DD"/>
  </w:style>
  <w:style w:type="paragraph" w:customStyle="1" w:styleId="5B84C653D699482D871C8594C1183A05">
    <w:name w:val="5B84C653D699482D871C8594C1183A05"/>
    <w:rsid w:val="005A51DD"/>
  </w:style>
  <w:style w:type="paragraph" w:customStyle="1" w:styleId="EC3BF826F8B14A3BB5B0C5EC9A80162D">
    <w:name w:val="EC3BF826F8B14A3BB5B0C5EC9A80162D"/>
    <w:rsid w:val="005A51DD"/>
  </w:style>
  <w:style w:type="paragraph" w:customStyle="1" w:styleId="4EE919F283C446DC8D1460FECBBD24E6">
    <w:name w:val="4EE919F283C446DC8D1460FECBBD24E6"/>
    <w:rsid w:val="005A51DD"/>
  </w:style>
  <w:style w:type="paragraph" w:customStyle="1" w:styleId="9EAFF02D8B594E0ABCA6867181745C37">
    <w:name w:val="9EAFF02D8B594E0ABCA6867181745C37"/>
    <w:rsid w:val="005A51DD"/>
  </w:style>
  <w:style w:type="paragraph" w:customStyle="1" w:styleId="904522FEC2F24A7E81E06C4A42618EF5">
    <w:name w:val="904522FEC2F24A7E81E06C4A42618EF5"/>
    <w:rsid w:val="005A51DD"/>
  </w:style>
  <w:style w:type="paragraph" w:customStyle="1" w:styleId="FF896A9B44874C01B6369FAD0356F168">
    <w:name w:val="FF896A9B44874C01B6369FAD0356F168"/>
    <w:rsid w:val="005A51DD"/>
  </w:style>
  <w:style w:type="paragraph" w:customStyle="1" w:styleId="261117EB978E40EABABFCF7DCB8EEE07">
    <w:name w:val="261117EB978E40EABABFCF7DCB8EEE07"/>
    <w:rsid w:val="005A51DD"/>
  </w:style>
  <w:style w:type="paragraph" w:customStyle="1" w:styleId="7B55874B41044B2083AB008E064BA18D">
    <w:name w:val="7B55874B41044B2083AB008E064BA18D"/>
    <w:rsid w:val="005A51DD"/>
  </w:style>
  <w:style w:type="paragraph" w:customStyle="1" w:styleId="A9EE026D54784EA489145EDF3231FB73">
    <w:name w:val="A9EE026D54784EA489145EDF3231FB73"/>
    <w:rsid w:val="005A51DD"/>
  </w:style>
  <w:style w:type="paragraph" w:customStyle="1" w:styleId="811C1A56D59E4F6499479C52172FB2E2">
    <w:name w:val="811C1A56D59E4F6499479C52172FB2E2"/>
    <w:rsid w:val="005A51DD"/>
  </w:style>
  <w:style w:type="paragraph" w:customStyle="1" w:styleId="2E49D8E9D4F8445CB30C3B6AC80A5E9D">
    <w:name w:val="2E49D8E9D4F8445CB30C3B6AC80A5E9D"/>
    <w:rsid w:val="005A51DD"/>
  </w:style>
  <w:style w:type="paragraph" w:customStyle="1" w:styleId="A51BAEF070E343E28E3EB9A74A84C7ED">
    <w:name w:val="A51BAEF070E343E28E3EB9A74A84C7ED"/>
    <w:rsid w:val="005A51DD"/>
  </w:style>
  <w:style w:type="paragraph" w:customStyle="1" w:styleId="5FB76BA7234A4FC08D0DB5A6EB8EE35C">
    <w:name w:val="5FB76BA7234A4FC08D0DB5A6EB8EE35C"/>
    <w:rsid w:val="005A51DD"/>
  </w:style>
  <w:style w:type="paragraph" w:customStyle="1" w:styleId="5B4EA2C2D258471FAE46D24AEACE21AC">
    <w:name w:val="5B4EA2C2D258471FAE46D24AEACE21AC"/>
    <w:rsid w:val="005A51DD"/>
  </w:style>
  <w:style w:type="paragraph" w:customStyle="1" w:styleId="9892E53C339E4DAD8F0646D8858F72B8">
    <w:name w:val="9892E53C339E4DAD8F0646D8858F72B8"/>
    <w:rsid w:val="005A51DD"/>
  </w:style>
  <w:style w:type="paragraph" w:customStyle="1" w:styleId="9AF2D3C4B2354A4BA515D55A058D6EF4">
    <w:name w:val="9AF2D3C4B2354A4BA515D55A058D6EF4"/>
    <w:rsid w:val="005A51DD"/>
  </w:style>
  <w:style w:type="paragraph" w:customStyle="1" w:styleId="F265D02C121B4E59B07668391EE12D2E">
    <w:name w:val="F265D02C121B4E59B07668391EE12D2E"/>
    <w:rsid w:val="005A51DD"/>
  </w:style>
  <w:style w:type="paragraph" w:customStyle="1" w:styleId="87E298D1EA8E47C68E4D8C014148DF2D">
    <w:name w:val="87E298D1EA8E47C68E4D8C014148DF2D"/>
    <w:rsid w:val="005A51DD"/>
  </w:style>
  <w:style w:type="paragraph" w:customStyle="1" w:styleId="519E84E3EF554B4CB99275B2C6CEA05C">
    <w:name w:val="519E84E3EF554B4CB99275B2C6CEA05C"/>
    <w:rsid w:val="005A51DD"/>
  </w:style>
  <w:style w:type="paragraph" w:customStyle="1" w:styleId="B0109C4629FB4A98A1C1937971A8233A">
    <w:name w:val="B0109C4629FB4A98A1C1937971A8233A"/>
    <w:rsid w:val="005A51DD"/>
  </w:style>
  <w:style w:type="paragraph" w:customStyle="1" w:styleId="590B8B4628C047238ADD64DED7F65F28">
    <w:name w:val="590B8B4628C047238ADD64DED7F65F28"/>
    <w:rsid w:val="005A51DD"/>
  </w:style>
  <w:style w:type="paragraph" w:customStyle="1" w:styleId="470E6CFBAFEC406DBB2A5CE8C0E5B73D">
    <w:name w:val="470E6CFBAFEC406DBB2A5CE8C0E5B73D"/>
    <w:rsid w:val="005A51DD"/>
  </w:style>
  <w:style w:type="paragraph" w:customStyle="1" w:styleId="C9352891B0FC41B7B44EA6C8EB70E9D5">
    <w:name w:val="C9352891B0FC41B7B44EA6C8EB70E9D5"/>
    <w:rsid w:val="005A51DD"/>
  </w:style>
  <w:style w:type="paragraph" w:customStyle="1" w:styleId="168DEC6E94BF4CC89D0E199F77DE3F22">
    <w:name w:val="168DEC6E94BF4CC89D0E199F77DE3F22"/>
    <w:rsid w:val="005A51DD"/>
  </w:style>
  <w:style w:type="paragraph" w:customStyle="1" w:styleId="125F559411F940A5ABD29223E9744C90">
    <w:name w:val="125F559411F940A5ABD29223E9744C90"/>
    <w:rsid w:val="005A51DD"/>
  </w:style>
  <w:style w:type="paragraph" w:customStyle="1" w:styleId="3A70CE2FD93A4DFA84875126B25CC1B2">
    <w:name w:val="3A70CE2FD93A4DFA84875126B25CC1B2"/>
    <w:rsid w:val="005A51DD"/>
  </w:style>
  <w:style w:type="paragraph" w:customStyle="1" w:styleId="DD4B1208D3BC460D9370A26B81D86829">
    <w:name w:val="DD4B1208D3BC460D9370A26B81D86829"/>
    <w:rsid w:val="005A51DD"/>
  </w:style>
  <w:style w:type="paragraph" w:customStyle="1" w:styleId="2584465F85DC4B3585A7FE1113234924">
    <w:name w:val="2584465F85DC4B3585A7FE1113234924"/>
    <w:rsid w:val="005A51DD"/>
  </w:style>
  <w:style w:type="paragraph" w:customStyle="1" w:styleId="16E9F7BF2886402A816338D6D6E52B01">
    <w:name w:val="16E9F7BF2886402A816338D6D6E52B01"/>
    <w:rsid w:val="005A51DD"/>
  </w:style>
  <w:style w:type="paragraph" w:customStyle="1" w:styleId="BCB21DB58C634992BD06C38D7F8CC0A2">
    <w:name w:val="BCB21DB58C634992BD06C38D7F8CC0A2"/>
    <w:rsid w:val="005A51DD"/>
  </w:style>
  <w:style w:type="paragraph" w:customStyle="1" w:styleId="E44FDFE46D3D4F6A98345884E5DDACA0">
    <w:name w:val="E44FDFE46D3D4F6A98345884E5DDACA0"/>
    <w:rsid w:val="005A51DD"/>
  </w:style>
  <w:style w:type="paragraph" w:customStyle="1" w:styleId="303CC2B912D94D048BCC5EACDB5D6AB5">
    <w:name w:val="303CC2B912D94D048BCC5EACDB5D6AB5"/>
    <w:rsid w:val="005A51DD"/>
  </w:style>
  <w:style w:type="paragraph" w:customStyle="1" w:styleId="209F0573324D49EC907F3E08F62708F4">
    <w:name w:val="209F0573324D49EC907F3E08F62708F4"/>
    <w:rsid w:val="005A51DD"/>
  </w:style>
  <w:style w:type="paragraph" w:customStyle="1" w:styleId="F8442069C3154CDE8CB1D924B8D10A9F">
    <w:name w:val="F8442069C3154CDE8CB1D924B8D10A9F"/>
    <w:rsid w:val="005A51DD"/>
  </w:style>
  <w:style w:type="paragraph" w:customStyle="1" w:styleId="FEF72145185643E894444F06803F749A">
    <w:name w:val="FEF72145185643E894444F06803F749A"/>
    <w:rsid w:val="005A51DD"/>
  </w:style>
  <w:style w:type="paragraph" w:customStyle="1" w:styleId="FC38CF2BBB3A4D05BB6AC40F3CA2391A">
    <w:name w:val="FC38CF2BBB3A4D05BB6AC40F3CA2391A"/>
    <w:rsid w:val="005A51DD"/>
  </w:style>
  <w:style w:type="paragraph" w:customStyle="1" w:styleId="E33452899C604235B5B12A8CB11EA69A">
    <w:name w:val="E33452899C604235B5B12A8CB11EA69A"/>
    <w:rsid w:val="005A51DD"/>
  </w:style>
  <w:style w:type="paragraph" w:customStyle="1" w:styleId="C25455FFF5C942508E4CF250F18917C0">
    <w:name w:val="C25455FFF5C942508E4CF250F18917C0"/>
    <w:rsid w:val="005A51DD"/>
  </w:style>
  <w:style w:type="paragraph" w:customStyle="1" w:styleId="30AFF0D82F9B42B39901B134426BC1E5">
    <w:name w:val="30AFF0D82F9B42B39901B134426BC1E5"/>
    <w:rsid w:val="005A51DD"/>
  </w:style>
  <w:style w:type="paragraph" w:customStyle="1" w:styleId="873F1BF0CEE845EE95DE4E410958682B">
    <w:name w:val="873F1BF0CEE845EE95DE4E410958682B"/>
    <w:rsid w:val="005A51DD"/>
  </w:style>
  <w:style w:type="paragraph" w:customStyle="1" w:styleId="39F46F7E53F840D7839179786FCED8A5">
    <w:name w:val="39F46F7E53F840D7839179786FCED8A5"/>
    <w:rsid w:val="005A51DD"/>
  </w:style>
  <w:style w:type="paragraph" w:customStyle="1" w:styleId="18A92FFE2A4947819007D186531357AD">
    <w:name w:val="18A92FFE2A4947819007D186531357AD"/>
    <w:rsid w:val="005A51DD"/>
  </w:style>
  <w:style w:type="paragraph" w:customStyle="1" w:styleId="760489247FA0440AB8CD86A36997242F">
    <w:name w:val="760489247FA0440AB8CD86A36997242F"/>
    <w:rsid w:val="005A51DD"/>
  </w:style>
  <w:style w:type="paragraph" w:customStyle="1" w:styleId="522ED3A8CC5A4997B85BCB80F989E72C">
    <w:name w:val="522ED3A8CC5A4997B85BCB80F989E72C"/>
    <w:rsid w:val="005A51DD"/>
  </w:style>
  <w:style w:type="paragraph" w:customStyle="1" w:styleId="4E52FBC6B3B7471E9129856A141656E4">
    <w:name w:val="4E52FBC6B3B7471E9129856A141656E4"/>
    <w:rsid w:val="005A51DD"/>
  </w:style>
  <w:style w:type="paragraph" w:customStyle="1" w:styleId="97079210C84245348A3FB09BDF2AC8BB">
    <w:name w:val="97079210C84245348A3FB09BDF2AC8BB"/>
    <w:rsid w:val="005A51DD"/>
  </w:style>
  <w:style w:type="paragraph" w:customStyle="1" w:styleId="ABBFF643D4524E16BDA347742EB26A19">
    <w:name w:val="ABBFF643D4524E16BDA347742EB26A19"/>
    <w:rsid w:val="005A51DD"/>
  </w:style>
  <w:style w:type="paragraph" w:customStyle="1" w:styleId="D09CBCF98B1D402193387DB6AEE2C750">
    <w:name w:val="D09CBCF98B1D402193387DB6AEE2C750"/>
    <w:rsid w:val="005A51DD"/>
  </w:style>
  <w:style w:type="paragraph" w:customStyle="1" w:styleId="6A82E3D5AC8642CD85A00B95DE99A548">
    <w:name w:val="6A82E3D5AC8642CD85A00B95DE99A548"/>
    <w:rsid w:val="005A51DD"/>
  </w:style>
  <w:style w:type="paragraph" w:customStyle="1" w:styleId="3C67BCF02FE0479387D9DAB173834F38">
    <w:name w:val="3C67BCF02FE0479387D9DAB173834F38"/>
    <w:rsid w:val="005A51DD"/>
  </w:style>
  <w:style w:type="paragraph" w:customStyle="1" w:styleId="FF8F29C71B5E4170AEA3E6CCAEFB755F">
    <w:name w:val="FF8F29C71B5E4170AEA3E6CCAEFB755F"/>
    <w:rsid w:val="005A51DD"/>
  </w:style>
  <w:style w:type="paragraph" w:customStyle="1" w:styleId="2C54E521C20D4FFAA029452D82EAF57C">
    <w:name w:val="2C54E521C20D4FFAA029452D82EAF57C"/>
    <w:rsid w:val="005A51DD"/>
  </w:style>
  <w:style w:type="paragraph" w:customStyle="1" w:styleId="A7F90F52DF744682998911C9F5DDE500">
    <w:name w:val="A7F90F52DF744682998911C9F5DDE500"/>
    <w:rsid w:val="005A51DD"/>
  </w:style>
  <w:style w:type="paragraph" w:customStyle="1" w:styleId="61C29E6A294C4448B16D53CF43E00149">
    <w:name w:val="61C29E6A294C4448B16D53CF43E00149"/>
    <w:rsid w:val="005A51DD"/>
  </w:style>
  <w:style w:type="paragraph" w:customStyle="1" w:styleId="AC37CABBCC864035BC4905768554F9DA">
    <w:name w:val="AC37CABBCC864035BC4905768554F9DA"/>
    <w:rsid w:val="005A51DD"/>
  </w:style>
  <w:style w:type="paragraph" w:customStyle="1" w:styleId="4AB9667424144536B28C28D7302F2CA4">
    <w:name w:val="4AB9667424144536B28C28D7302F2CA4"/>
    <w:rsid w:val="005A51DD"/>
  </w:style>
  <w:style w:type="paragraph" w:customStyle="1" w:styleId="1FDA80D458CD48FD8083B1777E7F6283">
    <w:name w:val="1FDA80D458CD48FD8083B1777E7F6283"/>
    <w:rsid w:val="005A51DD"/>
  </w:style>
  <w:style w:type="paragraph" w:customStyle="1" w:styleId="D2C42B05A198457F8BA3DCF4B599B8AC">
    <w:name w:val="D2C42B05A198457F8BA3DCF4B599B8AC"/>
    <w:rsid w:val="005A51DD"/>
  </w:style>
  <w:style w:type="paragraph" w:customStyle="1" w:styleId="B787F691B3664504AC9A1945051AC563">
    <w:name w:val="B787F691B3664504AC9A1945051AC563"/>
    <w:rsid w:val="005A51DD"/>
  </w:style>
  <w:style w:type="paragraph" w:customStyle="1" w:styleId="794CF4EA9DD64FB7A981C1BD2E074A38">
    <w:name w:val="794CF4EA9DD64FB7A981C1BD2E074A38"/>
    <w:rsid w:val="005A51DD"/>
  </w:style>
  <w:style w:type="paragraph" w:customStyle="1" w:styleId="8DDF170A77E24621B25707BD762A5F9F">
    <w:name w:val="8DDF170A77E24621B25707BD762A5F9F"/>
    <w:rsid w:val="005A51DD"/>
  </w:style>
  <w:style w:type="paragraph" w:customStyle="1" w:styleId="86BAF37E44414FF88A075CF61ABE462D">
    <w:name w:val="86BAF37E44414FF88A075CF61ABE462D"/>
    <w:rsid w:val="005A51DD"/>
  </w:style>
  <w:style w:type="paragraph" w:customStyle="1" w:styleId="5F4EF5A500C4415C9461EF2D0817B74C">
    <w:name w:val="5F4EF5A500C4415C9461EF2D0817B74C"/>
    <w:rsid w:val="005A51DD"/>
  </w:style>
  <w:style w:type="paragraph" w:customStyle="1" w:styleId="E1B4F7D9E370429D9E3AED4BF10A8E40">
    <w:name w:val="E1B4F7D9E370429D9E3AED4BF10A8E40"/>
    <w:rsid w:val="005A51DD"/>
  </w:style>
  <w:style w:type="paragraph" w:customStyle="1" w:styleId="377AA258C20749979ABBF3BEB259DDBD">
    <w:name w:val="377AA258C20749979ABBF3BEB259DDBD"/>
    <w:rsid w:val="005A51DD"/>
  </w:style>
  <w:style w:type="paragraph" w:customStyle="1" w:styleId="A5679B7CA54C4579B4676C05785DD390">
    <w:name w:val="A5679B7CA54C4579B4676C05785DD390"/>
    <w:rsid w:val="005A51DD"/>
  </w:style>
  <w:style w:type="paragraph" w:customStyle="1" w:styleId="6ED4FC0D26244015899834BDD4C990F0">
    <w:name w:val="6ED4FC0D26244015899834BDD4C990F0"/>
    <w:rsid w:val="005A51DD"/>
  </w:style>
  <w:style w:type="paragraph" w:customStyle="1" w:styleId="85C7AB3BF0854721B072520FC08F7EFC">
    <w:name w:val="85C7AB3BF0854721B072520FC08F7EFC"/>
    <w:rsid w:val="005A51DD"/>
  </w:style>
  <w:style w:type="paragraph" w:customStyle="1" w:styleId="3B1117D4CFBC4D26944EF3D55992930F">
    <w:name w:val="3B1117D4CFBC4D26944EF3D55992930F"/>
    <w:rsid w:val="005A51DD"/>
  </w:style>
  <w:style w:type="paragraph" w:customStyle="1" w:styleId="41C78840C22644D2B6B2CCDC78428A39">
    <w:name w:val="41C78840C22644D2B6B2CCDC78428A39"/>
    <w:rsid w:val="005A51DD"/>
  </w:style>
  <w:style w:type="paragraph" w:customStyle="1" w:styleId="CC4C5AF65C96469093D5DA32BDDB613A">
    <w:name w:val="CC4C5AF65C96469093D5DA32BDDB613A"/>
    <w:rsid w:val="005A51DD"/>
  </w:style>
  <w:style w:type="paragraph" w:customStyle="1" w:styleId="06CFF12BBF1848FF9873C7C0CB0FF780">
    <w:name w:val="06CFF12BBF1848FF9873C7C0CB0FF780"/>
    <w:rsid w:val="005A51DD"/>
  </w:style>
  <w:style w:type="paragraph" w:customStyle="1" w:styleId="12C7554ACC6248EC9475E062AF489603">
    <w:name w:val="12C7554ACC6248EC9475E062AF489603"/>
    <w:rsid w:val="005A51DD"/>
  </w:style>
  <w:style w:type="paragraph" w:customStyle="1" w:styleId="BF10D29C0A114B4BBB39732C08028ACA">
    <w:name w:val="BF10D29C0A114B4BBB39732C08028ACA"/>
    <w:rsid w:val="005A51DD"/>
  </w:style>
  <w:style w:type="paragraph" w:customStyle="1" w:styleId="DAF6AD0E66C14D1B9D9A8B8A3E8C2256">
    <w:name w:val="DAF6AD0E66C14D1B9D9A8B8A3E8C2256"/>
    <w:rsid w:val="005A51DD"/>
  </w:style>
  <w:style w:type="paragraph" w:customStyle="1" w:styleId="F47D8FD8103E4DBBB54778AA0B23EE95">
    <w:name w:val="F47D8FD8103E4DBBB54778AA0B23EE95"/>
    <w:rsid w:val="005A51DD"/>
  </w:style>
  <w:style w:type="paragraph" w:customStyle="1" w:styleId="7AC9A55EFAE34E4DA36E7FD9F829A0C4">
    <w:name w:val="7AC9A55EFAE34E4DA36E7FD9F829A0C4"/>
    <w:rsid w:val="005A51DD"/>
  </w:style>
  <w:style w:type="paragraph" w:customStyle="1" w:styleId="1356986826324A7AB3C9A83666425F8A">
    <w:name w:val="1356986826324A7AB3C9A83666425F8A"/>
    <w:rsid w:val="005A51DD"/>
  </w:style>
  <w:style w:type="paragraph" w:customStyle="1" w:styleId="7E6ECB5419F74EB5A5CA0BA496ECB616">
    <w:name w:val="7E6ECB5419F74EB5A5CA0BA496ECB616"/>
    <w:rsid w:val="005A51DD"/>
  </w:style>
  <w:style w:type="paragraph" w:customStyle="1" w:styleId="C031B116A64B4680B21F96F097F0667C">
    <w:name w:val="C031B116A64B4680B21F96F097F0667C"/>
    <w:rsid w:val="005A51DD"/>
  </w:style>
  <w:style w:type="paragraph" w:customStyle="1" w:styleId="0F47CA6763D74A619DA2843FCA6EC15A">
    <w:name w:val="0F47CA6763D74A619DA2843FCA6EC15A"/>
    <w:rsid w:val="005A51DD"/>
  </w:style>
  <w:style w:type="paragraph" w:customStyle="1" w:styleId="358F2C61C8EC4C9080F9810F27E38FE5">
    <w:name w:val="358F2C61C8EC4C9080F9810F27E38FE5"/>
    <w:rsid w:val="005A51DD"/>
  </w:style>
  <w:style w:type="paragraph" w:customStyle="1" w:styleId="9EFBCDFC7DEB4EC697F488945DA3EE12">
    <w:name w:val="9EFBCDFC7DEB4EC697F488945DA3EE12"/>
    <w:rsid w:val="005A51DD"/>
  </w:style>
  <w:style w:type="paragraph" w:customStyle="1" w:styleId="569027CAFB1B4756BC439819CD2C298C">
    <w:name w:val="569027CAFB1B4756BC439819CD2C298C"/>
    <w:rsid w:val="005A51DD"/>
  </w:style>
  <w:style w:type="paragraph" w:customStyle="1" w:styleId="938D4BF05BF04B15931BD9389CFAB6E8">
    <w:name w:val="938D4BF05BF04B15931BD9389CFAB6E8"/>
    <w:rsid w:val="005A51DD"/>
  </w:style>
  <w:style w:type="paragraph" w:customStyle="1" w:styleId="DA5F5F198CB44E76931CCE267AF1EEE2">
    <w:name w:val="DA5F5F198CB44E76931CCE267AF1EEE2"/>
    <w:rsid w:val="005A51DD"/>
  </w:style>
  <w:style w:type="paragraph" w:customStyle="1" w:styleId="39C067AA85FC4D5F8E69E0C247CC1BE0">
    <w:name w:val="39C067AA85FC4D5F8E69E0C247CC1BE0"/>
    <w:rsid w:val="005A51DD"/>
  </w:style>
  <w:style w:type="paragraph" w:customStyle="1" w:styleId="4C7D4FA513CB4567B47686C4FA546DC0">
    <w:name w:val="4C7D4FA513CB4567B47686C4FA546DC0"/>
    <w:rsid w:val="005A51DD"/>
  </w:style>
  <w:style w:type="paragraph" w:customStyle="1" w:styleId="13C3C4E164994EDA9328038C14F7AE1E">
    <w:name w:val="13C3C4E164994EDA9328038C14F7AE1E"/>
    <w:rsid w:val="005A51DD"/>
  </w:style>
  <w:style w:type="paragraph" w:customStyle="1" w:styleId="E8F4CB1CE4F4470DB31A3687F72B6A39">
    <w:name w:val="E8F4CB1CE4F4470DB31A3687F72B6A39"/>
    <w:rsid w:val="005A51DD"/>
  </w:style>
  <w:style w:type="paragraph" w:customStyle="1" w:styleId="8919122AA684427684E6D0236F8A300F">
    <w:name w:val="8919122AA684427684E6D0236F8A300F"/>
    <w:rsid w:val="005A51DD"/>
  </w:style>
  <w:style w:type="paragraph" w:customStyle="1" w:styleId="1055459A9236459898069ED2B2BB041F">
    <w:name w:val="1055459A9236459898069ED2B2BB041F"/>
    <w:rsid w:val="005A51DD"/>
  </w:style>
  <w:style w:type="paragraph" w:customStyle="1" w:styleId="B5C4F778F21A48CBAF925BFD942B9C25">
    <w:name w:val="B5C4F778F21A48CBAF925BFD942B9C25"/>
    <w:rsid w:val="005A51DD"/>
  </w:style>
  <w:style w:type="paragraph" w:customStyle="1" w:styleId="2697A4804B804AE78FA766F4AFA0AAD8">
    <w:name w:val="2697A4804B804AE78FA766F4AFA0AAD8"/>
    <w:rsid w:val="005A51DD"/>
  </w:style>
  <w:style w:type="paragraph" w:customStyle="1" w:styleId="08544F026C92434F92587CAB6BC9D6B2">
    <w:name w:val="08544F026C92434F92587CAB6BC9D6B2"/>
    <w:rsid w:val="005A51DD"/>
  </w:style>
  <w:style w:type="paragraph" w:customStyle="1" w:styleId="F046E8DB9DCE4E16A5D9B2350D3AEDE3">
    <w:name w:val="F046E8DB9DCE4E16A5D9B2350D3AEDE3"/>
    <w:rsid w:val="005A51DD"/>
  </w:style>
  <w:style w:type="paragraph" w:customStyle="1" w:styleId="592413E6F29A4DBB90CA07537909C3B0">
    <w:name w:val="592413E6F29A4DBB90CA07537909C3B0"/>
    <w:rsid w:val="005A51DD"/>
  </w:style>
  <w:style w:type="paragraph" w:customStyle="1" w:styleId="180B2BB58EED4FDAB3CD457F80AF7E43">
    <w:name w:val="180B2BB58EED4FDAB3CD457F80AF7E43"/>
    <w:rsid w:val="005A51DD"/>
  </w:style>
  <w:style w:type="paragraph" w:customStyle="1" w:styleId="1BAA10B61AA24B6F9A428AB3C590E37B">
    <w:name w:val="1BAA10B61AA24B6F9A428AB3C590E37B"/>
    <w:rsid w:val="005A51DD"/>
  </w:style>
  <w:style w:type="paragraph" w:customStyle="1" w:styleId="FF7E0F655406478DB75DCA24B913577F">
    <w:name w:val="FF7E0F655406478DB75DCA24B913577F"/>
    <w:rsid w:val="005A51DD"/>
  </w:style>
  <w:style w:type="paragraph" w:customStyle="1" w:styleId="6EEEFCC7A1FE4FD2ABF806FA71392430">
    <w:name w:val="6EEEFCC7A1FE4FD2ABF806FA71392430"/>
    <w:rsid w:val="005A51DD"/>
  </w:style>
  <w:style w:type="paragraph" w:customStyle="1" w:styleId="6E90F831AADA4D53B037E55C8D6E0B9B">
    <w:name w:val="6E90F831AADA4D53B037E55C8D6E0B9B"/>
    <w:rsid w:val="005A51DD"/>
  </w:style>
  <w:style w:type="paragraph" w:customStyle="1" w:styleId="840E857D038C4C0C9A685D6EB398CB88">
    <w:name w:val="840E857D038C4C0C9A685D6EB398CB88"/>
    <w:rsid w:val="005A51DD"/>
  </w:style>
  <w:style w:type="paragraph" w:customStyle="1" w:styleId="0F67494C07A945E3A5DA1596A51BF15D">
    <w:name w:val="0F67494C07A945E3A5DA1596A51BF15D"/>
    <w:rsid w:val="005A51DD"/>
  </w:style>
  <w:style w:type="paragraph" w:customStyle="1" w:styleId="9FD336BB4C2E4BCEBB6903315137AE5F">
    <w:name w:val="9FD336BB4C2E4BCEBB6903315137AE5F"/>
    <w:rsid w:val="005A51DD"/>
  </w:style>
  <w:style w:type="paragraph" w:customStyle="1" w:styleId="7D617C9ABB544566906CFF37F61D332A">
    <w:name w:val="7D617C9ABB544566906CFF37F61D332A"/>
    <w:rsid w:val="005A51DD"/>
  </w:style>
  <w:style w:type="paragraph" w:customStyle="1" w:styleId="1D700A4CB82046E08B6A1CEA69D8959D">
    <w:name w:val="1D700A4CB82046E08B6A1CEA69D8959D"/>
    <w:rsid w:val="005A51DD"/>
  </w:style>
  <w:style w:type="paragraph" w:customStyle="1" w:styleId="EA0EE6B0796C44E7B7CFFB58840EBFB9">
    <w:name w:val="EA0EE6B0796C44E7B7CFFB58840EBFB9"/>
    <w:rsid w:val="005A51DD"/>
  </w:style>
  <w:style w:type="paragraph" w:customStyle="1" w:styleId="551A7828207C46808C13F2C22EDD71F1">
    <w:name w:val="551A7828207C46808C13F2C22EDD71F1"/>
    <w:rsid w:val="005A51DD"/>
  </w:style>
  <w:style w:type="paragraph" w:customStyle="1" w:styleId="38D99BCE4CA6468CBFB082F51EF81D48">
    <w:name w:val="38D99BCE4CA6468CBFB082F51EF81D48"/>
    <w:rsid w:val="005A51DD"/>
  </w:style>
  <w:style w:type="paragraph" w:customStyle="1" w:styleId="6B245D3E4C2C428BA176182A2E232244">
    <w:name w:val="6B245D3E4C2C428BA176182A2E232244"/>
    <w:rsid w:val="005A51DD"/>
  </w:style>
  <w:style w:type="paragraph" w:customStyle="1" w:styleId="85A489AEC8FE42958754033B6BFF2936">
    <w:name w:val="85A489AEC8FE42958754033B6BFF2936"/>
    <w:rsid w:val="005A51DD"/>
  </w:style>
  <w:style w:type="paragraph" w:customStyle="1" w:styleId="7173FE15E9B04ED7BC69DBEA92963461">
    <w:name w:val="7173FE15E9B04ED7BC69DBEA92963461"/>
    <w:rsid w:val="005A51DD"/>
  </w:style>
  <w:style w:type="paragraph" w:customStyle="1" w:styleId="922DE7AFA5B048B99F87D8514761ACD1">
    <w:name w:val="922DE7AFA5B048B99F87D8514761ACD1"/>
    <w:rsid w:val="005A51DD"/>
  </w:style>
  <w:style w:type="paragraph" w:customStyle="1" w:styleId="135C816FF46049A2A1561E5E44924381">
    <w:name w:val="135C816FF46049A2A1561E5E44924381"/>
    <w:rsid w:val="005A51DD"/>
  </w:style>
  <w:style w:type="paragraph" w:customStyle="1" w:styleId="4E8451953B9944BF9D76A98A28B998F4">
    <w:name w:val="4E8451953B9944BF9D76A98A28B998F4"/>
    <w:rsid w:val="005A51DD"/>
  </w:style>
  <w:style w:type="paragraph" w:customStyle="1" w:styleId="15BACFE4777A4FABA4C5E9CF3B63652A">
    <w:name w:val="15BACFE4777A4FABA4C5E9CF3B63652A"/>
    <w:rsid w:val="005A51DD"/>
  </w:style>
  <w:style w:type="paragraph" w:customStyle="1" w:styleId="BC28A241C23B436BB71E5B38B666DEC9">
    <w:name w:val="BC28A241C23B436BB71E5B38B666DEC9"/>
    <w:rsid w:val="005A51DD"/>
  </w:style>
  <w:style w:type="paragraph" w:customStyle="1" w:styleId="F9CE2AA9D53742A4ABC673A52C182AF2">
    <w:name w:val="F9CE2AA9D53742A4ABC673A52C182AF2"/>
    <w:rsid w:val="005A51DD"/>
  </w:style>
  <w:style w:type="paragraph" w:customStyle="1" w:styleId="3234626545694E5492E3C1AE876006C7">
    <w:name w:val="3234626545694E5492E3C1AE876006C7"/>
    <w:rsid w:val="005A51DD"/>
  </w:style>
  <w:style w:type="paragraph" w:customStyle="1" w:styleId="58DCF08AA02742448FF1DE8921AB209D">
    <w:name w:val="58DCF08AA02742448FF1DE8921AB209D"/>
    <w:rsid w:val="005A51DD"/>
  </w:style>
  <w:style w:type="paragraph" w:customStyle="1" w:styleId="4C6E40FAEC394917AC41EC94659D1CEF">
    <w:name w:val="4C6E40FAEC394917AC41EC94659D1CEF"/>
    <w:rsid w:val="005A51DD"/>
  </w:style>
  <w:style w:type="paragraph" w:customStyle="1" w:styleId="F3C226B524A44F9B94789DE7D9063EBD">
    <w:name w:val="F3C226B524A44F9B94789DE7D9063EBD"/>
    <w:rsid w:val="005A51DD"/>
  </w:style>
  <w:style w:type="paragraph" w:customStyle="1" w:styleId="4A6199C6B34B45F4A420A301290278B4">
    <w:name w:val="4A6199C6B34B45F4A420A301290278B4"/>
    <w:rsid w:val="005A51DD"/>
  </w:style>
  <w:style w:type="paragraph" w:customStyle="1" w:styleId="572DBA83103F4E7B8E14910706F7D0D6">
    <w:name w:val="572DBA83103F4E7B8E14910706F7D0D6"/>
    <w:rsid w:val="005A51DD"/>
  </w:style>
  <w:style w:type="paragraph" w:customStyle="1" w:styleId="6D6ACEA669534BB9A5E449A246FB7383">
    <w:name w:val="6D6ACEA669534BB9A5E449A246FB7383"/>
    <w:rsid w:val="005A51DD"/>
  </w:style>
  <w:style w:type="paragraph" w:customStyle="1" w:styleId="BAB1EF0D701D436C867B14EE5A7238E3">
    <w:name w:val="BAB1EF0D701D436C867B14EE5A7238E3"/>
    <w:rsid w:val="005A51DD"/>
  </w:style>
  <w:style w:type="paragraph" w:customStyle="1" w:styleId="ED7CA1E90DA94D95818EF3CA0850ED93">
    <w:name w:val="ED7CA1E90DA94D95818EF3CA0850ED93"/>
    <w:rsid w:val="005A51DD"/>
  </w:style>
  <w:style w:type="paragraph" w:customStyle="1" w:styleId="9668306E236D428188198A125A84D0E6">
    <w:name w:val="9668306E236D428188198A125A84D0E6"/>
    <w:rsid w:val="005A51DD"/>
  </w:style>
  <w:style w:type="paragraph" w:customStyle="1" w:styleId="DC466EDF41B34C8F9CCA6AFFE19D7D9F">
    <w:name w:val="DC466EDF41B34C8F9CCA6AFFE19D7D9F"/>
    <w:rsid w:val="005A51DD"/>
  </w:style>
  <w:style w:type="paragraph" w:customStyle="1" w:styleId="168A919C99A045C4B07EEF486F034AC7">
    <w:name w:val="168A919C99A045C4B07EEF486F034AC7"/>
    <w:rsid w:val="005A51DD"/>
  </w:style>
  <w:style w:type="paragraph" w:customStyle="1" w:styleId="B586D2AC80EB41B79A9427D2B0633963">
    <w:name w:val="B586D2AC80EB41B79A9427D2B0633963"/>
    <w:rsid w:val="005A51DD"/>
  </w:style>
  <w:style w:type="paragraph" w:customStyle="1" w:styleId="58F41DF973AE41AA913268237B5589F5">
    <w:name w:val="58F41DF973AE41AA913268237B5589F5"/>
    <w:rsid w:val="005A51DD"/>
  </w:style>
  <w:style w:type="paragraph" w:customStyle="1" w:styleId="1E7AF2BE3F3F471AB989F3342FE54FA6">
    <w:name w:val="1E7AF2BE3F3F471AB989F3342FE54FA6"/>
    <w:rsid w:val="005A51DD"/>
  </w:style>
  <w:style w:type="paragraph" w:customStyle="1" w:styleId="46DFBFCD7EC74D899462E1C589A6F10D">
    <w:name w:val="46DFBFCD7EC74D899462E1C589A6F10D"/>
    <w:rsid w:val="005A51DD"/>
  </w:style>
  <w:style w:type="paragraph" w:customStyle="1" w:styleId="7A5D35215534431C9ADA057C3CA80FBF">
    <w:name w:val="7A5D35215534431C9ADA057C3CA80FBF"/>
    <w:rsid w:val="005A51DD"/>
  </w:style>
  <w:style w:type="paragraph" w:customStyle="1" w:styleId="8C7FDF6508FA4D2E9B83CB31CB088257">
    <w:name w:val="8C7FDF6508FA4D2E9B83CB31CB088257"/>
    <w:rsid w:val="005A51DD"/>
  </w:style>
  <w:style w:type="paragraph" w:customStyle="1" w:styleId="9B173698EB09464FAB3BCB5A5AE3D468">
    <w:name w:val="9B173698EB09464FAB3BCB5A5AE3D468"/>
    <w:rsid w:val="005A51DD"/>
  </w:style>
  <w:style w:type="paragraph" w:customStyle="1" w:styleId="8A8B27FF82AC4F19B7E5C455035909AE">
    <w:name w:val="8A8B27FF82AC4F19B7E5C455035909AE"/>
    <w:rsid w:val="005A51DD"/>
  </w:style>
  <w:style w:type="paragraph" w:customStyle="1" w:styleId="D30BC51CF3E246929CD1259485783341">
    <w:name w:val="D30BC51CF3E246929CD1259485783341"/>
    <w:rsid w:val="005A51DD"/>
  </w:style>
  <w:style w:type="paragraph" w:customStyle="1" w:styleId="A90E56D62EB846BBBCFC1FEF3560CD18">
    <w:name w:val="A90E56D62EB846BBBCFC1FEF3560CD18"/>
    <w:rsid w:val="005A51DD"/>
  </w:style>
  <w:style w:type="paragraph" w:customStyle="1" w:styleId="FD5920155E0B48C591D708E879E2EE3B">
    <w:name w:val="FD5920155E0B48C591D708E879E2EE3B"/>
    <w:rsid w:val="005A51DD"/>
  </w:style>
  <w:style w:type="paragraph" w:customStyle="1" w:styleId="2F75D63393B7482AA2633888834D60DC">
    <w:name w:val="2F75D63393B7482AA2633888834D60DC"/>
    <w:rsid w:val="005A51DD"/>
  </w:style>
  <w:style w:type="paragraph" w:customStyle="1" w:styleId="3C427078CFC646CFB2453DF518864C81">
    <w:name w:val="3C427078CFC646CFB2453DF518864C81"/>
    <w:rsid w:val="005A51DD"/>
  </w:style>
  <w:style w:type="paragraph" w:customStyle="1" w:styleId="0CBB3EB45D574F84941D761FF4748037">
    <w:name w:val="0CBB3EB45D574F84941D761FF4748037"/>
    <w:rsid w:val="005A51DD"/>
  </w:style>
  <w:style w:type="paragraph" w:customStyle="1" w:styleId="6F18265C7DDD4B89B8A36AE213299CCC">
    <w:name w:val="6F18265C7DDD4B89B8A36AE213299CCC"/>
    <w:rsid w:val="005A51DD"/>
  </w:style>
  <w:style w:type="paragraph" w:customStyle="1" w:styleId="CFA9D7C636A649EBA77BD3CF9184EEBF">
    <w:name w:val="CFA9D7C636A649EBA77BD3CF9184EEBF"/>
    <w:rsid w:val="005A51DD"/>
  </w:style>
  <w:style w:type="paragraph" w:customStyle="1" w:styleId="C546B2A788A4476C9A3B7A9370EAD9B8">
    <w:name w:val="C546B2A788A4476C9A3B7A9370EAD9B8"/>
    <w:rsid w:val="005A51DD"/>
  </w:style>
  <w:style w:type="paragraph" w:customStyle="1" w:styleId="BAAB56AAC60A4D83918094CFF68D65AC">
    <w:name w:val="BAAB56AAC60A4D83918094CFF68D65AC"/>
    <w:rsid w:val="005A51DD"/>
  </w:style>
  <w:style w:type="paragraph" w:customStyle="1" w:styleId="39F966FFBBFA4A02AE9E0E1319344335">
    <w:name w:val="39F966FFBBFA4A02AE9E0E1319344335"/>
    <w:rsid w:val="005A51DD"/>
  </w:style>
  <w:style w:type="paragraph" w:customStyle="1" w:styleId="FAC18DFC393A4966980FBB34776D8EA6">
    <w:name w:val="FAC18DFC393A4966980FBB34776D8EA6"/>
    <w:rsid w:val="005A51DD"/>
  </w:style>
  <w:style w:type="paragraph" w:customStyle="1" w:styleId="5D50A744D96B4FFFB8636EF435857739">
    <w:name w:val="5D50A744D96B4FFFB8636EF435857739"/>
    <w:rsid w:val="005A51DD"/>
  </w:style>
  <w:style w:type="paragraph" w:customStyle="1" w:styleId="38851295B0654E65929EBC0123A03EE6">
    <w:name w:val="38851295B0654E65929EBC0123A03EE6"/>
    <w:rsid w:val="005A51DD"/>
  </w:style>
  <w:style w:type="paragraph" w:customStyle="1" w:styleId="C42918FF91324F98AF1AF73D37E6AEE0">
    <w:name w:val="C42918FF91324F98AF1AF73D37E6AEE0"/>
    <w:rsid w:val="005A51DD"/>
  </w:style>
  <w:style w:type="paragraph" w:customStyle="1" w:styleId="27F916E5A1CE455F80DF6580F6C5D78D">
    <w:name w:val="27F916E5A1CE455F80DF6580F6C5D78D"/>
    <w:rsid w:val="005A51DD"/>
  </w:style>
  <w:style w:type="paragraph" w:customStyle="1" w:styleId="121C8294A4BF4B729FB0E12318EFACB8">
    <w:name w:val="121C8294A4BF4B729FB0E12318EFACB8"/>
    <w:rsid w:val="005A51DD"/>
  </w:style>
  <w:style w:type="paragraph" w:customStyle="1" w:styleId="01E813182BF7464BBD99B1D1E277B841">
    <w:name w:val="01E813182BF7464BBD99B1D1E277B841"/>
    <w:rsid w:val="005A51DD"/>
  </w:style>
  <w:style w:type="paragraph" w:customStyle="1" w:styleId="FC1DAC32AC0844CFBDA30F80FEBD8687">
    <w:name w:val="FC1DAC32AC0844CFBDA30F80FEBD8687"/>
    <w:rsid w:val="005A51DD"/>
  </w:style>
  <w:style w:type="paragraph" w:customStyle="1" w:styleId="7A21D47992514033A033114D3704105F">
    <w:name w:val="7A21D47992514033A033114D3704105F"/>
    <w:rsid w:val="005A51DD"/>
  </w:style>
  <w:style w:type="paragraph" w:customStyle="1" w:styleId="B4E5B625325E43A9A59EF62F6281CD44">
    <w:name w:val="B4E5B625325E43A9A59EF62F6281CD44"/>
    <w:rsid w:val="005A51DD"/>
  </w:style>
  <w:style w:type="paragraph" w:customStyle="1" w:styleId="10E5AAC2BA614B0485856FA7E8686BDD">
    <w:name w:val="10E5AAC2BA614B0485856FA7E8686BDD"/>
    <w:rsid w:val="005A51DD"/>
  </w:style>
  <w:style w:type="paragraph" w:customStyle="1" w:styleId="343FF136E6B04EE6A0A31F88FB06A2E3">
    <w:name w:val="343FF136E6B04EE6A0A31F88FB06A2E3"/>
    <w:rsid w:val="005A51DD"/>
  </w:style>
  <w:style w:type="paragraph" w:customStyle="1" w:styleId="7DD0EDF661B548E5A1B708B712F369D2">
    <w:name w:val="7DD0EDF661B548E5A1B708B712F369D2"/>
    <w:rsid w:val="005A51DD"/>
  </w:style>
  <w:style w:type="paragraph" w:customStyle="1" w:styleId="60C14029C03B45A7B5470BB8D90663D4">
    <w:name w:val="60C14029C03B45A7B5470BB8D90663D4"/>
    <w:rsid w:val="005A51DD"/>
  </w:style>
  <w:style w:type="paragraph" w:customStyle="1" w:styleId="1FD2FF24D99A4B058B80B871BE58E16E">
    <w:name w:val="1FD2FF24D99A4B058B80B871BE58E16E"/>
    <w:rsid w:val="005A51DD"/>
  </w:style>
  <w:style w:type="paragraph" w:customStyle="1" w:styleId="E8E75A7ED06F4A3797FD6F455C7DE3FB">
    <w:name w:val="E8E75A7ED06F4A3797FD6F455C7DE3FB"/>
    <w:rsid w:val="005A51DD"/>
  </w:style>
  <w:style w:type="paragraph" w:customStyle="1" w:styleId="859C542ED7964D2DAAA290D93587ADB1">
    <w:name w:val="859C542ED7964D2DAAA290D93587ADB1"/>
    <w:rsid w:val="005A51DD"/>
  </w:style>
  <w:style w:type="paragraph" w:customStyle="1" w:styleId="AD4E0E7EC8D54EF9BB2DE6F59B41425E">
    <w:name w:val="AD4E0E7EC8D54EF9BB2DE6F59B41425E"/>
    <w:rsid w:val="005A51DD"/>
  </w:style>
  <w:style w:type="paragraph" w:customStyle="1" w:styleId="07B286C7389D4A8AB2C058AB719C953C">
    <w:name w:val="07B286C7389D4A8AB2C058AB719C953C"/>
    <w:rsid w:val="005A51DD"/>
  </w:style>
  <w:style w:type="paragraph" w:customStyle="1" w:styleId="B8A1060F853E4C16A36C1408B9162EB3">
    <w:name w:val="B8A1060F853E4C16A36C1408B9162EB3"/>
    <w:rsid w:val="005A51DD"/>
  </w:style>
  <w:style w:type="paragraph" w:customStyle="1" w:styleId="0AF3CD68D73945D4B84F8B3106F8C0C1">
    <w:name w:val="0AF3CD68D73945D4B84F8B3106F8C0C1"/>
    <w:rsid w:val="005A51DD"/>
  </w:style>
  <w:style w:type="paragraph" w:customStyle="1" w:styleId="CC754DFF196444C28943FADE517007E6">
    <w:name w:val="CC754DFF196444C28943FADE517007E6"/>
    <w:rsid w:val="005A51DD"/>
  </w:style>
  <w:style w:type="paragraph" w:customStyle="1" w:styleId="41C2E7E687F544EBA963F99DA425E14D">
    <w:name w:val="41C2E7E687F544EBA963F99DA425E14D"/>
    <w:rsid w:val="005A51DD"/>
  </w:style>
  <w:style w:type="paragraph" w:customStyle="1" w:styleId="80D3D226249C4730A86FA63940B5AAFB">
    <w:name w:val="80D3D226249C4730A86FA63940B5AAFB"/>
    <w:rsid w:val="005A51DD"/>
  </w:style>
  <w:style w:type="paragraph" w:customStyle="1" w:styleId="05244238E434446AA8B1F10ABD359715">
    <w:name w:val="05244238E434446AA8B1F10ABD359715"/>
    <w:rsid w:val="005A51DD"/>
  </w:style>
  <w:style w:type="paragraph" w:customStyle="1" w:styleId="E5B1355426464D89A888D58BCAD434D9">
    <w:name w:val="E5B1355426464D89A888D58BCAD434D9"/>
    <w:rsid w:val="005A51DD"/>
  </w:style>
  <w:style w:type="paragraph" w:customStyle="1" w:styleId="7C0F9C14D25A42BCBD2915898EC2B755">
    <w:name w:val="7C0F9C14D25A42BCBD2915898EC2B755"/>
    <w:rsid w:val="005A51DD"/>
  </w:style>
  <w:style w:type="paragraph" w:customStyle="1" w:styleId="D2837EDE2B5E4F6AA97BBF4728A574BF">
    <w:name w:val="D2837EDE2B5E4F6AA97BBF4728A574BF"/>
    <w:rsid w:val="005A51DD"/>
  </w:style>
  <w:style w:type="paragraph" w:customStyle="1" w:styleId="1884ECB5F1CB4C3C9380EFF7AB441555">
    <w:name w:val="1884ECB5F1CB4C3C9380EFF7AB441555"/>
    <w:rsid w:val="005A51DD"/>
  </w:style>
  <w:style w:type="paragraph" w:customStyle="1" w:styleId="D50DE2241A034E79A794BBCFC46EC0DE">
    <w:name w:val="D50DE2241A034E79A794BBCFC46EC0DE"/>
    <w:rsid w:val="005A51DD"/>
  </w:style>
  <w:style w:type="paragraph" w:customStyle="1" w:styleId="12080A85A2C94A48B4AF7558DD7CD940">
    <w:name w:val="12080A85A2C94A48B4AF7558DD7CD940"/>
    <w:rsid w:val="005A51DD"/>
  </w:style>
  <w:style w:type="paragraph" w:customStyle="1" w:styleId="AAFC3122F068439C903FAA012356706A">
    <w:name w:val="AAFC3122F068439C903FAA012356706A"/>
    <w:rsid w:val="005A51DD"/>
  </w:style>
  <w:style w:type="paragraph" w:customStyle="1" w:styleId="0A7E187D612E428CACAE162D8AA029FF">
    <w:name w:val="0A7E187D612E428CACAE162D8AA029FF"/>
    <w:rsid w:val="005A51DD"/>
  </w:style>
  <w:style w:type="paragraph" w:customStyle="1" w:styleId="2A2AC6BC2F63448AA93DA0D8694201C7">
    <w:name w:val="2A2AC6BC2F63448AA93DA0D8694201C7"/>
    <w:rsid w:val="005A51DD"/>
  </w:style>
  <w:style w:type="paragraph" w:customStyle="1" w:styleId="A431A3400CE64736981E16A1BABF6542">
    <w:name w:val="A431A3400CE64736981E16A1BABF6542"/>
    <w:rsid w:val="005A51DD"/>
  </w:style>
  <w:style w:type="paragraph" w:customStyle="1" w:styleId="5CB5773FBA1F433A9416DC770588E79F">
    <w:name w:val="5CB5773FBA1F433A9416DC770588E79F"/>
    <w:rsid w:val="005A51DD"/>
  </w:style>
  <w:style w:type="paragraph" w:customStyle="1" w:styleId="F3A4447F8D6042B491CC7E34087BBEE7">
    <w:name w:val="F3A4447F8D6042B491CC7E34087BBEE7"/>
    <w:rsid w:val="005A51DD"/>
  </w:style>
  <w:style w:type="paragraph" w:customStyle="1" w:styleId="4A543D1F4579478BB11655DCABAE4735">
    <w:name w:val="4A543D1F4579478BB11655DCABAE4735"/>
    <w:rsid w:val="005A51DD"/>
  </w:style>
  <w:style w:type="paragraph" w:customStyle="1" w:styleId="37BE5F1F13754C34B604706B017B9DB2">
    <w:name w:val="37BE5F1F13754C34B604706B017B9DB2"/>
    <w:rsid w:val="005A51DD"/>
  </w:style>
  <w:style w:type="paragraph" w:customStyle="1" w:styleId="7AB90B5E84A04BCCBECF76089233D8DB">
    <w:name w:val="7AB90B5E84A04BCCBECF76089233D8DB"/>
    <w:rsid w:val="005A51DD"/>
  </w:style>
  <w:style w:type="paragraph" w:customStyle="1" w:styleId="C1DC7CBADF8543DD9B78ADDA0AB735C7">
    <w:name w:val="C1DC7CBADF8543DD9B78ADDA0AB735C7"/>
    <w:rsid w:val="005A51DD"/>
  </w:style>
  <w:style w:type="paragraph" w:customStyle="1" w:styleId="910D391C40C647D781983094AA6D50D9">
    <w:name w:val="910D391C40C647D781983094AA6D50D9"/>
    <w:rsid w:val="005A51DD"/>
  </w:style>
  <w:style w:type="paragraph" w:customStyle="1" w:styleId="242CAB9D8A614539BB54272795D73550">
    <w:name w:val="242CAB9D8A614539BB54272795D73550"/>
    <w:rsid w:val="005A51DD"/>
  </w:style>
  <w:style w:type="paragraph" w:customStyle="1" w:styleId="43C3427EBD904EC895607EE577B14583">
    <w:name w:val="43C3427EBD904EC895607EE577B14583"/>
    <w:rsid w:val="005A51DD"/>
  </w:style>
  <w:style w:type="paragraph" w:customStyle="1" w:styleId="ABEE614DF6104F49A629513854001174">
    <w:name w:val="ABEE614DF6104F49A629513854001174"/>
    <w:rsid w:val="005A51DD"/>
  </w:style>
  <w:style w:type="paragraph" w:customStyle="1" w:styleId="18DADF0536984E12B08B7A79C680F1EE">
    <w:name w:val="18DADF0536984E12B08B7A79C680F1EE"/>
    <w:rsid w:val="005A51DD"/>
  </w:style>
  <w:style w:type="paragraph" w:customStyle="1" w:styleId="10C5B6A328DA4EDF922EA98E163E8E74">
    <w:name w:val="10C5B6A328DA4EDF922EA98E163E8E74"/>
    <w:rsid w:val="005A51DD"/>
  </w:style>
  <w:style w:type="paragraph" w:customStyle="1" w:styleId="C44A5F72677042CCADC35943327E82BB">
    <w:name w:val="C44A5F72677042CCADC35943327E82BB"/>
    <w:rsid w:val="005A51DD"/>
  </w:style>
  <w:style w:type="paragraph" w:customStyle="1" w:styleId="59E53CF2318E4AA98EEEA77DAB80C5FB">
    <w:name w:val="59E53CF2318E4AA98EEEA77DAB80C5FB"/>
    <w:rsid w:val="005A51DD"/>
  </w:style>
  <w:style w:type="paragraph" w:customStyle="1" w:styleId="96D4F2D9021D46908B20D68C982E78BC">
    <w:name w:val="96D4F2D9021D46908B20D68C982E78BC"/>
    <w:rsid w:val="005A51DD"/>
  </w:style>
  <w:style w:type="paragraph" w:customStyle="1" w:styleId="A45C93AE090346ECA7FA5164E651A39C">
    <w:name w:val="A45C93AE090346ECA7FA5164E651A39C"/>
    <w:rsid w:val="005A51DD"/>
  </w:style>
  <w:style w:type="paragraph" w:customStyle="1" w:styleId="A16D244677A448A1BD0E63DE0D8C4CC8">
    <w:name w:val="A16D244677A448A1BD0E63DE0D8C4CC8"/>
    <w:rsid w:val="005A51DD"/>
  </w:style>
  <w:style w:type="paragraph" w:customStyle="1" w:styleId="4661AB864BBC48289A6BB977D6736D7E">
    <w:name w:val="4661AB864BBC48289A6BB977D6736D7E"/>
    <w:rsid w:val="005A51DD"/>
  </w:style>
  <w:style w:type="paragraph" w:customStyle="1" w:styleId="4F368F835B8E4D6D8F7224D1BA266E74">
    <w:name w:val="4F368F835B8E4D6D8F7224D1BA266E74"/>
    <w:rsid w:val="005A51DD"/>
  </w:style>
  <w:style w:type="paragraph" w:customStyle="1" w:styleId="F29458AB969847169346AF32C7DB0A6B">
    <w:name w:val="F29458AB969847169346AF32C7DB0A6B"/>
    <w:rsid w:val="005A51DD"/>
  </w:style>
  <w:style w:type="paragraph" w:customStyle="1" w:styleId="BCF7327D793F4761A3AF42885589E4B5">
    <w:name w:val="BCF7327D793F4761A3AF42885589E4B5"/>
    <w:rsid w:val="005A51DD"/>
  </w:style>
  <w:style w:type="paragraph" w:customStyle="1" w:styleId="A63EBA03377B404CABAE60B6198D792F">
    <w:name w:val="A63EBA03377B404CABAE60B6198D792F"/>
    <w:rsid w:val="005A51DD"/>
  </w:style>
  <w:style w:type="paragraph" w:customStyle="1" w:styleId="FD10680226CF4F7DA290C2C246826AC2">
    <w:name w:val="FD10680226CF4F7DA290C2C246826AC2"/>
    <w:rsid w:val="005A51DD"/>
  </w:style>
  <w:style w:type="paragraph" w:customStyle="1" w:styleId="533C364B19AF439B929CFBCA1CF8C096">
    <w:name w:val="533C364B19AF439B929CFBCA1CF8C096"/>
    <w:rsid w:val="005A51DD"/>
  </w:style>
  <w:style w:type="paragraph" w:customStyle="1" w:styleId="DF95D7149E9945B98FC909333727001A">
    <w:name w:val="DF95D7149E9945B98FC909333727001A"/>
    <w:rsid w:val="005A51DD"/>
  </w:style>
  <w:style w:type="paragraph" w:customStyle="1" w:styleId="FF1693F19545437F996C884A7CDEA25C">
    <w:name w:val="FF1693F19545437F996C884A7CDEA25C"/>
    <w:rsid w:val="005A51DD"/>
  </w:style>
  <w:style w:type="paragraph" w:customStyle="1" w:styleId="E895C97D726D4191B6481B4ADA1863C0">
    <w:name w:val="E895C97D726D4191B6481B4ADA1863C0"/>
    <w:rsid w:val="005A51DD"/>
  </w:style>
  <w:style w:type="paragraph" w:customStyle="1" w:styleId="3A12D26E52974BD784DD5542A9D0B080">
    <w:name w:val="3A12D26E52974BD784DD5542A9D0B080"/>
    <w:rsid w:val="005A51DD"/>
  </w:style>
  <w:style w:type="paragraph" w:customStyle="1" w:styleId="A3D83C4630A74A92A00F8EB45705651D">
    <w:name w:val="A3D83C4630A74A92A00F8EB45705651D"/>
    <w:rsid w:val="005A51DD"/>
  </w:style>
  <w:style w:type="paragraph" w:customStyle="1" w:styleId="9FFB7F82DE4043119FD60F0C77D55604">
    <w:name w:val="9FFB7F82DE4043119FD60F0C77D55604"/>
    <w:rsid w:val="005A51DD"/>
  </w:style>
  <w:style w:type="paragraph" w:customStyle="1" w:styleId="DAD013B20BC34E36AFFDC3C9982CF02D">
    <w:name w:val="DAD013B20BC34E36AFFDC3C9982CF02D"/>
    <w:rsid w:val="005A51DD"/>
  </w:style>
  <w:style w:type="paragraph" w:customStyle="1" w:styleId="614087E159AE4317844B6C84D8571FB7">
    <w:name w:val="614087E159AE4317844B6C84D8571FB7"/>
    <w:rsid w:val="005A51DD"/>
  </w:style>
  <w:style w:type="paragraph" w:customStyle="1" w:styleId="07BC8846AE6145FEBA476747A6298D21">
    <w:name w:val="07BC8846AE6145FEBA476747A6298D21"/>
    <w:rsid w:val="005A51DD"/>
  </w:style>
  <w:style w:type="paragraph" w:customStyle="1" w:styleId="9621D9D020CB485F8BD750DD84E2A1B6">
    <w:name w:val="9621D9D020CB485F8BD750DD84E2A1B6"/>
    <w:rsid w:val="005A51DD"/>
  </w:style>
  <w:style w:type="paragraph" w:customStyle="1" w:styleId="16F0249261F843D7BFD3FB2F84579A57">
    <w:name w:val="16F0249261F843D7BFD3FB2F84579A57"/>
    <w:rsid w:val="005A51DD"/>
  </w:style>
  <w:style w:type="paragraph" w:customStyle="1" w:styleId="B168D03997764B80BD08FC097A0816C4">
    <w:name w:val="B168D03997764B80BD08FC097A0816C4"/>
    <w:rsid w:val="005A51DD"/>
  </w:style>
  <w:style w:type="paragraph" w:customStyle="1" w:styleId="3734122BF6954B1289631E4BAA6B9142">
    <w:name w:val="3734122BF6954B1289631E4BAA6B9142"/>
    <w:rsid w:val="005A51DD"/>
  </w:style>
  <w:style w:type="paragraph" w:customStyle="1" w:styleId="62144E3CDAF643CDAC63948906B92C80">
    <w:name w:val="62144E3CDAF643CDAC63948906B92C80"/>
    <w:rsid w:val="005A51DD"/>
  </w:style>
  <w:style w:type="paragraph" w:customStyle="1" w:styleId="CA2A3A029D6045AEBEBA22B7F96F7CD7">
    <w:name w:val="CA2A3A029D6045AEBEBA22B7F96F7CD7"/>
    <w:rsid w:val="005A51DD"/>
  </w:style>
  <w:style w:type="paragraph" w:customStyle="1" w:styleId="0D4FC4DF705B49E1B21F55F7C6EC82BA">
    <w:name w:val="0D4FC4DF705B49E1B21F55F7C6EC82BA"/>
    <w:rsid w:val="005A51DD"/>
  </w:style>
  <w:style w:type="paragraph" w:customStyle="1" w:styleId="BE7032EC29E747CEB284D2C59BA1E106">
    <w:name w:val="BE7032EC29E747CEB284D2C59BA1E106"/>
    <w:rsid w:val="005A51DD"/>
  </w:style>
  <w:style w:type="paragraph" w:customStyle="1" w:styleId="ECC456F5CF524E44A7FB40F3581B71DD">
    <w:name w:val="ECC456F5CF524E44A7FB40F3581B71DD"/>
    <w:rsid w:val="005A51DD"/>
  </w:style>
  <w:style w:type="paragraph" w:customStyle="1" w:styleId="96C6173481774195931435D7528B9095">
    <w:name w:val="96C6173481774195931435D7528B9095"/>
    <w:rsid w:val="005A51DD"/>
  </w:style>
  <w:style w:type="paragraph" w:customStyle="1" w:styleId="94B65E3BC3F2430AA9C1879F6728235F">
    <w:name w:val="94B65E3BC3F2430AA9C1879F6728235F"/>
    <w:rsid w:val="005A51DD"/>
  </w:style>
  <w:style w:type="paragraph" w:customStyle="1" w:styleId="58A66710264E42569DE3A7CCD7FBB1BC">
    <w:name w:val="58A66710264E42569DE3A7CCD7FBB1BC"/>
    <w:rsid w:val="005A51DD"/>
  </w:style>
  <w:style w:type="paragraph" w:customStyle="1" w:styleId="B127BDAF489B403A86E69F98646D992D">
    <w:name w:val="B127BDAF489B403A86E69F98646D992D"/>
    <w:rsid w:val="005A51DD"/>
  </w:style>
  <w:style w:type="paragraph" w:customStyle="1" w:styleId="6BC6C80486E14473A5653E0F1C2FAC73">
    <w:name w:val="6BC6C80486E14473A5653E0F1C2FAC73"/>
    <w:rsid w:val="005A51DD"/>
  </w:style>
  <w:style w:type="paragraph" w:customStyle="1" w:styleId="86F312B2B4A848E6993E4007746321A6">
    <w:name w:val="86F312B2B4A848E6993E4007746321A6"/>
    <w:rsid w:val="005A51DD"/>
  </w:style>
  <w:style w:type="paragraph" w:customStyle="1" w:styleId="57EB43222A94431AA86850F85E004974">
    <w:name w:val="57EB43222A94431AA86850F85E004974"/>
    <w:rsid w:val="005A51DD"/>
  </w:style>
  <w:style w:type="paragraph" w:customStyle="1" w:styleId="A4AFAE0E92484216834BF0332D8FE236">
    <w:name w:val="A4AFAE0E92484216834BF0332D8FE236"/>
    <w:rsid w:val="005A51DD"/>
  </w:style>
  <w:style w:type="paragraph" w:customStyle="1" w:styleId="885DBB6B11584D9EBC9539A648E5F526">
    <w:name w:val="885DBB6B11584D9EBC9539A648E5F526"/>
    <w:rsid w:val="005A51DD"/>
  </w:style>
  <w:style w:type="paragraph" w:customStyle="1" w:styleId="824629464FB840B4904B9AFEFE4CA35D">
    <w:name w:val="824629464FB840B4904B9AFEFE4CA35D"/>
    <w:rsid w:val="005A51DD"/>
  </w:style>
  <w:style w:type="paragraph" w:customStyle="1" w:styleId="15CD4E6AB1A7474D83FEBA1AF850E484">
    <w:name w:val="15CD4E6AB1A7474D83FEBA1AF850E484"/>
    <w:rsid w:val="005A51DD"/>
  </w:style>
  <w:style w:type="paragraph" w:customStyle="1" w:styleId="2920084FC2D94543B42ADA56244493DD">
    <w:name w:val="2920084FC2D94543B42ADA56244493DD"/>
    <w:rsid w:val="005A51DD"/>
  </w:style>
  <w:style w:type="paragraph" w:customStyle="1" w:styleId="AA3DB3AF955D41CFB52D2947D9987054">
    <w:name w:val="AA3DB3AF955D41CFB52D2947D9987054"/>
    <w:rsid w:val="005A51DD"/>
  </w:style>
  <w:style w:type="paragraph" w:customStyle="1" w:styleId="10DEB8D5AE874E49AFAB22092B504648">
    <w:name w:val="10DEB8D5AE874E49AFAB22092B504648"/>
    <w:rsid w:val="005A51DD"/>
  </w:style>
  <w:style w:type="paragraph" w:customStyle="1" w:styleId="6864328F21734CDC9935F5A3082583D0">
    <w:name w:val="6864328F21734CDC9935F5A3082583D0"/>
    <w:rsid w:val="005A51DD"/>
  </w:style>
  <w:style w:type="paragraph" w:customStyle="1" w:styleId="6F52253899794B80AED10674F018D74C">
    <w:name w:val="6F52253899794B80AED10674F018D74C"/>
    <w:rsid w:val="005A51DD"/>
  </w:style>
  <w:style w:type="paragraph" w:customStyle="1" w:styleId="A7C8D4BFCF634F2A8F0CD92C62728266">
    <w:name w:val="A7C8D4BFCF634F2A8F0CD92C62728266"/>
    <w:rsid w:val="005A51DD"/>
  </w:style>
  <w:style w:type="paragraph" w:customStyle="1" w:styleId="F988E13A4D724193AD6AD6E4A155B300">
    <w:name w:val="F988E13A4D724193AD6AD6E4A155B300"/>
    <w:rsid w:val="005A51DD"/>
  </w:style>
  <w:style w:type="paragraph" w:customStyle="1" w:styleId="310447FF782E4E03AF0642514F5A70DF">
    <w:name w:val="310447FF782E4E03AF0642514F5A70DF"/>
    <w:rsid w:val="005A51DD"/>
  </w:style>
  <w:style w:type="paragraph" w:customStyle="1" w:styleId="6A53A9E1B52A436386F7CD8072468825">
    <w:name w:val="6A53A9E1B52A436386F7CD8072468825"/>
    <w:rsid w:val="005A51DD"/>
  </w:style>
  <w:style w:type="paragraph" w:customStyle="1" w:styleId="239C9C206B814F3E9237E0A64E2ACDE4">
    <w:name w:val="239C9C206B814F3E9237E0A64E2ACDE4"/>
    <w:rsid w:val="005A51DD"/>
  </w:style>
  <w:style w:type="paragraph" w:customStyle="1" w:styleId="58A1BC2C5B9E4E5F821A726D3249FCAA">
    <w:name w:val="58A1BC2C5B9E4E5F821A726D3249FCAA"/>
    <w:rsid w:val="005A51DD"/>
  </w:style>
  <w:style w:type="paragraph" w:customStyle="1" w:styleId="A4B5991ADDE94A89B61DAE078CB1D912">
    <w:name w:val="A4B5991ADDE94A89B61DAE078CB1D912"/>
    <w:rsid w:val="005A51DD"/>
  </w:style>
  <w:style w:type="paragraph" w:customStyle="1" w:styleId="2D694A6971354162AAFA74ABBFA5CD6C">
    <w:name w:val="2D694A6971354162AAFA74ABBFA5CD6C"/>
    <w:rsid w:val="005A51DD"/>
  </w:style>
  <w:style w:type="paragraph" w:customStyle="1" w:styleId="DDC5D777B6BC4B208493FE10C584909E">
    <w:name w:val="DDC5D777B6BC4B208493FE10C584909E"/>
    <w:rsid w:val="005A51DD"/>
  </w:style>
  <w:style w:type="paragraph" w:customStyle="1" w:styleId="0DBB144997CA4B9A9DB93CA8F100247D">
    <w:name w:val="0DBB144997CA4B9A9DB93CA8F100247D"/>
    <w:rsid w:val="005A51DD"/>
  </w:style>
  <w:style w:type="paragraph" w:customStyle="1" w:styleId="15B9023F877343FA9967CFB6C48E000C">
    <w:name w:val="15B9023F877343FA9967CFB6C48E000C"/>
    <w:rsid w:val="005A51DD"/>
  </w:style>
  <w:style w:type="paragraph" w:customStyle="1" w:styleId="C13044FD47684A0D9153978677044DB0">
    <w:name w:val="C13044FD47684A0D9153978677044DB0"/>
    <w:rsid w:val="005A51DD"/>
  </w:style>
  <w:style w:type="paragraph" w:customStyle="1" w:styleId="97D49C41B5074BB2B067306EAA6526C5">
    <w:name w:val="97D49C41B5074BB2B067306EAA6526C5"/>
    <w:rsid w:val="005A51DD"/>
  </w:style>
  <w:style w:type="paragraph" w:customStyle="1" w:styleId="B6F7184825E04B8494E2F663328A55AD">
    <w:name w:val="B6F7184825E04B8494E2F663328A55AD"/>
    <w:rsid w:val="005A51DD"/>
  </w:style>
  <w:style w:type="paragraph" w:customStyle="1" w:styleId="AF7283732E6E4A95A37A1CE7361220E2">
    <w:name w:val="AF7283732E6E4A95A37A1CE7361220E2"/>
    <w:rsid w:val="005A51DD"/>
  </w:style>
  <w:style w:type="paragraph" w:customStyle="1" w:styleId="E4125653CE0C4BAC918FE3B4B8B37B02">
    <w:name w:val="E4125653CE0C4BAC918FE3B4B8B37B02"/>
    <w:rsid w:val="005A51DD"/>
  </w:style>
  <w:style w:type="paragraph" w:customStyle="1" w:styleId="ECCA1E7CB1E6441E9730F70790FC8A3F">
    <w:name w:val="ECCA1E7CB1E6441E9730F70790FC8A3F"/>
    <w:rsid w:val="005A51DD"/>
  </w:style>
  <w:style w:type="paragraph" w:customStyle="1" w:styleId="753D698294AA44A68E0A9B7C58561B5B">
    <w:name w:val="753D698294AA44A68E0A9B7C58561B5B"/>
    <w:rsid w:val="005A51DD"/>
  </w:style>
  <w:style w:type="paragraph" w:customStyle="1" w:styleId="9C29C0359E974E859350F62F09DAB5F6">
    <w:name w:val="9C29C0359E974E859350F62F09DAB5F6"/>
    <w:rsid w:val="005A51DD"/>
  </w:style>
  <w:style w:type="paragraph" w:customStyle="1" w:styleId="FB6196712D9B4B9C81E2CAD94909457E">
    <w:name w:val="FB6196712D9B4B9C81E2CAD94909457E"/>
    <w:rsid w:val="005A51DD"/>
  </w:style>
  <w:style w:type="paragraph" w:customStyle="1" w:styleId="43B6B5EAFBB84C05BDCA63526D89CF85">
    <w:name w:val="43B6B5EAFBB84C05BDCA63526D89CF85"/>
    <w:rsid w:val="005A51DD"/>
  </w:style>
  <w:style w:type="paragraph" w:customStyle="1" w:styleId="9D61989F615243A5B1821AC8FCA448E9">
    <w:name w:val="9D61989F615243A5B1821AC8FCA448E9"/>
    <w:rsid w:val="005A51DD"/>
  </w:style>
  <w:style w:type="paragraph" w:customStyle="1" w:styleId="DD62C5E05B21495A8753819254E04E87">
    <w:name w:val="DD62C5E05B21495A8753819254E04E87"/>
    <w:rsid w:val="005A51DD"/>
  </w:style>
  <w:style w:type="paragraph" w:customStyle="1" w:styleId="EA0157D19D614ABF8B800BC3A91D8143">
    <w:name w:val="EA0157D19D614ABF8B800BC3A91D8143"/>
    <w:rsid w:val="005A51DD"/>
  </w:style>
  <w:style w:type="paragraph" w:customStyle="1" w:styleId="E5A02EDDA8D045F684AC63E2210575D1">
    <w:name w:val="E5A02EDDA8D045F684AC63E2210575D1"/>
    <w:rsid w:val="005A51DD"/>
  </w:style>
  <w:style w:type="paragraph" w:customStyle="1" w:styleId="6A88861B7A924790917876D80FD3752A">
    <w:name w:val="6A88861B7A924790917876D80FD3752A"/>
    <w:rsid w:val="005A51DD"/>
  </w:style>
  <w:style w:type="paragraph" w:customStyle="1" w:styleId="0691DFEB969B44B4A137F947A4F2C38B">
    <w:name w:val="0691DFEB969B44B4A137F947A4F2C38B"/>
    <w:rsid w:val="005A51DD"/>
  </w:style>
  <w:style w:type="paragraph" w:customStyle="1" w:styleId="9EC0693E0AC94D538222CFB651BE2C2F">
    <w:name w:val="9EC0693E0AC94D538222CFB651BE2C2F"/>
    <w:rsid w:val="005A51DD"/>
  </w:style>
  <w:style w:type="paragraph" w:customStyle="1" w:styleId="28853EC61DB74203899B2CAB735BACD3">
    <w:name w:val="28853EC61DB74203899B2CAB735BACD3"/>
    <w:rsid w:val="005A51DD"/>
  </w:style>
  <w:style w:type="paragraph" w:customStyle="1" w:styleId="5BFF6FDD84A54BAA89D9895CDE58FF7E">
    <w:name w:val="5BFF6FDD84A54BAA89D9895CDE58FF7E"/>
    <w:rsid w:val="005A51DD"/>
  </w:style>
  <w:style w:type="paragraph" w:customStyle="1" w:styleId="693F84A7F50A4859A147367C2CAC8F43">
    <w:name w:val="693F84A7F50A4859A147367C2CAC8F43"/>
    <w:rsid w:val="005A51DD"/>
  </w:style>
  <w:style w:type="paragraph" w:customStyle="1" w:styleId="36B8AA2CFE24458DA414779E83B78E0C">
    <w:name w:val="36B8AA2CFE24458DA414779E83B78E0C"/>
    <w:rsid w:val="005A51DD"/>
  </w:style>
  <w:style w:type="paragraph" w:customStyle="1" w:styleId="BFF46EF7921A4B60B224585241BAD1FD">
    <w:name w:val="BFF46EF7921A4B60B224585241BAD1FD"/>
    <w:rsid w:val="005A51DD"/>
  </w:style>
  <w:style w:type="paragraph" w:customStyle="1" w:styleId="BE75EC51ECA8498DBD47DC85ED86B38E">
    <w:name w:val="BE75EC51ECA8498DBD47DC85ED86B38E"/>
    <w:rsid w:val="005A51DD"/>
  </w:style>
  <w:style w:type="paragraph" w:customStyle="1" w:styleId="4DD12C0BA3F74B3C9738A8C57246DC46">
    <w:name w:val="4DD12C0BA3F74B3C9738A8C57246DC46"/>
    <w:rsid w:val="005A51DD"/>
  </w:style>
  <w:style w:type="paragraph" w:customStyle="1" w:styleId="61F1CFE3DAB440C0BB3F86F7F8F7CDD9">
    <w:name w:val="61F1CFE3DAB440C0BB3F86F7F8F7CDD9"/>
    <w:rsid w:val="005A51DD"/>
  </w:style>
  <w:style w:type="paragraph" w:customStyle="1" w:styleId="906EDA4EBD0B409CA79E33D3F782D7B1">
    <w:name w:val="906EDA4EBD0B409CA79E33D3F782D7B1"/>
    <w:rsid w:val="005A51DD"/>
  </w:style>
  <w:style w:type="paragraph" w:customStyle="1" w:styleId="8BCD8400B9164AEB8216BAB152807F7A">
    <w:name w:val="8BCD8400B9164AEB8216BAB152807F7A"/>
    <w:rsid w:val="005A51DD"/>
  </w:style>
  <w:style w:type="paragraph" w:customStyle="1" w:styleId="357FB5E469AA436F86C53BD82A92D853">
    <w:name w:val="357FB5E469AA436F86C53BD82A92D853"/>
    <w:rsid w:val="005A51DD"/>
  </w:style>
  <w:style w:type="paragraph" w:customStyle="1" w:styleId="9AD3D8ADEB2649FE9D7A8AAE1C1F80E5">
    <w:name w:val="9AD3D8ADEB2649FE9D7A8AAE1C1F80E5"/>
    <w:rsid w:val="005A51DD"/>
  </w:style>
  <w:style w:type="paragraph" w:customStyle="1" w:styleId="8B9B3EA0D70B4B6FAA02ECEA21028B2D">
    <w:name w:val="8B9B3EA0D70B4B6FAA02ECEA21028B2D"/>
    <w:rsid w:val="005A51DD"/>
  </w:style>
  <w:style w:type="paragraph" w:customStyle="1" w:styleId="FEB6ADC7FE3545C8B04688052F819E1E">
    <w:name w:val="FEB6ADC7FE3545C8B04688052F819E1E"/>
    <w:rsid w:val="005A51DD"/>
  </w:style>
  <w:style w:type="paragraph" w:customStyle="1" w:styleId="156F398AC9674955AD3F688B2BD0A3AE">
    <w:name w:val="156F398AC9674955AD3F688B2BD0A3AE"/>
    <w:rsid w:val="005A51DD"/>
  </w:style>
  <w:style w:type="paragraph" w:customStyle="1" w:styleId="68B5E5FBD41D4643ACA890D46B67CEEC">
    <w:name w:val="68B5E5FBD41D4643ACA890D46B67CEEC"/>
    <w:rsid w:val="005A51DD"/>
  </w:style>
  <w:style w:type="paragraph" w:customStyle="1" w:styleId="74D55C369B7E47668DFBE03BD64EB1C8">
    <w:name w:val="74D55C369B7E47668DFBE03BD64EB1C8"/>
    <w:rsid w:val="005A51DD"/>
  </w:style>
  <w:style w:type="paragraph" w:customStyle="1" w:styleId="54800CC6F72840858A6069F1248CE91F">
    <w:name w:val="54800CC6F72840858A6069F1248CE91F"/>
    <w:rsid w:val="005A51DD"/>
  </w:style>
  <w:style w:type="paragraph" w:customStyle="1" w:styleId="F81D42C1DFA04D3BBE4C59711C08B399">
    <w:name w:val="F81D42C1DFA04D3BBE4C59711C08B399"/>
    <w:rsid w:val="005A51DD"/>
  </w:style>
  <w:style w:type="paragraph" w:customStyle="1" w:styleId="5204988C36DD41D0965841875ECD08AE">
    <w:name w:val="5204988C36DD41D0965841875ECD08AE"/>
    <w:rsid w:val="005A51DD"/>
  </w:style>
  <w:style w:type="paragraph" w:customStyle="1" w:styleId="A2C41BEE1E404A73B052F1D433818F9E">
    <w:name w:val="A2C41BEE1E404A73B052F1D433818F9E"/>
    <w:rsid w:val="005A51DD"/>
  </w:style>
  <w:style w:type="paragraph" w:customStyle="1" w:styleId="2DC4C91BFC6A43AEA02CC4D6EAB75FD9">
    <w:name w:val="2DC4C91BFC6A43AEA02CC4D6EAB75FD9"/>
    <w:rsid w:val="005A51DD"/>
  </w:style>
  <w:style w:type="paragraph" w:customStyle="1" w:styleId="4246CDEA34BE40C68AC1ADE5F9389DF3">
    <w:name w:val="4246CDEA34BE40C68AC1ADE5F9389DF3"/>
    <w:rsid w:val="005A51DD"/>
  </w:style>
  <w:style w:type="paragraph" w:customStyle="1" w:styleId="23F33EF5D18240769B24794A2F243B4C">
    <w:name w:val="23F33EF5D18240769B24794A2F243B4C"/>
    <w:rsid w:val="005A51DD"/>
  </w:style>
  <w:style w:type="paragraph" w:customStyle="1" w:styleId="A59775D27C5840D7B9BDD5973A1D61F0">
    <w:name w:val="A59775D27C5840D7B9BDD5973A1D61F0"/>
    <w:rsid w:val="009E4A63"/>
  </w:style>
  <w:style w:type="paragraph" w:customStyle="1" w:styleId="AC3C3360A93B4A1DB70D92F1309DB959">
    <w:name w:val="AC3C3360A93B4A1DB70D92F1309DB959"/>
    <w:rsid w:val="009E4A63"/>
  </w:style>
  <w:style w:type="paragraph" w:customStyle="1" w:styleId="4FA84AAF3C29448C9DEB5119291F139E">
    <w:name w:val="4FA84AAF3C29448C9DEB5119291F139E"/>
    <w:rsid w:val="009E4A63"/>
  </w:style>
  <w:style w:type="paragraph" w:customStyle="1" w:styleId="5E901C9F37A5475FBE709FD2AC151467">
    <w:name w:val="5E901C9F37A5475FBE709FD2AC151467"/>
    <w:rsid w:val="009E4A63"/>
  </w:style>
  <w:style w:type="paragraph" w:customStyle="1" w:styleId="B27A0B1951664919999D800126B1B008">
    <w:name w:val="B27A0B1951664919999D800126B1B008"/>
    <w:rsid w:val="009E4A63"/>
  </w:style>
  <w:style w:type="paragraph" w:customStyle="1" w:styleId="B018BE0E226A4FAE94203CA7665F6D9B">
    <w:name w:val="B018BE0E226A4FAE94203CA7665F6D9B"/>
    <w:rsid w:val="009E4A63"/>
  </w:style>
  <w:style w:type="paragraph" w:customStyle="1" w:styleId="D235DE1FFA3C434FB0720227880C26DD">
    <w:name w:val="D235DE1FFA3C434FB0720227880C26DD"/>
    <w:rsid w:val="009E4A63"/>
  </w:style>
  <w:style w:type="paragraph" w:customStyle="1" w:styleId="4B31A3366CDA46F4A757D26DF8C1E8C5">
    <w:name w:val="4B31A3366CDA46F4A757D26DF8C1E8C5"/>
    <w:rsid w:val="009E4A63"/>
  </w:style>
  <w:style w:type="paragraph" w:customStyle="1" w:styleId="605288CEA5E14A3380ED77C44B8CDE04">
    <w:name w:val="605288CEA5E14A3380ED77C44B8CDE04"/>
    <w:rsid w:val="009E4A63"/>
  </w:style>
  <w:style w:type="paragraph" w:customStyle="1" w:styleId="DD698DC7A9C443FB9F33B34FA09BD8EB">
    <w:name w:val="DD698DC7A9C443FB9F33B34FA09BD8EB"/>
    <w:rsid w:val="009E4A63"/>
  </w:style>
  <w:style w:type="paragraph" w:customStyle="1" w:styleId="958A86C2A4444D26BBB399BE90640C89">
    <w:name w:val="958A86C2A4444D26BBB399BE90640C89"/>
    <w:rsid w:val="009E4A63"/>
  </w:style>
  <w:style w:type="paragraph" w:customStyle="1" w:styleId="F7ACD4EBA3464194A7A93943496E6B1A">
    <w:name w:val="F7ACD4EBA3464194A7A93943496E6B1A"/>
    <w:rsid w:val="009E4A63"/>
  </w:style>
  <w:style w:type="paragraph" w:customStyle="1" w:styleId="AAFDA8DCB67748589404CE077CD03F11">
    <w:name w:val="AAFDA8DCB67748589404CE077CD03F11"/>
    <w:rsid w:val="009E4A63"/>
  </w:style>
  <w:style w:type="paragraph" w:customStyle="1" w:styleId="1DC0AF80B4E849E7BE0352A0419FD82D">
    <w:name w:val="1DC0AF80B4E849E7BE0352A0419FD82D"/>
    <w:rsid w:val="009E4A63"/>
  </w:style>
  <w:style w:type="paragraph" w:customStyle="1" w:styleId="A4452AF926F64016A1F04A07FF1E1F6D">
    <w:name w:val="A4452AF926F64016A1F04A07FF1E1F6D"/>
    <w:rsid w:val="009E4A63"/>
  </w:style>
  <w:style w:type="paragraph" w:customStyle="1" w:styleId="AD4EFB2245A6445CB93BCD4AFFA64B05">
    <w:name w:val="AD4EFB2245A6445CB93BCD4AFFA64B05"/>
    <w:rsid w:val="009E4A63"/>
  </w:style>
  <w:style w:type="paragraph" w:customStyle="1" w:styleId="CF70760CA8D74C64A24324E65AE8CC7F">
    <w:name w:val="CF70760CA8D74C64A24324E65AE8CC7F"/>
    <w:rsid w:val="009E4A63"/>
  </w:style>
  <w:style w:type="paragraph" w:customStyle="1" w:styleId="D36B6300068147128F7824E737EDDEBE">
    <w:name w:val="D36B6300068147128F7824E737EDDEBE"/>
    <w:rsid w:val="009E4A63"/>
  </w:style>
  <w:style w:type="paragraph" w:customStyle="1" w:styleId="7694935233CB4E7991EFBC2A902905D9">
    <w:name w:val="7694935233CB4E7991EFBC2A902905D9"/>
    <w:rsid w:val="009E4A63"/>
  </w:style>
  <w:style w:type="paragraph" w:customStyle="1" w:styleId="57F10A23F0844373B71EBA39C845E188">
    <w:name w:val="57F10A23F0844373B71EBA39C845E188"/>
    <w:rsid w:val="009E4A63"/>
  </w:style>
  <w:style w:type="paragraph" w:customStyle="1" w:styleId="0A0C4C84970B45F4B40F2C5868A194F0">
    <w:name w:val="0A0C4C84970B45F4B40F2C5868A194F0"/>
    <w:rsid w:val="009E4A63"/>
  </w:style>
  <w:style w:type="paragraph" w:customStyle="1" w:styleId="13F7D244714448E2A191EEE3D6457C67">
    <w:name w:val="13F7D244714448E2A191EEE3D6457C67"/>
    <w:rsid w:val="009E4A63"/>
  </w:style>
  <w:style w:type="paragraph" w:customStyle="1" w:styleId="09E25C8EB8D94FE3A02214CE1F9B15ED">
    <w:name w:val="09E25C8EB8D94FE3A02214CE1F9B15ED"/>
    <w:rsid w:val="009E4A63"/>
  </w:style>
  <w:style w:type="paragraph" w:customStyle="1" w:styleId="F72CB123BBA1459E9FE1A5DD60ADE376">
    <w:name w:val="F72CB123BBA1459E9FE1A5DD60ADE376"/>
    <w:rsid w:val="009E4A63"/>
  </w:style>
  <w:style w:type="paragraph" w:customStyle="1" w:styleId="0894863590F44AA5873EC22604FAFA2D">
    <w:name w:val="0894863590F44AA5873EC22604FAFA2D"/>
    <w:rsid w:val="009E4A63"/>
  </w:style>
  <w:style w:type="paragraph" w:customStyle="1" w:styleId="F4A7F34D329E47BD8B1A79DDBFC965B5">
    <w:name w:val="F4A7F34D329E47BD8B1A79DDBFC965B5"/>
    <w:rsid w:val="009E4A63"/>
  </w:style>
  <w:style w:type="paragraph" w:customStyle="1" w:styleId="39DA77CA61484C648A396DEDC0F9443E">
    <w:name w:val="39DA77CA61484C648A396DEDC0F9443E"/>
    <w:rsid w:val="009E4A63"/>
  </w:style>
  <w:style w:type="paragraph" w:customStyle="1" w:styleId="FDA4081D634C4473B2C3D8B3463E1FBD">
    <w:name w:val="FDA4081D634C4473B2C3D8B3463E1FBD"/>
    <w:rsid w:val="009E4A63"/>
  </w:style>
  <w:style w:type="paragraph" w:customStyle="1" w:styleId="EAD8107298B743798CC318171C6936FC">
    <w:name w:val="EAD8107298B743798CC318171C6936FC"/>
    <w:rsid w:val="009E4A63"/>
  </w:style>
  <w:style w:type="paragraph" w:customStyle="1" w:styleId="5BCADDAED10E408291D53A5AC3839D8A">
    <w:name w:val="5BCADDAED10E408291D53A5AC3839D8A"/>
    <w:rsid w:val="009E4A63"/>
  </w:style>
  <w:style w:type="paragraph" w:customStyle="1" w:styleId="043A0EEB53BB47D0AC5220CDC7A36075">
    <w:name w:val="043A0EEB53BB47D0AC5220CDC7A36075"/>
    <w:rsid w:val="009E4A63"/>
  </w:style>
  <w:style w:type="paragraph" w:customStyle="1" w:styleId="618382E8F6524922BE649150EBBADCB7">
    <w:name w:val="618382E8F6524922BE649150EBBADCB7"/>
    <w:rsid w:val="009E4A63"/>
  </w:style>
  <w:style w:type="paragraph" w:customStyle="1" w:styleId="F8A0DA44676943D19C06EDD0B7AFCA6D">
    <w:name w:val="F8A0DA44676943D19C06EDD0B7AFCA6D"/>
    <w:rsid w:val="009E4A63"/>
  </w:style>
  <w:style w:type="paragraph" w:customStyle="1" w:styleId="4554CBDA38C849D4925CF78511674C84">
    <w:name w:val="4554CBDA38C849D4925CF78511674C84"/>
    <w:rsid w:val="009E4A63"/>
  </w:style>
  <w:style w:type="paragraph" w:customStyle="1" w:styleId="0CB53D7E57B44FDAAEFB2313ED0EDAB3">
    <w:name w:val="0CB53D7E57B44FDAAEFB2313ED0EDAB3"/>
    <w:rsid w:val="009E4A63"/>
  </w:style>
  <w:style w:type="paragraph" w:customStyle="1" w:styleId="75B1BA252DBD42F8A3BDEA6074E032D5">
    <w:name w:val="75B1BA252DBD42F8A3BDEA6074E032D5"/>
    <w:rsid w:val="009E4A63"/>
  </w:style>
  <w:style w:type="paragraph" w:customStyle="1" w:styleId="2128393E9DB74FB683FC3A8C4AC9B149">
    <w:name w:val="2128393E9DB74FB683FC3A8C4AC9B149"/>
    <w:rsid w:val="009E4A63"/>
  </w:style>
  <w:style w:type="paragraph" w:customStyle="1" w:styleId="C1D4E571BD004B54851C673F6326C5BF">
    <w:name w:val="C1D4E571BD004B54851C673F6326C5BF"/>
    <w:rsid w:val="009E4A63"/>
  </w:style>
  <w:style w:type="paragraph" w:customStyle="1" w:styleId="5520CE7C29DE4C9B89F3EF39539D5B57">
    <w:name w:val="5520CE7C29DE4C9B89F3EF39539D5B57"/>
    <w:rsid w:val="009E4A63"/>
  </w:style>
  <w:style w:type="paragraph" w:customStyle="1" w:styleId="0A8E340413F142E6BCB2696D50491286">
    <w:name w:val="0A8E340413F142E6BCB2696D50491286"/>
    <w:rsid w:val="009E4A63"/>
  </w:style>
  <w:style w:type="paragraph" w:customStyle="1" w:styleId="EDAF52D0D91C412080C2A30BD1BED82C">
    <w:name w:val="EDAF52D0D91C412080C2A30BD1BED82C"/>
    <w:rsid w:val="009E4A63"/>
  </w:style>
  <w:style w:type="paragraph" w:customStyle="1" w:styleId="0447DF71A99B4046848B35CACD87329E">
    <w:name w:val="0447DF71A99B4046848B35CACD87329E"/>
    <w:rsid w:val="00202585"/>
  </w:style>
  <w:style w:type="paragraph" w:customStyle="1" w:styleId="475ECD87D51E483EAE25AAFE3AF18BB8">
    <w:name w:val="475ECD87D51E483EAE25AAFE3AF18BB8"/>
    <w:rsid w:val="00202585"/>
  </w:style>
  <w:style w:type="paragraph" w:customStyle="1" w:styleId="60493B59BDEA4A4D9638856CD9A0DD3D">
    <w:name w:val="60493B59BDEA4A4D9638856CD9A0DD3D"/>
    <w:rsid w:val="00202585"/>
  </w:style>
  <w:style w:type="paragraph" w:customStyle="1" w:styleId="B06072D2B3AC42849D512E6401685611">
    <w:name w:val="B06072D2B3AC42849D512E6401685611"/>
    <w:rsid w:val="00202585"/>
  </w:style>
  <w:style w:type="paragraph" w:customStyle="1" w:styleId="9F60EF00DE884ECB9079E3FB8A838465">
    <w:name w:val="9F60EF00DE884ECB9079E3FB8A838465"/>
    <w:rsid w:val="00202585"/>
  </w:style>
  <w:style w:type="paragraph" w:customStyle="1" w:styleId="09A04DE999E44E4CBA660883E77F94D2">
    <w:name w:val="09A04DE999E44E4CBA660883E77F94D2"/>
    <w:rsid w:val="00202585"/>
  </w:style>
  <w:style w:type="paragraph" w:customStyle="1" w:styleId="89E9359CB969402A9C2CE9DBA9D664B6">
    <w:name w:val="89E9359CB969402A9C2CE9DBA9D664B6"/>
    <w:rsid w:val="00202585"/>
  </w:style>
  <w:style w:type="paragraph" w:customStyle="1" w:styleId="F36041E828BF4073A92AF71A5847B738">
    <w:name w:val="F36041E828BF4073A92AF71A5847B738"/>
    <w:rsid w:val="00202585"/>
  </w:style>
  <w:style w:type="paragraph" w:customStyle="1" w:styleId="A76D4A2DE9814E03A649AFE0FFF9BA76">
    <w:name w:val="A76D4A2DE9814E03A649AFE0FFF9BA76"/>
    <w:rsid w:val="00202585"/>
  </w:style>
  <w:style w:type="paragraph" w:customStyle="1" w:styleId="4BFFA2438A9149D097D60E5B33BD2146">
    <w:name w:val="4BFFA2438A9149D097D60E5B33BD2146"/>
    <w:rsid w:val="00202585"/>
  </w:style>
  <w:style w:type="paragraph" w:customStyle="1" w:styleId="CD7D74D035EA4DA6AE30D4E598629DF5">
    <w:name w:val="CD7D74D035EA4DA6AE30D4E598629DF5"/>
    <w:rsid w:val="00202585"/>
  </w:style>
  <w:style w:type="paragraph" w:customStyle="1" w:styleId="16F71523CA624CB4BA2A6144DEC1AE5A">
    <w:name w:val="16F71523CA624CB4BA2A6144DEC1AE5A"/>
    <w:rsid w:val="00202585"/>
  </w:style>
  <w:style w:type="paragraph" w:customStyle="1" w:styleId="941988E6A795412FA837000BDEEEE082">
    <w:name w:val="941988E6A795412FA837000BDEEEE082"/>
    <w:rsid w:val="00202585"/>
  </w:style>
  <w:style w:type="paragraph" w:customStyle="1" w:styleId="D1463DF152F847E8BEF3E835E6598651">
    <w:name w:val="D1463DF152F847E8BEF3E835E6598651"/>
    <w:rsid w:val="00202585"/>
  </w:style>
  <w:style w:type="paragraph" w:customStyle="1" w:styleId="E17F36E8B0764D9C92535949CD47BFFE">
    <w:name w:val="E17F36E8B0764D9C92535949CD47BFFE"/>
    <w:rsid w:val="00202585"/>
  </w:style>
  <w:style w:type="paragraph" w:customStyle="1" w:styleId="8FF1F04D40794E1C821E49F95752A307">
    <w:name w:val="8FF1F04D40794E1C821E49F95752A307"/>
    <w:rsid w:val="00202585"/>
  </w:style>
  <w:style w:type="paragraph" w:customStyle="1" w:styleId="C1B30EDA234A49519B77064AA7845546">
    <w:name w:val="C1B30EDA234A49519B77064AA7845546"/>
    <w:rsid w:val="00202585"/>
  </w:style>
  <w:style w:type="paragraph" w:customStyle="1" w:styleId="D7BA0E41D2DE4AA8B1E24E1029389B33">
    <w:name w:val="D7BA0E41D2DE4AA8B1E24E1029389B33"/>
    <w:rsid w:val="00202585"/>
  </w:style>
  <w:style w:type="paragraph" w:customStyle="1" w:styleId="5B30DBC4AC8346DC9D466941A4AAB5B5">
    <w:name w:val="5B30DBC4AC8346DC9D466941A4AAB5B5"/>
    <w:rsid w:val="00202585"/>
  </w:style>
  <w:style w:type="paragraph" w:customStyle="1" w:styleId="7F1AEEA40CC64BC0AB430B6C93F69D03">
    <w:name w:val="7F1AEEA40CC64BC0AB430B6C93F69D03"/>
    <w:rsid w:val="00202585"/>
  </w:style>
  <w:style w:type="paragraph" w:customStyle="1" w:styleId="AAD971908D894CAE9E94B128FFF339A6">
    <w:name w:val="AAD971908D894CAE9E94B128FFF339A6"/>
    <w:rsid w:val="00202585"/>
  </w:style>
  <w:style w:type="paragraph" w:customStyle="1" w:styleId="B93CFB48DBB54A2C9DC0014BFA17EB11">
    <w:name w:val="B93CFB48DBB54A2C9DC0014BFA17EB11"/>
    <w:rsid w:val="00202585"/>
  </w:style>
  <w:style w:type="paragraph" w:customStyle="1" w:styleId="52406C2012B84880B266969A4091C0F9">
    <w:name w:val="52406C2012B84880B266969A4091C0F9"/>
    <w:rsid w:val="00202585"/>
  </w:style>
  <w:style w:type="paragraph" w:customStyle="1" w:styleId="57E1AE053EFD4B358E7A26CC4A96608B">
    <w:name w:val="57E1AE053EFD4B358E7A26CC4A96608B"/>
    <w:rsid w:val="00202585"/>
  </w:style>
  <w:style w:type="paragraph" w:customStyle="1" w:styleId="B0C94E1F41834E91ADE7D3B01903DF55">
    <w:name w:val="B0C94E1F41834E91ADE7D3B01903DF55"/>
    <w:rsid w:val="00202585"/>
  </w:style>
  <w:style w:type="paragraph" w:customStyle="1" w:styleId="61696D643C6D4618B125E3993BB9FB1E">
    <w:name w:val="61696D643C6D4618B125E3993BB9FB1E"/>
    <w:rsid w:val="00202585"/>
  </w:style>
  <w:style w:type="paragraph" w:customStyle="1" w:styleId="57EADBB19F9B46B8B0237CF1732DFBC8">
    <w:name w:val="57EADBB19F9B46B8B0237CF1732DFBC8"/>
    <w:rsid w:val="00202585"/>
  </w:style>
  <w:style w:type="paragraph" w:customStyle="1" w:styleId="1A85BCAADEFA4DA8BFCCC599FB137F73">
    <w:name w:val="1A85BCAADEFA4DA8BFCCC599FB137F73"/>
    <w:rsid w:val="00202585"/>
  </w:style>
  <w:style w:type="paragraph" w:customStyle="1" w:styleId="DE0367D09EEE47E9A0BF60C4EA085F6D">
    <w:name w:val="DE0367D09EEE47E9A0BF60C4EA085F6D"/>
    <w:rsid w:val="00202585"/>
  </w:style>
  <w:style w:type="paragraph" w:customStyle="1" w:styleId="14A03C8DCA5E40EFA30E1EA401AC316C">
    <w:name w:val="14A03C8DCA5E40EFA30E1EA401AC316C"/>
    <w:rsid w:val="00202585"/>
  </w:style>
  <w:style w:type="paragraph" w:customStyle="1" w:styleId="C7515DE8F92448489E3FB7701F06F658">
    <w:name w:val="C7515DE8F92448489E3FB7701F06F658"/>
    <w:rsid w:val="00202585"/>
  </w:style>
  <w:style w:type="paragraph" w:customStyle="1" w:styleId="73690E567D464F7283E796CBA7D504CE">
    <w:name w:val="73690E567D464F7283E796CBA7D504CE"/>
    <w:rsid w:val="00202585"/>
  </w:style>
  <w:style w:type="paragraph" w:customStyle="1" w:styleId="2DAAE1ABDF374056981068AEBC1BDDCE">
    <w:name w:val="2DAAE1ABDF374056981068AEBC1BDDCE"/>
    <w:rsid w:val="00202585"/>
  </w:style>
  <w:style w:type="paragraph" w:customStyle="1" w:styleId="5F6F73B953EA472C863BC5413C87A936">
    <w:name w:val="5F6F73B953EA472C863BC5413C87A936"/>
    <w:rsid w:val="00906443"/>
  </w:style>
  <w:style w:type="paragraph" w:customStyle="1" w:styleId="A653429F51EE48F882CA097BA01059C2">
    <w:name w:val="A653429F51EE48F882CA097BA01059C2"/>
    <w:rsid w:val="00906443"/>
  </w:style>
  <w:style w:type="paragraph" w:customStyle="1" w:styleId="A8E5E4554127472BA86CA0C3FF4CB5EE">
    <w:name w:val="A8E5E4554127472BA86CA0C3FF4CB5EE"/>
    <w:rsid w:val="00906443"/>
  </w:style>
  <w:style w:type="paragraph" w:customStyle="1" w:styleId="183A2591F1EC47C6A127A37F12272F91">
    <w:name w:val="183A2591F1EC47C6A127A37F12272F91"/>
    <w:rsid w:val="00906443"/>
  </w:style>
  <w:style w:type="paragraph" w:customStyle="1" w:styleId="DEEE471AEC9D409EBB0CCBC7D4F31FA9">
    <w:name w:val="DEEE471AEC9D409EBB0CCBC7D4F31FA9"/>
    <w:rsid w:val="00906443"/>
  </w:style>
  <w:style w:type="paragraph" w:customStyle="1" w:styleId="AC96BDCA9EEE42078D620803F4F81E30">
    <w:name w:val="AC96BDCA9EEE42078D620803F4F81E30"/>
    <w:rsid w:val="00906443"/>
  </w:style>
  <w:style w:type="paragraph" w:customStyle="1" w:styleId="4B8228F6C92241CD9910A7ABD4244619">
    <w:name w:val="4B8228F6C92241CD9910A7ABD4244619"/>
    <w:rsid w:val="00906443"/>
  </w:style>
  <w:style w:type="paragraph" w:customStyle="1" w:styleId="569B8661F7E3460BB6AB3BF1D7C50AE6">
    <w:name w:val="569B8661F7E3460BB6AB3BF1D7C50AE6"/>
    <w:rsid w:val="00906443"/>
  </w:style>
  <w:style w:type="paragraph" w:customStyle="1" w:styleId="3BAB8F116CC54341934A1327A5FF5153">
    <w:name w:val="3BAB8F116CC54341934A1327A5FF5153"/>
    <w:rsid w:val="00906443"/>
  </w:style>
  <w:style w:type="paragraph" w:customStyle="1" w:styleId="837DAE77834042C297076ADF328AF587">
    <w:name w:val="837DAE77834042C297076ADF328AF587"/>
    <w:rsid w:val="00906443"/>
  </w:style>
  <w:style w:type="paragraph" w:customStyle="1" w:styleId="ED76FB6B1D5745CDBB7F2EAAB8D77AB3">
    <w:name w:val="ED76FB6B1D5745CDBB7F2EAAB8D77AB3"/>
    <w:rsid w:val="00906443"/>
  </w:style>
  <w:style w:type="paragraph" w:customStyle="1" w:styleId="FE41F082FAE3480E8A58643CBED177B1">
    <w:name w:val="FE41F082FAE3480E8A58643CBED177B1"/>
    <w:rsid w:val="00906443"/>
  </w:style>
  <w:style w:type="paragraph" w:customStyle="1" w:styleId="CC2B4D6B27894B4D932F59F43CBB1792">
    <w:name w:val="CC2B4D6B27894B4D932F59F43CBB1792"/>
    <w:rsid w:val="00906443"/>
  </w:style>
  <w:style w:type="paragraph" w:customStyle="1" w:styleId="261977523A8849BD8AF1C2AF1993B648">
    <w:name w:val="261977523A8849BD8AF1C2AF1993B648"/>
    <w:rsid w:val="00906443"/>
  </w:style>
  <w:style w:type="paragraph" w:customStyle="1" w:styleId="223D3E418F01450E853744BBF2CD1D99">
    <w:name w:val="223D3E418F01450E853744BBF2CD1D99"/>
    <w:rsid w:val="00906443"/>
  </w:style>
  <w:style w:type="paragraph" w:customStyle="1" w:styleId="0676759F6A134C65B6D390845A535F65">
    <w:name w:val="0676759F6A134C65B6D390845A535F65"/>
    <w:rsid w:val="00906443"/>
  </w:style>
  <w:style w:type="paragraph" w:customStyle="1" w:styleId="D9388B2DF5084A38A78802A078333A94">
    <w:name w:val="D9388B2DF5084A38A78802A078333A94"/>
    <w:rsid w:val="00906443"/>
  </w:style>
  <w:style w:type="paragraph" w:customStyle="1" w:styleId="84A758D4815D43338B47E4836BF0DD7A">
    <w:name w:val="84A758D4815D43338B47E4836BF0DD7A"/>
    <w:rsid w:val="00906443"/>
  </w:style>
  <w:style w:type="paragraph" w:customStyle="1" w:styleId="E2CFDB8240A6446CB75BBCF2321DA7C8">
    <w:name w:val="E2CFDB8240A6446CB75BBCF2321DA7C8"/>
    <w:rsid w:val="00906443"/>
  </w:style>
  <w:style w:type="paragraph" w:customStyle="1" w:styleId="8FF9203A24084761B2B4CE4A0C2419D0">
    <w:name w:val="8FF9203A24084761B2B4CE4A0C2419D0"/>
    <w:rsid w:val="00906443"/>
  </w:style>
  <w:style w:type="paragraph" w:customStyle="1" w:styleId="EDB3B88B226540D795CD6255FD81A1D7">
    <w:name w:val="EDB3B88B226540D795CD6255FD81A1D7"/>
    <w:rsid w:val="00906443"/>
  </w:style>
  <w:style w:type="paragraph" w:customStyle="1" w:styleId="F768799339344EBE9AA3D7D0AAB498CD">
    <w:name w:val="F768799339344EBE9AA3D7D0AAB498CD"/>
    <w:rsid w:val="00906443"/>
  </w:style>
  <w:style w:type="paragraph" w:customStyle="1" w:styleId="6A043D8906FB4C2D9F84C3D3724AB0F4">
    <w:name w:val="6A043D8906FB4C2D9F84C3D3724AB0F4"/>
    <w:rsid w:val="00906443"/>
  </w:style>
  <w:style w:type="paragraph" w:customStyle="1" w:styleId="96C6A157CB8E4691B852737B97780693">
    <w:name w:val="96C6A157CB8E4691B852737B97780693"/>
    <w:rsid w:val="00906443"/>
  </w:style>
  <w:style w:type="paragraph" w:customStyle="1" w:styleId="E4CEAB1C07D5404DBDBAF129008A0BDF">
    <w:name w:val="E4CEAB1C07D5404DBDBAF129008A0BDF"/>
    <w:rsid w:val="00906443"/>
  </w:style>
  <w:style w:type="paragraph" w:customStyle="1" w:styleId="3383CBD3D55949C3B1EB8AB808001C23">
    <w:name w:val="3383CBD3D55949C3B1EB8AB808001C23"/>
    <w:rsid w:val="00906443"/>
  </w:style>
  <w:style w:type="paragraph" w:customStyle="1" w:styleId="44199AFE5B524A068748899C81043BF0">
    <w:name w:val="44199AFE5B524A068748899C81043BF0"/>
    <w:rsid w:val="00906443"/>
  </w:style>
  <w:style w:type="paragraph" w:customStyle="1" w:styleId="C549A45F637B44578D2A992E7BC10163">
    <w:name w:val="C549A45F637B44578D2A992E7BC10163"/>
    <w:rsid w:val="00906443"/>
  </w:style>
  <w:style w:type="paragraph" w:customStyle="1" w:styleId="025F795069234446998B93C37105AEC0">
    <w:name w:val="025F795069234446998B93C37105AEC0"/>
    <w:rsid w:val="00906443"/>
  </w:style>
  <w:style w:type="paragraph" w:customStyle="1" w:styleId="A773BB131925469AB88B13188A5C96C8">
    <w:name w:val="A773BB131925469AB88B13188A5C96C8"/>
    <w:rsid w:val="00906443"/>
  </w:style>
  <w:style w:type="paragraph" w:customStyle="1" w:styleId="C52459C8EEA943ADA6B56632BCECC6C9">
    <w:name w:val="C52459C8EEA943ADA6B56632BCECC6C9"/>
    <w:rsid w:val="00906443"/>
  </w:style>
  <w:style w:type="paragraph" w:customStyle="1" w:styleId="33EDEE7CF71048D1B6020288043309E7">
    <w:name w:val="33EDEE7CF71048D1B6020288043309E7"/>
    <w:rsid w:val="00906443"/>
  </w:style>
  <w:style w:type="paragraph" w:customStyle="1" w:styleId="B94997A3D1FB4F9784E0D4A1BA0CDE89">
    <w:name w:val="B94997A3D1FB4F9784E0D4A1BA0CDE89"/>
    <w:rsid w:val="00906443"/>
  </w:style>
  <w:style w:type="paragraph" w:customStyle="1" w:styleId="13779BEC4FF5448BB8A501E302B8D8C6">
    <w:name w:val="13779BEC4FF5448BB8A501E302B8D8C6"/>
    <w:rsid w:val="00906443"/>
  </w:style>
  <w:style w:type="paragraph" w:customStyle="1" w:styleId="E5FDB11833C04BADB24B77C86054B7CF">
    <w:name w:val="E5FDB11833C04BADB24B77C86054B7CF"/>
    <w:rsid w:val="00906443"/>
  </w:style>
  <w:style w:type="paragraph" w:customStyle="1" w:styleId="9D669E646C4F4D56AC110AB539E382EA">
    <w:name w:val="9D669E646C4F4D56AC110AB539E382EA"/>
    <w:rsid w:val="00906443"/>
  </w:style>
  <w:style w:type="paragraph" w:customStyle="1" w:styleId="FFED189464C04150937069A5E693DA7D">
    <w:name w:val="FFED189464C04150937069A5E693DA7D"/>
    <w:rsid w:val="00906443"/>
  </w:style>
  <w:style w:type="paragraph" w:customStyle="1" w:styleId="D89A06D8212446BD8F65C3F2547F2425">
    <w:name w:val="D89A06D8212446BD8F65C3F2547F2425"/>
    <w:rsid w:val="00906443"/>
  </w:style>
  <w:style w:type="paragraph" w:customStyle="1" w:styleId="ABF0878DD1854134855701DD481DDF06">
    <w:name w:val="ABF0878DD1854134855701DD481DDF06"/>
    <w:rsid w:val="00906443"/>
  </w:style>
  <w:style w:type="paragraph" w:customStyle="1" w:styleId="056D58B3EFBB4102BD49CE7E0F7B4D58">
    <w:name w:val="056D58B3EFBB4102BD49CE7E0F7B4D58"/>
    <w:rsid w:val="00906443"/>
  </w:style>
  <w:style w:type="paragraph" w:customStyle="1" w:styleId="E1EB43FD1CBA434D83B9F2E69C19C5D5">
    <w:name w:val="E1EB43FD1CBA434D83B9F2E69C19C5D5"/>
    <w:rsid w:val="00906443"/>
  </w:style>
  <w:style w:type="paragraph" w:customStyle="1" w:styleId="47FC754B0FE34409A95493BF622A1A93">
    <w:name w:val="47FC754B0FE34409A95493BF622A1A93"/>
    <w:rsid w:val="00906443"/>
  </w:style>
  <w:style w:type="paragraph" w:customStyle="1" w:styleId="E4454322F45044BAA7B064676537F756">
    <w:name w:val="E4454322F45044BAA7B064676537F756"/>
    <w:rsid w:val="00906443"/>
  </w:style>
  <w:style w:type="paragraph" w:customStyle="1" w:styleId="54ED0BD5FBB44FA1830BAAF3F3A89B40">
    <w:name w:val="54ED0BD5FBB44FA1830BAAF3F3A89B40"/>
    <w:rsid w:val="00906443"/>
  </w:style>
  <w:style w:type="paragraph" w:customStyle="1" w:styleId="9A571C1776B94F1F86687A32099C13B6">
    <w:name w:val="9A571C1776B94F1F86687A32099C13B6"/>
    <w:rsid w:val="00906443"/>
  </w:style>
  <w:style w:type="paragraph" w:customStyle="1" w:styleId="371ED8385B2748BCA7D81C54DA1F73AE">
    <w:name w:val="371ED8385B2748BCA7D81C54DA1F73AE"/>
    <w:rsid w:val="00906443"/>
  </w:style>
  <w:style w:type="paragraph" w:customStyle="1" w:styleId="6922F7FD28574427965D010A3087E529">
    <w:name w:val="6922F7FD28574427965D010A3087E529"/>
    <w:rsid w:val="00906443"/>
  </w:style>
  <w:style w:type="paragraph" w:customStyle="1" w:styleId="A7EAAB5B910F4C4481D7A38653F8536A">
    <w:name w:val="A7EAAB5B910F4C4481D7A38653F8536A"/>
    <w:rsid w:val="00906443"/>
  </w:style>
  <w:style w:type="paragraph" w:customStyle="1" w:styleId="073AF678A5B9417199C82A6ABA90B681">
    <w:name w:val="073AF678A5B9417199C82A6ABA90B681"/>
    <w:rsid w:val="00906443"/>
  </w:style>
  <w:style w:type="paragraph" w:customStyle="1" w:styleId="659DFA65C36D4387900F29CCF2890274">
    <w:name w:val="659DFA65C36D4387900F29CCF2890274"/>
    <w:rsid w:val="00906443"/>
  </w:style>
  <w:style w:type="paragraph" w:customStyle="1" w:styleId="9C437523010D48A8B909F9C0D70579E9">
    <w:name w:val="9C437523010D48A8B909F9C0D70579E9"/>
    <w:rsid w:val="00906443"/>
  </w:style>
  <w:style w:type="paragraph" w:customStyle="1" w:styleId="357AE8143B3A4CEAAD969E01EF6051FD">
    <w:name w:val="357AE8143B3A4CEAAD969E01EF6051FD"/>
    <w:rsid w:val="00906443"/>
  </w:style>
  <w:style w:type="paragraph" w:customStyle="1" w:styleId="A5C3B879E4074AEBB02C836AD2D8E03D">
    <w:name w:val="A5C3B879E4074AEBB02C836AD2D8E03D"/>
    <w:rsid w:val="00906443"/>
  </w:style>
  <w:style w:type="paragraph" w:customStyle="1" w:styleId="D004E67FA4E54C20AE9682FC082FF409">
    <w:name w:val="D004E67FA4E54C20AE9682FC082FF409"/>
    <w:rsid w:val="00906443"/>
  </w:style>
  <w:style w:type="paragraph" w:customStyle="1" w:styleId="F28CB23898264728A6D3A6F1C5000357">
    <w:name w:val="F28CB23898264728A6D3A6F1C5000357"/>
    <w:rsid w:val="00906443"/>
  </w:style>
  <w:style w:type="paragraph" w:customStyle="1" w:styleId="2A49FE74CBE44D8CB99D86BD1FF4BE8F">
    <w:name w:val="2A49FE74CBE44D8CB99D86BD1FF4BE8F"/>
    <w:rsid w:val="00906443"/>
  </w:style>
  <w:style w:type="paragraph" w:customStyle="1" w:styleId="099EC71421B942818A3BE29A998AB35D">
    <w:name w:val="099EC71421B942818A3BE29A998AB35D"/>
    <w:rsid w:val="00906443"/>
  </w:style>
  <w:style w:type="paragraph" w:customStyle="1" w:styleId="1DD939EDA08F4961993757E3DFC6CBAB">
    <w:name w:val="1DD939EDA08F4961993757E3DFC6CBAB"/>
    <w:rsid w:val="00906443"/>
  </w:style>
  <w:style w:type="paragraph" w:customStyle="1" w:styleId="EE05265488AF4950AC4640722809B08C">
    <w:name w:val="EE05265488AF4950AC4640722809B08C"/>
    <w:rsid w:val="00906443"/>
  </w:style>
  <w:style w:type="paragraph" w:customStyle="1" w:styleId="76D35A5E8A4C472E9D8A0D9E174691BB">
    <w:name w:val="76D35A5E8A4C472E9D8A0D9E174691BB"/>
    <w:rsid w:val="00906443"/>
  </w:style>
  <w:style w:type="paragraph" w:customStyle="1" w:styleId="D71DC49ABCD64FCDAD568FF5602FA9EE">
    <w:name w:val="D71DC49ABCD64FCDAD568FF5602FA9EE"/>
    <w:rsid w:val="00906443"/>
  </w:style>
  <w:style w:type="paragraph" w:customStyle="1" w:styleId="34C4087593704EF0A0E603751E5D9B2F">
    <w:name w:val="34C4087593704EF0A0E603751E5D9B2F"/>
    <w:rsid w:val="00906443"/>
  </w:style>
  <w:style w:type="paragraph" w:customStyle="1" w:styleId="461044894B064C5CA886B66111429061">
    <w:name w:val="461044894B064C5CA886B66111429061"/>
    <w:rsid w:val="00906443"/>
  </w:style>
  <w:style w:type="paragraph" w:customStyle="1" w:styleId="913560C4811A4643BF48F9559A6FF275">
    <w:name w:val="913560C4811A4643BF48F9559A6FF275"/>
    <w:rsid w:val="00906443"/>
  </w:style>
  <w:style w:type="paragraph" w:customStyle="1" w:styleId="FD2F6CD868624984BE7CE46E7BC08E67">
    <w:name w:val="FD2F6CD868624984BE7CE46E7BC08E67"/>
    <w:rsid w:val="00906443"/>
  </w:style>
  <w:style w:type="paragraph" w:customStyle="1" w:styleId="7ADA5AE3454D4411BB92AD94CCB1109F">
    <w:name w:val="7ADA5AE3454D4411BB92AD94CCB1109F"/>
    <w:rsid w:val="00906443"/>
  </w:style>
  <w:style w:type="paragraph" w:customStyle="1" w:styleId="15ADA7E327B74AF88E040593FB369267">
    <w:name w:val="15ADA7E327B74AF88E040593FB369267"/>
    <w:rsid w:val="00906443"/>
  </w:style>
  <w:style w:type="paragraph" w:customStyle="1" w:styleId="AE8E89D5A9E54457AC4C9020842DCB15">
    <w:name w:val="AE8E89D5A9E54457AC4C9020842DCB15"/>
    <w:rsid w:val="00906443"/>
  </w:style>
  <w:style w:type="paragraph" w:customStyle="1" w:styleId="DE7F4DA20F384697BA5565048A601C49">
    <w:name w:val="DE7F4DA20F384697BA5565048A601C49"/>
    <w:rsid w:val="00906443"/>
  </w:style>
  <w:style w:type="paragraph" w:customStyle="1" w:styleId="B2E1A4DDFD3847D592E39C745E86C91B">
    <w:name w:val="B2E1A4DDFD3847D592E39C745E86C91B"/>
    <w:rsid w:val="00906443"/>
  </w:style>
  <w:style w:type="paragraph" w:customStyle="1" w:styleId="67044378076848C980854F02482D4681">
    <w:name w:val="67044378076848C980854F02482D4681"/>
    <w:rsid w:val="00906443"/>
  </w:style>
  <w:style w:type="paragraph" w:customStyle="1" w:styleId="89A6C92BC0C149E0926D600244380A59">
    <w:name w:val="89A6C92BC0C149E0926D600244380A59"/>
    <w:rsid w:val="00906443"/>
  </w:style>
  <w:style w:type="paragraph" w:customStyle="1" w:styleId="C7531FCF2D0B4EAE9F36265669B6CFA2">
    <w:name w:val="C7531FCF2D0B4EAE9F36265669B6CFA2"/>
    <w:rsid w:val="00906443"/>
  </w:style>
  <w:style w:type="paragraph" w:customStyle="1" w:styleId="B5326C4F040F4C169352B758683353DA">
    <w:name w:val="B5326C4F040F4C169352B758683353DA"/>
    <w:rsid w:val="00906443"/>
  </w:style>
  <w:style w:type="paragraph" w:customStyle="1" w:styleId="5F84BE31C93C4DDEAE2D14F9D3E1C07E">
    <w:name w:val="5F84BE31C93C4DDEAE2D14F9D3E1C07E"/>
    <w:rsid w:val="00906443"/>
  </w:style>
  <w:style w:type="paragraph" w:customStyle="1" w:styleId="50C3EB68B7A74106922345D195249FF7">
    <w:name w:val="50C3EB68B7A74106922345D195249FF7"/>
    <w:rsid w:val="00906443"/>
  </w:style>
  <w:style w:type="paragraph" w:customStyle="1" w:styleId="92F2FF0EA24A43CD8691955EBE352733">
    <w:name w:val="92F2FF0EA24A43CD8691955EBE352733"/>
    <w:rsid w:val="00906443"/>
  </w:style>
  <w:style w:type="paragraph" w:customStyle="1" w:styleId="3CEE8CCDDC6A4FB5801C4059171FB2D5">
    <w:name w:val="3CEE8CCDDC6A4FB5801C4059171FB2D5"/>
    <w:rsid w:val="00906443"/>
  </w:style>
  <w:style w:type="paragraph" w:customStyle="1" w:styleId="C602C2F941F543F0884035F0D689C956">
    <w:name w:val="C602C2F941F543F0884035F0D689C956"/>
    <w:rsid w:val="00906443"/>
  </w:style>
  <w:style w:type="paragraph" w:customStyle="1" w:styleId="6AE6E2641E054DD89F5A42C3F8EA9D9E">
    <w:name w:val="6AE6E2641E054DD89F5A42C3F8EA9D9E"/>
    <w:rsid w:val="00906443"/>
  </w:style>
  <w:style w:type="paragraph" w:customStyle="1" w:styleId="186AAB0BEC5047ADA86A189C283AF326">
    <w:name w:val="186AAB0BEC5047ADA86A189C283AF326"/>
    <w:rsid w:val="00906443"/>
  </w:style>
  <w:style w:type="paragraph" w:customStyle="1" w:styleId="D70E678584E841CD9851EB00985A94DB">
    <w:name w:val="D70E678584E841CD9851EB00985A94DB"/>
    <w:rsid w:val="00906443"/>
  </w:style>
  <w:style w:type="paragraph" w:customStyle="1" w:styleId="5A55D71747764999B0E5D303E6F0C8DB">
    <w:name w:val="5A55D71747764999B0E5D303E6F0C8DB"/>
    <w:rsid w:val="00906443"/>
  </w:style>
  <w:style w:type="paragraph" w:customStyle="1" w:styleId="B315C6E9D55443138D5738F77F66A334">
    <w:name w:val="B315C6E9D55443138D5738F77F66A334"/>
    <w:rsid w:val="00906443"/>
  </w:style>
  <w:style w:type="paragraph" w:customStyle="1" w:styleId="ECEC7F41557B4D119770D385B243DC9E">
    <w:name w:val="ECEC7F41557B4D119770D385B243DC9E"/>
    <w:rsid w:val="00906443"/>
  </w:style>
  <w:style w:type="paragraph" w:customStyle="1" w:styleId="2431749D3CD24D90B47B3DC6E9124F8B">
    <w:name w:val="2431749D3CD24D90B47B3DC6E9124F8B"/>
    <w:rsid w:val="00906443"/>
  </w:style>
  <w:style w:type="paragraph" w:customStyle="1" w:styleId="C587DF750194482D809CDAB31F95F85C">
    <w:name w:val="C587DF750194482D809CDAB31F95F85C"/>
    <w:rsid w:val="00906443"/>
  </w:style>
  <w:style w:type="paragraph" w:customStyle="1" w:styleId="72468AE555334C72859A16B78382B375">
    <w:name w:val="72468AE555334C72859A16B78382B375"/>
    <w:rsid w:val="00906443"/>
  </w:style>
  <w:style w:type="paragraph" w:customStyle="1" w:styleId="E9DDA469DA5C424C9B57F393CE228AB6">
    <w:name w:val="E9DDA469DA5C424C9B57F393CE228AB6"/>
    <w:rsid w:val="00906443"/>
  </w:style>
  <w:style w:type="paragraph" w:customStyle="1" w:styleId="456055FD3B4D4BA0904B69AF32BE16E7">
    <w:name w:val="456055FD3B4D4BA0904B69AF32BE16E7"/>
    <w:rsid w:val="00906443"/>
  </w:style>
  <w:style w:type="paragraph" w:customStyle="1" w:styleId="F29DBA5D42A44A1880E082A84C609205">
    <w:name w:val="F29DBA5D42A44A1880E082A84C609205"/>
    <w:rsid w:val="00906443"/>
  </w:style>
  <w:style w:type="paragraph" w:customStyle="1" w:styleId="CA1CC4554C054770AC55F3EC8F3E298A">
    <w:name w:val="CA1CC4554C054770AC55F3EC8F3E298A"/>
    <w:rsid w:val="00906443"/>
  </w:style>
  <w:style w:type="paragraph" w:customStyle="1" w:styleId="BE044C06145341A6A1FFBE261FCB632F">
    <w:name w:val="BE044C06145341A6A1FFBE261FCB632F"/>
    <w:rsid w:val="00906443"/>
  </w:style>
  <w:style w:type="paragraph" w:customStyle="1" w:styleId="9B1729F9FC4D4FECB0009F8087C1B01B">
    <w:name w:val="9B1729F9FC4D4FECB0009F8087C1B01B"/>
    <w:rsid w:val="00906443"/>
  </w:style>
  <w:style w:type="paragraph" w:customStyle="1" w:styleId="4F31AB375F7E41D0B3AA2A4FD68EC827">
    <w:name w:val="4F31AB375F7E41D0B3AA2A4FD68EC827"/>
    <w:rsid w:val="00906443"/>
  </w:style>
  <w:style w:type="paragraph" w:customStyle="1" w:styleId="A507C41F6ED44A65A4F4D9CDDA9B56DA">
    <w:name w:val="A507C41F6ED44A65A4F4D9CDDA9B56DA"/>
    <w:rsid w:val="00906443"/>
  </w:style>
  <w:style w:type="paragraph" w:customStyle="1" w:styleId="F9B7D97F4F6F448E9FD138D1C9FC4512">
    <w:name w:val="F9B7D97F4F6F448E9FD138D1C9FC4512"/>
    <w:rsid w:val="00906443"/>
  </w:style>
  <w:style w:type="paragraph" w:customStyle="1" w:styleId="95FDC5014E1745B4B8BA9B2EF207A6C2">
    <w:name w:val="95FDC5014E1745B4B8BA9B2EF207A6C2"/>
    <w:rsid w:val="00906443"/>
  </w:style>
  <w:style w:type="paragraph" w:customStyle="1" w:styleId="01BFC19866ED4048ADBF2600005C39C5">
    <w:name w:val="01BFC19866ED4048ADBF2600005C39C5"/>
    <w:rsid w:val="00906443"/>
  </w:style>
  <w:style w:type="paragraph" w:customStyle="1" w:styleId="422E70B3F4F14BC6AA081B38A81185D4">
    <w:name w:val="422E70B3F4F14BC6AA081B38A81185D4"/>
    <w:rsid w:val="00906443"/>
  </w:style>
  <w:style w:type="paragraph" w:customStyle="1" w:styleId="D44A3A9830AE43C4AE88B32ED3BCA715">
    <w:name w:val="D44A3A9830AE43C4AE88B32ED3BCA715"/>
    <w:rsid w:val="00906443"/>
  </w:style>
  <w:style w:type="paragraph" w:customStyle="1" w:styleId="EE694280CD7F4CC5BF6F871FAD09140D">
    <w:name w:val="EE694280CD7F4CC5BF6F871FAD09140D"/>
    <w:rsid w:val="00906443"/>
  </w:style>
  <w:style w:type="paragraph" w:customStyle="1" w:styleId="2C3356EB8956412AAE119D259B290AC1">
    <w:name w:val="2C3356EB8956412AAE119D259B290AC1"/>
    <w:rsid w:val="00906443"/>
  </w:style>
  <w:style w:type="paragraph" w:customStyle="1" w:styleId="B8D5C39BCDAF4184BB8F3A1126EA1765">
    <w:name w:val="B8D5C39BCDAF4184BB8F3A1126EA1765"/>
    <w:rsid w:val="00906443"/>
  </w:style>
  <w:style w:type="paragraph" w:customStyle="1" w:styleId="D92B23CCE78B4E628498B72BE5B585F1">
    <w:name w:val="D92B23CCE78B4E628498B72BE5B585F1"/>
    <w:rsid w:val="00906443"/>
  </w:style>
  <w:style w:type="paragraph" w:customStyle="1" w:styleId="B0D202D0F9044C1A8B887CB21EEE56D2">
    <w:name w:val="B0D202D0F9044C1A8B887CB21EEE56D2"/>
    <w:rsid w:val="00906443"/>
  </w:style>
  <w:style w:type="paragraph" w:customStyle="1" w:styleId="929FD4A948314210B8291FDDC7325DD7">
    <w:name w:val="929FD4A948314210B8291FDDC7325DD7"/>
    <w:rsid w:val="00906443"/>
  </w:style>
  <w:style w:type="paragraph" w:customStyle="1" w:styleId="FBB147C08A014810A6825B575FF478EC">
    <w:name w:val="FBB147C08A014810A6825B575FF478EC"/>
    <w:rsid w:val="00906443"/>
  </w:style>
  <w:style w:type="paragraph" w:customStyle="1" w:styleId="90AE1837F9494E1BB5C1386C20276C62">
    <w:name w:val="90AE1837F9494E1BB5C1386C20276C62"/>
    <w:rsid w:val="00906443"/>
  </w:style>
  <w:style w:type="paragraph" w:customStyle="1" w:styleId="E360C9DA631643CE8DB5DFE9C4D6041C">
    <w:name w:val="E360C9DA631643CE8DB5DFE9C4D6041C"/>
    <w:rsid w:val="00906443"/>
  </w:style>
  <w:style w:type="paragraph" w:customStyle="1" w:styleId="047EC3E6035D433782747EB9ECF38B9C">
    <w:name w:val="047EC3E6035D433782747EB9ECF38B9C"/>
    <w:rsid w:val="00906443"/>
  </w:style>
  <w:style w:type="paragraph" w:customStyle="1" w:styleId="087CA9ADDB5C4A338EB2960038F85931">
    <w:name w:val="087CA9ADDB5C4A338EB2960038F85931"/>
    <w:rsid w:val="00906443"/>
  </w:style>
  <w:style w:type="paragraph" w:customStyle="1" w:styleId="C0D81D3BB1504DD8A022699915BA1C0C">
    <w:name w:val="C0D81D3BB1504DD8A022699915BA1C0C"/>
    <w:rsid w:val="00906443"/>
  </w:style>
  <w:style w:type="paragraph" w:customStyle="1" w:styleId="B21EDFC9AABA477EB22ED35FBA01BE0A">
    <w:name w:val="B21EDFC9AABA477EB22ED35FBA01BE0A"/>
    <w:rsid w:val="00906443"/>
  </w:style>
  <w:style w:type="paragraph" w:customStyle="1" w:styleId="7E020227F37945528BB307A06FA901BF">
    <w:name w:val="7E020227F37945528BB307A06FA901BF"/>
    <w:rsid w:val="00906443"/>
  </w:style>
  <w:style w:type="paragraph" w:customStyle="1" w:styleId="B7CB6AFD6368439BA1FD740D079D3BC3">
    <w:name w:val="B7CB6AFD6368439BA1FD740D079D3BC3"/>
    <w:rsid w:val="00906443"/>
  </w:style>
  <w:style w:type="paragraph" w:customStyle="1" w:styleId="1EBC250C8D034356BF01C285221A5C10">
    <w:name w:val="1EBC250C8D034356BF01C285221A5C10"/>
    <w:rsid w:val="00906443"/>
  </w:style>
  <w:style w:type="paragraph" w:customStyle="1" w:styleId="B5330402E8A64236B10A6E54CB62C51F">
    <w:name w:val="B5330402E8A64236B10A6E54CB62C51F"/>
    <w:rsid w:val="00906443"/>
  </w:style>
  <w:style w:type="paragraph" w:customStyle="1" w:styleId="BB40037840C94097AA9C5F91D15D0972">
    <w:name w:val="BB40037840C94097AA9C5F91D15D0972"/>
    <w:rsid w:val="00906443"/>
  </w:style>
  <w:style w:type="paragraph" w:customStyle="1" w:styleId="AF986F7A27A1493A9229DFC974F09AB0">
    <w:name w:val="AF986F7A27A1493A9229DFC974F09AB0"/>
    <w:rsid w:val="00906443"/>
  </w:style>
  <w:style w:type="paragraph" w:customStyle="1" w:styleId="CC7B107665E145788E5E1F29B604DAC5">
    <w:name w:val="CC7B107665E145788E5E1F29B604DAC5"/>
    <w:rsid w:val="00906443"/>
  </w:style>
  <w:style w:type="paragraph" w:customStyle="1" w:styleId="5571260FBC724923980CA7D6B4DF65B9">
    <w:name w:val="5571260FBC724923980CA7D6B4DF65B9"/>
    <w:rsid w:val="00906443"/>
  </w:style>
  <w:style w:type="paragraph" w:customStyle="1" w:styleId="F0955E8C85DD444ABFBD8D99C2D2BF53">
    <w:name w:val="F0955E8C85DD444ABFBD8D99C2D2BF53"/>
    <w:rsid w:val="00906443"/>
  </w:style>
  <w:style w:type="paragraph" w:customStyle="1" w:styleId="BE55B1ECC9D740498F7407D0BBF0394C">
    <w:name w:val="BE55B1ECC9D740498F7407D0BBF0394C"/>
    <w:rsid w:val="00906443"/>
  </w:style>
  <w:style w:type="paragraph" w:customStyle="1" w:styleId="6E286AB55CD84E08A55BF78DF28C168E">
    <w:name w:val="6E286AB55CD84E08A55BF78DF28C168E"/>
    <w:rsid w:val="00906443"/>
  </w:style>
  <w:style w:type="paragraph" w:customStyle="1" w:styleId="9AF2513C388D4C46BDCB64FE42D6A3A2">
    <w:name w:val="9AF2513C388D4C46BDCB64FE42D6A3A2"/>
    <w:rsid w:val="00906443"/>
  </w:style>
  <w:style w:type="paragraph" w:customStyle="1" w:styleId="2BB866D187C443C1BC7928D0454B2598">
    <w:name w:val="2BB866D187C443C1BC7928D0454B2598"/>
    <w:rsid w:val="00906443"/>
  </w:style>
  <w:style w:type="paragraph" w:customStyle="1" w:styleId="64A128A96ED64021BA98CD261EC21A5F">
    <w:name w:val="64A128A96ED64021BA98CD261EC21A5F"/>
    <w:rsid w:val="00906443"/>
  </w:style>
  <w:style w:type="paragraph" w:customStyle="1" w:styleId="8619BF008E724DDA86911AF1C68ED63C">
    <w:name w:val="8619BF008E724DDA86911AF1C68ED63C"/>
    <w:rsid w:val="00906443"/>
  </w:style>
  <w:style w:type="paragraph" w:customStyle="1" w:styleId="52F7FD4E98B5486EA1B8CE69BAC04977">
    <w:name w:val="52F7FD4E98B5486EA1B8CE69BAC04977"/>
    <w:rsid w:val="00906443"/>
  </w:style>
  <w:style w:type="paragraph" w:customStyle="1" w:styleId="680BFB96249A454893AE9D099B066AFA">
    <w:name w:val="680BFB96249A454893AE9D099B066AFA"/>
    <w:rsid w:val="00906443"/>
  </w:style>
  <w:style w:type="paragraph" w:customStyle="1" w:styleId="B09B989EE00B4FA680E6B30A14704457">
    <w:name w:val="B09B989EE00B4FA680E6B30A14704457"/>
    <w:rsid w:val="00906443"/>
  </w:style>
  <w:style w:type="paragraph" w:customStyle="1" w:styleId="564BF62E1E944B65B0ACE3E4B39E4E62">
    <w:name w:val="564BF62E1E944B65B0ACE3E4B39E4E62"/>
    <w:rsid w:val="00906443"/>
  </w:style>
  <w:style w:type="paragraph" w:customStyle="1" w:styleId="D3DD796E74FE466A86A77CB79CE9AF17">
    <w:name w:val="D3DD796E74FE466A86A77CB79CE9AF17"/>
    <w:rsid w:val="00906443"/>
  </w:style>
  <w:style w:type="paragraph" w:customStyle="1" w:styleId="20D056397113427A86C9E17DBBF7BB79">
    <w:name w:val="20D056397113427A86C9E17DBBF7BB79"/>
    <w:rsid w:val="00906443"/>
  </w:style>
  <w:style w:type="paragraph" w:customStyle="1" w:styleId="0BC00CF36EB249189E561AF70900CB4E">
    <w:name w:val="0BC00CF36EB249189E561AF70900CB4E"/>
    <w:rsid w:val="00906443"/>
  </w:style>
  <w:style w:type="paragraph" w:customStyle="1" w:styleId="81ED485E8178477097A12EF78E5D8ED3">
    <w:name w:val="81ED485E8178477097A12EF78E5D8ED3"/>
    <w:rsid w:val="00906443"/>
  </w:style>
  <w:style w:type="paragraph" w:customStyle="1" w:styleId="D2A23EAE2D9A4B0F97E0EF7063F92AB6">
    <w:name w:val="D2A23EAE2D9A4B0F97E0EF7063F92AB6"/>
    <w:rsid w:val="00906443"/>
  </w:style>
  <w:style w:type="paragraph" w:customStyle="1" w:styleId="76324F65CEFD41BB9CA0739E106620B5">
    <w:name w:val="76324F65CEFD41BB9CA0739E106620B5"/>
    <w:rsid w:val="00906443"/>
  </w:style>
  <w:style w:type="paragraph" w:customStyle="1" w:styleId="2A823D3D64ED469F8CB9A1149FB577B7">
    <w:name w:val="2A823D3D64ED469F8CB9A1149FB577B7"/>
    <w:rsid w:val="00906443"/>
  </w:style>
  <w:style w:type="paragraph" w:customStyle="1" w:styleId="281E8FA8757A4528B034C5BCD80756B1">
    <w:name w:val="281E8FA8757A4528B034C5BCD80756B1"/>
    <w:rsid w:val="00906443"/>
  </w:style>
  <w:style w:type="paragraph" w:customStyle="1" w:styleId="C7C2C1F2E8C145138F8301335C52432F">
    <w:name w:val="C7C2C1F2E8C145138F8301335C52432F"/>
    <w:rsid w:val="00906443"/>
  </w:style>
  <w:style w:type="paragraph" w:customStyle="1" w:styleId="F01BE0969DD946EF97F9FFF52B98CF02">
    <w:name w:val="F01BE0969DD946EF97F9FFF52B98CF02"/>
    <w:rsid w:val="00906443"/>
  </w:style>
  <w:style w:type="paragraph" w:customStyle="1" w:styleId="B6C21E2B34A14AABA331127E0067E378">
    <w:name w:val="B6C21E2B34A14AABA331127E0067E378"/>
    <w:rsid w:val="00906443"/>
  </w:style>
  <w:style w:type="paragraph" w:customStyle="1" w:styleId="1C609C3954904E7D9F238D536FC5C77F">
    <w:name w:val="1C609C3954904E7D9F238D536FC5C77F"/>
    <w:rsid w:val="00906443"/>
  </w:style>
  <w:style w:type="paragraph" w:customStyle="1" w:styleId="19CE62E3B89F4A4C8A1549CA9E3A9CA7">
    <w:name w:val="19CE62E3B89F4A4C8A1549CA9E3A9CA7"/>
    <w:rsid w:val="00906443"/>
  </w:style>
  <w:style w:type="paragraph" w:customStyle="1" w:styleId="0C395D6831264F689390271E3BD528D1">
    <w:name w:val="0C395D6831264F689390271E3BD528D1"/>
    <w:rsid w:val="00906443"/>
  </w:style>
  <w:style w:type="paragraph" w:customStyle="1" w:styleId="3B38A6EB85DB4EBFAB7B2D8973A510F2">
    <w:name w:val="3B38A6EB85DB4EBFAB7B2D8973A510F2"/>
    <w:rsid w:val="00906443"/>
  </w:style>
  <w:style w:type="paragraph" w:customStyle="1" w:styleId="254BC4CBBC134900A827ED4632273437">
    <w:name w:val="254BC4CBBC134900A827ED4632273437"/>
    <w:rsid w:val="00906443"/>
  </w:style>
  <w:style w:type="paragraph" w:customStyle="1" w:styleId="C9C4C40A196B45F785B4784BEA703AB5">
    <w:name w:val="C9C4C40A196B45F785B4784BEA703AB5"/>
    <w:rsid w:val="00906443"/>
  </w:style>
  <w:style w:type="paragraph" w:customStyle="1" w:styleId="88B836916BB94C6AB232FE2FBA45D8F6">
    <w:name w:val="88B836916BB94C6AB232FE2FBA45D8F6"/>
    <w:rsid w:val="00906443"/>
  </w:style>
  <w:style w:type="paragraph" w:customStyle="1" w:styleId="B8CE6F16E78544C3A2B7042478D8DAE3">
    <w:name w:val="B8CE6F16E78544C3A2B7042478D8DAE3"/>
    <w:rsid w:val="00906443"/>
  </w:style>
  <w:style w:type="paragraph" w:customStyle="1" w:styleId="68E6A49605EA4F10A6A082BB6CDD268A">
    <w:name w:val="68E6A49605EA4F10A6A082BB6CDD268A"/>
    <w:rsid w:val="00906443"/>
  </w:style>
  <w:style w:type="paragraph" w:customStyle="1" w:styleId="51787E52EE75412F8739DCD863EA1B4F">
    <w:name w:val="51787E52EE75412F8739DCD863EA1B4F"/>
    <w:rsid w:val="00906443"/>
  </w:style>
  <w:style w:type="paragraph" w:customStyle="1" w:styleId="BD6680716BDF44D1A034F198FA5C7A29">
    <w:name w:val="BD6680716BDF44D1A034F198FA5C7A29"/>
    <w:rsid w:val="00906443"/>
  </w:style>
  <w:style w:type="paragraph" w:customStyle="1" w:styleId="85824983705046B0BB2285D0891AF5FB">
    <w:name w:val="85824983705046B0BB2285D0891AF5FB"/>
    <w:rsid w:val="00906443"/>
  </w:style>
  <w:style w:type="paragraph" w:customStyle="1" w:styleId="BA49EFAC20A645A1B57F06357C5FAA52">
    <w:name w:val="BA49EFAC20A645A1B57F06357C5FAA52"/>
    <w:rsid w:val="00906443"/>
  </w:style>
  <w:style w:type="paragraph" w:customStyle="1" w:styleId="7054307EB5704FD086C5B9A4205B942A">
    <w:name w:val="7054307EB5704FD086C5B9A4205B942A"/>
    <w:rsid w:val="00906443"/>
  </w:style>
  <w:style w:type="paragraph" w:customStyle="1" w:styleId="475B550357D64EF4A97511734BC7B281">
    <w:name w:val="475B550357D64EF4A97511734BC7B281"/>
    <w:rsid w:val="00906443"/>
  </w:style>
  <w:style w:type="paragraph" w:customStyle="1" w:styleId="70F70B11989B443397DA88673F05427E">
    <w:name w:val="70F70B11989B443397DA88673F05427E"/>
    <w:rsid w:val="00906443"/>
  </w:style>
  <w:style w:type="paragraph" w:customStyle="1" w:styleId="D61759E1F3A440DA85294B44A1E162F8">
    <w:name w:val="D61759E1F3A440DA85294B44A1E162F8"/>
    <w:rsid w:val="00906443"/>
  </w:style>
  <w:style w:type="paragraph" w:customStyle="1" w:styleId="7CDC0A89414A4164942250AE8EFAA700">
    <w:name w:val="7CDC0A89414A4164942250AE8EFAA700"/>
    <w:rsid w:val="00906443"/>
  </w:style>
  <w:style w:type="paragraph" w:customStyle="1" w:styleId="F81A447FB51B4158879BD5ADFD4C2655">
    <w:name w:val="F81A447FB51B4158879BD5ADFD4C2655"/>
    <w:rsid w:val="00906443"/>
  </w:style>
  <w:style w:type="paragraph" w:customStyle="1" w:styleId="41B45A6BDFB44178BC197B9378937E16">
    <w:name w:val="41B45A6BDFB44178BC197B9378937E16"/>
    <w:rsid w:val="00906443"/>
  </w:style>
  <w:style w:type="paragraph" w:customStyle="1" w:styleId="52D5CF6ED34849BE9CDCCE155C7027F7">
    <w:name w:val="52D5CF6ED34849BE9CDCCE155C7027F7"/>
    <w:rsid w:val="00906443"/>
  </w:style>
  <w:style w:type="paragraph" w:customStyle="1" w:styleId="372F043A563047A48E817AAD23E85887">
    <w:name w:val="372F043A563047A48E817AAD23E85887"/>
    <w:rsid w:val="00906443"/>
  </w:style>
  <w:style w:type="paragraph" w:customStyle="1" w:styleId="65A4DAF20DDB4EEC982AC0F3A4296BF2">
    <w:name w:val="65A4DAF20DDB4EEC982AC0F3A4296BF2"/>
    <w:rsid w:val="00906443"/>
  </w:style>
  <w:style w:type="paragraph" w:customStyle="1" w:styleId="345D21BC64D14896A24D36A241C37852">
    <w:name w:val="345D21BC64D14896A24D36A241C37852"/>
    <w:rsid w:val="00906443"/>
  </w:style>
  <w:style w:type="paragraph" w:customStyle="1" w:styleId="6A6019A183E74F3297935ADFF6CC9444">
    <w:name w:val="6A6019A183E74F3297935ADFF6CC9444"/>
    <w:rsid w:val="00906443"/>
  </w:style>
  <w:style w:type="paragraph" w:customStyle="1" w:styleId="77B2638C00684A479B5D9487A13D55AF">
    <w:name w:val="77B2638C00684A479B5D9487A13D55AF"/>
    <w:rsid w:val="00906443"/>
  </w:style>
  <w:style w:type="paragraph" w:customStyle="1" w:styleId="34B9E06025244355A180DA9C4112174A">
    <w:name w:val="34B9E06025244355A180DA9C4112174A"/>
    <w:rsid w:val="00906443"/>
  </w:style>
  <w:style w:type="paragraph" w:customStyle="1" w:styleId="DF1868DF5CA14238A4DE3677C2DE5DE0">
    <w:name w:val="DF1868DF5CA14238A4DE3677C2DE5DE0"/>
    <w:rsid w:val="00906443"/>
  </w:style>
  <w:style w:type="paragraph" w:customStyle="1" w:styleId="F46330FA0A2A45EB8C25CB07939A3B59">
    <w:name w:val="F46330FA0A2A45EB8C25CB07939A3B59"/>
    <w:rsid w:val="00906443"/>
  </w:style>
  <w:style w:type="paragraph" w:customStyle="1" w:styleId="359F5CEBCE02434EA92F2B363B2BE6B0">
    <w:name w:val="359F5CEBCE02434EA92F2B363B2BE6B0"/>
    <w:rsid w:val="00906443"/>
  </w:style>
  <w:style w:type="paragraph" w:customStyle="1" w:styleId="231166E954904C7883736363C306FA92">
    <w:name w:val="231166E954904C7883736363C306FA92"/>
    <w:rsid w:val="00906443"/>
  </w:style>
  <w:style w:type="paragraph" w:customStyle="1" w:styleId="916ECF2957054B89B7AB222395FF9F1D">
    <w:name w:val="916ECF2957054B89B7AB222395FF9F1D"/>
    <w:rsid w:val="00906443"/>
  </w:style>
  <w:style w:type="paragraph" w:customStyle="1" w:styleId="EEF2A26E061E4EA6BA8B8376259B55EA">
    <w:name w:val="EEF2A26E061E4EA6BA8B8376259B55EA"/>
    <w:rsid w:val="00906443"/>
  </w:style>
  <w:style w:type="paragraph" w:customStyle="1" w:styleId="44C25F0EFEEB422CA351C2842D74FA4D">
    <w:name w:val="44C25F0EFEEB422CA351C2842D74FA4D"/>
    <w:rsid w:val="00906443"/>
  </w:style>
  <w:style w:type="paragraph" w:customStyle="1" w:styleId="4E885BA7D9864975987C5EAC86D14159">
    <w:name w:val="4E885BA7D9864975987C5EAC86D14159"/>
    <w:rsid w:val="00906443"/>
  </w:style>
  <w:style w:type="paragraph" w:customStyle="1" w:styleId="43143AC93A204619BE316B29DA02721A">
    <w:name w:val="43143AC93A204619BE316B29DA02721A"/>
    <w:rsid w:val="00906443"/>
  </w:style>
  <w:style w:type="paragraph" w:customStyle="1" w:styleId="4882692D6F5D40E7BD7B7F7C0BAEC388">
    <w:name w:val="4882692D6F5D40E7BD7B7F7C0BAEC388"/>
    <w:rsid w:val="00906443"/>
  </w:style>
  <w:style w:type="paragraph" w:customStyle="1" w:styleId="F6E9D0F1590F48DAB54F9D721E1543BB">
    <w:name w:val="F6E9D0F1590F48DAB54F9D721E1543BB"/>
    <w:rsid w:val="00906443"/>
  </w:style>
  <w:style w:type="paragraph" w:customStyle="1" w:styleId="D0C52153445F493AB6A84669148B199C">
    <w:name w:val="D0C52153445F493AB6A84669148B199C"/>
    <w:rsid w:val="00906443"/>
  </w:style>
  <w:style w:type="paragraph" w:customStyle="1" w:styleId="F9B13E9D9F374974BB4F56BD75CCD9AA">
    <w:name w:val="F9B13E9D9F374974BB4F56BD75CCD9AA"/>
    <w:rsid w:val="00906443"/>
  </w:style>
  <w:style w:type="paragraph" w:customStyle="1" w:styleId="DCE42B7BCEDD4BC1A9F3CD1F27AEC79C">
    <w:name w:val="DCE42B7BCEDD4BC1A9F3CD1F27AEC79C"/>
    <w:rsid w:val="00906443"/>
  </w:style>
  <w:style w:type="paragraph" w:customStyle="1" w:styleId="4E1771C5114E4E96946F7935977C612C">
    <w:name w:val="4E1771C5114E4E96946F7935977C612C"/>
    <w:rsid w:val="00906443"/>
  </w:style>
  <w:style w:type="paragraph" w:customStyle="1" w:styleId="CC9EC7A97300468A8308A72EC18BE790">
    <w:name w:val="CC9EC7A97300468A8308A72EC18BE790"/>
    <w:rsid w:val="00906443"/>
  </w:style>
  <w:style w:type="paragraph" w:customStyle="1" w:styleId="BFA955DD91FD4F4693968D41E5EEE8F6">
    <w:name w:val="BFA955DD91FD4F4693968D41E5EEE8F6"/>
    <w:rsid w:val="00906443"/>
  </w:style>
  <w:style w:type="paragraph" w:customStyle="1" w:styleId="5CB928AD09A3487EA1DBAC18098CD6C7">
    <w:name w:val="5CB928AD09A3487EA1DBAC18098CD6C7"/>
    <w:rsid w:val="00906443"/>
  </w:style>
  <w:style w:type="paragraph" w:customStyle="1" w:styleId="9EE09DA18CBF47088401AD248FB61CD4">
    <w:name w:val="9EE09DA18CBF47088401AD248FB61CD4"/>
    <w:rsid w:val="00906443"/>
  </w:style>
  <w:style w:type="paragraph" w:customStyle="1" w:styleId="763C71D05683420AAD426BD5CB0C60FB">
    <w:name w:val="763C71D05683420AAD426BD5CB0C60FB"/>
    <w:rsid w:val="00906443"/>
  </w:style>
  <w:style w:type="paragraph" w:customStyle="1" w:styleId="7103AA24C65A428FA27845C9FBE9BDDD">
    <w:name w:val="7103AA24C65A428FA27845C9FBE9BDDD"/>
    <w:rsid w:val="00906443"/>
  </w:style>
  <w:style w:type="paragraph" w:customStyle="1" w:styleId="669425FB33504FAEA64D9DACDA1CEA3E">
    <w:name w:val="669425FB33504FAEA64D9DACDA1CEA3E"/>
    <w:rsid w:val="00906443"/>
  </w:style>
  <w:style w:type="paragraph" w:customStyle="1" w:styleId="080C17CC440244BFA673047247E33EF4">
    <w:name w:val="080C17CC440244BFA673047247E33EF4"/>
    <w:rsid w:val="00906443"/>
  </w:style>
  <w:style w:type="paragraph" w:customStyle="1" w:styleId="4D51F1454AF94494AF0BD6F429DD2FC8">
    <w:name w:val="4D51F1454AF94494AF0BD6F429DD2FC8"/>
    <w:rsid w:val="00906443"/>
  </w:style>
  <w:style w:type="paragraph" w:customStyle="1" w:styleId="8D29CF7CEF8240F388D81868FB597F61">
    <w:name w:val="8D29CF7CEF8240F388D81868FB597F61"/>
    <w:rsid w:val="00906443"/>
  </w:style>
  <w:style w:type="paragraph" w:customStyle="1" w:styleId="32F93DE90CDF4454BEDCF7C8FBD28515">
    <w:name w:val="32F93DE90CDF4454BEDCF7C8FBD28515"/>
    <w:rsid w:val="00906443"/>
  </w:style>
  <w:style w:type="paragraph" w:customStyle="1" w:styleId="C8B9374348C548D2BED383A864957CA0">
    <w:name w:val="C8B9374348C548D2BED383A864957CA0"/>
    <w:rsid w:val="00906443"/>
  </w:style>
  <w:style w:type="paragraph" w:customStyle="1" w:styleId="78B175FC98C74EBE80E8EC282DF0CB79">
    <w:name w:val="78B175FC98C74EBE80E8EC282DF0CB79"/>
    <w:rsid w:val="00906443"/>
  </w:style>
  <w:style w:type="paragraph" w:customStyle="1" w:styleId="DA784C945B1C4C04A8BC922BFDD6C9F9">
    <w:name w:val="DA784C945B1C4C04A8BC922BFDD6C9F9"/>
    <w:rsid w:val="00906443"/>
  </w:style>
  <w:style w:type="paragraph" w:customStyle="1" w:styleId="7D2E11105B9B46D98BDEAECD787C1B0F">
    <w:name w:val="7D2E11105B9B46D98BDEAECD787C1B0F"/>
    <w:rsid w:val="00906443"/>
  </w:style>
  <w:style w:type="paragraph" w:customStyle="1" w:styleId="FE0F872948A84FC88D2942E5243F3118">
    <w:name w:val="FE0F872948A84FC88D2942E5243F3118"/>
    <w:rsid w:val="00906443"/>
  </w:style>
  <w:style w:type="paragraph" w:customStyle="1" w:styleId="7A6C092CD8F745758A51A63C07BC6448">
    <w:name w:val="7A6C092CD8F745758A51A63C07BC6448"/>
    <w:rsid w:val="00906443"/>
  </w:style>
  <w:style w:type="paragraph" w:customStyle="1" w:styleId="C3E6AF641F7E4A96995BAD915CBC6CC3">
    <w:name w:val="C3E6AF641F7E4A96995BAD915CBC6CC3"/>
    <w:rsid w:val="00906443"/>
  </w:style>
  <w:style w:type="paragraph" w:customStyle="1" w:styleId="EEA1761433D349449F11A683F8E6AA3A">
    <w:name w:val="EEA1761433D349449F11A683F8E6AA3A"/>
    <w:rsid w:val="00906443"/>
  </w:style>
  <w:style w:type="paragraph" w:customStyle="1" w:styleId="B5234C6E0515404BAE3708ACF314B675">
    <w:name w:val="B5234C6E0515404BAE3708ACF314B675"/>
    <w:rsid w:val="00906443"/>
  </w:style>
  <w:style w:type="paragraph" w:customStyle="1" w:styleId="4FC4A9A004AA42AF875C7B515460F371">
    <w:name w:val="4FC4A9A004AA42AF875C7B515460F371"/>
    <w:rsid w:val="00906443"/>
  </w:style>
  <w:style w:type="paragraph" w:customStyle="1" w:styleId="41191671FC7C4E2EA303B3C01B01AA10">
    <w:name w:val="41191671FC7C4E2EA303B3C01B01AA10"/>
    <w:rsid w:val="00906443"/>
  </w:style>
  <w:style w:type="paragraph" w:customStyle="1" w:styleId="CB4AB8B7691A4AADBFB25A554B6DA46E">
    <w:name w:val="CB4AB8B7691A4AADBFB25A554B6DA46E"/>
    <w:rsid w:val="00906443"/>
  </w:style>
  <w:style w:type="paragraph" w:customStyle="1" w:styleId="2C253FD2FBDC427DA735443891360F1F">
    <w:name w:val="2C253FD2FBDC427DA735443891360F1F"/>
    <w:rsid w:val="00906443"/>
  </w:style>
  <w:style w:type="paragraph" w:customStyle="1" w:styleId="BEC89955FCCE43AAA909BEAA71FB4947">
    <w:name w:val="BEC89955FCCE43AAA909BEAA71FB4947"/>
    <w:rsid w:val="00906443"/>
  </w:style>
  <w:style w:type="paragraph" w:customStyle="1" w:styleId="1547FD098B5942A2858D9A65A4511106">
    <w:name w:val="1547FD098B5942A2858D9A65A4511106"/>
    <w:rsid w:val="00906443"/>
  </w:style>
  <w:style w:type="paragraph" w:customStyle="1" w:styleId="C874A4BA88DF411B98BB8787EB953926">
    <w:name w:val="C874A4BA88DF411B98BB8787EB953926"/>
    <w:rsid w:val="00906443"/>
  </w:style>
  <w:style w:type="paragraph" w:customStyle="1" w:styleId="DC6F133F891C4BCEB0E0B6A20398BC1D">
    <w:name w:val="DC6F133F891C4BCEB0E0B6A20398BC1D"/>
    <w:rsid w:val="00906443"/>
  </w:style>
  <w:style w:type="paragraph" w:customStyle="1" w:styleId="B17CBEE6DB064A26AC6627DC8808053E">
    <w:name w:val="B17CBEE6DB064A26AC6627DC8808053E"/>
    <w:rsid w:val="00906443"/>
  </w:style>
  <w:style w:type="paragraph" w:customStyle="1" w:styleId="07BF515E688B4587B0E2AD64D28209F0">
    <w:name w:val="07BF515E688B4587B0E2AD64D28209F0"/>
    <w:rsid w:val="00906443"/>
  </w:style>
  <w:style w:type="paragraph" w:customStyle="1" w:styleId="E78A237E2325461FB68F8E96D17A6532">
    <w:name w:val="E78A237E2325461FB68F8E96D17A6532"/>
    <w:rsid w:val="00906443"/>
  </w:style>
  <w:style w:type="paragraph" w:customStyle="1" w:styleId="28D3A6BBD6DB4D72B79A300CE3512675">
    <w:name w:val="28D3A6BBD6DB4D72B79A300CE3512675"/>
    <w:rsid w:val="00906443"/>
  </w:style>
  <w:style w:type="paragraph" w:customStyle="1" w:styleId="10B9270168774ED5A6C3385AC821C7E4">
    <w:name w:val="10B9270168774ED5A6C3385AC821C7E4"/>
    <w:rsid w:val="00906443"/>
  </w:style>
  <w:style w:type="paragraph" w:customStyle="1" w:styleId="A48243B8116B4307BA10EDD396E29D4D">
    <w:name w:val="A48243B8116B4307BA10EDD396E29D4D"/>
    <w:rsid w:val="00906443"/>
  </w:style>
  <w:style w:type="paragraph" w:customStyle="1" w:styleId="B0C46EAAAFFC4560B4037BE8E22779BE">
    <w:name w:val="B0C46EAAAFFC4560B4037BE8E22779BE"/>
    <w:rsid w:val="00906443"/>
  </w:style>
  <w:style w:type="paragraph" w:customStyle="1" w:styleId="557A4C7CEB7C4F35B2E7116BEE570D9E">
    <w:name w:val="557A4C7CEB7C4F35B2E7116BEE570D9E"/>
    <w:rsid w:val="00906443"/>
  </w:style>
  <w:style w:type="paragraph" w:customStyle="1" w:styleId="E72C555184274A4EB3EA348A65695B14">
    <w:name w:val="E72C555184274A4EB3EA348A65695B14"/>
    <w:rsid w:val="00906443"/>
  </w:style>
  <w:style w:type="paragraph" w:customStyle="1" w:styleId="ED7A90F85E054ABEAC37A4847AB5B83D">
    <w:name w:val="ED7A90F85E054ABEAC37A4847AB5B83D"/>
    <w:rsid w:val="00906443"/>
  </w:style>
  <w:style w:type="paragraph" w:customStyle="1" w:styleId="FDD29A93D86F457FA6A35C6B31E7556A">
    <w:name w:val="FDD29A93D86F457FA6A35C6B31E7556A"/>
    <w:rsid w:val="00906443"/>
  </w:style>
  <w:style w:type="paragraph" w:customStyle="1" w:styleId="0021D54E77094EDC9D19AAE2A39C7D6F">
    <w:name w:val="0021D54E77094EDC9D19AAE2A39C7D6F"/>
    <w:rsid w:val="00906443"/>
  </w:style>
  <w:style w:type="paragraph" w:customStyle="1" w:styleId="4C0A32C6B10345DC91FC27DD303B7C27">
    <w:name w:val="4C0A32C6B10345DC91FC27DD303B7C27"/>
    <w:rsid w:val="00906443"/>
  </w:style>
  <w:style w:type="paragraph" w:customStyle="1" w:styleId="7B48240064654D9E8D29D7C3AA1308E7">
    <w:name w:val="7B48240064654D9E8D29D7C3AA1308E7"/>
    <w:rsid w:val="00906443"/>
  </w:style>
  <w:style w:type="paragraph" w:customStyle="1" w:styleId="5D5398CC1F3343E38CFE262801C97284">
    <w:name w:val="5D5398CC1F3343E38CFE262801C97284"/>
    <w:rsid w:val="00906443"/>
  </w:style>
  <w:style w:type="paragraph" w:customStyle="1" w:styleId="E128A33B224B48C8804CBE090E0A05A2">
    <w:name w:val="E128A33B224B48C8804CBE090E0A05A2"/>
    <w:rsid w:val="00906443"/>
  </w:style>
  <w:style w:type="paragraph" w:customStyle="1" w:styleId="59CE46D41B234F96B53AED91F1143760">
    <w:name w:val="59CE46D41B234F96B53AED91F1143760"/>
    <w:rsid w:val="00906443"/>
  </w:style>
  <w:style w:type="paragraph" w:customStyle="1" w:styleId="BB3A06A645994850A4858F33E508BF30">
    <w:name w:val="BB3A06A645994850A4858F33E508BF30"/>
    <w:rsid w:val="00906443"/>
  </w:style>
  <w:style w:type="paragraph" w:customStyle="1" w:styleId="8F58547F4F2B4D31B2527FD880D41608">
    <w:name w:val="8F58547F4F2B4D31B2527FD880D41608"/>
    <w:rsid w:val="00906443"/>
  </w:style>
  <w:style w:type="paragraph" w:customStyle="1" w:styleId="6698D42A8C24491E9275623B3140AF62">
    <w:name w:val="6698D42A8C24491E9275623B3140AF62"/>
    <w:rsid w:val="00906443"/>
  </w:style>
  <w:style w:type="paragraph" w:customStyle="1" w:styleId="E7926E6FC2C34D8AB56BEADF8058B32D">
    <w:name w:val="E7926E6FC2C34D8AB56BEADF8058B32D"/>
    <w:rsid w:val="00906443"/>
  </w:style>
  <w:style w:type="paragraph" w:customStyle="1" w:styleId="386B5013E89C4591B512FBF974F86AB7">
    <w:name w:val="386B5013E89C4591B512FBF974F86AB7"/>
    <w:rsid w:val="00906443"/>
  </w:style>
  <w:style w:type="paragraph" w:customStyle="1" w:styleId="E9C195B0C8AF44C4B9C981E0F4C4E456">
    <w:name w:val="E9C195B0C8AF44C4B9C981E0F4C4E456"/>
    <w:rsid w:val="00906443"/>
  </w:style>
  <w:style w:type="paragraph" w:customStyle="1" w:styleId="A2CC7DEA7C8846C9B3AB58F1B0B51D7D">
    <w:name w:val="A2CC7DEA7C8846C9B3AB58F1B0B51D7D"/>
    <w:rsid w:val="00906443"/>
  </w:style>
  <w:style w:type="paragraph" w:customStyle="1" w:styleId="C156812AF35C40E291EC7236857485FB">
    <w:name w:val="C156812AF35C40E291EC7236857485FB"/>
    <w:rsid w:val="00906443"/>
  </w:style>
  <w:style w:type="paragraph" w:customStyle="1" w:styleId="BB2CC130DCF74615B7D2E5D92B50B457">
    <w:name w:val="BB2CC130DCF74615B7D2E5D92B50B457"/>
    <w:rsid w:val="00906443"/>
  </w:style>
  <w:style w:type="paragraph" w:customStyle="1" w:styleId="91A4C1D087964D0F89AD0FDD53015618">
    <w:name w:val="91A4C1D087964D0F89AD0FDD53015618"/>
    <w:rsid w:val="00906443"/>
  </w:style>
  <w:style w:type="paragraph" w:customStyle="1" w:styleId="3D22C33916EB40188A8525EAB6367A7C">
    <w:name w:val="3D22C33916EB40188A8525EAB6367A7C"/>
    <w:rsid w:val="00906443"/>
  </w:style>
  <w:style w:type="paragraph" w:customStyle="1" w:styleId="65A0597EA17F40E8B74FC7FE086C6401">
    <w:name w:val="65A0597EA17F40E8B74FC7FE086C6401"/>
    <w:rsid w:val="00906443"/>
  </w:style>
  <w:style w:type="paragraph" w:customStyle="1" w:styleId="D1FA7A6F4FEC41359570685F23F9591F">
    <w:name w:val="D1FA7A6F4FEC41359570685F23F9591F"/>
    <w:rsid w:val="00906443"/>
  </w:style>
  <w:style w:type="paragraph" w:customStyle="1" w:styleId="9BE24908237747809EEFE75B4B380A0D">
    <w:name w:val="9BE24908237747809EEFE75B4B380A0D"/>
    <w:rsid w:val="00906443"/>
  </w:style>
  <w:style w:type="paragraph" w:customStyle="1" w:styleId="F7156559B32244D8ABDB0223C95D3714">
    <w:name w:val="F7156559B32244D8ABDB0223C95D3714"/>
    <w:rsid w:val="00906443"/>
  </w:style>
  <w:style w:type="paragraph" w:customStyle="1" w:styleId="08EA79DB50C3498A9FF9A8A1B4167DC7">
    <w:name w:val="08EA79DB50C3498A9FF9A8A1B4167DC7"/>
    <w:rsid w:val="00906443"/>
  </w:style>
  <w:style w:type="paragraph" w:customStyle="1" w:styleId="98F7F9BB72C242ECAAB6FE6BD983A694">
    <w:name w:val="98F7F9BB72C242ECAAB6FE6BD983A694"/>
    <w:rsid w:val="00906443"/>
  </w:style>
  <w:style w:type="paragraph" w:customStyle="1" w:styleId="0444338E56F14AACA45865913C5C64BA">
    <w:name w:val="0444338E56F14AACA45865913C5C64BA"/>
    <w:rsid w:val="00906443"/>
  </w:style>
  <w:style w:type="paragraph" w:customStyle="1" w:styleId="D84188745D224AD59C64C4727C441A67">
    <w:name w:val="D84188745D224AD59C64C4727C441A67"/>
    <w:rsid w:val="00906443"/>
  </w:style>
  <w:style w:type="paragraph" w:customStyle="1" w:styleId="E961A8EB4DDC480A90325FC51D5D66B7">
    <w:name w:val="E961A8EB4DDC480A90325FC51D5D66B7"/>
    <w:rsid w:val="00906443"/>
  </w:style>
  <w:style w:type="paragraph" w:customStyle="1" w:styleId="F47F1CC95E0E40819119705C299428A6">
    <w:name w:val="F47F1CC95E0E40819119705C299428A6"/>
    <w:rsid w:val="00906443"/>
  </w:style>
  <w:style w:type="paragraph" w:customStyle="1" w:styleId="9839A650D7EF449CB2507E26D691BAF9">
    <w:name w:val="9839A650D7EF449CB2507E26D691BAF9"/>
    <w:rsid w:val="00906443"/>
  </w:style>
  <w:style w:type="paragraph" w:customStyle="1" w:styleId="58FF7FD38AC246D9B97DA6DF0C2480E6">
    <w:name w:val="58FF7FD38AC246D9B97DA6DF0C2480E6"/>
    <w:rsid w:val="00906443"/>
  </w:style>
  <w:style w:type="paragraph" w:customStyle="1" w:styleId="DAB71C6B71B04E558308C205E28C4C6C">
    <w:name w:val="DAB71C6B71B04E558308C205E28C4C6C"/>
    <w:rsid w:val="00906443"/>
  </w:style>
  <w:style w:type="paragraph" w:customStyle="1" w:styleId="BAAA9C6B468F45249477C7A5866CEFED">
    <w:name w:val="BAAA9C6B468F45249477C7A5866CEFED"/>
    <w:rsid w:val="00906443"/>
  </w:style>
  <w:style w:type="paragraph" w:customStyle="1" w:styleId="44E2BBCF720F474D8EF690163640AF86">
    <w:name w:val="44E2BBCF720F474D8EF690163640AF86"/>
    <w:rsid w:val="00906443"/>
  </w:style>
  <w:style w:type="paragraph" w:customStyle="1" w:styleId="06150840C5934C608A893B0BCAD9A594">
    <w:name w:val="06150840C5934C608A893B0BCAD9A594"/>
    <w:rsid w:val="00906443"/>
  </w:style>
  <w:style w:type="paragraph" w:customStyle="1" w:styleId="6C783F34B7074E64AD8D79A6852AD6D1">
    <w:name w:val="6C783F34B7074E64AD8D79A6852AD6D1"/>
    <w:rsid w:val="00906443"/>
  </w:style>
  <w:style w:type="paragraph" w:customStyle="1" w:styleId="34052855A39E434CBB394BD2ABB01447">
    <w:name w:val="34052855A39E434CBB394BD2ABB01447"/>
    <w:rsid w:val="00906443"/>
  </w:style>
  <w:style w:type="paragraph" w:customStyle="1" w:styleId="26C6000963C24D339D5A66E7A85F485A">
    <w:name w:val="26C6000963C24D339D5A66E7A85F485A"/>
    <w:rsid w:val="00906443"/>
  </w:style>
  <w:style w:type="paragraph" w:customStyle="1" w:styleId="19DA43B3A3BB465E82AD460002CE0E5B">
    <w:name w:val="19DA43B3A3BB465E82AD460002CE0E5B"/>
    <w:rsid w:val="00906443"/>
  </w:style>
  <w:style w:type="paragraph" w:customStyle="1" w:styleId="CDB745AD6DDD4AA2A56E910CF0D96A24">
    <w:name w:val="CDB745AD6DDD4AA2A56E910CF0D96A24"/>
    <w:rsid w:val="00906443"/>
  </w:style>
  <w:style w:type="paragraph" w:customStyle="1" w:styleId="722A570A15FC4489B205D456ACBA1F31">
    <w:name w:val="722A570A15FC4489B205D456ACBA1F31"/>
    <w:rsid w:val="00906443"/>
  </w:style>
  <w:style w:type="paragraph" w:customStyle="1" w:styleId="1DE4DE67477D440491436B6D8F143201">
    <w:name w:val="1DE4DE67477D440491436B6D8F143201"/>
    <w:rsid w:val="00906443"/>
  </w:style>
  <w:style w:type="paragraph" w:customStyle="1" w:styleId="8E119C143A2E49C58A5A7ABD91D70272">
    <w:name w:val="8E119C143A2E49C58A5A7ABD91D70272"/>
    <w:rsid w:val="00906443"/>
  </w:style>
  <w:style w:type="paragraph" w:customStyle="1" w:styleId="5470BBABBD9E43EABF0EFF916346B063">
    <w:name w:val="5470BBABBD9E43EABF0EFF916346B063"/>
    <w:rsid w:val="00906443"/>
  </w:style>
  <w:style w:type="paragraph" w:customStyle="1" w:styleId="525C64B78C764C5C95EDBA78154DB0D3">
    <w:name w:val="525C64B78C764C5C95EDBA78154DB0D3"/>
    <w:rsid w:val="00906443"/>
  </w:style>
  <w:style w:type="paragraph" w:customStyle="1" w:styleId="DBAA398A623E409885335F452ED1EACA">
    <w:name w:val="DBAA398A623E409885335F452ED1EACA"/>
    <w:rsid w:val="00906443"/>
  </w:style>
  <w:style w:type="paragraph" w:customStyle="1" w:styleId="48608FC0B6B140ECBF403780628CD087">
    <w:name w:val="48608FC0B6B140ECBF403780628CD087"/>
    <w:rsid w:val="00906443"/>
  </w:style>
  <w:style w:type="paragraph" w:customStyle="1" w:styleId="6FABED6AE5DB4802AD29F4332659284D">
    <w:name w:val="6FABED6AE5DB4802AD29F4332659284D"/>
    <w:rsid w:val="00906443"/>
  </w:style>
  <w:style w:type="paragraph" w:customStyle="1" w:styleId="252084A2DEF141EF931198499EB14FD2">
    <w:name w:val="252084A2DEF141EF931198499EB14FD2"/>
    <w:rsid w:val="00906443"/>
  </w:style>
  <w:style w:type="paragraph" w:customStyle="1" w:styleId="EA9697844ABC417C9B4F00A3D3D7A6B0">
    <w:name w:val="EA9697844ABC417C9B4F00A3D3D7A6B0"/>
    <w:rsid w:val="00906443"/>
  </w:style>
  <w:style w:type="paragraph" w:customStyle="1" w:styleId="84AEFE109F18455791D36A15CCA161E8">
    <w:name w:val="84AEFE109F18455791D36A15CCA161E8"/>
    <w:rsid w:val="00906443"/>
  </w:style>
  <w:style w:type="paragraph" w:customStyle="1" w:styleId="B22EE6F03E474A41AF88641A22804C3D">
    <w:name w:val="B22EE6F03E474A41AF88641A22804C3D"/>
    <w:rsid w:val="00906443"/>
  </w:style>
  <w:style w:type="paragraph" w:customStyle="1" w:styleId="9DA9E2D168514F789AD507210441AFC3">
    <w:name w:val="9DA9E2D168514F789AD507210441AFC3"/>
    <w:rsid w:val="00906443"/>
  </w:style>
  <w:style w:type="paragraph" w:customStyle="1" w:styleId="1AE32A89E46442DFBFC9FC9D873D19B6">
    <w:name w:val="1AE32A89E46442DFBFC9FC9D873D19B6"/>
    <w:rsid w:val="00906443"/>
  </w:style>
  <w:style w:type="paragraph" w:customStyle="1" w:styleId="EAF98385854F44C08CB16DAFA984A904">
    <w:name w:val="EAF98385854F44C08CB16DAFA984A904"/>
    <w:rsid w:val="00906443"/>
  </w:style>
  <w:style w:type="paragraph" w:customStyle="1" w:styleId="8F73D5D779494EEB9FD3350708A563CD">
    <w:name w:val="8F73D5D779494EEB9FD3350708A563CD"/>
    <w:rsid w:val="00906443"/>
  </w:style>
  <w:style w:type="paragraph" w:customStyle="1" w:styleId="72C4EFC8FDFE45EC8F9C4D832E65E696">
    <w:name w:val="72C4EFC8FDFE45EC8F9C4D832E65E696"/>
    <w:rsid w:val="00906443"/>
  </w:style>
  <w:style w:type="paragraph" w:customStyle="1" w:styleId="108CBC78CD2E4C829175222EA67C5B75">
    <w:name w:val="108CBC78CD2E4C829175222EA67C5B75"/>
    <w:rsid w:val="00906443"/>
  </w:style>
  <w:style w:type="paragraph" w:customStyle="1" w:styleId="2179A200466B400F98E8E891AD4B6689">
    <w:name w:val="2179A200466B400F98E8E891AD4B6689"/>
    <w:rsid w:val="00906443"/>
  </w:style>
  <w:style w:type="paragraph" w:customStyle="1" w:styleId="41115BB1999E45F6AE50E226D482AF31">
    <w:name w:val="41115BB1999E45F6AE50E226D482AF31"/>
    <w:rsid w:val="00906443"/>
  </w:style>
  <w:style w:type="paragraph" w:customStyle="1" w:styleId="0A0E3D63C1074D7CB3946B9EFF732E20">
    <w:name w:val="0A0E3D63C1074D7CB3946B9EFF732E20"/>
    <w:rsid w:val="00906443"/>
  </w:style>
  <w:style w:type="paragraph" w:customStyle="1" w:styleId="F3B585DB42D84BF29CFA2EA9D8FC3702">
    <w:name w:val="F3B585DB42D84BF29CFA2EA9D8FC3702"/>
    <w:rsid w:val="00906443"/>
  </w:style>
  <w:style w:type="paragraph" w:customStyle="1" w:styleId="0038D39F423E4BF5BFBA3AC613C76942">
    <w:name w:val="0038D39F423E4BF5BFBA3AC613C76942"/>
    <w:rsid w:val="00906443"/>
  </w:style>
  <w:style w:type="paragraph" w:customStyle="1" w:styleId="EF6C8B120D7C4A20BF0C420285FF98E5">
    <w:name w:val="EF6C8B120D7C4A20BF0C420285FF98E5"/>
    <w:rsid w:val="00906443"/>
  </w:style>
  <w:style w:type="paragraph" w:customStyle="1" w:styleId="9A68ACB453CB48F6924F8FC0D3BACECC">
    <w:name w:val="9A68ACB453CB48F6924F8FC0D3BACECC"/>
    <w:rsid w:val="00906443"/>
  </w:style>
  <w:style w:type="paragraph" w:customStyle="1" w:styleId="283CD6208E6A4A82AD40A7414AD63FD7">
    <w:name w:val="283CD6208E6A4A82AD40A7414AD63FD7"/>
    <w:rsid w:val="00906443"/>
  </w:style>
  <w:style w:type="paragraph" w:customStyle="1" w:styleId="BC13D2C66E604C1AA742059ED77C0F3C">
    <w:name w:val="BC13D2C66E604C1AA742059ED77C0F3C"/>
    <w:rsid w:val="00906443"/>
  </w:style>
  <w:style w:type="paragraph" w:customStyle="1" w:styleId="84F5C30241844A50BAB2C0AE45A25302">
    <w:name w:val="84F5C30241844A50BAB2C0AE45A25302"/>
    <w:rsid w:val="00906443"/>
  </w:style>
  <w:style w:type="paragraph" w:customStyle="1" w:styleId="3E96BB8C69564A6C8AB9AC61C9421A16">
    <w:name w:val="3E96BB8C69564A6C8AB9AC61C9421A16"/>
    <w:rsid w:val="00906443"/>
  </w:style>
  <w:style w:type="paragraph" w:customStyle="1" w:styleId="3AAE9BECDCBB4C16BE8C6150C33155AA">
    <w:name w:val="3AAE9BECDCBB4C16BE8C6150C33155AA"/>
    <w:rsid w:val="00906443"/>
  </w:style>
  <w:style w:type="paragraph" w:customStyle="1" w:styleId="C4BAB6C9A3D140F29DAA40FAEB100FD8">
    <w:name w:val="C4BAB6C9A3D140F29DAA40FAEB100FD8"/>
    <w:rsid w:val="00906443"/>
  </w:style>
  <w:style w:type="paragraph" w:customStyle="1" w:styleId="FB0D0327B2FF4678A5DDD931E86F4BAC">
    <w:name w:val="FB0D0327B2FF4678A5DDD931E86F4BAC"/>
    <w:rsid w:val="00906443"/>
  </w:style>
  <w:style w:type="paragraph" w:customStyle="1" w:styleId="0113A5006EC14573AD1B5A43823D4A38">
    <w:name w:val="0113A5006EC14573AD1B5A43823D4A38"/>
    <w:rsid w:val="00906443"/>
  </w:style>
  <w:style w:type="paragraph" w:customStyle="1" w:styleId="1DC340E245D64E54B35A3F1FA694E208">
    <w:name w:val="1DC340E245D64E54B35A3F1FA694E208"/>
    <w:rsid w:val="00906443"/>
  </w:style>
  <w:style w:type="paragraph" w:customStyle="1" w:styleId="AB0B7B80E6E54278A71CC4450F0D050F">
    <w:name w:val="AB0B7B80E6E54278A71CC4450F0D050F"/>
    <w:rsid w:val="00906443"/>
  </w:style>
  <w:style w:type="paragraph" w:customStyle="1" w:styleId="D1621B98236141C092CC144910C23702">
    <w:name w:val="D1621B98236141C092CC144910C23702"/>
    <w:rsid w:val="00906443"/>
  </w:style>
  <w:style w:type="paragraph" w:customStyle="1" w:styleId="3547B2C5C83F48C788F4C8DE8D79E50E">
    <w:name w:val="3547B2C5C83F48C788F4C8DE8D79E50E"/>
    <w:rsid w:val="00906443"/>
  </w:style>
  <w:style w:type="paragraph" w:customStyle="1" w:styleId="639B81FBADA745A49A3EFBCAEA97D7CA">
    <w:name w:val="639B81FBADA745A49A3EFBCAEA97D7CA"/>
    <w:rsid w:val="00906443"/>
  </w:style>
  <w:style w:type="paragraph" w:customStyle="1" w:styleId="99715BA2D3404AFFA53A4FCEBF8352CA">
    <w:name w:val="99715BA2D3404AFFA53A4FCEBF8352CA"/>
    <w:rsid w:val="00906443"/>
  </w:style>
  <w:style w:type="paragraph" w:customStyle="1" w:styleId="C74813A03CB946DD8276449ECB11B787">
    <w:name w:val="C74813A03CB946DD8276449ECB11B787"/>
    <w:rsid w:val="00906443"/>
  </w:style>
  <w:style w:type="paragraph" w:customStyle="1" w:styleId="A0B3A4E4724244E98BBA43B2883BC501">
    <w:name w:val="A0B3A4E4724244E98BBA43B2883BC501"/>
    <w:rsid w:val="00906443"/>
  </w:style>
  <w:style w:type="paragraph" w:customStyle="1" w:styleId="139F8B1023784E5F9C85ED24E58CC437">
    <w:name w:val="139F8B1023784E5F9C85ED24E58CC437"/>
    <w:rsid w:val="00906443"/>
  </w:style>
  <w:style w:type="paragraph" w:customStyle="1" w:styleId="327706CAED024B4388CF19D4AAE786B0">
    <w:name w:val="327706CAED024B4388CF19D4AAE786B0"/>
    <w:rsid w:val="00906443"/>
  </w:style>
  <w:style w:type="paragraph" w:customStyle="1" w:styleId="FA6D96C390F24658ADFC76085E0C3C76">
    <w:name w:val="FA6D96C390F24658ADFC76085E0C3C76"/>
    <w:rsid w:val="00906443"/>
  </w:style>
  <w:style w:type="paragraph" w:customStyle="1" w:styleId="304D5AE541504388AE698E437C04C46C">
    <w:name w:val="304D5AE541504388AE698E437C04C46C"/>
    <w:rsid w:val="00906443"/>
  </w:style>
  <w:style w:type="paragraph" w:customStyle="1" w:styleId="B53DD2745872474CBE61D8C65BF0790C">
    <w:name w:val="B53DD2745872474CBE61D8C65BF0790C"/>
    <w:rsid w:val="00906443"/>
  </w:style>
  <w:style w:type="paragraph" w:customStyle="1" w:styleId="B282A26E9FF844B9900397F3C9E4B697">
    <w:name w:val="B282A26E9FF844B9900397F3C9E4B697"/>
    <w:rsid w:val="00906443"/>
  </w:style>
  <w:style w:type="paragraph" w:customStyle="1" w:styleId="542D85C25A5A4223853E0E7BD0D51713">
    <w:name w:val="542D85C25A5A4223853E0E7BD0D51713"/>
    <w:rsid w:val="00906443"/>
  </w:style>
  <w:style w:type="paragraph" w:customStyle="1" w:styleId="D9142873E440440D99A46D60A01A0283">
    <w:name w:val="D9142873E440440D99A46D60A01A0283"/>
    <w:rsid w:val="00906443"/>
  </w:style>
  <w:style w:type="paragraph" w:customStyle="1" w:styleId="93F4970D18CF4F1189F8F3B0466F3158">
    <w:name w:val="93F4970D18CF4F1189F8F3B0466F3158"/>
    <w:rsid w:val="00906443"/>
  </w:style>
  <w:style w:type="paragraph" w:customStyle="1" w:styleId="14907F99B1AC4D6D8F7856C43144327E">
    <w:name w:val="14907F99B1AC4D6D8F7856C43144327E"/>
    <w:rsid w:val="00906443"/>
  </w:style>
  <w:style w:type="paragraph" w:customStyle="1" w:styleId="4E9B71F39EC84EC3A60268E8D147EAF2">
    <w:name w:val="4E9B71F39EC84EC3A60268E8D147EAF2"/>
    <w:rsid w:val="00906443"/>
  </w:style>
  <w:style w:type="paragraph" w:customStyle="1" w:styleId="3409E444214A422994D3447CCE28678E">
    <w:name w:val="3409E444214A422994D3447CCE28678E"/>
    <w:rsid w:val="00906443"/>
  </w:style>
  <w:style w:type="paragraph" w:customStyle="1" w:styleId="B2917BD6CA664425817BEDF0A2A1F7FD">
    <w:name w:val="B2917BD6CA664425817BEDF0A2A1F7FD"/>
    <w:rsid w:val="00906443"/>
  </w:style>
  <w:style w:type="paragraph" w:customStyle="1" w:styleId="FAEFFAC4BEE049BC81DF947620EB4577">
    <w:name w:val="FAEFFAC4BEE049BC81DF947620EB4577"/>
    <w:rsid w:val="00906443"/>
  </w:style>
  <w:style w:type="paragraph" w:customStyle="1" w:styleId="AB7D3531B41149A1913EC5EC608219C9">
    <w:name w:val="AB7D3531B41149A1913EC5EC608219C9"/>
    <w:rsid w:val="00906443"/>
  </w:style>
  <w:style w:type="paragraph" w:customStyle="1" w:styleId="E007EAAFA0B84F72A4E38E951C363D66">
    <w:name w:val="E007EAAFA0B84F72A4E38E951C363D66"/>
    <w:rsid w:val="00906443"/>
  </w:style>
  <w:style w:type="paragraph" w:customStyle="1" w:styleId="EB951B90CBCB45E98E3CBD30A21AF27C">
    <w:name w:val="EB951B90CBCB45E98E3CBD30A21AF27C"/>
    <w:rsid w:val="00906443"/>
  </w:style>
  <w:style w:type="paragraph" w:customStyle="1" w:styleId="0E78580F85954DB8A57932C7D09C7520">
    <w:name w:val="0E78580F85954DB8A57932C7D09C7520"/>
    <w:rsid w:val="00906443"/>
  </w:style>
  <w:style w:type="paragraph" w:customStyle="1" w:styleId="83437C80DBDE4FBCB7C82C7BAF8D2920">
    <w:name w:val="83437C80DBDE4FBCB7C82C7BAF8D2920"/>
    <w:rsid w:val="00906443"/>
  </w:style>
  <w:style w:type="paragraph" w:customStyle="1" w:styleId="D1107E2EFC4F467CA8F656F382A31CB5">
    <w:name w:val="D1107E2EFC4F467CA8F656F382A31CB5"/>
    <w:rsid w:val="00906443"/>
  </w:style>
  <w:style w:type="paragraph" w:customStyle="1" w:styleId="78512E2C2A9E4A42866B1185110E2C1C">
    <w:name w:val="78512E2C2A9E4A42866B1185110E2C1C"/>
    <w:rsid w:val="00906443"/>
  </w:style>
  <w:style w:type="paragraph" w:customStyle="1" w:styleId="FEBC754C631A4155979A7EE955ECE441">
    <w:name w:val="FEBC754C631A4155979A7EE955ECE441"/>
    <w:rsid w:val="00906443"/>
  </w:style>
  <w:style w:type="paragraph" w:customStyle="1" w:styleId="C93B3EB85FF3477C9AF0C9797A27F239">
    <w:name w:val="C93B3EB85FF3477C9AF0C9797A27F239"/>
    <w:rsid w:val="00906443"/>
  </w:style>
  <w:style w:type="paragraph" w:customStyle="1" w:styleId="2B323ADAAD68455FB1F4512C9979E117">
    <w:name w:val="2B323ADAAD68455FB1F4512C9979E117"/>
    <w:rsid w:val="00906443"/>
  </w:style>
  <w:style w:type="paragraph" w:customStyle="1" w:styleId="51AF6F3C7D344133811C6028926AD222">
    <w:name w:val="51AF6F3C7D344133811C6028926AD222"/>
    <w:rsid w:val="00906443"/>
  </w:style>
  <w:style w:type="paragraph" w:customStyle="1" w:styleId="42C430D01EFA4C30A50C5A798D204020">
    <w:name w:val="42C430D01EFA4C30A50C5A798D204020"/>
    <w:rsid w:val="00906443"/>
  </w:style>
  <w:style w:type="paragraph" w:customStyle="1" w:styleId="061E2BFDBE5A478A8AFCBB7AA6F42B31">
    <w:name w:val="061E2BFDBE5A478A8AFCBB7AA6F42B31"/>
    <w:rsid w:val="00906443"/>
  </w:style>
  <w:style w:type="paragraph" w:customStyle="1" w:styleId="17E4D6234C7D457E986D5F9287019EBD">
    <w:name w:val="17E4D6234C7D457E986D5F9287019EBD"/>
    <w:rsid w:val="00906443"/>
  </w:style>
  <w:style w:type="paragraph" w:customStyle="1" w:styleId="56137AFFCC544873AA81CE295BABC5E0">
    <w:name w:val="56137AFFCC544873AA81CE295BABC5E0"/>
    <w:rsid w:val="00906443"/>
  </w:style>
  <w:style w:type="paragraph" w:customStyle="1" w:styleId="BE5C8A75460B4E78A27D78B0EF0374D4">
    <w:name w:val="BE5C8A75460B4E78A27D78B0EF0374D4"/>
    <w:rsid w:val="00906443"/>
  </w:style>
  <w:style w:type="paragraph" w:customStyle="1" w:styleId="8FD259DD1A8C40E0970288C4780533C7">
    <w:name w:val="8FD259DD1A8C40E0970288C4780533C7"/>
    <w:rsid w:val="00906443"/>
  </w:style>
  <w:style w:type="paragraph" w:customStyle="1" w:styleId="1F9F9DFC99E444A38A967872D12A76E7">
    <w:name w:val="1F9F9DFC99E444A38A967872D12A76E7"/>
    <w:rsid w:val="00906443"/>
  </w:style>
  <w:style w:type="paragraph" w:customStyle="1" w:styleId="0EF1AE7640A04217992B68BC8BB007D5">
    <w:name w:val="0EF1AE7640A04217992B68BC8BB007D5"/>
    <w:rsid w:val="00906443"/>
  </w:style>
  <w:style w:type="paragraph" w:customStyle="1" w:styleId="5F942E782F70418DA0E0423FBBA4B595">
    <w:name w:val="5F942E782F70418DA0E0423FBBA4B595"/>
    <w:rsid w:val="00906443"/>
  </w:style>
  <w:style w:type="paragraph" w:customStyle="1" w:styleId="8F027CB711754EB3BF85C8EF19A4BB63">
    <w:name w:val="8F027CB711754EB3BF85C8EF19A4BB63"/>
    <w:rsid w:val="00906443"/>
  </w:style>
  <w:style w:type="paragraph" w:customStyle="1" w:styleId="C7B0DFB356CB488DB219D1CB1BF83D0C">
    <w:name w:val="C7B0DFB356CB488DB219D1CB1BF83D0C"/>
    <w:rsid w:val="00906443"/>
  </w:style>
  <w:style w:type="paragraph" w:customStyle="1" w:styleId="58CE82A9F56849F8B42EF75E469BF155">
    <w:name w:val="58CE82A9F56849F8B42EF75E469BF155"/>
    <w:rsid w:val="00906443"/>
  </w:style>
  <w:style w:type="paragraph" w:customStyle="1" w:styleId="E2C33E9534CA469BB404D859D6C6234F">
    <w:name w:val="E2C33E9534CA469BB404D859D6C6234F"/>
    <w:rsid w:val="00906443"/>
  </w:style>
  <w:style w:type="paragraph" w:customStyle="1" w:styleId="2F81EC2C75F443BC85C89C78DF4108F4">
    <w:name w:val="2F81EC2C75F443BC85C89C78DF4108F4"/>
    <w:rsid w:val="00906443"/>
  </w:style>
  <w:style w:type="paragraph" w:customStyle="1" w:styleId="39A7524BC7454FABA5B082E477818A83">
    <w:name w:val="39A7524BC7454FABA5B082E477818A83"/>
    <w:rsid w:val="00906443"/>
  </w:style>
  <w:style w:type="paragraph" w:customStyle="1" w:styleId="06C97838AE8544F791E06CA3899AB5B6">
    <w:name w:val="06C97838AE8544F791E06CA3899AB5B6"/>
    <w:rsid w:val="00906443"/>
  </w:style>
  <w:style w:type="paragraph" w:customStyle="1" w:styleId="083DA7FCBBB24F23BDB161F517C1FA67">
    <w:name w:val="083DA7FCBBB24F23BDB161F517C1FA67"/>
    <w:rsid w:val="00906443"/>
  </w:style>
  <w:style w:type="paragraph" w:customStyle="1" w:styleId="C645E90614EB4AB28A8823AA6F6464E5">
    <w:name w:val="C645E90614EB4AB28A8823AA6F6464E5"/>
    <w:rsid w:val="00906443"/>
  </w:style>
  <w:style w:type="paragraph" w:customStyle="1" w:styleId="C43259F172C7453EBF078BAF086D3CB8">
    <w:name w:val="C43259F172C7453EBF078BAF086D3CB8"/>
    <w:rsid w:val="00906443"/>
  </w:style>
  <w:style w:type="paragraph" w:customStyle="1" w:styleId="2FCD9B7A97E84988A32E15AE57F3D866">
    <w:name w:val="2FCD9B7A97E84988A32E15AE57F3D866"/>
    <w:rsid w:val="00906443"/>
  </w:style>
  <w:style w:type="paragraph" w:customStyle="1" w:styleId="2EEF873F2E0E4AE085D71D9C9AC7A482">
    <w:name w:val="2EEF873F2E0E4AE085D71D9C9AC7A482"/>
    <w:rsid w:val="00906443"/>
  </w:style>
  <w:style w:type="paragraph" w:customStyle="1" w:styleId="C7F4EA67C7CC45C39B7A8E6F31B4EBB6">
    <w:name w:val="C7F4EA67C7CC45C39B7A8E6F31B4EBB6"/>
    <w:rsid w:val="00906443"/>
  </w:style>
  <w:style w:type="paragraph" w:customStyle="1" w:styleId="4D95BD72950C483593329B9F2BD5BA3E">
    <w:name w:val="4D95BD72950C483593329B9F2BD5BA3E"/>
    <w:rsid w:val="00906443"/>
  </w:style>
  <w:style w:type="paragraph" w:customStyle="1" w:styleId="84A40AE5FD9041AA9574453B6118B056">
    <w:name w:val="84A40AE5FD9041AA9574453B6118B056"/>
    <w:rsid w:val="00906443"/>
  </w:style>
  <w:style w:type="paragraph" w:customStyle="1" w:styleId="1C6E33A8719B477ABDE701824AFBB19D">
    <w:name w:val="1C6E33A8719B477ABDE701824AFBB19D"/>
    <w:rsid w:val="00906443"/>
  </w:style>
  <w:style w:type="paragraph" w:customStyle="1" w:styleId="427EA945E00D4A709CE878D1DF7CDF60">
    <w:name w:val="427EA945E00D4A709CE878D1DF7CDF60"/>
    <w:rsid w:val="00906443"/>
  </w:style>
  <w:style w:type="paragraph" w:customStyle="1" w:styleId="C04D282E71274262A2C5FB8989B9DBE4">
    <w:name w:val="C04D282E71274262A2C5FB8989B9DBE4"/>
    <w:rsid w:val="00906443"/>
  </w:style>
  <w:style w:type="paragraph" w:customStyle="1" w:styleId="B1959B276F2548E78FA32479AB1F7584">
    <w:name w:val="B1959B276F2548E78FA32479AB1F7584"/>
    <w:rsid w:val="00906443"/>
  </w:style>
  <w:style w:type="paragraph" w:customStyle="1" w:styleId="08EB8D647E9C47A3B4856D16F0B28055">
    <w:name w:val="08EB8D647E9C47A3B4856D16F0B28055"/>
    <w:rsid w:val="00906443"/>
  </w:style>
  <w:style w:type="paragraph" w:customStyle="1" w:styleId="F1A9A47722C34F22A74B7F19F23F93DB">
    <w:name w:val="F1A9A47722C34F22A74B7F19F23F93DB"/>
    <w:rsid w:val="00906443"/>
  </w:style>
  <w:style w:type="paragraph" w:customStyle="1" w:styleId="E2E9C9A61F444D6F8B6318076F4598F4">
    <w:name w:val="E2E9C9A61F444D6F8B6318076F4598F4"/>
    <w:rsid w:val="00906443"/>
  </w:style>
  <w:style w:type="paragraph" w:customStyle="1" w:styleId="CEF15E017791480A9C1D4756177F447C">
    <w:name w:val="CEF15E017791480A9C1D4756177F447C"/>
    <w:rsid w:val="00906443"/>
  </w:style>
  <w:style w:type="paragraph" w:customStyle="1" w:styleId="EE1A5D64DF8143B58A11F142674E3048">
    <w:name w:val="EE1A5D64DF8143B58A11F142674E3048"/>
    <w:rsid w:val="00906443"/>
  </w:style>
  <w:style w:type="paragraph" w:customStyle="1" w:styleId="683579A03536478CAB066B1F004F256B">
    <w:name w:val="683579A03536478CAB066B1F004F256B"/>
    <w:rsid w:val="00906443"/>
  </w:style>
  <w:style w:type="paragraph" w:customStyle="1" w:styleId="D6C173A9C1B54E82BC726503A8CE426D">
    <w:name w:val="D6C173A9C1B54E82BC726503A8CE426D"/>
    <w:rsid w:val="00906443"/>
  </w:style>
  <w:style w:type="paragraph" w:customStyle="1" w:styleId="275AFCC13AA64782905972F0E2ADA900">
    <w:name w:val="275AFCC13AA64782905972F0E2ADA900"/>
    <w:rsid w:val="00906443"/>
  </w:style>
  <w:style w:type="paragraph" w:customStyle="1" w:styleId="31BE449D370D4FD7B567BAD6B7F20559">
    <w:name w:val="31BE449D370D4FD7B567BAD6B7F20559"/>
    <w:rsid w:val="00906443"/>
  </w:style>
  <w:style w:type="paragraph" w:customStyle="1" w:styleId="E960676596C7456CAA95FFB272C23EB5">
    <w:name w:val="E960676596C7456CAA95FFB272C23EB5"/>
    <w:rsid w:val="00906443"/>
  </w:style>
  <w:style w:type="paragraph" w:customStyle="1" w:styleId="87366C6809764498896A82372A823EA5">
    <w:name w:val="87366C6809764498896A82372A823EA5"/>
    <w:rsid w:val="00906443"/>
  </w:style>
  <w:style w:type="paragraph" w:customStyle="1" w:styleId="A212B8E3D1014F34A73F2A52A27A2847">
    <w:name w:val="A212B8E3D1014F34A73F2A52A27A2847"/>
    <w:rsid w:val="00906443"/>
  </w:style>
  <w:style w:type="paragraph" w:customStyle="1" w:styleId="E85863A4ED4A41B8AD0CE34A90153F9E">
    <w:name w:val="E85863A4ED4A41B8AD0CE34A90153F9E"/>
    <w:rsid w:val="00906443"/>
  </w:style>
  <w:style w:type="paragraph" w:customStyle="1" w:styleId="C0112A523D03403A97CD79D9A431A1DE">
    <w:name w:val="C0112A523D03403A97CD79D9A431A1DE"/>
    <w:rsid w:val="00906443"/>
  </w:style>
  <w:style w:type="paragraph" w:customStyle="1" w:styleId="2A69DA3218ED4EE7A2294B8173F4A470">
    <w:name w:val="2A69DA3218ED4EE7A2294B8173F4A470"/>
    <w:rsid w:val="00906443"/>
  </w:style>
  <w:style w:type="paragraph" w:customStyle="1" w:styleId="1EC827F2F2224BCD95D4B343BD38F882">
    <w:name w:val="1EC827F2F2224BCD95D4B343BD38F882"/>
    <w:rsid w:val="00906443"/>
  </w:style>
  <w:style w:type="paragraph" w:customStyle="1" w:styleId="DE50B814D7214F65A659E0BF1D157DE6">
    <w:name w:val="DE50B814D7214F65A659E0BF1D157DE6"/>
    <w:rsid w:val="00906443"/>
  </w:style>
  <w:style w:type="paragraph" w:customStyle="1" w:styleId="55740E0432E84B9B86D70FD8F97A8A23">
    <w:name w:val="55740E0432E84B9B86D70FD8F97A8A23"/>
    <w:rsid w:val="00906443"/>
  </w:style>
  <w:style w:type="paragraph" w:customStyle="1" w:styleId="79AF3343FB7E4BDEA896B32444E9948C">
    <w:name w:val="79AF3343FB7E4BDEA896B32444E9948C"/>
    <w:rsid w:val="00906443"/>
  </w:style>
  <w:style w:type="paragraph" w:customStyle="1" w:styleId="0A6E31DDD5E846F7A0773AFA50A3C8D7">
    <w:name w:val="0A6E31DDD5E846F7A0773AFA50A3C8D7"/>
    <w:rsid w:val="00906443"/>
  </w:style>
  <w:style w:type="paragraph" w:customStyle="1" w:styleId="5162E497FD8E411EA611DF9B0ED7A676">
    <w:name w:val="5162E497FD8E411EA611DF9B0ED7A676"/>
    <w:rsid w:val="00906443"/>
  </w:style>
  <w:style w:type="paragraph" w:customStyle="1" w:styleId="3587F15E54974C478EB136528484C244">
    <w:name w:val="3587F15E54974C478EB136528484C244"/>
    <w:rsid w:val="00906443"/>
  </w:style>
  <w:style w:type="paragraph" w:customStyle="1" w:styleId="D99A2FF09A66431385185E83399B470A">
    <w:name w:val="D99A2FF09A66431385185E83399B470A"/>
    <w:rsid w:val="00906443"/>
  </w:style>
  <w:style w:type="paragraph" w:customStyle="1" w:styleId="3A706A44F51D4ED99F73A0A48091E859">
    <w:name w:val="3A706A44F51D4ED99F73A0A48091E859"/>
    <w:rsid w:val="00906443"/>
  </w:style>
  <w:style w:type="paragraph" w:customStyle="1" w:styleId="57B5C88F16CC4ACF8B87304E07AE810C">
    <w:name w:val="57B5C88F16CC4ACF8B87304E07AE810C"/>
    <w:rsid w:val="00906443"/>
  </w:style>
  <w:style w:type="paragraph" w:customStyle="1" w:styleId="55E4627381894528BBD237B583C93EF8">
    <w:name w:val="55E4627381894528BBD237B583C93EF8"/>
    <w:rsid w:val="00906443"/>
  </w:style>
  <w:style w:type="paragraph" w:customStyle="1" w:styleId="9C80B61072E34BFF891AFEEFD655097A">
    <w:name w:val="9C80B61072E34BFF891AFEEFD655097A"/>
    <w:rsid w:val="00906443"/>
  </w:style>
  <w:style w:type="paragraph" w:customStyle="1" w:styleId="B730CDA274744AF6B94A23199293AE3E">
    <w:name w:val="B730CDA274744AF6B94A23199293AE3E"/>
    <w:rsid w:val="00906443"/>
  </w:style>
  <w:style w:type="paragraph" w:customStyle="1" w:styleId="4013C0D6F753478593E28EE121CFFA7E">
    <w:name w:val="4013C0D6F753478593E28EE121CFFA7E"/>
    <w:rsid w:val="00906443"/>
  </w:style>
  <w:style w:type="paragraph" w:customStyle="1" w:styleId="395BBBEF09A44D28AEC157FA860BF6FD">
    <w:name w:val="395BBBEF09A44D28AEC157FA860BF6FD"/>
    <w:rsid w:val="00906443"/>
  </w:style>
  <w:style w:type="paragraph" w:customStyle="1" w:styleId="0FD5570C53D14167BD47C802D0DF7ACB">
    <w:name w:val="0FD5570C53D14167BD47C802D0DF7ACB"/>
    <w:rsid w:val="00906443"/>
  </w:style>
  <w:style w:type="paragraph" w:customStyle="1" w:styleId="9929AB5F79E249838B73344F2A3CDFC9">
    <w:name w:val="9929AB5F79E249838B73344F2A3CDFC9"/>
    <w:rsid w:val="00906443"/>
  </w:style>
  <w:style w:type="paragraph" w:customStyle="1" w:styleId="0E3B965254614C089D97DC6CCA0BE74E">
    <w:name w:val="0E3B965254614C089D97DC6CCA0BE74E"/>
    <w:rsid w:val="00906443"/>
  </w:style>
  <w:style w:type="paragraph" w:customStyle="1" w:styleId="3BD6CBA9DF5F4ABBA2C18F9F5F9A5A8C">
    <w:name w:val="3BD6CBA9DF5F4ABBA2C18F9F5F9A5A8C"/>
    <w:rsid w:val="00906443"/>
  </w:style>
  <w:style w:type="paragraph" w:customStyle="1" w:styleId="144F8C892B20413098A617E9A6B6B790">
    <w:name w:val="144F8C892B20413098A617E9A6B6B790"/>
    <w:rsid w:val="00906443"/>
  </w:style>
  <w:style w:type="paragraph" w:customStyle="1" w:styleId="D0A692564FDF4C3D915EC1E46F813C34">
    <w:name w:val="D0A692564FDF4C3D915EC1E46F813C34"/>
    <w:rsid w:val="00906443"/>
  </w:style>
  <w:style w:type="paragraph" w:customStyle="1" w:styleId="B5FDD6A24A3F46768386707EE6BF3DAF">
    <w:name w:val="B5FDD6A24A3F46768386707EE6BF3DAF"/>
    <w:rsid w:val="00906443"/>
  </w:style>
  <w:style w:type="paragraph" w:customStyle="1" w:styleId="741AA072E78C409BB0D2EF4A1281D732">
    <w:name w:val="741AA072E78C409BB0D2EF4A1281D732"/>
    <w:rsid w:val="00906443"/>
  </w:style>
  <w:style w:type="paragraph" w:customStyle="1" w:styleId="DAD6343491D44FCDB94DFC9CF5155346">
    <w:name w:val="DAD6343491D44FCDB94DFC9CF5155346"/>
    <w:rsid w:val="00906443"/>
  </w:style>
  <w:style w:type="paragraph" w:customStyle="1" w:styleId="188E3AF185E84C659EACEF51E916B269">
    <w:name w:val="188E3AF185E84C659EACEF51E916B269"/>
    <w:rsid w:val="00906443"/>
  </w:style>
  <w:style w:type="paragraph" w:customStyle="1" w:styleId="8ED81E8F40F64E348B84D80A4C0F5EB6">
    <w:name w:val="8ED81E8F40F64E348B84D80A4C0F5EB6"/>
    <w:rsid w:val="00906443"/>
  </w:style>
  <w:style w:type="paragraph" w:customStyle="1" w:styleId="801F60FDFE07420F99D5D2413D94CA2D">
    <w:name w:val="801F60FDFE07420F99D5D2413D94CA2D"/>
    <w:rsid w:val="00906443"/>
  </w:style>
  <w:style w:type="paragraph" w:customStyle="1" w:styleId="9AF12F23ADEE4A7AB6563BC165DCBB73">
    <w:name w:val="9AF12F23ADEE4A7AB6563BC165DCBB73"/>
    <w:rsid w:val="00906443"/>
  </w:style>
  <w:style w:type="paragraph" w:customStyle="1" w:styleId="3776498C2743459BB5D2D307EB8C537E">
    <w:name w:val="3776498C2743459BB5D2D307EB8C537E"/>
    <w:rsid w:val="00906443"/>
  </w:style>
  <w:style w:type="paragraph" w:customStyle="1" w:styleId="0FEC4A9672A643099A394EC94F9D3350">
    <w:name w:val="0FEC4A9672A643099A394EC94F9D3350"/>
    <w:rsid w:val="00906443"/>
  </w:style>
  <w:style w:type="paragraph" w:customStyle="1" w:styleId="F6DBC3051ACE47009C437A2EEE479024">
    <w:name w:val="F6DBC3051ACE47009C437A2EEE479024"/>
    <w:rsid w:val="00906443"/>
  </w:style>
  <w:style w:type="paragraph" w:customStyle="1" w:styleId="CC663446827A4ADF93CF01B686481EC3">
    <w:name w:val="CC663446827A4ADF93CF01B686481EC3"/>
    <w:rsid w:val="00906443"/>
  </w:style>
  <w:style w:type="paragraph" w:customStyle="1" w:styleId="E24087A7D90747ABBA9FADA950AF50E4">
    <w:name w:val="E24087A7D90747ABBA9FADA950AF50E4"/>
    <w:rsid w:val="00906443"/>
  </w:style>
  <w:style w:type="paragraph" w:customStyle="1" w:styleId="1A5F5F2B11BA4DD282AA786CD268A422">
    <w:name w:val="1A5F5F2B11BA4DD282AA786CD268A422"/>
    <w:rsid w:val="00906443"/>
  </w:style>
  <w:style w:type="paragraph" w:customStyle="1" w:styleId="7732A13D90454009A127DFB09B170BED">
    <w:name w:val="7732A13D90454009A127DFB09B170BED"/>
    <w:rsid w:val="00906443"/>
  </w:style>
  <w:style w:type="paragraph" w:customStyle="1" w:styleId="85FD85C80B4645B9AD4D13CBBD7DB983">
    <w:name w:val="85FD85C80B4645B9AD4D13CBBD7DB983"/>
    <w:rsid w:val="00906443"/>
  </w:style>
  <w:style w:type="paragraph" w:customStyle="1" w:styleId="BF5A3387CF1D461182629E422FC2D2B0">
    <w:name w:val="BF5A3387CF1D461182629E422FC2D2B0"/>
    <w:rsid w:val="00906443"/>
  </w:style>
  <w:style w:type="paragraph" w:customStyle="1" w:styleId="77454F42E4694414952633443BA59B47">
    <w:name w:val="77454F42E4694414952633443BA59B47"/>
    <w:rsid w:val="00906443"/>
  </w:style>
  <w:style w:type="paragraph" w:customStyle="1" w:styleId="BC8C752737B84B32AD4E4BBB0E558587">
    <w:name w:val="BC8C752737B84B32AD4E4BBB0E558587"/>
    <w:rsid w:val="00906443"/>
  </w:style>
  <w:style w:type="paragraph" w:customStyle="1" w:styleId="250C9CA8763F44748AF688A2AD5731C7">
    <w:name w:val="250C9CA8763F44748AF688A2AD5731C7"/>
    <w:rsid w:val="00906443"/>
  </w:style>
  <w:style w:type="paragraph" w:customStyle="1" w:styleId="E11191F170F14218B01F2B03D85AB885">
    <w:name w:val="E11191F170F14218B01F2B03D85AB885"/>
    <w:rsid w:val="00906443"/>
  </w:style>
  <w:style w:type="paragraph" w:customStyle="1" w:styleId="48150A88EB084282803EC916D6E78225">
    <w:name w:val="48150A88EB084282803EC916D6E78225"/>
    <w:rsid w:val="00906443"/>
  </w:style>
  <w:style w:type="paragraph" w:customStyle="1" w:styleId="EC68BB3B4A83455F982C1AAB81BBEC43">
    <w:name w:val="EC68BB3B4A83455F982C1AAB81BBEC43"/>
    <w:rsid w:val="00906443"/>
  </w:style>
  <w:style w:type="paragraph" w:customStyle="1" w:styleId="5AB06B09818443A58E4A6338A1172766">
    <w:name w:val="5AB06B09818443A58E4A6338A1172766"/>
    <w:rsid w:val="00906443"/>
  </w:style>
  <w:style w:type="paragraph" w:customStyle="1" w:styleId="DB3A0E37CD6F40AB83178F3EB6F5391D">
    <w:name w:val="DB3A0E37CD6F40AB83178F3EB6F5391D"/>
    <w:rsid w:val="00906443"/>
  </w:style>
  <w:style w:type="paragraph" w:customStyle="1" w:styleId="0F030AFB8775448693600D7BD1668C3B">
    <w:name w:val="0F030AFB8775448693600D7BD1668C3B"/>
    <w:rsid w:val="00906443"/>
  </w:style>
  <w:style w:type="paragraph" w:customStyle="1" w:styleId="77077882B8DC40F89CBA794086FE2C12">
    <w:name w:val="77077882B8DC40F89CBA794086FE2C12"/>
    <w:rsid w:val="00906443"/>
  </w:style>
  <w:style w:type="paragraph" w:customStyle="1" w:styleId="40E50A247F31490598150C532EFBC5B3">
    <w:name w:val="40E50A247F31490598150C532EFBC5B3"/>
    <w:rsid w:val="00906443"/>
  </w:style>
  <w:style w:type="paragraph" w:customStyle="1" w:styleId="B861473B22DC49BF86FECE3C2C5566F3">
    <w:name w:val="B861473B22DC49BF86FECE3C2C5566F3"/>
    <w:rsid w:val="00906443"/>
  </w:style>
  <w:style w:type="paragraph" w:customStyle="1" w:styleId="B8D0B718EDA741E8962DC98D6F6B1E1C">
    <w:name w:val="B8D0B718EDA741E8962DC98D6F6B1E1C"/>
    <w:rsid w:val="00906443"/>
  </w:style>
  <w:style w:type="paragraph" w:customStyle="1" w:styleId="10CF1C61AE094AFEBD82C0DAD2A0F2D9">
    <w:name w:val="10CF1C61AE094AFEBD82C0DAD2A0F2D9"/>
    <w:rsid w:val="00906443"/>
  </w:style>
  <w:style w:type="paragraph" w:customStyle="1" w:styleId="68F64B55AED540DE8D06FACBD5B080B8">
    <w:name w:val="68F64B55AED540DE8D06FACBD5B080B8"/>
    <w:rsid w:val="00906443"/>
  </w:style>
  <w:style w:type="paragraph" w:customStyle="1" w:styleId="577F5675E0AA4050B4099BA3F595B46A">
    <w:name w:val="577F5675E0AA4050B4099BA3F595B46A"/>
    <w:rsid w:val="00906443"/>
  </w:style>
  <w:style w:type="paragraph" w:customStyle="1" w:styleId="CC5AB97EF2EE4015A1D4D2CF8BDB384F">
    <w:name w:val="CC5AB97EF2EE4015A1D4D2CF8BDB384F"/>
    <w:rsid w:val="00906443"/>
  </w:style>
  <w:style w:type="paragraph" w:customStyle="1" w:styleId="BF4FCC37355A4EF388CE53FF8AB2EBE7">
    <w:name w:val="BF4FCC37355A4EF388CE53FF8AB2EBE7"/>
    <w:rsid w:val="00906443"/>
  </w:style>
  <w:style w:type="paragraph" w:customStyle="1" w:styleId="3AD1424F304E45279C7EB2B73A17B84C">
    <w:name w:val="3AD1424F304E45279C7EB2B73A17B84C"/>
    <w:rsid w:val="00906443"/>
  </w:style>
  <w:style w:type="paragraph" w:customStyle="1" w:styleId="34EB45DC193B43ECB8409D4BE61A5A1F">
    <w:name w:val="34EB45DC193B43ECB8409D4BE61A5A1F"/>
    <w:rsid w:val="00906443"/>
  </w:style>
  <w:style w:type="paragraph" w:customStyle="1" w:styleId="2582773EEBB74ED0BBC335AA278CFF04">
    <w:name w:val="2582773EEBB74ED0BBC335AA278CFF04"/>
    <w:rsid w:val="00906443"/>
  </w:style>
  <w:style w:type="paragraph" w:customStyle="1" w:styleId="A9DF47EF11644B30AC47CC40A85930B1">
    <w:name w:val="A9DF47EF11644B30AC47CC40A85930B1"/>
    <w:rsid w:val="00906443"/>
  </w:style>
  <w:style w:type="paragraph" w:customStyle="1" w:styleId="61BB55571E884BB79F67CF458CDA8CF9">
    <w:name w:val="61BB55571E884BB79F67CF458CDA8CF9"/>
    <w:rsid w:val="00906443"/>
  </w:style>
  <w:style w:type="paragraph" w:customStyle="1" w:styleId="FB12AB52BB7A417EAEA832677667EF2E">
    <w:name w:val="FB12AB52BB7A417EAEA832677667EF2E"/>
    <w:rsid w:val="00906443"/>
  </w:style>
  <w:style w:type="paragraph" w:customStyle="1" w:styleId="C9C2E695037B47D49424E122746ADCAE">
    <w:name w:val="C9C2E695037B47D49424E122746ADCAE"/>
    <w:rsid w:val="00906443"/>
  </w:style>
  <w:style w:type="paragraph" w:customStyle="1" w:styleId="C41FC8EBFC2B4516977CD86FB2CAC4F0">
    <w:name w:val="C41FC8EBFC2B4516977CD86FB2CAC4F0"/>
    <w:rsid w:val="00906443"/>
  </w:style>
  <w:style w:type="paragraph" w:customStyle="1" w:styleId="7E20D688D9F4490CBE71698F46EF90BE">
    <w:name w:val="7E20D688D9F4490CBE71698F46EF90BE"/>
    <w:rsid w:val="00906443"/>
  </w:style>
  <w:style w:type="paragraph" w:customStyle="1" w:styleId="19DE228AFC9B4839ACB75EBB266830DB">
    <w:name w:val="19DE228AFC9B4839ACB75EBB266830DB"/>
    <w:rsid w:val="00906443"/>
  </w:style>
  <w:style w:type="paragraph" w:customStyle="1" w:styleId="A47D54378736453D9FB33A8DD85F0DE9">
    <w:name w:val="A47D54378736453D9FB33A8DD85F0DE9"/>
    <w:rsid w:val="00906443"/>
  </w:style>
  <w:style w:type="paragraph" w:customStyle="1" w:styleId="D9DDA241D61F411C940BEF209B7A6C78">
    <w:name w:val="D9DDA241D61F411C940BEF209B7A6C78"/>
    <w:rsid w:val="00906443"/>
  </w:style>
  <w:style w:type="paragraph" w:customStyle="1" w:styleId="3DBFAAE7336B4246A0FCCAF25917DCEA">
    <w:name w:val="3DBFAAE7336B4246A0FCCAF25917DCEA"/>
    <w:rsid w:val="00906443"/>
  </w:style>
  <w:style w:type="paragraph" w:customStyle="1" w:styleId="0F5B9232917D45B2AD3EA8DC9B485A33">
    <w:name w:val="0F5B9232917D45B2AD3EA8DC9B485A33"/>
    <w:rsid w:val="00906443"/>
  </w:style>
  <w:style w:type="paragraph" w:customStyle="1" w:styleId="C83089C85E6D42EAAAC5FA56721FE8E6">
    <w:name w:val="C83089C85E6D42EAAAC5FA56721FE8E6"/>
    <w:rsid w:val="00906443"/>
  </w:style>
  <w:style w:type="paragraph" w:customStyle="1" w:styleId="383F59C70D4E499FB546F0D5CFFC761A">
    <w:name w:val="383F59C70D4E499FB546F0D5CFFC761A"/>
    <w:rsid w:val="00906443"/>
  </w:style>
  <w:style w:type="paragraph" w:customStyle="1" w:styleId="BA76FE0CBC4743469A7268E90B1C03B7">
    <w:name w:val="BA76FE0CBC4743469A7268E90B1C03B7"/>
    <w:rsid w:val="00906443"/>
  </w:style>
  <w:style w:type="paragraph" w:customStyle="1" w:styleId="1EED32108C1B462484F8C91C7A9DCA65">
    <w:name w:val="1EED32108C1B462484F8C91C7A9DCA65"/>
    <w:rsid w:val="00906443"/>
  </w:style>
  <w:style w:type="paragraph" w:customStyle="1" w:styleId="460C2F3A281240C7B20E15BFBA470FD8">
    <w:name w:val="460C2F3A281240C7B20E15BFBA470FD8"/>
    <w:rsid w:val="00906443"/>
  </w:style>
  <w:style w:type="paragraph" w:customStyle="1" w:styleId="E869DB04E55F4770A72A331BE021CE3F">
    <w:name w:val="E869DB04E55F4770A72A331BE021CE3F"/>
    <w:rsid w:val="00906443"/>
  </w:style>
  <w:style w:type="paragraph" w:customStyle="1" w:styleId="D7D46078FC85455DB7BC6D496D1E4307">
    <w:name w:val="D7D46078FC85455DB7BC6D496D1E4307"/>
    <w:rsid w:val="00906443"/>
  </w:style>
  <w:style w:type="paragraph" w:customStyle="1" w:styleId="982F33579C134A47B357F3CA9F6DFADF">
    <w:name w:val="982F33579C134A47B357F3CA9F6DFADF"/>
    <w:rsid w:val="00906443"/>
  </w:style>
  <w:style w:type="paragraph" w:customStyle="1" w:styleId="B00ECA98FFEB412C8E4C898EE6CD35CB">
    <w:name w:val="B00ECA98FFEB412C8E4C898EE6CD35CB"/>
    <w:rsid w:val="00906443"/>
  </w:style>
  <w:style w:type="paragraph" w:customStyle="1" w:styleId="F9A895C23B2C44559FA05D152D2BF031">
    <w:name w:val="F9A895C23B2C44559FA05D152D2BF031"/>
    <w:rsid w:val="00906443"/>
  </w:style>
  <w:style w:type="paragraph" w:customStyle="1" w:styleId="2D20724631434871ABE8F05F446F2053">
    <w:name w:val="2D20724631434871ABE8F05F446F2053"/>
    <w:rsid w:val="00906443"/>
  </w:style>
  <w:style w:type="paragraph" w:customStyle="1" w:styleId="1A1403665C254D0FA85890689938315A">
    <w:name w:val="1A1403665C254D0FA85890689938315A"/>
    <w:rsid w:val="00906443"/>
  </w:style>
  <w:style w:type="paragraph" w:customStyle="1" w:styleId="395EC4E87A614C33A0D19F43A2B41E80">
    <w:name w:val="395EC4E87A614C33A0D19F43A2B41E80"/>
    <w:rsid w:val="00906443"/>
  </w:style>
  <w:style w:type="paragraph" w:customStyle="1" w:styleId="ECF2904ED16F48F6A0CE5D6D67F782FC">
    <w:name w:val="ECF2904ED16F48F6A0CE5D6D67F782FC"/>
    <w:rsid w:val="00906443"/>
  </w:style>
  <w:style w:type="paragraph" w:customStyle="1" w:styleId="C57D48C727F043B1A7821FE9E0E81C1B">
    <w:name w:val="C57D48C727F043B1A7821FE9E0E81C1B"/>
    <w:rsid w:val="00906443"/>
  </w:style>
  <w:style w:type="paragraph" w:customStyle="1" w:styleId="CAABD8A30A084928B93D8C63D013896D">
    <w:name w:val="CAABD8A30A084928B93D8C63D013896D"/>
    <w:rsid w:val="00906443"/>
  </w:style>
  <w:style w:type="paragraph" w:customStyle="1" w:styleId="A2DA715E266943EAADDAF1ED131C69E8">
    <w:name w:val="A2DA715E266943EAADDAF1ED131C69E8"/>
    <w:rsid w:val="00906443"/>
  </w:style>
  <w:style w:type="paragraph" w:customStyle="1" w:styleId="FB41A1F468E943158A9C841F77DB8529">
    <w:name w:val="FB41A1F468E943158A9C841F77DB8529"/>
    <w:rsid w:val="00906443"/>
  </w:style>
  <w:style w:type="paragraph" w:customStyle="1" w:styleId="F4422023A7D2495EACFD88AA4EA7A125">
    <w:name w:val="F4422023A7D2495EACFD88AA4EA7A125"/>
    <w:rsid w:val="00D53C12"/>
  </w:style>
  <w:style w:type="paragraph" w:customStyle="1" w:styleId="5943F58125394289AF363B9BC8B7BF31">
    <w:name w:val="5943F58125394289AF363B9BC8B7BF31"/>
    <w:rsid w:val="00D53C12"/>
  </w:style>
  <w:style w:type="paragraph" w:customStyle="1" w:styleId="0D711A6F3D83439A9427ED8A270712B1">
    <w:name w:val="0D711A6F3D83439A9427ED8A270712B1"/>
    <w:rsid w:val="00D53C12"/>
  </w:style>
  <w:style w:type="paragraph" w:customStyle="1" w:styleId="99B6178A1FDF4B09A407129EB3126096">
    <w:name w:val="99B6178A1FDF4B09A407129EB3126096"/>
    <w:rsid w:val="00D53C12"/>
  </w:style>
  <w:style w:type="paragraph" w:customStyle="1" w:styleId="342F4D3B659E4F49A281DB0C32FB9ED1">
    <w:name w:val="342F4D3B659E4F49A281DB0C32FB9ED1"/>
    <w:rsid w:val="00D53C12"/>
  </w:style>
  <w:style w:type="paragraph" w:customStyle="1" w:styleId="CB3933EA0C69404FAC8209CFD5A09BC3">
    <w:name w:val="CB3933EA0C69404FAC8209CFD5A09BC3"/>
    <w:rsid w:val="00D53C12"/>
  </w:style>
  <w:style w:type="paragraph" w:customStyle="1" w:styleId="9FD5ADA5C817431DA77509121D23790B">
    <w:name w:val="9FD5ADA5C817431DA77509121D23790B"/>
    <w:rsid w:val="00D53C12"/>
  </w:style>
  <w:style w:type="paragraph" w:customStyle="1" w:styleId="BD94E76B07834732ACC26CD6A10A11B8">
    <w:name w:val="BD94E76B07834732ACC26CD6A10A11B8"/>
    <w:rsid w:val="00D53C12"/>
  </w:style>
  <w:style w:type="paragraph" w:customStyle="1" w:styleId="9D671957F8314051B8E622462659F085">
    <w:name w:val="9D671957F8314051B8E622462659F085"/>
    <w:rsid w:val="00D53C12"/>
  </w:style>
  <w:style w:type="paragraph" w:customStyle="1" w:styleId="31D056C5D31F4E8785DB7B1722534404">
    <w:name w:val="31D056C5D31F4E8785DB7B1722534404"/>
    <w:rsid w:val="00D53C12"/>
  </w:style>
  <w:style w:type="paragraph" w:customStyle="1" w:styleId="A805AA954B5249438E9205CF8844781A">
    <w:name w:val="A805AA954B5249438E9205CF8844781A"/>
    <w:rsid w:val="00D53C12"/>
  </w:style>
  <w:style w:type="paragraph" w:customStyle="1" w:styleId="62E340C802FA43E181E1BD2E38196287">
    <w:name w:val="62E340C802FA43E181E1BD2E38196287"/>
    <w:rsid w:val="00D53C12"/>
  </w:style>
  <w:style w:type="paragraph" w:customStyle="1" w:styleId="226942738B0448BAB2B2EFE613F85414">
    <w:name w:val="226942738B0448BAB2B2EFE613F85414"/>
    <w:rsid w:val="00D53C12"/>
  </w:style>
  <w:style w:type="paragraph" w:customStyle="1" w:styleId="5D1A44EE505B4941A84DF4B654B985C7">
    <w:name w:val="5D1A44EE505B4941A84DF4B654B985C7"/>
    <w:rsid w:val="00D53C12"/>
  </w:style>
  <w:style w:type="paragraph" w:customStyle="1" w:styleId="37CE0BA82DE74C509BD7E651AED975D2">
    <w:name w:val="37CE0BA82DE74C509BD7E651AED975D2"/>
    <w:rsid w:val="00D53C12"/>
  </w:style>
  <w:style w:type="paragraph" w:customStyle="1" w:styleId="35780CBB9C4E45DE9DE15CA15319DF87">
    <w:name w:val="35780CBB9C4E45DE9DE15CA15319DF87"/>
    <w:rsid w:val="00D53C12"/>
  </w:style>
  <w:style w:type="paragraph" w:customStyle="1" w:styleId="512158C82CAA433BAB1A7280D4A81F32">
    <w:name w:val="512158C82CAA433BAB1A7280D4A81F32"/>
    <w:rsid w:val="00D53C12"/>
  </w:style>
  <w:style w:type="paragraph" w:customStyle="1" w:styleId="AEF7061BA2E0432E931B9D52FE76B9F1">
    <w:name w:val="AEF7061BA2E0432E931B9D52FE76B9F1"/>
    <w:rsid w:val="00D53C12"/>
  </w:style>
  <w:style w:type="paragraph" w:customStyle="1" w:styleId="5B1D2F6B52E148B880CD301394470F26">
    <w:name w:val="5B1D2F6B52E148B880CD301394470F26"/>
    <w:rsid w:val="00D53C12"/>
  </w:style>
  <w:style w:type="paragraph" w:customStyle="1" w:styleId="E8477692ABDC4A77A64C37753130553B">
    <w:name w:val="E8477692ABDC4A77A64C37753130553B"/>
    <w:rsid w:val="00D53C12"/>
  </w:style>
  <w:style w:type="paragraph" w:customStyle="1" w:styleId="5C64B0B0BD2A4DAC8797995DBCB3E0FC">
    <w:name w:val="5C64B0B0BD2A4DAC8797995DBCB3E0FC"/>
    <w:rsid w:val="00D53C12"/>
  </w:style>
  <w:style w:type="paragraph" w:customStyle="1" w:styleId="A1E3C99125B54BBC9EC911B205BD620C">
    <w:name w:val="A1E3C99125B54BBC9EC911B205BD620C"/>
    <w:rsid w:val="00D53C12"/>
  </w:style>
  <w:style w:type="paragraph" w:customStyle="1" w:styleId="28655AFFD0DB42B6A0AD7F6A98537259">
    <w:name w:val="28655AFFD0DB42B6A0AD7F6A98537259"/>
    <w:rsid w:val="00D53C12"/>
  </w:style>
  <w:style w:type="paragraph" w:customStyle="1" w:styleId="4CC73F66534740FB8C4EB18C1ECE867A">
    <w:name w:val="4CC73F66534740FB8C4EB18C1ECE867A"/>
    <w:rsid w:val="00D53C12"/>
  </w:style>
  <w:style w:type="paragraph" w:customStyle="1" w:styleId="DB30379EEA5541A1A9E63FF02CE2D32B">
    <w:name w:val="DB30379EEA5541A1A9E63FF02CE2D32B"/>
    <w:rsid w:val="00D53C12"/>
  </w:style>
  <w:style w:type="paragraph" w:customStyle="1" w:styleId="52C8D76F52B24BAA93CAC600376706D8">
    <w:name w:val="52C8D76F52B24BAA93CAC600376706D8"/>
    <w:rsid w:val="00D53C12"/>
  </w:style>
  <w:style w:type="paragraph" w:customStyle="1" w:styleId="7556757997BD48249BF2EB5148E007D3">
    <w:name w:val="7556757997BD48249BF2EB5148E007D3"/>
    <w:rsid w:val="00D53C12"/>
  </w:style>
  <w:style w:type="paragraph" w:customStyle="1" w:styleId="DE5B2F73AC954E8984F0D385F4EB5B8C">
    <w:name w:val="DE5B2F73AC954E8984F0D385F4EB5B8C"/>
    <w:rsid w:val="00FE6D02"/>
  </w:style>
  <w:style w:type="paragraph" w:customStyle="1" w:styleId="9E0971EBF0BE4A5CB221C4980A41E010">
    <w:name w:val="9E0971EBF0BE4A5CB221C4980A41E010"/>
    <w:rsid w:val="00FE6D02"/>
  </w:style>
  <w:style w:type="paragraph" w:customStyle="1" w:styleId="B02E305F33F44BDBA6978572C20ABE9D">
    <w:name w:val="B02E305F33F44BDBA6978572C20ABE9D"/>
    <w:rsid w:val="00FE6D02"/>
  </w:style>
  <w:style w:type="paragraph" w:customStyle="1" w:styleId="6DFF72E5673D4B0CAA289CCEAC667A9D">
    <w:name w:val="6DFF72E5673D4B0CAA289CCEAC667A9D"/>
    <w:rsid w:val="00FE6D02"/>
  </w:style>
  <w:style w:type="paragraph" w:customStyle="1" w:styleId="108A5AF3BF064F9693656E5DBA7055E4">
    <w:name w:val="108A5AF3BF064F9693656E5DBA7055E4"/>
    <w:rsid w:val="00FE6D02"/>
  </w:style>
  <w:style w:type="paragraph" w:customStyle="1" w:styleId="926A7E3A48374583A23BA633488C6AD9">
    <w:name w:val="926A7E3A48374583A23BA633488C6AD9"/>
    <w:rsid w:val="00FE6D02"/>
  </w:style>
  <w:style w:type="paragraph" w:customStyle="1" w:styleId="70BB5BB29B7543FEA66DF2D8608922A6">
    <w:name w:val="70BB5BB29B7543FEA66DF2D8608922A6"/>
    <w:rsid w:val="00FE6D02"/>
  </w:style>
  <w:style w:type="paragraph" w:customStyle="1" w:styleId="5DB2CB5A28C8479DAFF95B45A2601F3D">
    <w:name w:val="5DB2CB5A28C8479DAFF95B45A2601F3D"/>
    <w:rsid w:val="00FE6D02"/>
  </w:style>
  <w:style w:type="paragraph" w:customStyle="1" w:styleId="64BEEF2E7680463CA16A5E9752CF04B2">
    <w:name w:val="64BEEF2E7680463CA16A5E9752CF04B2"/>
    <w:rsid w:val="00FE6D02"/>
  </w:style>
  <w:style w:type="paragraph" w:customStyle="1" w:styleId="302B45E17C8244E7A45AEAE067E81D44">
    <w:name w:val="302B45E17C8244E7A45AEAE067E81D44"/>
    <w:rsid w:val="00FE6D02"/>
  </w:style>
  <w:style w:type="paragraph" w:customStyle="1" w:styleId="2E3D9228D9F04E1CB487BE79DBACF1A8">
    <w:name w:val="2E3D9228D9F04E1CB487BE79DBACF1A8"/>
    <w:rsid w:val="00FE6D02"/>
  </w:style>
  <w:style w:type="paragraph" w:customStyle="1" w:styleId="7502FB4142A34DBA8DC8F5251224C37E">
    <w:name w:val="7502FB4142A34DBA8DC8F5251224C37E"/>
    <w:rsid w:val="00FE6D02"/>
  </w:style>
  <w:style w:type="paragraph" w:customStyle="1" w:styleId="75C86E3337AF4E3B853137C93C941882">
    <w:name w:val="75C86E3337AF4E3B853137C93C941882"/>
    <w:rsid w:val="00FE6D02"/>
  </w:style>
  <w:style w:type="paragraph" w:customStyle="1" w:styleId="D40BFFF9963A4AC18D27B32FA37B6A9A">
    <w:name w:val="D40BFFF9963A4AC18D27B32FA37B6A9A"/>
    <w:rsid w:val="00FE6D02"/>
  </w:style>
  <w:style w:type="paragraph" w:customStyle="1" w:styleId="21AFB9C230E64F5D81D8BAD20FA6300D">
    <w:name w:val="21AFB9C230E64F5D81D8BAD20FA6300D"/>
    <w:rsid w:val="00FE6D02"/>
  </w:style>
  <w:style w:type="paragraph" w:customStyle="1" w:styleId="5B40CCADE09E4FCD81FFC6326D2AD269">
    <w:name w:val="5B40CCADE09E4FCD81FFC6326D2AD269"/>
    <w:rsid w:val="00FE6D02"/>
  </w:style>
  <w:style w:type="paragraph" w:customStyle="1" w:styleId="FEAC35F6FD70434E983B826E4DEBA320">
    <w:name w:val="FEAC35F6FD70434E983B826E4DEBA320"/>
    <w:rsid w:val="00FE6D02"/>
  </w:style>
  <w:style w:type="paragraph" w:customStyle="1" w:styleId="BB93416F70A646CC864CAC2752370616">
    <w:name w:val="BB93416F70A646CC864CAC2752370616"/>
    <w:rsid w:val="00FE6D02"/>
  </w:style>
  <w:style w:type="paragraph" w:customStyle="1" w:styleId="B1BE0FBAE632422B8977D3F89F2E496A">
    <w:name w:val="B1BE0FBAE632422B8977D3F89F2E496A"/>
    <w:rsid w:val="00FE6D02"/>
  </w:style>
  <w:style w:type="paragraph" w:customStyle="1" w:styleId="E2F1E5B52B0249AEB59B034545AB1610">
    <w:name w:val="E2F1E5B52B0249AEB59B034545AB1610"/>
    <w:rsid w:val="00FE6D02"/>
  </w:style>
  <w:style w:type="paragraph" w:customStyle="1" w:styleId="03436449DDCE40E2A64609F13C1CA31A">
    <w:name w:val="03436449DDCE40E2A64609F13C1CA31A"/>
    <w:rsid w:val="00FE6D02"/>
  </w:style>
  <w:style w:type="paragraph" w:customStyle="1" w:styleId="CF746CFC86F64580886CF7739253D803">
    <w:name w:val="CF746CFC86F64580886CF7739253D803"/>
    <w:rsid w:val="00FE6D02"/>
  </w:style>
  <w:style w:type="paragraph" w:customStyle="1" w:styleId="E92C8C7A7C2C4A12B49BBA6236867D5D">
    <w:name w:val="E92C8C7A7C2C4A12B49BBA6236867D5D"/>
    <w:rsid w:val="00FE6D02"/>
  </w:style>
  <w:style w:type="paragraph" w:customStyle="1" w:styleId="4332A437BAE240F1A6ED65FAB4858D18">
    <w:name w:val="4332A437BAE240F1A6ED65FAB4858D18"/>
    <w:rsid w:val="00FE6D02"/>
  </w:style>
  <w:style w:type="paragraph" w:customStyle="1" w:styleId="E14012DD8A03409E84EE561C75157A37">
    <w:name w:val="E14012DD8A03409E84EE561C75157A37"/>
    <w:rsid w:val="00FE6D02"/>
  </w:style>
  <w:style w:type="paragraph" w:customStyle="1" w:styleId="2887D0332D644CAAA55D5DD79EFB5519">
    <w:name w:val="2887D0332D644CAAA55D5DD79EFB5519"/>
    <w:rsid w:val="00FE6D02"/>
  </w:style>
  <w:style w:type="paragraph" w:customStyle="1" w:styleId="7596288E7392403D94E29E235EABB791">
    <w:name w:val="7596288E7392403D94E29E235EABB791"/>
    <w:rsid w:val="00FE6D02"/>
  </w:style>
  <w:style w:type="paragraph" w:customStyle="1" w:styleId="B2B08271ED754B5A8BC85A3A0D8017E4">
    <w:name w:val="B2B08271ED754B5A8BC85A3A0D8017E4"/>
    <w:rsid w:val="00081C54"/>
  </w:style>
  <w:style w:type="paragraph" w:customStyle="1" w:styleId="0D097FE4519543A0AEF0F827A3F205F1">
    <w:name w:val="0D097FE4519543A0AEF0F827A3F205F1"/>
    <w:rsid w:val="00081C54"/>
  </w:style>
  <w:style w:type="paragraph" w:customStyle="1" w:styleId="EFB31D0B766F49D7A5DDEF05A8736C92">
    <w:name w:val="EFB31D0B766F49D7A5DDEF05A8736C92"/>
    <w:rsid w:val="00081C54"/>
  </w:style>
  <w:style w:type="paragraph" w:customStyle="1" w:styleId="0132DA3DF9304E07AA04AB9354F13225">
    <w:name w:val="0132DA3DF9304E07AA04AB9354F13225"/>
    <w:rsid w:val="00081C54"/>
  </w:style>
  <w:style w:type="paragraph" w:customStyle="1" w:styleId="3AEDE4EE1F0340FAA6627DB65E29CC19">
    <w:name w:val="3AEDE4EE1F0340FAA6627DB65E29CC19"/>
    <w:rsid w:val="00081C54"/>
  </w:style>
  <w:style w:type="paragraph" w:customStyle="1" w:styleId="3E16EA3E154D428EB31A84B75324861B">
    <w:name w:val="3E16EA3E154D428EB31A84B75324861B"/>
    <w:rsid w:val="00081C54"/>
  </w:style>
  <w:style w:type="paragraph" w:customStyle="1" w:styleId="17B1A9DB74D94EC183FD5E8F96EE6E71">
    <w:name w:val="17B1A9DB74D94EC183FD5E8F96EE6E71"/>
    <w:rsid w:val="00081C54"/>
  </w:style>
  <w:style w:type="paragraph" w:customStyle="1" w:styleId="8D62F2D07EFE4FE8AB95D819BAE87EEB">
    <w:name w:val="8D62F2D07EFE4FE8AB95D819BAE87EEB"/>
    <w:rsid w:val="00081C54"/>
  </w:style>
  <w:style w:type="paragraph" w:customStyle="1" w:styleId="509385FCB7424629B0DA3C57BBE69327">
    <w:name w:val="509385FCB7424629B0DA3C57BBE69327"/>
    <w:rsid w:val="00081C54"/>
  </w:style>
  <w:style w:type="paragraph" w:customStyle="1" w:styleId="0EDD530577A14F2DBB2C862CC4C00C8A">
    <w:name w:val="0EDD530577A14F2DBB2C862CC4C00C8A"/>
    <w:rsid w:val="00081C54"/>
  </w:style>
  <w:style w:type="paragraph" w:customStyle="1" w:styleId="E93665D829384973A76DCF600EFD0EBB">
    <w:name w:val="E93665D829384973A76DCF600EFD0EBB"/>
    <w:rsid w:val="00081C54"/>
  </w:style>
  <w:style w:type="paragraph" w:customStyle="1" w:styleId="0C965232217A4A30978C8BDB1E9D87B2">
    <w:name w:val="0C965232217A4A30978C8BDB1E9D87B2"/>
    <w:rsid w:val="00081C54"/>
  </w:style>
  <w:style w:type="paragraph" w:customStyle="1" w:styleId="9EC1E6E20BBB4163BC1003AE36313710">
    <w:name w:val="9EC1E6E20BBB4163BC1003AE36313710"/>
    <w:rsid w:val="00081C54"/>
  </w:style>
  <w:style w:type="paragraph" w:customStyle="1" w:styleId="4318F0305FAA4FBAA9889C89CB736C36">
    <w:name w:val="4318F0305FAA4FBAA9889C89CB736C36"/>
    <w:rsid w:val="00081C54"/>
  </w:style>
  <w:style w:type="paragraph" w:customStyle="1" w:styleId="16067A830FF0482F9527301B00D333B9">
    <w:name w:val="16067A830FF0482F9527301B00D333B9"/>
    <w:rsid w:val="00081C54"/>
  </w:style>
  <w:style w:type="paragraph" w:customStyle="1" w:styleId="60B6896BEEFC46BA92B5712BEBC87179">
    <w:name w:val="60B6896BEEFC46BA92B5712BEBC87179"/>
    <w:rsid w:val="00081C54"/>
  </w:style>
  <w:style w:type="paragraph" w:customStyle="1" w:styleId="4787EBD5758B4D20BEF27C6457B1B953">
    <w:name w:val="4787EBD5758B4D20BEF27C6457B1B953"/>
    <w:rsid w:val="00081C54"/>
  </w:style>
  <w:style w:type="paragraph" w:customStyle="1" w:styleId="667191811A9A48218AC7A2AC1EC4BC68">
    <w:name w:val="667191811A9A48218AC7A2AC1EC4BC68"/>
    <w:rsid w:val="00081C54"/>
  </w:style>
  <w:style w:type="paragraph" w:customStyle="1" w:styleId="5E177C1A64B149FEA81D275918B4E9C9">
    <w:name w:val="5E177C1A64B149FEA81D275918B4E9C9"/>
    <w:rsid w:val="00081C54"/>
  </w:style>
  <w:style w:type="paragraph" w:customStyle="1" w:styleId="48C1921FA77E4A5CB6E45152E7170CE0">
    <w:name w:val="48C1921FA77E4A5CB6E45152E7170CE0"/>
    <w:rsid w:val="00081C54"/>
  </w:style>
  <w:style w:type="paragraph" w:customStyle="1" w:styleId="D444AFFAE2D44249B3A1EF1C262CA24B">
    <w:name w:val="D444AFFAE2D44249B3A1EF1C262CA24B"/>
    <w:rsid w:val="00081C54"/>
  </w:style>
  <w:style w:type="paragraph" w:customStyle="1" w:styleId="9AD80D93D43240BABF428B7C2C5C9CF9">
    <w:name w:val="9AD80D93D43240BABF428B7C2C5C9CF9"/>
    <w:rsid w:val="00081C54"/>
  </w:style>
  <w:style w:type="paragraph" w:customStyle="1" w:styleId="A90EA6384261499F844DA5553A4ABDA6">
    <w:name w:val="A90EA6384261499F844DA5553A4ABDA6"/>
    <w:rsid w:val="00081C54"/>
  </w:style>
  <w:style w:type="paragraph" w:customStyle="1" w:styleId="C59BC740A72A4F7384F29A5F1BE2735F">
    <w:name w:val="C59BC740A72A4F7384F29A5F1BE2735F"/>
    <w:rsid w:val="00081C54"/>
  </w:style>
  <w:style w:type="paragraph" w:customStyle="1" w:styleId="07AF48D9853E414BBE5C86154457B84F">
    <w:name w:val="07AF48D9853E414BBE5C86154457B84F"/>
    <w:rsid w:val="00081C54"/>
  </w:style>
  <w:style w:type="paragraph" w:customStyle="1" w:styleId="FEC997F3CFDA4A358C34EF903B3F52DC">
    <w:name w:val="FEC997F3CFDA4A358C34EF903B3F52DC"/>
    <w:rsid w:val="00081C54"/>
  </w:style>
  <w:style w:type="paragraph" w:customStyle="1" w:styleId="C4804F156D8B45BEA7C5F4B694D35693">
    <w:name w:val="C4804F156D8B45BEA7C5F4B694D35693"/>
    <w:rsid w:val="00081C54"/>
  </w:style>
  <w:style w:type="paragraph" w:customStyle="1" w:styleId="E4F986B5548649349DCE2044F1E0E8E0">
    <w:name w:val="E4F986B5548649349DCE2044F1E0E8E0"/>
    <w:rsid w:val="00081C54"/>
  </w:style>
  <w:style w:type="paragraph" w:customStyle="1" w:styleId="5C748B20635E4B91B7727D1A4A58EE37">
    <w:name w:val="5C748B20635E4B91B7727D1A4A58EE37"/>
    <w:rsid w:val="00081C54"/>
  </w:style>
  <w:style w:type="paragraph" w:customStyle="1" w:styleId="FE7B7708C1824BACB5CF1A8A4E16E52A">
    <w:name w:val="FE7B7708C1824BACB5CF1A8A4E16E52A"/>
    <w:rsid w:val="00081C54"/>
  </w:style>
  <w:style w:type="paragraph" w:customStyle="1" w:styleId="72906DBB1CFC448F9622358435BD9256">
    <w:name w:val="72906DBB1CFC448F9622358435BD9256"/>
    <w:rsid w:val="00081C54"/>
  </w:style>
  <w:style w:type="paragraph" w:customStyle="1" w:styleId="7E6F788EEA89443C9E0F9A546BB571CE">
    <w:name w:val="7E6F788EEA89443C9E0F9A546BB571CE"/>
    <w:rsid w:val="00081C54"/>
  </w:style>
  <w:style w:type="paragraph" w:customStyle="1" w:styleId="4EA5138493D5468EBF8CFACCDEEB225B">
    <w:name w:val="4EA5138493D5468EBF8CFACCDEEB225B"/>
    <w:rsid w:val="00081C54"/>
  </w:style>
  <w:style w:type="paragraph" w:customStyle="1" w:styleId="5DA9B8D8812D41E7A821F3A6F6E92BAD">
    <w:name w:val="5DA9B8D8812D41E7A821F3A6F6E92BAD"/>
    <w:rsid w:val="00081C54"/>
  </w:style>
  <w:style w:type="paragraph" w:customStyle="1" w:styleId="0F334F25785047369CD4CC72D4935AB2">
    <w:name w:val="0F334F25785047369CD4CC72D4935AB2"/>
    <w:rsid w:val="00081C54"/>
  </w:style>
  <w:style w:type="paragraph" w:customStyle="1" w:styleId="46C35072DB1C495492862DEDB68F8D54">
    <w:name w:val="46C35072DB1C495492862DEDB68F8D54"/>
    <w:rsid w:val="00081C54"/>
  </w:style>
  <w:style w:type="paragraph" w:customStyle="1" w:styleId="425507FF77C04D9AB1679B5A897576C1">
    <w:name w:val="425507FF77C04D9AB1679B5A897576C1"/>
    <w:rsid w:val="00081C54"/>
  </w:style>
  <w:style w:type="paragraph" w:customStyle="1" w:styleId="F57767AC11CB49728439C7AEEDD501D8">
    <w:name w:val="F57767AC11CB49728439C7AEEDD501D8"/>
    <w:rsid w:val="00081C54"/>
  </w:style>
  <w:style w:type="paragraph" w:customStyle="1" w:styleId="0E44B3713DC5478792E4534B0F2151E9">
    <w:name w:val="0E44B3713DC5478792E4534B0F2151E9"/>
    <w:rsid w:val="00081C54"/>
  </w:style>
  <w:style w:type="paragraph" w:customStyle="1" w:styleId="6C8E8978D4B74F40BCECB98D96545D3B">
    <w:name w:val="6C8E8978D4B74F40BCECB98D96545D3B"/>
    <w:rsid w:val="00081C54"/>
  </w:style>
  <w:style w:type="paragraph" w:customStyle="1" w:styleId="38206AE7C8734EF08A90E94944D1F3C3">
    <w:name w:val="38206AE7C8734EF08A90E94944D1F3C3"/>
    <w:rsid w:val="00081C54"/>
  </w:style>
  <w:style w:type="paragraph" w:customStyle="1" w:styleId="3FD2B847675D4FF89493DAAFF24C7160">
    <w:name w:val="3FD2B847675D4FF89493DAAFF24C7160"/>
    <w:rsid w:val="00081C54"/>
  </w:style>
  <w:style w:type="paragraph" w:customStyle="1" w:styleId="1A2FB4DA95114AADA805E0DAAAF520E7">
    <w:name w:val="1A2FB4DA95114AADA805E0DAAAF520E7"/>
    <w:rsid w:val="00081C54"/>
  </w:style>
  <w:style w:type="paragraph" w:customStyle="1" w:styleId="04AC059093E64473AE0E6A9457FBBB50">
    <w:name w:val="04AC059093E64473AE0E6A9457FBBB50"/>
    <w:rsid w:val="00081C54"/>
  </w:style>
  <w:style w:type="paragraph" w:customStyle="1" w:styleId="B487F8BB1DAD4D55979B071E19F9FA1F">
    <w:name w:val="B487F8BB1DAD4D55979B071E19F9FA1F"/>
    <w:rsid w:val="00081C54"/>
  </w:style>
  <w:style w:type="paragraph" w:customStyle="1" w:styleId="5B48546D507F4A828864BEC96754BE85">
    <w:name w:val="5B48546D507F4A828864BEC96754BE85"/>
    <w:rsid w:val="00081C54"/>
  </w:style>
  <w:style w:type="paragraph" w:customStyle="1" w:styleId="B3E7B7CB8549465B816F2CFC159736FB">
    <w:name w:val="B3E7B7CB8549465B816F2CFC159736FB"/>
    <w:rsid w:val="00081C54"/>
  </w:style>
  <w:style w:type="paragraph" w:customStyle="1" w:styleId="C7C18F4FBB424238B37E262514384392">
    <w:name w:val="C7C18F4FBB424238B37E262514384392"/>
    <w:rsid w:val="00081C54"/>
  </w:style>
  <w:style w:type="paragraph" w:customStyle="1" w:styleId="B97195D73DB7435B97A1B3059FE56A18">
    <w:name w:val="B97195D73DB7435B97A1B3059FE56A18"/>
    <w:rsid w:val="00081C54"/>
  </w:style>
  <w:style w:type="paragraph" w:customStyle="1" w:styleId="1343159810B0490CBE1BDDEC9A23864D">
    <w:name w:val="1343159810B0490CBE1BDDEC9A23864D"/>
    <w:rsid w:val="00081C54"/>
  </w:style>
  <w:style w:type="paragraph" w:customStyle="1" w:styleId="D98A69A9378A4506BFF4C60245AB121F">
    <w:name w:val="D98A69A9378A4506BFF4C60245AB121F"/>
    <w:rsid w:val="00081C54"/>
  </w:style>
  <w:style w:type="paragraph" w:customStyle="1" w:styleId="1C802E7C6B4B4EF6859393996B06D40B">
    <w:name w:val="1C802E7C6B4B4EF6859393996B06D40B"/>
    <w:rsid w:val="00081C54"/>
  </w:style>
  <w:style w:type="paragraph" w:customStyle="1" w:styleId="99AB39767E8E443289CEF4F82F17E928">
    <w:name w:val="99AB39767E8E443289CEF4F82F17E928"/>
    <w:rsid w:val="00081C54"/>
  </w:style>
  <w:style w:type="paragraph" w:customStyle="1" w:styleId="5FAF72CB3C7C45049CDBBBA8377AA596">
    <w:name w:val="5FAF72CB3C7C45049CDBBBA8377AA596"/>
    <w:rsid w:val="00081C54"/>
  </w:style>
  <w:style w:type="paragraph" w:customStyle="1" w:styleId="7C8305E4DED6425483B10FFAFD116133">
    <w:name w:val="7C8305E4DED6425483B10FFAFD116133"/>
    <w:rsid w:val="00081C54"/>
  </w:style>
  <w:style w:type="paragraph" w:customStyle="1" w:styleId="78F0032B0DB645B2A2835BDB9191969D">
    <w:name w:val="78F0032B0DB645B2A2835BDB9191969D"/>
    <w:rsid w:val="00081C54"/>
  </w:style>
  <w:style w:type="paragraph" w:customStyle="1" w:styleId="77808602E9E54B459289134E752E22C8">
    <w:name w:val="77808602E9E54B459289134E752E22C8"/>
    <w:rsid w:val="00081C54"/>
  </w:style>
  <w:style w:type="paragraph" w:customStyle="1" w:styleId="911ADFF4FF77446B8CDD44A525D2B5D5">
    <w:name w:val="911ADFF4FF77446B8CDD44A525D2B5D5"/>
    <w:rsid w:val="00081C54"/>
  </w:style>
  <w:style w:type="paragraph" w:customStyle="1" w:styleId="73EF83C4718E448EBC12634C0ED4E6F2">
    <w:name w:val="73EF83C4718E448EBC12634C0ED4E6F2"/>
    <w:rsid w:val="00081C54"/>
  </w:style>
  <w:style w:type="paragraph" w:customStyle="1" w:styleId="5982C3BD67514308ACF8921E64F474B3">
    <w:name w:val="5982C3BD67514308ACF8921E64F474B3"/>
    <w:rsid w:val="00081C54"/>
  </w:style>
  <w:style w:type="paragraph" w:customStyle="1" w:styleId="4F0FBDA9B4D846D2A5ED9DEC5C69DD96">
    <w:name w:val="4F0FBDA9B4D846D2A5ED9DEC5C69DD96"/>
    <w:rsid w:val="00081C54"/>
  </w:style>
  <w:style w:type="paragraph" w:customStyle="1" w:styleId="0ECAEBF3360240A1A4041B1C575F56A3">
    <w:name w:val="0ECAEBF3360240A1A4041B1C575F56A3"/>
    <w:rsid w:val="00081C54"/>
  </w:style>
  <w:style w:type="paragraph" w:customStyle="1" w:styleId="987D468988694967B29A196AC44BFB73">
    <w:name w:val="987D468988694967B29A196AC44BFB73"/>
    <w:rsid w:val="00081C54"/>
  </w:style>
  <w:style w:type="paragraph" w:customStyle="1" w:styleId="1F03F293C31F47599CEF87FDC9301B16">
    <w:name w:val="1F03F293C31F47599CEF87FDC9301B16"/>
    <w:rsid w:val="00081C54"/>
  </w:style>
  <w:style w:type="paragraph" w:customStyle="1" w:styleId="8A5B00B96E0641F39710BE583A6F97AA">
    <w:name w:val="8A5B00B96E0641F39710BE583A6F97AA"/>
    <w:rsid w:val="00081C54"/>
  </w:style>
  <w:style w:type="paragraph" w:customStyle="1" w:styleId="DEB6E92E3D914532A7E32CDDCEC30E30">
    <w:name w:val="DEB6E92E3D914532A7E32CDDCEC30E30"/>
    <w:rsid w:val="00081C54"/>
  </w:style>
  <w:style w:type="paragraph" w:customStyle="1" w:styleId="834A815E597C468B8EACC2721435DE44">
    <w:name w:val="834A815E597C468B8EACC2721435DE44"/>
    <w:rsid w:val="00081C54"/>
  </w:style>
  <w:style w:type="paragraph" w:customStyle="1" w:styleId="869D0C4AA0994F4AAAECE9014835D730">
    <w:name w:val="869D0C4AA0994F4AAAECE9014835D730"/>
    <w:rsid w:val="00081C54"/>
  </w:style>
  <w:style w:type="paragraph" w:customStyle="1" w:styleId="D690A660561E4D9C9D3EBDE7261C3B82">
    <w:name w:val="D690A660561E4D9C9D3EBDE7261C3B82"/>
    <w:rsid w:val="00081C54"/>
  </w:style>
  <w:style w:type="paragraph" w:customStyle="1" w:styleId="3517A3DA5990461CBA26158B92EB8051">
    <w:name w:val="3517A3DA5990461CBA26158B92EB8051"/>
    <w:rsid w:val="00081C54"/>
  </w:style>
  <w:style w:type="paragraph" w:customStyle="1" w:styleId="80E0B6B3103B42838A14C309B97507C3">
    <w:name w:val="80E0B6B3103B42838A14C309B97507C3"/>
    <w:rsid w:val="00081C54"/>
  </w:style>
  <w:style w:type="paragraph" w:customStyle="1" w:styleId="15BBE7662271481FB65AF1D0AE4A5B1D">
    <w:name w:val="15BBE7662271481FB65AF1D0AE4A5B1D"/>
    <w:rsid w:val="00081C54"/>
  </w:style>
  <w:style w:type="paragraph" w:customStyle="1" w:styleId="393C1FC5EB9145998ABD35363B170867">
    <w:name w:val="393C1FC5EB9145998ABD35363B170867"/>
    <w:rsid w:val="00081C54"/>
  </w:style>
  <w:style w:type="paragraph" w:customStyle="1" w:styleId="622ADA9CA3974F10A862F695014857AE">
    <w:name w:val="622ADA9CA3974F10A862F695014857AE"/>
    <w:rsid w:val="00081C54"/>
  </w:style>
  <w:style w:type="paragraph" w:customStyle="1" w:styleId="8190140DA83649CFA7721ADDB7EC8D09">
    <w:name w:val="8190140DA83649CFA7721ADDB7EC8D09"/>
    <w:rsid w:val="00081C54"/>
  </w:style>
  <w:style w:type="paragraph" w:customStyle="1" w:styleId="74620569A8334530AC2125C1208A3D3A">
    <w:name w:val="74620569A8334530AC2125C1208A3D3A"/>
    <w:rsid w:val="00081C54"/>
  </w:style>
  <w:style w:type="paragraph" w:customStyle="1" w:styleId="A51E00B20A404E9B95431C41EB59741F">
    <w:name w:val="A51E00B20A404E9B95431C41EB59741F"/>
    <w:rsid w:val="00081C54"/>
  </w:style>
  <w:style w:type="paragraph" w:customStyle="1" w:styleId="9BDF81E8AA1446F4A468CA16A788A45B">
    <w:name w:val="9BDF81E8AA1446F4A468CA16A788A45B"/>
    <w:rsid w:val="00081C54"/>
  </w:style>
  <w:style w:type="paragraph" w:customStyle="1" w:styleId="C67DAD935040402FB765B35FE66ECB80">
    <w:name w:val="C67DAD935040402FB765B35FE66ECB80"/>
    <w:rsid w:val="00081C54"/>
  </w:style>
  <w:style w:type="paragraph" w:customStyle="1" w:styleId="6AE3B0B23F2F4D1AACE3B87E55604A22">
    <w:name w:val="6AE3B0B23F2F4D1AACE3B87E55604A22"/>
    <w:rsid w:val="00081C54"/>
  </w:style>
  <w:style w:type="paragraph" w:customStyle="1" w:styleId="8FF7020CF4944EDFB522D521A803847F">
    <w:name w:val="8FF7020CF4944EDFB522D521A803847F"/>
    <w:rsid w:val="00081C54"/>
  </w:style>
  <w:style w:type="paragraph" w:customStyle="1" w:styleId="06E31DC5E5F94CC29D2058EC9066CD10">
    <w:name w:val="06E31DC5E5F94CC29D2058EC9066CD10"/>
    <w:rsid w:val="00B707E7"/>
  </w:style>
  <w:style w:type="paragraph" w:customStyle="1" w:styleId="AE70BD2DF50644E9A724AEF7892B3F6D">
    <w:name w:val="AE70BD2DF50644E9A724AEF7892B3F6D"/>
    <w:rsid w:val="00B707E7"/>
  </w:style>
  <w:style w:type="paragraph" w:customStyle="1" w:styleId="16936982FE0C4DC282C0F6589E8B8EC9">
    <w:name w:val="16936982FE0C4DC282C0F6589E8B8EC9"/>
    <w:rsid w:val="00B707E7"/>
  </w:style>
  <w:style w:type="paragraph" w:customStyle="1" w:styleId="29F1D4A0DCF14926B3EBF2708677F594">
    <w:name w:val="29F1D4A0DCF14926B3EBF2708677F594"/>
    <w:rsid w:val="00B707E7"/>
  </w:style>
  <w:style w:type="paragraph" w:customStyle="1" w:styleId="635E0C13574E432FA5D62BB5E30761B1">
    <w:name w:val="635E0C13574E432FA5D62BB5E30761B1"/>
    <w:rsid w:val="00B707E7"/>
  </w:style>
  <w:style w:type="paragraph" w:customStyle="1" w:styleId="6859B97044EF41D7A2AC7E94BB85F023">
    <w:name w:val="6859B97044EF41D7A2AC7E94BB85F023"/>
    <w:rsid w:val="00B707E7"/>
  </w:style>
  <w:style w:type="paragraph" w:customStyle="1" w:styleId="C8CB95A3A695406A884DA2B24844D6A8">
    <w:name w:val="C8CB95A3A695406A884DA2B24844D6A8"/>
    <w:rsid w:val="00B707E7"/>
  </w:style>
  <w:style w:type="paragraph" w:customStyle="1" w:styleId="50CAE8AF461D4891948848134F3F02F8">
    <w:name w:val="50CAE8AF461D4891948848134F3F02F8"/>
    <w:rsid w:val="00B707E7"/>
  </w:style>
  <w:style w:type="paragraph" w:customStyle="1" w:styleId="C7C1C0696A584AD3803DCC976172A5CF">
    <w:name w:val="C7C1C0696A584AD3803DCC976172A5CF"/>
    <w:rsid w:val="00B707E7"/>
  </w:style>
  <w:style w:type="paragraph" w:customStyle="1" w:styleId="11BAFBFB91144D25977C656B87BFBFDE">
    <w:name w:val="11BAFBFB91144D25977C656B87BFBFDE"/>
    <w:rsid w:val="00B707E7"/>
  </w:style>
  <w:style w:type="paragraph" w:customStyle="1" w:styleId="B806F693550547318B870676898FB8D4">
    <w:name w:val="B806F693550547318B870676898FB8D4"/>
    <w:rsid w:val="00B707E7"/>
  </w:style>
  <w:style w:type="paragraph" w:customStyle="1" w:styleId="F4B8CC172BDF4F93A122E0C247BE3301">
    <w:name w:val="F4B8CC172BDF4F93A122E0C247BE3301"/>
    <w:rsid w:val="00B707E7"/>
  </w:style>
  <w:style w:type="paragraph" w:customStyle="1" w:styleId="3AA1DDF2502A47628121424E954302F4">
    <w:name w:val="3AA1DDF2502A47628121424E954302F4"/>
    <w:rsid w:val="00B707E7"/>
  </w:style>
  <w:style w:type="paragraph" w:customStyle="1" w:styleId="0E4078EDE5884484BC05542728D03E7C">
    <w:name w:val="0E4078EDE5884484BC05542728D03E7C"/>
    <w:rsid w:val="00B707E7"/>
  </w:style>
  <w:style w:type="paragraph" w:customStyle="1" w:styleId="00FC1F818A7940498615C4285DF4A7C3">
    <w:name w:val="00FC1F818A7940498615C4285DF4A7C3"/>
    <w:rsid w:val="00B707E7"/>
  </w:style>
  <w:style w:type="paragraph" w:customStyle="1" w:styleId="9C2BD86CA2E7462AB59A5C07CD068F91">
    <w:name w:val="9C2BD86CA2E7462AB59A5C07CD068F91"/>
    <w:rsid w:val="00B707E7"/>
  </w:style>
  <w:style w:type="paragraph" w:customStyle="1" w:styleId="6D9CC25FD4974B7CAD712BF8EE0AD164">
    <w:name w:val="6D9CC25FD4974B7CAD712BF8EE0AD164"/>
    <w:rsid w:val="00B707E7"/>
  </w:style>
  <w:style w:type="paragraph" w:customStyle="1" w:styleId="D44DCA2B64B04CF297364A724619FBB6">
    <w:name w:val="D44DCA2B64B04CF297364A724619FBB6"/>
    <w:rsid w:val="00B707E7"/>
  </w:style>
  <w:style w:type="paragraph" w:customStyle="1" w:styleId="B2522E6028F54896AF8AD25EC59AA8B6">
    <w:name w:val="B2522E6028F54896AF8AD25EC59AA8B6"/>
    <w:rsid w:val="00B707E7"/>
  </w:style>
  <w:style w:type="paragraph" w:customStyle="1" w:styleId="3966F68BFAED455CB19988958F19CEBE">
    <w:name w:val="3966F68BFAED455CB19988958F19CEBE"/>
    <w:rsid w:val="00B707E7"/>
  </w:style>
  <w:style w:type="paragraph" w:customStyle="1" w:styleId="466CBFDA70FC400497F5D17BE2573676">
    <w:name w:val="466CBFDA70FC400497F5D17BE2573676"/>
    <w:rsid w:val="00B707E7"/>
  </w:style>
  <w:style w:type="paragraph" w:customStyle="1" w:styleId="7476E7D6600845BCB44F8CB697E010E5">
    <w:name w:val="7476E7D6600845BCB44F8CB697E010E5"/>
    <w:rsid w:val="00B707E7"/>
  </w:style>
  <w:style w:type="paragraph" w:customStyle="1" w:styleId="2FE1FEF7C14C45D688689825ECA3DE32">
    <w:name w:val="2FE1FEF7C14C45D688689825ECA3DE32"/>
    <w:rsid w:val="00B707E7"/>
  </w:style>
  <w:style w:type="paragraph" w:customStyle="1" w:styleId="940B85B6513244F79B74D5236CF028C6">
    <w:name w:val="940B85B6513244F79B74D5236CF028C6"/>
    <w:rsid w:val="00B707E7"/>
  </w:style>
  <w:style w:type="paragraph" w:customStyle="1" w:styleId="2AF8EDA8C0924910827126BA9AACE08B">
    <w:name w:val="2AF8EDA8C0924910827126BA9AACE08B"/>
    <w:rsid w:val="00B707E7"/>
  </w:style>
  <w:style w:type="paragraph" w:customStyle="1" w:styleId="DD32EA11570F4BA7A37BA08F2B6236DC">
    <w:name w:val="DD32EA11570F4BA7A37BA08F2B6236DC"/>
    <w:rsid w:val="00B707E7"/>
  </w:style>
  <w:style w:type="paragraph" w:customStyle="1" w:styleId="2185EA14E96D4499B20D06ABF8587ED5">
    <w:name w:val="2185EA14E96D4499B20D06ABF8587ED5"/>
    <w:rsid w:val="00B707E7"/>
  </w:style>
  <w:style w:type="paragraph" w:customStyle="1" w:styleId="128D80ED25264BC8912E006ADBAC6898">
    <w:name w:val="128D80ED25264BC8912E006ADBAC6898"/>
    <w:rsid w:val="000149FE"/>
  </w:style>
  <w:style w:type="paragraph" w:customStyle="1" w:styleId="85F81B5B413D48C8A43B00C726586DB8">
    <w:name w:val="85F81B5B413D48C8A43B00C726586DB8"/>
    <w:rsid w:val="000149FE"/>
  </w:style>
  <w:style w:type="paragraph" w:customStyle="1" w:styleId="25FEE7D559CF46C4ACB5BBFC78CE480A">
    <w:name w:val="25FEE7D559CF46C4ACB5BBFC78CE480A"/>
    <w:rsid w:val="000149FE"/>
  </w:style>
  <w:style w:type="paragraph" w:customStyle="1" w:styleId="F1F2FC15F9C5492382176C5F48E2A07C">
    <w:name w:val="F1F2FC15F9C5492382176C5F48E2A07C"/>
    <w:rsid w:val="000149FE"/>
  </w:style>
  <w:style w:type="paragraph" w:customStyle="1" w:styleId="4F333C03E2624BF7B09A361F2E446969">
    <w:name w:val="4F333C03E2624BF7B09A361F2E446969"/>
    <w:rsid w:val="000149FE"/>
  </w:style>
  <w:style w:type="paragraph" w:customStyle="1" w:styleId="CE9159AF64154CA09AA7A22A814A93D0">
    <w:name w:val="CE9159AF64154CA09AA7A22A814A93D0"/>
    <w:rsid w:val="000149FE"/>
  </w:style>
  <w:style w:type="paragraph" w:customStyle="1" w:styleId="A089FA3C38874C1DA3331BC026DE3F42">
    <w:name w:val="A089FA3C38874C1DA3331BC026DE3F42"/>
    <w:rsid w:val="000149FE"/>
  </w:style>
  <w:style w:type="paragraph" w:customStyle="1" w:styleId="74D211BB856945EDA52AD17E5288EE8B">
    <w:name w:val="74D211BB856945EDA52AD17E5288EE8B"/>
    <w:rsid w:val="000149FE"/>
  </w:style>
  <w:style w:type="paragraph" w:customStyle="1" w:styleId="27CF68D1416A41EB9F64FFE86B5CEC3E">
    <w:name w:val="27CF68D1416A41EB9F64FFE86B5CEC3E"/>
    <w:rsid w:val="000149FE"/>
  </w:style>
  <w:style w:type="paragraph" w:customStyle="1" w:styleId="2F6CDC515FE041A7BA9CA9F13E4D3C45">
    <w:name w:val="2F6CDC515FE041A7BA9CA9F13E4D3C45"/>
    <w:rsid w:val="000149FE"/>
  </w:style>
  <w:style w:type="paragraph" w:customStyle="1" w:styleId="C0AE07F7980A4D3BA9F32F319102EE61">
    <w:name w:val="C0AE07F7980A4D3BA9F32F319102EE61"/>
    <w:rsid w:val="000149FE"/>
  </w:style>
  <w:style w:type="paragraph" w:customStyle="1" w:styleId="44FE8D478AAE43CCAA30FB796331D890">
    <w:name w:val="44FE8D478AAE43CCAA30FB796331D890"/>
    <w:rsid w:val="000149FE"/>
  </w:style>
  <w:style w:type="paragraph" w:customStyle="1" w:styleId="D15470169CC24DBE9CEA7F5715970C6E">
    <w:name w:val="D15470169CC24DBE9CEA7F5715970C6E"/>
    <w:rsid w:val="000149FE"/>
  </w:style>
  <w:style w:type="paragraph" w:customStyle="1" w:styleId="51E91FFCC6FC42B39BAFC9E2359135B8">
    <w:name w:val="51E91FFCC6FC42B39BAFC9E2359135B8"/>
    <w:rsid w:val="000149FE"/>
  </w:style>
  <w:style w:type="paragraph" w:customStyle="1" w:styleId="DDC2117E94254D57B672DE207520937C">
    <w:name w:val="DDC2117E94254D57B672DE207520937C"/>
    <w:rsid w:val="000149FE"/>
  </w:style>
  <w:style w:type="paragraph" w:customStyle="1" w:styleId="B34C84DA47E94B4AB47D460C34AED9F6">
    <w:name w:val="B34C84DA47E94B4AB47D460C34AED9F6"/>
    <w:rsid w:val="000149FE"/>
  </w:style>
  <w:style w:type="paragraph" w:customStyle="1" w:styleId="59E757372ED349B8AADAD0C7AC5FB273">
    <w:name w:val="59E757372ED349B8AADAD0C7AC5FB273"/>
    <w:rsid w:val="000149FE"/>
  </w:style>
  <w:style w:type="paragraph" w:customStyle="1" w:styleId="F6492F5B6D214C49A830E032D031E5DB">
    <w:name w:val="F6492F5B6D214C49A830E032D031E5DB"/>
    <w:rsid w:val="000149FE"/>
  </w:style>
  <w:style w:type="paragraph" w:customStyle="1" w:styleId="1F4C556F2696464FA99C8C95B5B9B04A">
    <w:name w:val="1F4C556F2696464FA99C8C95B5B9B04A"/>
    <w:rsid w:val="000149FE"/>
  </w:style>
  <w:style w:type="paragraph" w:customStyle="1" w:styleId="AF5ACF16647F412FA147E387B7F59031">
    <w:name w:val="AF5ACF16647F412FA147E387B7F59031"/>
    <w:rsid w:val="000149FE"/>
  </w:style>
  <w:style w:type="paragraph" w:customStyle="1" w:styleId="4CD6F2D0F2804D9B978F3B4D7840A7EE">
    <w:name w:val="4CD6F2D0F2804D9B978F3B4D7840A7EE"/>
    <w:rsid w:val="000149FE"/>
  </w:style>
  <w:style w:type="paragraph" w:customStyle="1" w:styleId="CDBA0A947D804CF6B9D4FD76615A2D32">
    <w:name w:val="CDBA0A947D804CF6B9D4FD76615A2D32"/>
    <w:rsid w:val="000149FE"/>
  </w:style>
  <w:style w:type="paragraph" w:customStyle="1" w:styleId="BF60F9D654074FF5A9E4D2975901C746">
    <w:name w:val="BF60F9D654074FF5A9E4D2975901C746"/>
    <w:rsid w:val="000149FE"/>
  </w:style>
  <w:style w:type="paragraph" w:customStyle="1" w:styleId="2CDBC28A5EE64FE6B27E5654A28BA68D">
    <w:name w:val="2CDBC28A5EE64FE6B27E5654A28BA68D"/>
    <w:rsid w:val="000149FE"/>
  </w:style>
  <w:style w:type="paragraph" w:customStyle="1" w:styleId="D23E1174D99F466B824CE7BD479F0918">
    <w:name w:val="D23E1174D99F466B824CE7BD479F0918"/>
    <w:rsid w:val="000149FE"/>
  </w:style>
  <w:style w:type="paragraph" w:customStyle="1" w:styleId="5583CE37ABBC484BB654E3F444FEFC34">
    <w:name w:val="5583CE37ABBC484BB654E3F444FEFC34"/>
    <w:rsid w:val="000149FE"/>
  </w:style>
  <w:style w:type="paragraph" w:customStyle="1" w:styleId="A456BA27F18341AF980FC36F1DDC4763">
    <w:name w:val="A456BA27F18341AF980FC36F1DDC4763"/>
    <w:rsid w:val="000149FE"/>
  </w:style>
  <w:style w:type="paragraph" w:customStyle="1" w:styleId="050DB691768D47CCB13C16D09A61EA86">
    <w:name w:val="050DB691768D47CCB13C16D09A61EA86"/>
    <w:rsid w:val="00884712"/>
  </w:style>
  <w:style w:type="paragraph" w:customStyle="1" w:styleId="91DA6DDD08E54157AD943A3353C9DAE2">
    <w:name w:val="91DA6DDD08E54157AD943A3353C9DAE2"/>
    <w:rsid w:val="00884712"/>
  </w:style>
  <w:style w:type="paragraph" w:customStyle="1" w:styleId="C6C52B41019E497F94BA276D6BC03B82">
    <w:name w:val="C6C52B41019E497F94BA276D6BC03B82"/>
    <w:rsid w:val="00884712"/>
  </w:style>
  <w:style w:type="paragraph" w:customStyle="1" w:styleId="CAFD16C393A940DCBC06CC0FFB5F5A36">
    <w:name w:val="CAFD16C393A940DCBC06CC0FFB5F5A36"/>
    <w:rsid w:val="00884712"/>
  </w:style>
  <w:style w:type="paragraph" w:customStyle="1" w:styleId="0E384BCA046D4743AB01B7C2CCE3F4A5">
    <w:name w:val="0E384BCA046D4743AB01B7C2CCE3F4A5"/>
    <w:rsid w:val="00884712"/>
  </w:style>
  <w:style w:type="paragraph" w:customStyle="1" w:styleId="0A111D3FBAD2444BBB6C7AAA7A13F3F2">
    <w:name w:val="0A111D3FBAD2444BBB6C7AAA7A13F3F2"/>
    <w:rsid w:val="00884712"/>
  </w:style>
  <w:style w:type="paragraph" w:customStyle="1" w:styleId="A56A96D41F5E46708268037BCED8730C">
    <w:name w:val="A56A96D41F5E46708268037BCED8730C"/>
    <w:rsid w:val="00884712"/>
  </w:style>
  <w:style w:type="paragraph" w:customStyle="1" w:styleId="993D62F9BB04454690D03189274E06E8">
    <w:name w:val="993D62F9BB04454690D03189274E06E8"/>
    <w:rsid w:val="00884712"/>
  </w:style>
  <w:style w:type="paragraph" w:customStyle="1" w:styleId="9C5A39E4FE464A90803B1832981858FC">
    <w:name w:val="9C5A39E4FE464A90803B1832981858FC"/>
    <w:rsid w:val="00884712"/>
  </w:style>
  <w:style w:type="paragraph" w:customStyle="1" w:styleId="3864852242C9473CA76EA7D2C9348C22">
    <w:name w:val="3864852242C9473CA76EA7D2C9348C22"/>
    <w:rsid w:val="00884712"/>
  </w:style>
  <w:style w:type="paragraph" w:customStyle="1" w:styleId="9E14FEF8796040D7A110F80C9654BF69">
    <w:name w:val="9E14FEF8796040D7A110F80C9654BF69"/>
    <w:rsid w:val="00884712"/>
  </w:style>
  <w:style w:type="paragraph" w:customStyle="1" w:styleId="2FB18ADFF94842C2A6C208D1A041CC59">
    <w:name w:val="2FB18ADFF94842C2A6C208D1A041CC59"/>
    <w:rsid w:val="00884712"/>
  </w:style>
  <w:style w:type="paragraph" w:customStyle="1" w:styleId="631C7ECD88D94BA9927BAC5A8D14FD68">
    <w:name w:val="631C7ECD88D94BA9927BAC5A8D14FD68"/>
    <w:rsid w:val="00884712"/>
  </w:style>
  <w:style w:type="paragraph" w:customStyle="1" w:styleId="007FFF3E58CD42D9AA07607C8E24F2DE">
    <w:name w:val="007FFF3E58CD42D9AA07607C8E24F2DE"/>
    <w:rsid w:val="00884712"/>
  </w:style>
  <w:style w:type="paragraph" w:customStyle="1" w:styleId="CB2BC8F20F1144E39FE56ADC92011827">
    <w:name w:val="CB2BC8F20F1144E39FE56ADC92011827"/>
    <w:rsid w:val="00884712"/>
  </w:style>
  <w:style w:type="paragraph" w:customStyle="1" w:styleId="21F71490C4354B50BFD35A6594759487">
    <w:name w:val="21F71490C4354B50BFD35A6594759487"/>
    <w:rsid w:val="00884712"/>
  </w:style>
  <w:style w:type="paragraph" w:customStyle="1" w:styleId="4A836BD6C3064B329EFB3DABB1F80743">
    <w:name w:val="4A836BD6C3064B329EFB3DABB1F80743"/>
    <w:rsid w:val="00884712"/>
  </w:style>
  <w:style w:type="paragraph" w:customStyle="1" w:styleId="876EE345083A4E428C113F824FDCDD7D">
    <w:name w:val="876EE345083A4E428C113F824FDCDD7D"/>
    <w:rsid w:val="00884712"/>
  </w:style>
  <w:style w:type="paragraph" w:customStyle="1" w:styleId="527025EDAA6B4698971BE7195362A72B">
    <w:name w:val="527025EDAA6B4698971BE7195362A72B"/>
    <w:rsid w:val="00884712"/>
  </w:style>
  <w:style w:type="paragraph" w:customStyle="1" w:styleId="DAC8B35DF97342209B922B709DAB0DD9">
    <w:name w:val="DAC8B35DF97342209B922B709DAB0DD9"/>
    <w:rsid w:val="00884712"/>
  </w:style>
  <w:style w:type="paragraph" w:customStyle="1" w:styleId="AD8D36C1BFDC4BAF9A4C1B43B8E93747">
    <w:name w:val="AD8D36C1BFDC4BAF9A4C1B43B8E93747"/>
    <w:rsid w:val="00884712"/>
  </w:style>
  <w:style w:type="paragraph" w:customStyle="1" w:styleId="5A74015D73F74ED69D378D82412225F4">
    <w:name w:val="5A74015D73F74ED69D378D82412225F4"/>
    <w:rsid w:val="00884712"/>
  </w:style>
  <w:style w:type="paragraph" w:customStyle="1" w:styleId="6D5B74435EC047208DE13B4D6504FC29">
    <w:name w:val="6D5B74435EC047208DE13B4D6504FC29"/>
    <w:rsid w:val="00884712"/>
  </w:style>
  <w:style w:type="paragraph" w:customStyle="1" w:styleId="494ADCB66B73449D8D1D0123A868777A">
    <w:name w:val="494ADCB66B73449D8D1D0123A868777A"/>
    <w:rsid w:val="00884712"/>
  </w:style>
  <w:style w:type="paragraph" w:customStyle="1" w:styleId="0F99B2929A0C471BBEB3F74BC307E90E">
    <w:name w:val="0F99B2929A0C471BBEB3F74BC307E90E"/>
    <w:rsid w:val="00884712"/>
  </w:style>
  <w:style w:type="paragraph" w:customStyle="1" w:styleId="C49D8D664FED465D97E21FE60A20B88A">
    <w:name w:val="C49D8D664FED465D97E21FE60A20B88A"/>
    <w:rsid w:val="00884712"/>
  </w:style>
  <w:style w:type="paragraph" w:customStyle="1" w:styleId="E42EDE93C78E4EDB86013AA80AA9356F">
    <w:name w:val="E42EDE93C78E4EDB86013AA80AA9356F"/>
    <w:rsid w:val="00884712"/>
  </w:style>
  <w:style w:type="paragraph" w:customStyle="1" w:styleId="8ED3F337B63F4185969A55BDB2CCD51D">
    <w:name w:val="8ED3F337B63F4185969A55BDB2CCD51D"/>
    <w:rsid w:val="008375AF"/>
  </w:style>
  <w:style w:type="paragraph" w:customStyle="1" w:styleId="2C2CC60915ED4FCAA636B4028468D2A4">
    <w:name w:val="2C2CC60915ED4FCAA636B4028468D2A4"/>
    <w:rsid w:val="008375AF"/>
  </w:style>
  <w:style w:type="paragraph" w:customStyle="1" w:styleId="2E70F583B6C34A11855E8B3A1F5B175D">
    <w:name w:val="2E70F583B6C34A11855E8B3A1F5B175D"/>
    <w:rsid w:val="008375AF"/>
  </w:style>
  <w:style w:type="paragraph" w:customStyle="1" w:styleId="2AF9916618B54DB2ABD78DCBB7290092">
    <w:name w:val="2AF9916618B54DB2ABD78DCBB7290092"/>
    <w:rsid w:val="008375AF"/>
  </w:style>
  <w:style w:type="paragraph" w:customStyle="1" w:styleId="5632B172B2D042F4AE90F671613706AC">
    <w:name w:val="5632B172B2D042F4AE90F671613706AC"/>
    <w:rsid w:val="008375AF"/>
  </w:style>
  <w:style w:type="paragraph" w:customStyle="1" w:styleId="8B9FA6500591403BA31EBBC526DA774C">
    <w:name w:val="8B9FA6500591403BA31EBBC526DA774C"/>
    <w:rsid w:val="008375AF"/>
  </w:style>
  <w:style w:type="paragraph" w:customStyle="1" w:styleId="1640EE131EF241FCA80EF3CE43D06AD9">
    <w:name w:val="1640EE131EF241FCA80EF3CE43D06AD9"/>
    <w:rsid w:val="008375AF"/>
  </w:style>
  <w:style w:type="paragraph" w:customStyle="1" w:styleId="FB02571B8EF34C639DB776FF5D98C37D">
    <w:name w:val="FB02571B8EF34C639DB776FF5D98C37D"/>
    <w:rsid w:val="008375AF"/>
  </w:style>
  <w:style w:type="paragraph" w:customStyle="1" w:styleId="EDD7034CB3E9411E9B1FB768831F44AC">
    <w:name w:val="EDD7034CB3E9411E9B1FB768831F44AC"/>
    <w:rsid w:val="008375AF"/>
  </w:style>
  <w:style w:type="paragraph" w:customStyle="1" w:styleId="E262CE6EEF90416FBA30FE8428DCC4C5">
    <w:name w:val="E262CE6EEF90416FBA30FE8428DCC4C5"/>
    <w:rsid w:val="008375AF"/>
  </w:style>
  <w:style w:type="paragraph" w:customStyle="1" w:styleId="79FBF988FD2E4D688CCFF3DA831B5AD3">
    <w:name w:val="79FBF988FD2E4D688CCFF3DA831B5AD3"/>
    <w:rsid w:val="008375AF"/>
  </w:style>
  <w:style w:type="paragraph" w:customStyle="1" w:styleId="45AD244FF84147C0AC0025BED004C8D7">
    <w:name w:val="45AD244FF84147C0AC0025BED004C8D7"/>
    <w:rsid w:val="008375AF"/>
  </w:style>
  <w:style w:type="paragraph" w:customStyle="1" w:styleId="10EB59368CF1482AA9D312CD3D4A888E">
    <w:name w:val="10EB59368CF1482AA9D312CD3D4A888E"/>
    <w:rsid w:val="008375AF"/>
  </w:style>
  <w:style w:type="paragraph" w:customStyle="1" w:styleId="F85E68C8A86344F5B908A232FC1C669E">
    <w:name w:val="F85E68C8A86344F5B908A232FC1C669E"/>
    <w:rsid w:val="008375AF"/>
  </w:style>
  <w:style w:type="paragraph" w:customStyle="1" w:styleId="94EF90F62F634ABE9AE438B0EF64CC2B">
    <w:name w:val="94EF90F62F634ABE9AE438B0EF64CC2B"/>
    <w:rsid w:val="008375AF"/>
  </w:style>
  <w:style w:type="paragraph" w:customStyle="1" w:styleId="3907D6EB6D4D4D4B98EDED77AADD81F9">
    <w:name w:val="3907D6EB6D4D4D4B98EDED77AADD81F9"/>
    <w:rsid w:val="008375AF"/>
  </w:style>
  <w:style w:type="paragraph" w:customStyle="1" w:styleId="A0E1AA05DF8840F18213F9509D16622D">
    <w:name w:val="A0E1AA05DF8840F18213F9509D16622D"/>
    <w:rsid w:val="008375AF"/>
  </w:style>
  <w:style w:type="paragraph" w:customStyle="1" w:styleId="951367A7683F443A99FE6342C5536D43">
    <w:name w:val="951367A7683F443A99FE6342C5536D43"/>
    <w:rsid w:val="008375AF"/>
  </w:style>
  <w:style w:type="paragraph" w:customStyle="1" w:styleId="C9C982C5968648FD923F1EE365CFA0A3">
    <w:name w:val="C9C982C5968648FD923F1EE365CFA0A3"/>
    <w:rsid w:val="008375AF"/>
  </w:style>
  <w:style w:type="paragraph" w:customStyle="1" w:styleId="DB1596A7ED6A4482B0445BFEB40F3627">
    <w:name w:val="DB1596A7ED6A4482B0445BFEB40F3627"/>
    <w:rsid w:val="008375AF"/>
  </w:style>
  <w:style w:type="paragraph" w:customStyle="1" w:styleId="29E65EAB2CE142B0BCC3793D976C963B">
    <w:name w:val="29E65EAB2CE142B0BCC3793D976C963B"/>
    <w:rsid w:val="008375AF"/>
  </w:style>
  <w:style w:type="paragraph" w:customStyle="1" w:styleId="1CD7D64E9860446A9AEF4CAF5F0378D8">
    <w:name w:val="1CD7D64E9860446A9AEF4CAF5F0378D8"/>
    <w:rsid w:val="008375AF"/>
  </w:style>
  <w:style w:type="paragraph" w:customStyle="1" w:styleId="C6274980025A4389BED9DBBD03BE5CDA">
    <w:name w:val="C6274980025A4389BED9DBBD03BE5CDA"/>
    <w:rsid w:val="008375AF"/>
  </w:style>
  <w:style w:type="paragraph" w:customStyle="1" w:styleId="44C9FDF8DF4A4C9BB95D6730CE324E21">
    <w:name w:val="44C9FDF8DF4A4C9BB95D6730CE324E21"/>
    <w:rsid w:val="008375AF"/>
  </w:style>
  <w:style w:type="paragraph" w:customStyle="1" w:styleId="7D22F96D63B94067A54F8264A3E68F25">
    <w:name w:val="7D22F96D63B94067A54F8264A3E68F25"/>
    <w:rsid w:val="008375AF"/>
  </w:style>
  <w:style w:type="paragraph" w:customStyle="1" w:styleId="A3BA1A8279474F4D8E81158551FE831A">
    <w:name w:val="A3BA1A8279474F4D8E81158551FE831A"/>
    <w:rsid w:val="008375AF"/>
  </w:style>
  <w:style w:type="paragraph" w:customStyle="1" w:styleId="DC411DC6D6CC4FED8081E5D1C1D8CCBA">
    <w:name w:val="DC411DC6D6CC4FED8081E5D1C1D8CCBA"/>
    <w:rsid w:val="008375AF"/>
  </w:style>
  <w:style w:type="paragraph" w:customStyle="1" w:styleId="AEC60D9B02F84DB98D8FE71136AF7F73">
    <w:name w:val="AEC60D9B02F84DB98D8FE71136AF7F73"/>
    <w:rsid w:val="008375AF"/>
  </w:style>
  <w:style w:type="paragraph" w:customStyle="1" w:styleId="C18010D2462944908B385FA8DCB9A398">
    <w:name w:val="C18010D2462944908B385FA8DCB9A398"/>
    <w:rsid w:val="008375AF"/>
  </w:style>
  <w:style w:type="paragraph" w:customStyle="1" w:styleId="510BF613EC664673B650E30B021CDF38">
    <w:name w:val="510BF613EC664673B650E30B021CDF38"/>
    <w:rsid w:val="008375AF"/>
  </w:style>
  <w:style w:type="paragraph" w:customStyle="1" w:styleId="E92DB654EB8740FC814BA795129446E1">
    <w:name w:val="E92DB654EB8740FC814BA795129446E1"/>
    <w:rsid w:val="008375AF"/>
  </w:style>
  <w:style w:type="paragraph" w:customStyle="1" w:styleId="F673F2A202704FDC9B3D4C30005BE6B2">
    <w:name w:val="F673F2A202704FDC9B3D4C30005BE6B2"/>
    <w:rsid w:val="008375AF"/>
  </w:style>
  <w:style w:type="paragraph" w:customStyle="1" w:styleId="C8484DA3D3DD4F9AB09DFBD645F1FA36">
    <w:name w:val="C8484DA3D3DD4F9AB09DFBD645F1FA36"/>
    <w:rsid w:val="008375AF"/>
  </w:style>
  <w:style w:type="paragraph" w:customStyle="1" w:styleId="BFD9E758717C40129F44C6E06D449392">
    <w:name w:val="BFD9E758717C40129F44C6E06D449392"/>
    <w:rsid w:val="008375AF"/>
  </w:style>
  <w:style w:type="paragraph" w:customStyle="1" w:styleId="41FC997BF7B54E41A255BCD59AB879EA">
    <w:name w:val="41FC997BF7B54E41A255BCD59AB879EA"/>
    <w:rsid w:val="008375AF"/>
  </w:style>
  <w:style w:type="paragraph" w:customStyle="1" w:styleId="758F291F651E4D728A081D4CB2ACEB43">
    <w:name w:val="758F291F651E4D728A081D4CB2ACEB43"/>
    <w:rsid w:val="008375AF"/>
  </w:style>
  <w:style w:type="paragraph" w:customStyle="1" w:styleId="34F2CA3FDF5941FFBD34FF177DAAA935">
    <w:name w:val="34F2CA3FDF5941FFBD34FF177DAAA935"/>
    <w:rsid w:val="008375AF"/>
  </w:style>
  <w:style w:type="paragraph" w:customStyle="1" w:styleId="93EC916740164E9EBB76E007DB41988F">
    <w:name w:val="93EC916740164E9EBB76E007DB41988F"/>
    <w:rsid w:val="008375AF"/>
  </w:style>
  <w:style w:type="paragraph" w:customStyle="1" w:styleId="6BA714F2E92947418A3018CAE6337314">
    <w:name w:val="6BA714F2E92947418A3018CAE6337314"/>
    <w:rsid w:val="008375AF"/>
  </w:style>
  <w:style w:type="paragraph" w:customStyle="1" w:styleId="7982471134464A89B970D4A83333837E">
    <w:name w:val="7982471134464A89B970D4A83333837E"/>
    <w:rsid w:val="008375AF"/>
  </w:style>
  <w:style w:type="paragraph" w:customStyle="1" w:styleId="B88E26FE892D49EC968039F0FF653989">
    <w:name w:val="B88E26FE892D49EC968039F0FF653989"/>
    <w:rsid w:val="008375AF"/>
  </w:style>
  <w:style w:type="paragraph" w:customStyle="1" w:styleId="2DE593730B0B43FCAEBBE222F7C1BFF0">
    <w:name w:val="2DE593730B0B43FCAEBBE222F7C1BFF0"/>
    <w:rsid w:val="008375AF"/>
  </w:style>
  <w:style w:type="paragraph" w:customStyle="1" w:styleId="5FCC3F61B49C4645A35AA024D3B16C96">
    <w:name w:val="5FCC3F61B49C4645A35AA024D3B16C96"/>
    <w:rsid w:val="008375AF"/>
  </w:style>
  <w:style w:type="paragraph" w:customStyle="1" w:styleId="ABB8F9AD5C544AB78B28F2DA374F9E20">
    <w:name w:val="ABB8F9AD5C544AB78B28F2DA374F9E20"/>
    <w:rsid w:val="008375AF"/>
  </w:style>
  <w:style w:type="paragraph" w:customStyle="1" w:styleId="01654A6B937A4314AE95372E93080A28">
    <w:name w:val="01654A6B937A4314AE95372E93080A28"/>
    <w:rsid w:val="008375AF"/>
  </w:style>
  <w:style w:type="paragraph" w:customStyle="1" w:styleId="7F2CD969C91A4000B72E4DB839338D3C">
    <w:name w:val="7F2CD969C91A4000B72E4DB839338D3C"/>
    <w:rsid w:val="008375AF"/>
  </w:style>
  <w:style w:type="paragraph" w:customStyle="1" w:styleId="2A3E0DC6986A448C8137FD96724B3D6B">
    <w:name w:val="2A3E0DC6986A448C8137FD96724B3D6B"/>
    <w:rsid w:val="008375AF"/>
  </w:style>
  <w:style w:type="paragraph" w:customStyle="1" w:styleId="608E879AEBD74C6ABBD9B3D65A7D1284">
    <w:name w:val="608E879AEBD74C6ABBD9B3D65A7D1284"/>
    <w:rsid w:val="008375AF"/>
  </w:style>
  <w:style w:type="paragraph" w:customStyle="1" w:styleId="A909E6591DB0459B8F56257835F94789">
    <w:name w:val="A909E6591DB0459B8F56257835F94789"/>
    <w:rsid w:val="008375AF"/>
  </w:style>
  <w:style w:type="paragraph" w:customStyle="1" w:styleId="4829C66CF42E4156B8C9482C265EE1E4">
    <w:name w:val="4829C66CF42E4156B8C9482C265EE1E4"/>
    <w:rsid w:val="008375AF"/>
  </w:style>
  <w:style w:type="paragraph" w:customStyle="1" w:styleId="6E7C9E9A50074A9F8A0349BC25D50C1F">
    <w:name w:val="6E7C9E9A50074A9F8A0349BC25D50C1F"/>
    <w:rsid w:val="008375AF"/>
  </w:style>
  <w:style w:type="paragraph" w:customStyle="1" w:styleId="24E0717D0A16429A97F5A4E4CEFCB599">
    <w:name w:val="24E0717D0A16429A97F5A4E4CEFCB599"/>
    <w:rsid w:val="008375AF"/>
  </w:style>
  <w:style w:type="paragraph" w:customStyle="1" w:styleId="65652F5A3C4C4912AB5B5329DF873445">
    <w:name w:val="65652F5A3C4C4912AB5B5329DF873445"/>
    <w:rsid w:val="008375AF"/>
  </w:style>
  <w:style w:type="paragraph" w:customStyle="1" w:styleId="2357140311F949118775823B2B493646">
    <w:name w:val="2357140311F949118775823B2B493646"/>
    <w:rsid w:val="008375AF"/>
  </w:style>
  <w:style w:type="paragraph" w:customStyle="1" w:styleId="C14F7C46E0C542978E4D899EA2B7EFE0">
    <w:name w:val="C14F7C46E0C542978E4D899EA2B7EFE0"/>
    <w:rsid w:val="00CE0C03"/>
  </w:style>
  <w:style w:type="paragraph" w:customStyle="1" w:styleId="7565B1C887704DDAA72BDC3E70A69A80">
    <w:name w:val="7565B1C887704DDAA72BDC3E70A69A80"/>
    <w:rsid w:val="00CE0C03"/>
  </w:style>
  <w:style w:type="paragraph" w:customStyle="1" w:styleId="AC9788BC88F74AE1B4318F963D08A7E2">
    <w:name w:val="AC9788BC88F74AE1B4318F963D08A7E2"/>
    <w:rsid w:val="00CE0C03"/>
  </w:style>
  <w:style w:type="paragraph" w:customStyle="1" w:styleId="C1CB6AA92E134A9DAE2061F31A9A4431">
    <w:name w:val="C1CB6AA92E134A9DAE2061F31A9A4431"/>
    <w:rsid w:val="00CE0C03"/>
  </w:style>
  <w:style w:type="paragraph" w:customStyle="1" w:styleId="6203274A80264467B6000BCA9533A253">
    <w:name w:val="6203274A80264467B6000BCA9533A253"/>
    <w:rsid w:val="00CE0C03"/>
  </w:style>
  <w:style w:type="paragraph" w:customStyle="1" w:styleId="8E20C18178EA444DA98E6AA112C279E3">
    <w:name w:val="8E20C18178EA444DA98E6AA112C279E3"/>
    <w:rsid w:val="00CE0C03"/>
  </w:style>
  <w:style w:type="paragraph" w:customStyle="1" w:styleId="8277A227ABD04A678944E83DE3D38844">
    <w:name w:val="8277A227ABD04A678944E83DE3D38844"/>
    <w:rsid w:val="00CE0C03"/>
  </w:style>
  <w:style w:type="paragraph" w:customStyle="1" w:styleId="FB23005FF96B463BB71532C71FACFAF5">
    <w:name w:val="FB23005FF96B463BB71532C71FACFAF5"/>
    <w:rsid w:val="00CE0C03"/>
  </w:style>
  <w:style w:type="paragraph" w:customStyle="1" w:styleId="14D37F613F3642F3B25EDB387C7CEB66">
    <w:name w:val="14D37F613F3642F3B25EDB387C7CEB66"/>
    <w:rsid w:val="00CE0C03"/>
  </w:style>
  <w:style w:type="paragraph" w:customStyle="1" w:styleId="6C4EDB5D93DE44B3A71E60F5E9B7B83D">
    <w:name w:val="6C4EDB5D93DE44B3A71E60F5E9B7B83D"/>
    <w:rsid w:val="00CE0C03"/>
  </w:style>
  <w:style w:type="paragraph" w:customStyle="1" w:styleId="49E704EDA1FF42C2993B96104040E087">
    <w:name w:val="49E704EDA1FF42C2993B96104040E087"/>
    <w:rsid w:val="00CE0C03"/>
  </w:style>
  <w:style w:type="paragraph" w:customStyle="1" w:styleId="B0F687A4CFD14CE483DE2308023E4785">
    <w:name w:val="B0F687A4CFD14CE483DE2308023E4785"/>
    <w:rsid w:val="00CE0C03"/>
  </w:style>
  <w:style w:type="paragraph" w:customStyle="1" w:styleId="A06C5DD97FA84DEBAE9B4868412E7373">
    <w:name w:val="A06C5DD97FA84DEBAE9B4868412E7373"/>
    <w:rsid w:val="00CE0C03"/>
  </w:style>
  <w:style w:type="paragraph" w:customStyle="1" w:styleId="1AE8A0E542AB4574AF987EE0461FB5F4">
    <w:name w:val="1AE8A0E542AB4574AF987EE0461FB5F4"/>
    <w:rsid w:val="00CE0C03"/>
  </w:style>
  <w:style w:type="paragraph" w:customStyle="1" w:styleId="344803E4266F41D8A589A451064F29B4">
    <w:name w:val="344803E4266F41D8A589A451064F29B4"/>
    <w:rsid w:val="00CE0C03"/>
  </w:style>
  <w:style w:type="paragraph" w:customStyle="1" w:styleId="10CB5FFBF0F04A2591BEA5374C810068">
    <w:name w:val="10CB5FFBF0F04A2591BEA5374C810068"/>
    <w:rsid w:val="00CE0C03"/>
  </w:style>
  <w:style w:type="paragraph" w:customStyle="1" w:styleId="EBDB30C52D9A4347B31958C5B34966C8">
    <w:name w:val="EBDB30C52D9A4347B31958C5B34966C8"/>
    <w:rsid w:val="00CE0C03"/>
  </w:style>
  <w:style w:type="paragraph" w:customStyle="1" w:styleId="83D7F362141049BCBD0C8775C1226CAC">
    <w:name w:val="83D7F362141049BCBD0C8775C1226CAC"/>
    <w:rsid w:val="00CE0C03"/>
  </w:style>
  <w:style w:type="paragraph" w:customStyle="1" w:styleId="536EE7A010764CA0AB1E8958C6CB1FC5">
    <w:name w:val="536EE7A010764CA0AB1E8958C6CB1FC5"/>
    <w:rsid w:val="00F502C9"/>
  </w:style>
  <w:style w:type="paragraph" w:customStyle="1" w:styleId="69F7B56D32B64348BCF619DBEBABF0A4">
    <w:name w:val="69F7B56D32B64348BCF619DBEBABF0A4"/>
    <w:rsid w:val="00F502C9"/>
  </w:style>
  <w:style w:type="paragraph" w:customStyle="1" w:styleId="CA85585204464795913B97DC3EBE1C1A">
    <w:name w:val="CA85585204464795913B97DC3EBE1C1A"/>
    <w:rsid w:val="00F502C9"/>
  </w:style>
  <w:style w:type="paragraph" w:customStyle="1" w:styleId="CBC9DEAFE93D40B1B24E94647426A118">
    <w:name w:val="CBC9DEAFE93D40B1B24E94647426A118"/>
    <w:rsid w:val="00F502C9"/>
  </w:style>
  <w:style w:type="paragraph" w:customStyle="1" w:styleId="6844E56338BF4C6EA37F56AFC7C5C8DF">
    <w:name w:val="6844E56338BF4C6EA37F56AFC7C5C8DF"/>
    <w:rsid w:val="00F502C9"/>
  </w:style>
  <w:style w:type="paragraph" w:customStyle="1" w:styleId="1EB90A20E4FB4B5D9A1D65DEF88EC680">
    <w:name w:val="1EB90A20E4FB4B5D9A1D65DEF88EC680"/>
    <w:rsid w:val="00F502C9"/>
  </w:style>
  <w:style w:type="paragraph" w:customStyle="1" w:styleId="D00E181F67DD4114B1544B1478C5A5B8">
    <w:name w:val="D00E181F67DD4114B1544B1478C5A5B8"/>
    <w:rsid w:val="00F502C9"/>
  </w:style>
  <w:style w:type="paragraph" w:customStyle="1" w:styleId="96413CE5CE184D148C619913A47C0CA5">
    <w:name w:val="96413CE5CE184D148C619913A47C0CA5"/>
    <w:rsid w:val="00F502C9"/>
  </w:style>
  <w:style w:type="paragraph" w:customStyle="1" w:styleId="D56EEB568A6E4E699F3B1A1B37311D42">
    <w:name w:val="D56EEB568A6E4E699F3B1A1B37311D42"/>
    <w:rsid w:val="00F502C9"/>
  </w:style>
  <w:style w:type="paragraph" w:customStyle="1" w:styleId="A6DA3F4F1D1C4885A6A428DE4B9AF02A">
    <w:name w:val="A6DA3F4F1D1C4885A6A428DE4B9AF02A"/>
    <w:rsid w:val="00F502C9"/>
  </w:style>
  <w:style w:type="paragraph" w:customStyle="1" w:styleId="94AEE7B6135143CF86BBDA2BC44539D5">
    <w:name w:val="94AEE7B6135143CF86BBDA2BC44539D5"/>
    <w:rsid w:val="00F502C9"/>
  </w:style>
  <w:style w:type="paragraph" w:customStyle="1" w:styleId="BF1F59EB84C2431F82068B669C4CCBE3">
    <w:name w:val="BF1F59EB84C2431F82068B669C4CCBE3"/>
    <w:rsid w:val="00F502C9"/>
  </w:style>
  <w:style w:type="paragraph" w:customStyle="1" w:styleId="D1A3F2E2F53F43B7ABBA04610992976B">
    <w:name w:val="D1A3F2E2F53F43B7ABBA04610992976B"/>
    <w:rsid w:val="00F502C9"/>
  </w:style>
  <w:style w:type="paragraph" w:customStyle="1" w:styleId="4815B374287D473DBD7E75F0FF98A75C">
    <w:name w:val="4815B374287D473DBD7E75F0FF98A75C"/>
    <w:rsid w:val="00F502C9"/>
  </w:style>
  <w:style w:type="paragraph" w:customStyle="1" w:styleId="D4A3F6521AE8415B81812CDAEB3C0147">
    <w:name w:val="D4A3F6521AE8415B81812CDAEB3C0147"/>
    <w:rsid w:val="00F502C9"/>
  </w:style>
  <w:style w:type="paragraph" w:customStyle="1" w:styleId="2F66D9E9D6EA4552B9F6827E3AC445D0">
    <w:name w:val="2F66D9E9D6EA4552B9F6827E3AC445D0"/>
    <w:rsid w:val="00F502C9"/>
  </w:style>
  <w:style w:type="paragraph" w:customStyle="1" w:styleId="137F5D6B6CF0440290FFBCEA932F0B46">
    <w:name w:val="137F5D6B6CF0440290FFBCEA932F0B46"/>
    <w:rsid w:val="00F502C9"/>
  </w:style>
  <w:style w:type="paragraph" w:customStyle="1" w:styleId="3003E62AD1554659AFB78DC5ED7B5D21">
    <w:name w:val="3003E62AD1554659AFB78DC5ED7B5D21"/>
    <w:rsid w:val="00F502C9"/>
  </w:style>
  <w:style w:type="paragraph" w:customStyle="1" w:styleId="FBCAA2ACF121441B8D7695E0923544D3">
    <w:name w:val="FBCAA2ACF121441B8D7695E0923544D3"/>
    <w:rsid w:val="00433E04"/>
  </w:style>
  <w:style w:type="paragraph" w:customStyle="1" w:styleId="61B2021EA5734B6A83E2A5E53F7E96D0">
    <w:name w:val="61B2021EA5734B6A83E2A5E53F7E96D0"/>
    <w:rsid w:val="00433E04"/>
  </w:style>
  <w:style w:type="paragraph" w:customStyle="1" w:styleId="B3D48DBEF1584EA6AB1A9BE544597BF4">
    <w:name w:val="B3D48DBEF1584EA6AB1A9BE544597BF4"/>
    <w:rsid w:val="00433E04"/>
  </w:style>
  <w:style w:type="paragraph" w:customStyle="1" w:styleId="6142EBD294EA4979A2DE060092EFBBC2">
    <w:name w:val="6142EBD294EA4979A2DE060092EFBBC2"/>
    <w:rsid w:val="00433E04"/>
  </w:style>
  <w:style w:type="paragraph" w:customStyle="1" w:styleId="125A51F67B2C4B4E948A072CF7E35E64">
    <w:name w:val="125A51F67B2C4B4E948A072CF7E35E64"/>
    <w:rsid w:val="00433E04"/>
  </w:style>
  <w:style w:type="paragraph" w:customStyle="1" w:styleId="D3A37379F4DA48599ACB00F4FC57D613">
    <w:name w:val="D3A37379F4DA48599ACB00F4FC57D613"/>
    <w:rsid w:val="00433E04"/>
  </w:style>
  <w:style w:type="paragraph" w:customStyle="1" w:styleId="1BDC38685AA44D78987EF2BB4337FCEA">
    <w:name w:val="1BDC38685AA44D78987EF2BB4337FCEA"/>
    <w:rsid w:val="00433E04"/>
  </w:style>
  <w:style w:type="paragraph" w:customStyle="1" w:styleId="CB64400523654EEDAB3AD484B9FABB64">
    <w:name w:val="CB64400523654EEDAB3AD484B9FABB64"/>
    <w:rsid w:val="00433E04"/>
  </w:style>
  <w:style w:type="paragraph" w:customStyle="1" w:styleId="85DB057CDED44184B08176E069A828D1">
    <w:name w:val="85DB057CDED44184B08176E069A828D1"/>
    <w:rsid w:val="00433E04"/>
  </w:style>
  <w:style w:type="paragraph" w:customStyle="1" w:styleId="4F39D2427AAC440A8DE71497494BE98B">
    <w:name w:val="4F39D2427AAC440A8DE71497494BE98B"/>
    <w:rsid w:val="00433E04"/>
  </w:style>
  <w:style w:type="paragraph" w:customStyle="1" w:styleId="A9F849A91D1047499EFC4BC9B23E5C5B">
    <w:name w:val="A9F849A91D1047499EFC4BC9B23E5C5B"/>
    <w:rsid w:val="00433E04"/>
  </w:style>
  <w:style w:type="paragraph" w:customStyle="1" w:styleId="50CE9078BAC94864AB3B4220DF8710B5">
    <w:name w:val="50CE9078BAC94864AB3B4220DF8710B5"/>
    <w:rsid w:val="00433E04"/>
  </w:style>
  <w:style w:type="paragraph" w:customStyle="1" w:styleId="E550F2FD5A9D407C92F6ACADB8B7F72B">
    <w:name w:val="E550F2FD5A9D407C92F6ACADB8B7F72B"/>
    <w:rsid w:val="00433E04"/>
  </w:style>
  <w:style w:type="paragraph" w:customStyle="1" w:styleId="00DB8C0A0F9A478FB35063C5EF93CE9F">
    <w:name w:val="00DB8C0A0F9A478FB35063C5EF93CE9F"/>
    <w:rsid w:val="00433E04"/>
  </w:style>
  <w:style w:type="paragraph" w:customStyle="1" w:styleId="5C2C76AAE5E74EC3A9A2690315A79BAF">
    <w:name w:val="5C2C76AAE5E74EC3A9A2690315A79BAF"/>
    <w:rsid w:val="00433E04"/>
  </w:style>
  <w:style w:type="paragraph" w:customStyle="1" w:styleId="E5DFD031B6674B20BCDA3488E2DAE155">
    <w:name w:val="E5DFD031B6674B20BCDA3488E2DAE155"/>
    <w:rsid w:val="00433E04"/>
  </w:style>
  <w:style w:type="paragraph" w:customStyle="1" w:styleId="09D50325E34949ADB7B92E30134BE880">
    <w:name w:val="09D50325E34949ADB7B92E30134BE880"/>
    <w:rsid w:val="00433E04"/>
  </w:style>
  <w:style w:type="paragraph" w:customStyle="1" w:styleId="29F47DA3672C40769A4E6F72BE775767">
    <w:name w:val="29F47DA3672C40769A4E6F72BE775767"/>
    <w:rsid w:val="00433E04"/>
  </w:style>
  <w:style w:type="paragraph" w:customStyle="1" w:styleId="2A12077D664F4216A4CDAB5EB25C7B07">
    <w:name w:val="2A12077D664F4216A4CDAB5EB25C7B07"/>
    <w:rsid w:val="00EE7F5F"/>
  </w:style>
  <w:style w:type="paragraph" w:customStyle="1" w:styleId="A2FF02FE3F8F47068CF3235AC7345AE3">
    <w:name w:val="A2FF02FE3F8F47068CF3235AC7345AE3"/>
    <w:rsid w:val="00EE7F5F"/>
  </w:style>
  <w:style w:type="paragraph" w:customStyle="1" w:styleId="51CEB5F3BF9643EEBB73D71D4B4D3570">
    <w:name w:val="51CEB5F3BF9643EEBB73D71D4B4D3570"/>
    <w:rsid w:val="00EE7F5F"/>
  </w:style>
  <w:style w:type="paragraph" w:customStyle="1" w:styleId="E583BE9BC48D4B8297D5A5CA7B2BC7FA">
    <w:name w:val="E583BE9BC48D4B8297D5A5CA7B2BC7FA"/>
    <w:rsid w:val="00EE7F5F"/>
  </w:style>
  <w:style w:type="paragraph" w:customStyle="1" w:styleId="FF726B5E3A8A403EABCD5AEECCA361C2">
    <w:name w:val="FF726B5E3A8A403EABCD5AEECCA361C2"/>
    <w:rsid w:val="00EE7F5F"/>
  </w:style>
  <w:style w:type="paragraph" w:customStyle="1" w:styleId="44FED7DA30BA4D9A94C6621F0D2056A9">
    <w:name w:val="44FED7DA30BA4D9A94C6621F0D2056A9"/>
    <w:rsid w:val="00EE7F5F"/>
  </w:style>
  <w:style w:type="paragraph" w:customStyle="1" w:styleId="04B076533972494F8B471A1E5E9FC38D">
    <w:name w:val="04B076533972494F8B471A1E5E9FC38D"/>
    <w:rsid w:val="00EE7F5F"/>
  </w:style>
  <w:style w:type="paragraph" w:customStyle="1" w:styleId="A03F837BD1964D03A445E026BB878B49">
    <w:name w:val="A03F837BD1964D03A445E026BB878B49"/>
    <w:rsid w:val="00EE7F5F"/>
  </w:style>
  <w:style w:type="paragraph" w:customStyle="1" w:styleId="D81C19B280F34C56A23F188CAF74D871">
    <w:name w:val="D81C19B280F34C56A23F188CAF74D871"/>
    <w:rsid w:val="00EE7F5F"/>
  </w:style>
  <w:style w:type="paragraph" w:customStyle="1" w:styleId="7A24E7BA3EE7450D987D5415E7E5830F">
    <w:name w:val="7A24E7BA3EE7450D987D5415E7E5830F"/>
    <w:rsid w:val="00EE7F5F"/>
  </w:style>
  <w:style w:type="paragraph" w:customStyle="1" w:styleId="5AAAE2E9EBF54877860D7BD815236622">
    <w:name w:val="5AAAE2E9EBF54877860D7BD815236622"/>
    <w:rsid w:val="00EE7F5F"/>
  </w:style>
  <w:style w:type="paragraph" w:customStyle="1" w:styleId="C10BCFF44E2443FEA7DB41288D4D1DF4">
    <w:name w:val="C10BCFF44E2443FEA7DB41288D4D1DF4"/>
    <w:rsid w:val="00EE7F5F"/>
  </w:style>
  <w:style w:type="paragraph" w:customStyle="1" w:styleId="EE069A92979742429FECB9E17E332D29">
    <w:name w:val="EE069A92979742429FECB9E17E332D29"/>
    <w:rsid w:val="00EE7F5F"/>
  </w:style>
  <w:style w:type="paragraph" w:customStyle="1" w:styleId="B8BD92D42DAC4177ABEB836A1C5A346B">
    <w:name w:val="B8BD92D42DAC4177ABEB836A1C5A346B"/>
    <w:rsid w:val="00EE7F5F"/>
  </w:style>
  <w:style w:type="paragraph" w:customStyle="1" w:styleId="EC59B4F0AE7C456786FADAB89ECDB98E">
    <w:name w:val="EC59B4F0AE7C456786FADAB89ECDB98E"/>
    <w:rsid w:val="00EE7F5F"/>
  </w:style>
  <w:style w:type="paragraph" w:customStyle="1" w:styleId="285CE1472B7E40D9B22EBFA79BA4D6DF">
    <w:name w:val="285CE1472B7E40D9B22EBFA79BA4D6DF"/>
    <w:rsid w:val="00EE7F5F"/>
  </w:style>
  <w:style w:type="paragraph" w:customStyle="1" w:styleId="FF478CCBFDF44FBEAE88738D7183D06C">
    <w:name w:val="FF478CCBFDF44FBEAE88738D7183D06C"/>
    <w:rsid w:val="00EE7F5F"/>
  </w:style>
  <w:style w:type="paragraph" w:customStyle="1" w:styleId="75FE81208DC84F7BB4332AEBEDBF0E88">
    <w:name w:val="75FE81208DC84F7BB4332AEBEDBF0E88"/>
    <w:rsid w:val="00EE7F5F"/>
  </w:style>
  <w:style w:type="paragraph" w:customStyle="1" w:styleId="76DC0395D8FC4657A5FB78E2471347C9">
    <w:name w:val="76DC0395D8FC4657A5FB78E2471347C9"/>
    <w:rsid w:val="002E0E44"/>
  </w:style>
  <w:style w:type="paragraph" w:customStyle="1" w:styleId="CBDBC36F945C4F1E98A64230A22A6475">
    <w:name w:val="CBDBC36F945C4F1E98A64230A22A6475"/>
    <w:rsid w:val="002E0E44"/>
  </w:style>
  <w:style w:type="paragraph" w:customStyle="1" w:styleId="0602949DD5344230A64F2EAB36578F45">
    <w:name w:val="0602949DD5344230A64F2EAB36578F45"/>
    <w:rsid w:val="002E0E44"/>
  </w:style>
  <w:style w:type="paragraph" w:customStyle="1" w:styleId="4B1ECCF46F324705B569989A03DD6E66">
    <w:name w:val="4B1ECCF46F324705B569989A03DD6E66"/>
    <w:rsid w:val="002E0E44"/>
  </w:style>
  <w:style w:type="paragraph" w:customStyle="1" w:styleId="C2F9DF9D36874E4082B094D34E7C5116">
    <w:name w:val="C2F9DF9D36874E4082B094D34E7C5116"/>
    <w:rsid w:val="002E0E44"/>
  </w:style>
  <w:style w:type="paragraph" w:customStyle="1" w:styleId="C999AA279BAE426C944D943F08D28A09">
    <w:name w:val="C999AA279BAE426C944D943F08D28A09"/>
    <w:rsid w:val="002E0E44"/>
  </w:style>
  <w:style w:type="paragraph" w:customStyle="1" w:styleId="6F3A12E44D574A89AE349CF1232F5808">
    <w:name w:val="6F3A12E44D574A89AE349CF1232F5808"/>
    <w:rsid w:val="002E0E44"/>
  </w:style>
  <w:style w:type="paragraph" w:customStyle="1" w:styleId="22954A74BF724BA5A0A8D0F2F0D9CC2E">
    <w:name w:val="22954A74BF724BA5A0A8D0F2F0D9CC2E"/>
    <w:rsid w:val="002E0E44"/>
  </w:style>
  <w:style w:type="paragraph" w:customStyle="1" w:styleId="CBE854C2CE494298AC4222E2A2B3D9C3">
    <w:name w:val="CBE854C2CE494298AC4222E2A2B3D9C3"/>
    <w:rsid w:val="002E0E44"/>
  </w:style>
  <w:style w:type="paragraph" w:customStyle="1" w:styleId="4AB96E3531A841FDA89C39BECA76CF64">
    <w:name w:val="4AB96E3531A841FDA89C39BECA76CF64"/>
    <w:rsid w:val="002E0E44"/>
  </w:style>
  <w:style w:type="paragraph" w:customStyle="1" w:styleId="0144FD8948CB4FEB9EC5D30D777465B6">
    <w:name w:val="0144FD8948CB4FEB9EC5D30D777465B6"/>
    <w:rsid w:val="002E0E44"/>
  </w:style>
  <w:style w:type="paragraph" w:customStyle="1" w:styleId="E4F77B2AC16F4E1794FBFFDA6A241616">
    <w:name w:val="E4F77B2AC16F4E1794FBFFDA6A241616"/>
    <w:rsid w:val="002E0E44"/>
  </w:style>
  <w:style w:type="paragraph" w:customStyle="1" w:styleId="05F66BAEABDD437B843D88B2B899D4B2">
    <w:name w:val="05F66BAEABDD437B843D88B2B899D4B2"/>
    <w:rsid w:val="002E0E44"/>
  </w:style>
  <w:style w:type="paragraph" w:customStyle="1" w:styleId="92005AAFD2054E318E5CBC8227C57ACD">
    <w:name w:val="92005AAFD2054E318E5CBC8227C57ACD"/>
    <w:rsid w:val="002E0E44"/>
  </w:style>
  <w:style w:type="paragraph" w:customStyle="1" w:styleId="9590AEF5B28D48B2B964483CCAC3EFA6">
    <w:name w:val="9590AEF5B28D48B2B964483CCAC3EFA6"/>
    <w:rsid w:val="002E0E44"/>
  </w:style>
  <w:style w:type="paragraph" w:customStyle="1" w:styleId="A805EF3EDBD14EE89D838860C5A9A5A8">
    <w:name w:val="A805EF3EDBD14EE89D838860C5A9A5A8"/>
    <w:rsid w:val="002E0E44"/>
  </w:style>
  <w:style w:type="paragraph" w:customStyle="1" w:styleId="32E08DE3C1564EAD989C6CA25214F865">
    <w:name w:val="32E08DE3C1564EAD989C6CA25214F865"/>
    <w:rsid w:val="002E0E44"/>
  </w:style>
  <w:style w:type="paragraph" w:customStyle="1" w:styleId="7EDEB4E876D94EE1BB531A9F5C72510F">
    <w:name w:val="7EDEB4E876D94EE1BB531A9F5C72510F"/>
    <w:rsid w:val="002E0E44"/>
  </w:style>
  <w:style w:type="paragraph" w:customStyle="1" w:styleId="ADBB2B7E4AD248A6849A274333244931">
    <w:name w:val="ADBB2B7E4AD248A6849A274333244931"/>
    <w:rsid w:val="002E0E44"/>
  </w:style>
  <w:style w:type="paragraph" w:customStyle="1" w:styleId="03457715B96447949E3CC5C532D982F9">
    <w:name w:val="03457715B96447949E3CC5C532D982F9"/>
    <w:rsid w:val="002E0E44"/>
  </w:style>
  <w:style w:type="paragraph" w:customStyle="1" w:styleId="68F30F45C44C457C825593939D7DCD86">
    <w:name w:val="68F30F45C44C457C825593939D7DCD86"/>
    <w:rsid w:val="002E0E44"/>
  </w:style>
  <w:style w:type="paragraph" w:customStyle="1" w:styleId="3072DBB8D04D437DA8A0E2BA3858A694">
    <w:name w:val="3072DBB8D04D437DA8A0E2BA3858A694"/>
    <w:rsid w:val="002E0E44"/>
  </w:style>
  <w:style w:type="paragraph" w:customStyle="1" w:styleId="1E8DBEDC2C0A4E1B84F3E8E180EA7A8C">
    <w:name w:val="1E8DBEDC2C0A4E1B84F3E8E180EA7A8C"/>
    <w:rsid w:val="002E0E44"/>
  </w:style>
  <w:style w:type="paragraph" w:customStyle="1" w:styleId="6EC994B66456402AA5EAD30596433117">
    <w:name w:val="6EC994B66456402AA5EAD30596433117"/>
    <w:rsid w:val="002E0E44"/>
  </w:style>
  <w:style w:type="paragraph" w:customStyle="1" w:styleId="0FC61B227BA54EEC8F1E586AEB0953AF">
    <w:name w:val="0FC61B227BA54EEC8F1E586AEB0953AF"/>
    <w:rsid w:val="002E0E44"/>
  </w:style>
  <w:style w:type="paragraph" w:customStyle="1" w:styleId="583D4BB391A5478695BA3482F97827E1">
    <w:name w:val="583D4BB391A5478695BA3482F97827E1"/>
    <w:rsid w:val="002E0E44"/>
  </w:style>
  <w:style w:type="paragraph" w:customStyle="1" w:styleId="68B677D611B446AC9D2431F9684CB31D">
    <w:name w:val="68B677D611B446AC9D2431F9684CB31D"/>
    <w:rsid w:val="002E0E44"/>
  </w:style>
  <w:style w:type="paragraph" w:customStyle="1" w:styleId="7F4585B7EFE9473F820F68E98E33B17D">
    <w:name w:val="7F4585B7EFE9473F820F68E98E33B17D"/>
    <w:rsid w:val="002E0E44"/>
  </w:style>
  <w:style w:type="paragraph" w:customStyle="1" w:styleId="F4BAC66C8020480C859DA83FC85A6569">
    <w:name w:val="F4BAC66C8020480C859DA83FC85A6569"/>
    <w:rsid w:val="002E0E44"/>
  </w:style>
  <w:style w:type="paragraph" w:customStyle="1" w:styleId="34ECB1877D53466DB31E5483A95A2203">
    <w:name w:val="34ECB1877D53466DB31E5483A95A2203"/>
    <w:rsid w:val="002E0E44"/>
  </w:style>
  <w:style w:type="paragraph" w:customStyle="1" w:styleId="DDFE0CCBF185417F969993C200D12273">
    <w:name w:val="DDFE0CCBF185417F969993C200D12273"/>
    <w:rsid w:val="002E0E44"/>
  </w:style>
  <w:style w:type="paragraph" w:customStyle="1" w:styleId="9B1B54252E774E789CED09D2BCC79C66">
    <w:name w:val="9B1B54252E774E789CED09D2BCC79C66"/>
    <w:rsid w:val="002E0E44"/>
  </w:style>
  <w:style w:type="paragraph" w:customStyle="1" w:styleId="1D54F8F1291F40D8A39904985B6F1D4B">
    <w:name w:val="1D54F8F1291F40D8A39904985B6F1D4B"/>
    <w:rsid w:val="002E0E44"/>
  </w:style>
  <w:style w:type="paragraph" w:customStyle="1" w:styleId="5077AAE40AF547A9AF649C5A36FA0FD9">
    <w:name w:val="5077AAE40AF547A9AF649C5A36FA0FD9"/>
    <w:rsid w:val="002E0E44"/>
  </w:style>
  <w:style w:type="paragraph" w:customStyle="1" w:styleId="DBD42023B3E147F5906C29370EACAA6B">
    <w:name w:val="DBD42023B3E147F5906C29370EACAA6B"/>
    <w:rsid w:val="002E0E44"/>
  </w:style>
  <w:style w:type="paragraph" w:customStyle="1" w:styleId="A91B9B941754441F9F7F67FC9735A56C">
    <w:name w:val="A91B9B941754441F9F7F67FC9735A56C"/>
    <w:rsid w:val="002E0E44"/>
  </w:style>
  <w:style w:type="paragraph" w:customStyle="1" w:styleId="E61930F382564DE8972907EFE858F548">
    <w:name w:val="E61930F382564DE8972907EFE858F548"/>
    <w:rsid w:val="002E0E44"/>
  </w:style>
  <w:style w:type="paragraph" w:customStyle="1" w:styleId="D86B65F4D82942D787AF4136D7E7BA59">
    <w:name w:val="D86B65F4D82942D787AF4136D7E7BA59"/>
    <w:rsid w:val="002E0E44"/>
  </w:style>
  <w:style w:type="paragraph" w:customStyle="1" w:styleId="6FEE25905EAA4C1CA5491CF381892626">
    <w:name w:val="6FEE25905EAA4C1CA5491CF381892626"/>
    <w:rsid w:val="002E0E44"/>
  </w:style>
  <w:style w:type="paragraph" w:customStyle="1" w:styleId="830E0DDC6A3F4C0B92B0D06F5302EEB1">
    <w:name w:val="830E0DDC6A3F4C0B92B0D06F5302EEB1"/>
    <w:rsid w:val="002E0E44"/>
  </w:style>
  <w:style w:type="paragraph" w:customStyle="1" w:styleId="D0939DACB3A94A5999FF8E108D282FFF">
    <w:name w:val="D0939DACB3A94A5999FF8E108D282FFF"/>
    <w:rsid w:val="002E0E44"/>
  </w:style>
  <w:style w:type="paragraph" w:customStyle="1" w:styleId="63597C946C274A078BA335B5C8C88015">
    <w:name w:val="63597C946C274A078BA335B5C8C88015"/>
    <w:rsid w:val="002E0E44"/>
  </w:style>
  <w:style w:type="paragraph" w:customStyle="1" w:styleId="F3620A4B3FB94E3DBCF9A277FADB153B">
    <w:name w:val="F3620A4B3FB94E3DBCF9A277FADB153B"/>
    <w:rsid w:val="002E0E44"/>
  </w:style>
  <w:style w:type="paragraph" w:customStyle="1" w:styleId="942539ED3F9548B0ACF617959EF0917A">
    <w:name w:val="942539ED3F9548B0ACF617959EF0917A"/>
    <w:rsid w:val="002E0E44"/>
  </w:style>
  <w:style w:type="paragraph" w:customStyle="1" w:styleId="DA0B6F48B21743D4999CA279521DFAC4">
    <w:name w:val="DA0B6F48B21743D4999CA279521DFAC4"/>
    <w:rsid w:val="002E0E44"/>
  </w:style>
  <w:style w:type="paragraph" w:customStyle="1" w:styleId="282D5D6C9D7B4FF68A9EB3B82F42B0CA">
    <w:name w:val="282D5D6C9D7B4FF68A9EB3B82F42B0CA"/>
    <w:rsid w:val="002E0E44"/>
  </w:style>
  <w:style w:type="paragraph" w:customStyle="1" w:styleId="934921BDE90D4B519464D03B256AF84B">
    <w:name w:val="934921BDE90D4B519464D03B256AF84B"/>
    <w:rsid w:val="002E0E44"/>
  </w:style>
  <w:style w:type="paragraph" w:customStyle="1" w:styleId="CE1A4586677548E192F2368E63444C3B">
    <w:name w:val="CE1A4586677548E192F2368E63444C3B"/>
    <w:rsid w:val="002E0E44"/>
  </w:style>
  <w:style w:type="paragraph" w:customStyle="1" w:styleId="5F9FDC966B8C49FB8F97D6B6B9D2244B">
    <w:name w:val="5F9FDC966B8C49FB8F97D6B6B9D2244B"/>
    <w:rsid w:val="002E0E44"/>
  </w:style>
  <w:style w:type="paragraph" w:customStyle="1" w:styleId="7761E0F540D54B13BECD73F03E6D2736">
    <w:name w:val="7761E0F540D54B13BECD73F03E6D2736"/>
    <w:rsid w:val="002E0E44"/>
  </w:style>
  <w:style w:type="paragraph" w:customStyle="1" w:styleId="A534DF9674A74A8980387A039F5B119B">
    <w:name w:val="A534DF9674A74A8980387A039F5B119B"/>
    <w:rsid w:val="002E0E44"/>
  </w:style>
  <w:style w:type="paragraph" w:customStyle="1" w:styleId="9AB2AA26AC0D4BA9AFC56D4932FD4494">
    <w:name w:val="9AB2AA26AC0D4BA9AFC56D4932FD4494"/>
    <w:rsid w:val="002E0E44"/>
  </w:style>
  <w:style w:type="paragraph" w:customStyle="1" w:styleId="B88FC5F9044E4E88B5EF128D59C1D319">
    <w:name w:val="B88FC5F9044E4E88B5EF128D59C1D319"/>
    <w:rsid w:val="002E0E44"/>
  </w:style>
  <w:style w:type="paragraph" w:customStyle="1" w:styleId="EC4EC348A6E745CE8076029FDE289B1A">
    <w:name w:val="EC4EC348A6E745CE8076029FDE289B1A"/>
    <w:rsid w:val="002E0E44"/>
  </w:style>
  <w:style w:type="paragraph" w:customStyle="1" w:styleId="D23B52148A0744A4957891B05F97078C">
    <w:name w:val="D23B52148A0744A4957891B05F97078C"/>
    <w:rsid w:val="002E0E44"/>
  </w:style>
  <w:style w:type="paragraph" w:customStyle="1" w:styleId="A5B41B4687E743208EE5FFA95C188950">
    <w:name w:val="A5B41B4687E743208EE5FFA95C188950"/>
    <w:rsid w:val="002E0E44"/>
  </w:style>
  <w:style w:type="paragraph" w:customStyle="1" w:styleId="A50D196BCE0F47EEB92835B079632475">
    <w:name w:val="A50D196BCE0F47EEB92835B079632475"/>
    <w:rsid w:val="002E0E44"/>
  </w:style>
  <w:style w:type="paragraph" w:customStyle="1" w:styleId="FAD16EFE6CD44FCDA34A572B934E06A0">
    <w:name w:val="FAD16EFE6CD44FCDA34A572B934E06A0"/>
    <w:rsid w:val="002E0E44"/>
  </w:style>
  <w:style w:type="paragraph" w:customStyle="1" w:styleId="A29CC19766C6451CA4DB7DD8BA6C7CE6">
    <w:name w:val="A29CC19766C6451CA4DB7DD8BA6C7CE6"/>
    <w:rsid w:val="002E0E44"/>
  </w:style>
  <w:style w:type="paragraph" w:customStyle="1" w:styleId="C9B07F10825540D58E5A5024502D4415">
    <w:name w:val="C9B07F10825540D58E5A5024502D4415"/>
    <w:rsid w:val="002E0E44"/>
  </w:style>
  <w:style w:type="paragraph" w:customStyle="1" w:styleId="51CD565D91EB4388A8E9E53C6FB684AC">
    <w:name w:val="51CD565D91EB4388A8E9E53C6FB684AC"/>
    <w:rsid w:val="002E0E44"/>
  </w:style>
  <w:style w:type="paragraph" w:customStyle="1" w:styleId="578F52BC13354EB487D696A0DA94CC37">
    <w:name w:val="578F52BC13354EB487D696A0DA94CC37"/>
    <w:rsid w:val="002E0E44"/>
  </w:style>
  <w:style w:type="paragraph" w:customStyle="1" w:styleId="C40FB6FF0E3445F6B455CAAE23E02A14">
    <w:name w:val="C40FB6FF0E3445F6B455CAAE23E02A14"/>
    <w:rsid w:val="002E0E44"/>
  </w:style>
  <w:style w:type="paragraph" w:customStyle="1" w:styleId="40611882A97B45598D7A314E4891FCE3">
    <w:name w:val="40611882A97B45598D7A314E4891FCE3"/>
    <w:rsid w:val="002E0E44"/>
  </w:style>
  <w:style w:type="paragraph" w:customStyle="1" w:styleId="69A38E9C70A94A17B83B2B8EE4C6935D">
    <w:name w:val="69A38E9C70A94A17B83B2B8EE4C6935D"/>
    <w:rsid w:val="002E0E44"/>
  </w:style>
  <w:style w:type="paragraph" w:customStyle="1" w:styleId="162B722995D947F8956EDF6BEE502731">
    <w:name w:val="162B722995D947F8956EDF6BEE502731"/>
    <w:rsid w:val="002E0E44"/>
  </w:style>
  <w:style w:type="paragraph" w:customStyle="1" w:styleId="9F392402F9E74AC4A4EA4B826A5A8437">
    <w:name w:val="9F392402F9E74AC4A4EA4B826A5A8437"/>
    <w:rsid w:val="002E0E44"/>
  </w:style>
  <w:style w:type="paragraph" w:customStyle="1" w:styleId="D0A824A5F10E4603AD33B820741A6706">
    <w:name w:val="D0A824A5F10E4603AD33B820741A6706"/>
    <w:rsid w:val="002E0E44"/>
  </w:style>
  <w:style w:type="paragraph" w:customStyle="1" w:styleId="C404FE10E98940A6B5AE2B65ADA2F634">
    <w:name w:val="C404FE10E98940A6B5AE2B65ADA2F634"/>
    <w:rsid w:val="002E0E44"/>
  </w:style>
  <w:style w:type="paragraph" w:customStyle="1" w:styleId="2AFEA2554CC14F1A937831FBA0DB0A55">
    <w:name w:val="2AFEA2554CC14F1A937831FBA0DB0A55"/>
    <w:rsid w:val="002E0E44"/>
  </w:style>
  <w:style w:type="paragraph" w:customStyle="1" w:styleId="8F173F94412C4251BB1361741463B724">
    <w:name w:val="8F173F94412C4251BB1361741463B724"/>
    <w:rsid w:val="002E0E44"/>
  </w:style>
  <w:style w:type="paragraph" w:customStyle="1" w:styleId="D838E48CB5D243699E076213802E89DB">
    <w:name w:val="D838E48CB5D243699E076213802E89DB"/>
    <w:rsid w:val="002E0E44"/>
  </w:style>
  <w:style w:type="paragraph" w:customStyle="1" w:styleId="E139DF5D25A1481FB62DFE91298FEC77">
    <w:name w:val="E139DF5D25A1481FB62DFE91298FEC77"/>
    <w:rsid w:val="002E0E44"/>
  </w:style>
  <w:style w:type="paragraph" w:customStyle="1" w:styleId="4CC883BCA9E143A3895A2D0C7686E7C9">
    <w:name w:val="4CC883BCA9E143A3895A2D0C7686E7C9"/>
    <w:rsid w:val="002E0E44"/>
  </w:style>
  <w:style w:type="paragraph" w:customStyle="1" w:styleId="73E2894CA2DB4E96B92A46341AB27F56">
    <w:name w:val="73E2894CA2DB4E96B92A46341AB27F56"/>
    <w:rsid w:val="002E0E44"/>
  </w:style>
  <w:style w:type="paragraph" w:customStyle="1" w:styleId="E3F624610EB94361A7CB4B89F43D4FF6">
    <w:name w:val="E3F624610EB94361A7CB4B89F43D4FF6"/>
    <w:rsid w:val="002E0E44"/>
  </w:style>
  <w:style w:type="paragraph" w:customStyle="1" w:styleId="7268F1A7DCC140588281CC3FF9A86320">
    <w:name w:val="7268F1A7DCC140588281CC3FF9A86320"/>
    <w:rsid w:val="002E0E44"/>
  </w:style>
  <w:style w:type="paragraph" w:customStyle="1" w:styleId="E11BA1ABBD7D4A399EE70C54AFF6371F">
    <w:name w:val="E11BA1ABBD7D4A399EE70C54AFF6371F"/>
    <w:rsid w:val="002E0E44"/>
  </w:style>
  <w:style w:type="paragraph" w:customStyle="1" w:styleId="AA5DA344A4E046109E86DFC8D23CCDC9">
    <w:name w:val="AA5DA344A4E046109E86DFC8D23CCDC9"/>
    <w:rsid w:val="002E0E44"/>
  </w:style>
  <w:style w:type="paragraph" w:customStyle="1" w:styleId="DB6DB062BA964E36AE64CBB0D7E95F11">
    <w:name w:val="DB6DB062BA964E36AE64CBB0D7E95F11"/>
    <w:rsid w:val="002E0E44"/>
  </w:style>
  <w:style w:type="paragraph" w:customStyle="1" w:styleId="556EC48928D442859B06295667FE39F5">
    <w:name w:val="556EC48928D442859B06295667FE39F5"/>
    <w:rsid w:val="002E0E44"/>
  </w:style>
  <w:style w:type="paragraph" w:customStyle="1" w:styleId="847C67280E5B4300A261EF821EC57DF4">
    <w:name w:val="847C67280E5B4300A261EF821EC57DF4"/>
    <w:rsid w:val="002E0E44"/>
  </w:style>
  <w:style w:type="paragraph" w:customStyle="1" w:styleId="93C28A4A083C4F4B846473D07ABABBCD">
    <w:name w:val="93C28A4A083C4F4B846473D07ABABBCD"/>
    <w:rsid w:val="002E0E44"/>
  </w:style>
  <w:style w:type="paragraph" w:customStyle="1" w:styleId="70FC03262E7C4B21BDB539E72EA6A61F">
    <w:name w:val="70FC03262E7C4B21BDB539E72EA6A61F"/>
    <w:rsid w:val="002E0E44"/>
  </w:style>
  <w:style w:type="paragraph" w:customStyle="1" w:styleId="8EECC3E988864C1CB54CEFDFD4CF1AD2">
    <w:name w:val="8EECC3E988864C1CB54CEFDFD4CF1AD2"/>
    <w:rsid w:val="002E0E44"/>
  </w:style>
  <w:style w:type="paragraph" w:customStyle="1" w:styleId="AC9CB4658BF940CD972C55BE69611CBA">
    <w:name w:val="AC9CB4658BF940CD972C55BE69611CBA"/>
    <w:rsid w:val="002E0E44"/>
  </w:style>
  <w:style w:type="paragraph" w:customStyle="1" w:styleId="6EAD0F5814114475A99E287A9A289336">
    <w:name w:val="6EAD0F5814114475A99E287A9A289336"/>
    <w:rsid w:val="002E0E44"/>
  </w:style>
  <w:style w:type="paragraph" w:customStyle="1" w:styleId="6D7211B0B2DA4307962CA4648EA4FF14">
    <w:name w:val="6D7211B0B2DA4307962CA4648EA4FF14"/>
    <w:rsid w:val="002E0E44"/>
  </w:style>
  <w:style w:type="paragraph" w:customStyle="1" w:styleId="CD0F95307FD14E40BE505F7590678AA1">
    <w:name w:val="CD0F95307FD14E40BE505F7590678AA1"/>
    <w:rsid w:val="002E0E44"/>
  </w:style>
  <w:style w:type="paragraph" w:customStyle="1" w:styleId="D501EFBBA1C8436EA0A37C404A7FFB40">
    <w:name w:val="D501EFBBA1C8436EA0A37C404A7FFB40"/>
    <w:rsid w:val="002E0E44"/>
  </w:style>
  <w:style w:type="paragraph" w:customStyle="1" w:styleId="DADD727BD1754B4A9F1DE2ACDB12D5A3">
    <w:name w:val="DADD727BD1754B4A9F1DE2ACDB12D5A3"/>
    <w:rsid w:val="002E0E44"/>
  </w:style>
  <w:style w:type="paragraph" w:customStyle="1" w:styleId="766398195F9E41B29916A62930CEF04E">
    <w:name w:val="766398195F9E41B29916A62930CEF04E"/>
    <w:rsid w:val="002E0E44"/>
  </w:style>
  <w:style w:type="paragraph" w:customStyle="1" w:styleId="AB5DF9A9804341A38167F910F284D530">
    <w:name w:val="AB5DF9A9804341A38167F910F284D530"/>
    <w:rsid w:val="002E0E44"/>
  </w:style>
  <w:style w:type="paragraph" w:customStyle="1" w:styleId="744E9FFE5D2646C1B5DE13EDFDD8F02E">
    <w:name w:val="744E9FFE5D2646C1B5DE13EDFDD8F02E"/>
    <w:rsid w:val="002E0E44"/>
  </w:style>
  <w:style w:type="paragraph" w:customStyle="1" w:styleId="20ED12DA5AD14FCC8F568A510CD1E388">
    <w:name w:val="20ED12DA5AD14FCC8F568A510CD1E388"/>
    <w:rsid w:val="002E0E44"/>
  </w:style>
  <w:style w:type="paragraph" w:customStyle="1" w:styleId="66F932A859B646AD968F7770437ADEF2">
    <w:name w:val="66F932A859B646AD968F7770437ADEF2"/>
    <w:rsid w:val="002E0E44"/>
  </w:style>
  <w:style w:type="paragraph" w:customStyle="1" w:styleId="459E601E19A84ECCA57E149FAB4B9269">
    <w:name w:val="459E601E19A84ECCA57E149FAB4B9269"/>
    <w:rsid w:val="002E0E44"/>
  </w:style>
  <w:style w:type="paragraph" w:customStyle="1" w:styleId="638045EDD565457CA90F448EF55A7729">
    <w:name w:val="638045EDD565457CA90F448EF55A7729"/>
    <w:rsid w:val="002E0E44"/>
  </w:style>
  <w:style w:type="paragraph" w:customStyle="1" w:styleId="64C00C5F3AC840508894AE22F64962DA">
    <w:name w:val="64C00C5F3AC840508894AE22F64962DA"/>
    <w:rsid w:val="002E0E44"/>
  </w:style>
  <w:style w:type="paragraph" w:customStyle="1" w:styleId="C8552500A7F6499DA49B40D96C596D51">
    <w:name w:val="C8552500A7F6499DA49B40D96C596D51"/>
    <w:rsid w:val="002E0E44"/>
  </w:style>
  <w:style w:type="paragraph" w:customStyle="1" w:styleId="A1C8FE8C28F44ECF81E0935E254E8484">
    <w:name w:val="A1C8FE8C28F44ECF81E0935E254E8484"/>
    <w:rsid w:val="002E0E44"/>
  </w:style>
  <w:style w:type="paragraph" w:customStyle="1" w:styleId="EBD97D9C6C62404BAD29A3CC4676C99F">
    <w:name w:val="EBD97D9C6C62404BAD29A3CC4676C99F"/>
    <w:rsid w:val="002E0E44"/>
  </w:style>
  <w:style w:type="paragraph" w:customStyle="1" w:styleId="1532AE0F4208449092017C1E16362F54">
    <w:name w:val="1532AE0F4208449092017C1E16362F54"/>
    <w:rsid w:val="002E0E44"/>
  </w:style>
  <w:style w:type="paragraph" w:customStyle="1" w:styleId="714B4255232C46B8902873B2EF4C3619">
    <w:name w:val="714B4255232C46B8902873B2EF4C3619"/>
    <w:rsid w:val="002E0E44"/>
  </w:style>
  <w:style w:type="paragraph" w:customStyle="1" w:styleId="268005374D024643B8A853BB49C3A059">
    <w:name w:val="268005374D024643B8A853BB49C3A059"/>
    <w:rsid w:val="002E0E44"/>
  </w:style>
  <w:style w:type="paragraph" w:customStyle="1" w:styleId="3A7089545B6941C0A9917DBAA96E18FF">
    <w:name w:val="3A7089545B6941C0A9917DBAA96E18FF"/>
    <w:rsid w:val="002E0E44"/>
  </w:style>
  <w:style w:type="paragraph" w:customStyle="1" w:styleId="A7D05C2D1E0C4A0BB500FB88B2851BBF">
    <w:name w:val="A7D05C2D1E0C4A0BB500FB88B2851BBF"/>
    <w:rsid w:val="002E0E44"/>
  </w:style>
  <w:style w:type="paragraph" w:customStyle="1" w:styleId="7CD5CAFC32F446B5BDEB7ED47415F968">
    <w:name w:val="7CD5CAFC32F446B5BDEB7ED47415F968"/>
    <w:rsid w:val="002E0E44"/>
  </w:style>
  <w:style w:type="paragraph" w:customStyle="1" w:styleId="81DE282B80C54581A0CA312044ABD2C8">
    <w:name w:val="81DE282B80C54581A0CA312044ABD2C8"/>
    <w:rsid w:val="002E0E44"/>
  </w:style>
  <w:style w:type="paragraph" w:customStyle="1" w:styleId="E940F40A30384D08A9B6510E0992A08F">
    <w:name w:val="E940F40A30384D08A9B6510E0992A08F"/>
    <w:rsid w:val="002E0E44"/>
  </w:style>
  <w:style w:type="paragraph" w:customStyle="1" w:styleId="B76888D2358C46D882836B2EE2C0A907">
    <w:name w:val="B76888D2358C46D882836B2EE2C0A907"/>
    <w:rsid w:val="002E0E44"/>
  </w:style>
  <w:style w:type="paragraph" w:customStyle="1" w:styleId="478D5B9A21384E22987BE522AAADDAA5">
    <w:name w:val="478D5B9A21384E22987BE522AAADDAA5"/>
    <w:rsid w:val="002E0E44"/>
  </w:style>
  <w:style w:type="paragraph" w:customStyle="1" w:styleId="8D498B24664143DDB7F42BED63306198">
    <w:name w:val="8D498B24664143DDB7F42BED63306198"/>
    <w:rsid w:val="002E0E44"/>
  </w:style>
  <w:style w:type="paragraph" w:customStyle="1" w:styleId="460A425F3B2F420B97962B42E9F99D47">
    <w:name w:val="460A425F3B2F420B97962B42E9F99D47"/>
    <w:rsid w:val="002E0E44"/>
  </w:style>
  <w:style w:type="paragraph" w:customStyle="1" w:styleId="63492179E1674287AEED65C1C95FFC00">
    <w:name w:val="63492179E1674287AEED65C1C95FFC00"/>
    <w:rsid w:val="002E0E44"/>
  </w:style>
  <w:style w:type="paragraph" w:customStyle="1" w:styleId="317E3D3A676540A8841B60C10CCC5705">
    <w:name w:val="317E3D3A676540A8841B60C10CCC5705"/>
    <w:rsid w:val="002E0E44"/>
  </w:style>
  <w:style w:type="paragraph" w:customStyle="1" w:styleId="01F3B9332D0348FF98C6FB8A3110A737">
    <w:name w:val="01F3B9332D0348FF98C6FB8A3110A737"/>
    <w:rsid w:val="002E0E44"/>
  </w:style>
  <w:style w:type="paragraph" w:customStyle="1" w:styleId="CA54FE13C6B74648B439563AC7DCA7D3">
    <w:name w:val="CA54FE13C6B74648B439563AC7DCA7D3"/>
    <w:rsid w:val="002E0E44"/>
  </w:style>
  <w:style w:type="paragraph" w:customStyle="1" w:styleId="BFD45D86C4A54A3495F3926FC747FAA4">
    <w:name w:val="BFD45D86C4A54A3495F3926FC747FAA4"/>
    <w:rsid w:val="002E0E44"/>
  </w:style>
  <w:style w:type="paragraph" w:customStyle="1" w:styleId="ED6F1F7A919747D4AB6FE4A4AF6AD6A5">
    <w:name w:val="ED6F1F7A919747D4AB6FE4A4AF6AD6A5"/>
    <w:rsid w:val="002E0E44"/>
  </w:style>
  <w:style w:type="paragraph" w:customStyle="1" w:styleId="4590408D882E42E3B944B5EDA0A31317">
    <w:name w:val="4590408D882E42E3B944B5EDA0A31317"/>
    <w:rsid w:val="002E0E44"/>
  </w:style>
  <w:style w:type="paragraph" w:customStyle="1" w:styleId="10293C2BC9634DE1B3C9B296F3C8212F">
    <w:name w:val="10293C2BC9634DE1B3C9B296F3C8212F"/>
    <w:rsid w:val="002E0E44"/>
  </w:style>
  <w:style w:type="paragraph" w:customStyle="1" w:styleId="DB9553F59FEB43F3AF02BA1FF7A9D12E">
    <w:name w:val="DB9553F59FEB43F3AF02BA1FF7A9D12E"/>
    <w:rsid w:val="002E0E44"/>
  </w:style>
  <w:style w:type="paragraph" w:customStyle="1" w:styleId="12679867C31C473F935498E990832AAD">
    <w:name w:val="12679867C31C473F935498E990832AAD"/>
    <w:rsid w:val="002E0E44"/>
  </w:style>
  <w:style w:type="paragraph" w:customStyle="1" w:styleId="34B7DD4DA538404AB17CB79DBB347092">
    <w:name w:val="34B7DD4DA538404AB17CB79DBB347092"/>
    <w:rsid w:val="002E0E44"/>
  </w:style>
  <w:style w:type="paragraph" w:customStyle="1" w:styleId="F19F479942374F07AF04B7BCB85C01E7">
    <w:name w:val="F19F479942374F07AF04B7BCB85C01E7"/>
    <w:rsid w:val="002E0E44"/>
  </w:style>
  <w:style w:type="paragraph" w:customStyle="1" w:styleId="907C8486B8324E269048E1E8F662583F">
    <w:name w:val="907C8486B8324E269048E1E8F662583F"/>
    <w:rsid w:val="002E0E44"/>
  </w:style>
  <w:style w:type="paragraph" w:customStyle="1" w:styleId="463F79D9FED9464FBB12877E5C915637">
    <w:name w:val="463F79D9FED9464FBB12877E5C915637"/>
    <w:rsid w:val="002E0E44"/>
  </w:style>
  <w:style w:type="paragraph" w:customStyle="1" w:styleId="E5FE4A99A8EE45CAA812FB2423D95B2F">
    <w:name w:val="E5FE4A99A8EE45CAA812FB2423D95B2F"/>
    <w:rsid w:val="002E0E44"/>
  </w:style>
  <w:style w:type="paragraph" w:customStyle="1" w:styleId="B9259DD9EF494976B0652B7CE164AF36">
    <w:name w:val="B9259DD9EF494976B0652B7CE164AF36"/>
    <w:rsid w:val="002E0E44"/>
  </w:style>
  <w:style w:type="paragraph" w:customStyle="1" w:styleId="F212063CB18448E5A522217B48E9C44D">
    <w:name w:val="F212063CB18448E5A522217B48E9C44D"/>
    <w:rsid w:val="002E0E44"/>
  </w:style>
  <w:style w:type="paragraph" w:customStyle="1" w:styleId="B27BDB7F230F4E15B96822BF20DE5040">
    <w:name w:val="B27BDB7F230F4E15B96822BF20DE5040"/>
    <w:rsid w:val="002E0E44"/>
  </w:style>
  <w:style w:type="paragraph" w:customStyle="1" w:styleId="10F1B7611C654CF6993D07FE7D0EB2C4">
    <w:name w:val="10F1B7611C654CF6993D07FE7D0EB2C4"/>
    <w:rsid w:val="002E0E44"/>
  </w:style>
  <w:style w:type="paragraph" w:customStyle="1" w:styleId="3673519B52594094858EBAE1135B906F">
    <w:name w:val="3673519B52594094858EBAE1135B906F"/>
    <w:rsid w:val="002E0E44"/>
  </w:style>
  <w:style w:type="paragraph" w:customStyle="1" w:styleId="9B9DBEAE84364E68880D0755DCC7193F">
    <w:name w:val="9B9DBEAE84364E68880D0755DCC7193F"/>
    <w:rsid w:val="002E0E44"/>
  </w:style>
  <w:style w:type="paragraph" w:customStyle="1" w:styleId="B6E1638807004F749DA0DE04DE002913">
    <w:name w:val="B6E1638807004F749DA0DE04DE002913"/>
    <w:rsid w:val="002E0E44"/>
  </w:style>
  <w:style w:type="paragraph" w:customStyle="1" w:styleId="429A870E104042D08600BA369109D5E8">
    <w:name w:val="429A870E104042D08600BA369109D5E8"/>
    <w:rsid w:val="002E0E44"/>
  </w:style>
  <w:style w:type="paragraph" w:customStyle="1" w:styleId="9C05E89A4B2E43F6A6C5D79D3362D2BC">
    <w:name w:val="9C05E89A4B2E43F6A6C5D79D3362D2BC"/>
    <w:rsid w:val="002E0E44"/>
  </w:style>
  <w:style w:type="paragraph" w:customStyle="1" w:styleId="59B1510A5A964B3AA9807D9D16840B49">
    <w:name w:val="59B1510A5A964B3AA9807D9D16840B49"/>
    <w:rsid w:val="002E0E44"/>
  </w:style>
  <w:style w:type="paragraph" w:customStyle="1" w:styleId="BEB8FE70CA98491F8BADEADD2B2EEEDE">
    <w:name w:val="BEB8FE70CA98491F8BADEADD2B2EEEDE"/>
    <w:rsid w:val="002E0E44"/>
  </w:style>
  <w:style w:type="paragraph" w:customStyle="1" w:styleId="D37C22F3C05C4718AE7F546795BA1424">
    <w:name w:val="D37C22F3C05C4718AE7F546795BA1424"/>
    <w:rsid w:val="002E0E44"/>
  </w:style>
  <w:style w:type="paragraph" w:customStyle="1" w:styleId="44EA291830EC453BA8BFD65275B12A31">
    <w:name w:val="44EA291830EC453BA8BFD65275B12A31"/>
    <w:rsid w:val="002E0E44"/>
  </w:style>
  <w:style w:type="paragraph" w:customStyle="1" w:styleId="6859266ED03E48F8B4C35D6BA66F73C2">
    <w:name w:val="6859266ED03E48F8B4C35D6BA66F73C2"/>
    <w:rsid w:val="002E0E44"/>
  </w:style>
  <w:style w:type="paragraph" w:customStyle="1" w:styleId="EB6B98AB15A44D09B440977A64FDDEBC">
    <w:name w:val="EB6B98AB15A44D09B440977A64FDDEBC"/>
    <w:rsid w:val="002E0E44"/>
  </w:style>
  <w:style w:type="paragraph" w:customStyle="1" w:styleId="152F05CCEF7649B1B103022626CFEA65">
    <w:name w:val="152F05CCEF7649B1B103022626CFEA65"/>
    <w:rsid w:val="002E0E44"/>
  </w:style>
  <w:style w:type="paragraph" w:customStyle="1" w:styleId="991474057B90435BB32032EF15C40897">
    <w:name w:val="991474057B90435BB32032EF15C40897"/>
    <w:rsid w:val="002E0E44"/>
  </w:style>
  <w:style w:type="paragraph" w:customStyle="1" w:styleId="D1A75DF71D054842A31D6B4155070EBE">
    <w:name w:val="D1A75DF71D054842A31D6B4155070EBE"/>
    <w:rsid w:val="002E0E44"/>
  </w:style>
  <w:style w:type="paragraph" w:customStyle="1" w:styleId="989CA04654D441A1B8296845746E0CBA">
    <w:name w:val="989CA04654D441A1B8296845746E0CBA"/>
    <w:rsid w:val="002E0E44"/>
  </w:style>
  <w:style w:type="paragraph" w:customStyle="1" w:styleId="82B95908E8424658AC0B2993FC58D2F6">
    <w:name w:val="82B95908E8424658AC0B2993FC58D2F6"/>
    <w:rsid w:val="002E0E44"/>
  </w:style>
  <w:style w:type="paragraph" w:customStyle="1" w:styleId="6D34F56A4B984DD0A2884C533FE2CAFB">
    <w:name w:val="6D34F56A4B984DD0A2884C533FE2CAFB"/>
    <w:rsid w:val="002E0E44"/>
  </w:style>
  <w:style w:type="paragraph" w:customStyle="1" w:styleId="72EFFA963C7B468E96262CF109A637C9">
    <w:name w:val="72EFFA963C7B468E96262CF109A637C9"/>
    <w:rsid w:val="002E0E44"/>
  </w:style>
  <w:style w:type="paragraph" w:customStyle="1" w:styleId="179214317F894559AF009E85B7A3C5B2">
    <w:name w:val="179214317F894559AF009E85B7A3C5B2"/>
    <w:rsid w:val="002E0E44"/>
  </w:style>
  <w:style w:type="paragraph" w:customStyle="1" w:styleId="497A524BBEF94E318C19A9C95E4FA571">
    <w:name w:val="497A524BBEF94E318C19A9C95E4FA571"/>
    <w:rsid w:val="002E0E44"/>
  </w:style>
  <w:style w:type="paragraph" w:customStyle="1" w:styleId="4BF81574FEDB46EF90F3935C1D346053">
    <w:name w:val="4BF81574FEDB46EF90F3935C1D346053"/>
    <w:rsid w:val="002E0E44"/>
  </w:style>
  <w:style w:type="paragraph" w:customStyle="1" w:styleId="3DFC42E9B19B430F94A6E1CE9D033213">
    <w:name w:val="3DFC42E9B19B430F94A6E1CE9D033213"/>
    <w:rsid w:val="002E0E44"/>
  </w:style>
  <w:style w:type="paragraph" w:customStyle="1" w:styleId="AD8C3A5874974F159AD9BFFA4B8951FD">
    <w:name w:val="AD8C3A5874974F159AD9BFFA4B8951FD"/>
    <w:rsid w:val="002E0E44"/>
  </w:style>
  <w:style w:type="paragraph" w:customStyle="1" w:styleId="FC5338B6D88E4A43B06E7DF15FCE34F0">
    <w:name w:val="FC5338B6D88E4A43B06E7DF15FCE34F0"/>
    <w:rsid w:val="002E0E44"/>
  </w:style>
  <w:style w:type="paragraph" w:customStyle="1" w:styleId="BB016173645348299438BBE08E3AB1E9">
    <w:name w:val="BB016173645348299438BBE08E3AB1E9"/>
    <w:rsid w:val="002E0E44"/>
  </w:style>
  <w:style w:type="paragraph" w:customStyle="1" w:styleId="35A025A95D614207B722B0768B24AADB">
    <w:name w:val="35A025A95D614207B722B0768B24AADB"/>
    <w:rsid w:val="002E0E44"/>
  </w:style>
  <w:style w:type="paragraph" w:customStyle="1" w:styleId="799E7A1174044BC5BF5EEDC104084086">
    <w:name w:val="799E7A1174044BC5BF5EEDC104084086"/>
    <w:rsid w:val="002E0E44"/>
  </w:style>
  <w:style w:type="paragraph" w:customStyle="1" w:styleId="AD9B0919B5EF4D7F82A2E60047E26B02">
    <w:name w:val="AD9B0919B5EF4D7F82A2E60047E26B02"/>
    <w:rsid w:val="002E0E44"/>
  </w:style>
  <w:style w:type="paragraph" w:customStyle="1" w:styleId="114D4C00E23D477482A2FB000D45E676">
    <w:name w:val="114D4C00E23D477482A2FB000D45E676"/>
    <w:rsid w:val="002E0E44"/>
  </w:style>
  <w:style w:type="paragraph" w:customStyle="1" w:styleId="CF4EA40241644937B8D156FE03D5F183">
    <w:name w:val="CF4EA40241644937B8D156FE03D5F183"/>
    <w:rsid w:val="002E0E44"/>
  </w:style>
  <w:style w:type="paragraph" w:customStyle="1" w:styleId="F70499173E1A4E43915E6066852D8514">
    <w:name w:val="F70499173E1A4E43915E6066852D8514"/>
    <w:rsid w:val="002E0E44"/>
  </w:style>
  <w:style w:type="paragraph" w:customStyle="1" w:styleId="91C43B4397BD4C48A5EF3B3C2E87F7E5">
    <w:name w:val="91C43B4397BD4C48A5EF3B3C2E87F7E5"/>
    <w:rsid w:val="002E0E44"/>
  </w:style>
  <w:style w:type="paragraph" w:customStyle="1" w:styleId="96DAEED0FA644DD59B83A89021F47822">
    <w:name w:val="96DAEED0FA644DD59B83A89021F47822"/>
    <w:rsid w:val="002E0E44"/>
  </w:style>
  <w:style w:type="paragraph" w:customStyle="1" w:styleId="23A7C5062F694A728A4B24268DB72FC7">
    <w:name w:val="23A7C5062F694A728A4B24268DB72FC7"/>
    <w:rsid w:val="002E0E44"/>
  </w:style>
  <w:style w:type="paragraph" w:customStyle="1" w:styleId="775D9229B92B400F808034A40BE405EF">
    <w:name w:val="775D9229B92B400F808034A40BE405EF"/>
    <w:rsid w:val="002E0E44"/>
  </w:style>
  <w:style w:type="paragraph" w:customStyle="1" w:styleId="75B071266E944E6680594E0A550356A6">
    <w:name w:val="75B071266E944E6680594E0A550356A6"/>
    <w:rsid w:val="002E0E44"/>
  </w:style>
  <w:style w:type="paragraph" w:customStyle="1" w:styleId="CF413ED2A35F4AFB8DCB715404D52949">
    <w:name w:val="CF413ED2A35F4AFB8DCB715404D52949"/>
    <w:rsid w:val="002E0E44"/>
  </w:style>
  <w:style w:type="paragraph" w:customStyle="1" w:styleId="EB1D066E5A3F4B339A43F3863D37C1B6">
    <w:name w:val="EB1D066E5A3F4B339A43F3863D37C1B6"/>
    <w:rsid w:val="002E0E44"/>
  </w:style>
  <w:style w:type="paragraph" w:customStyle="1" w:styleId="3AE1B73ED689442D858DD436CE6B9D88">
    <w:name w:val="3AE1B73ED689442D858DD436CE6B9D88"/>
    <w:rsid w:val="002E0E44"/>
  </w:style>
  <w:style w:type="paragraph" w:customStyle="1" w:styleId="AB62A0899DEB4247957CC72EF30A8100">
    <w:name w:val="AB62A0899DEB4247957CC72EF30A8100"/>
    <w:rsid w:val="002E0E44"/>
  </w:style>
  <w:style w:type="paragraph" w:customStyle="1" w:styleId="0749A563F5774DF2A0DF99EBC79CCE0A">
    <w:name w:val="0749A563F5774DF2A0DF99EBC79CCE0A"/>
    <w:rsid w:val="002E0E44"/>
  </w:style>
  <w:style w:type="paragraph" w:customStyle="1" w:styleId="055C41D96A6642E1B3A6D900C7B5A250">
    <w:name w:val="055C41D96A6642E1B3A6D900C7B5A250"/>
    <w:rsid w:val="002E0E44"/>
  </w:style>
  <w:style w:type="paragraph" w:customStyle="1" w:styleId="ED045934765C4A3498724D0B925644E3">
    <w:name w:val="ED045934765C4A3498724D0B925644E3"/>
    <w:rsid w:val="002E0E44"/>
  </w:style>
  <w:style w:type="paragraph" w:customStyle="1" w:styleId="AF0970554781489C995FA4105B6AEC8C">
    <w:name w:val="AF0970554781489C995FA4105B6AEC8C"/>
    <w:rsid w:val="002E0E44"/>
  </w:style>
  <w:style w:type="paragraph" w:customStyle="1" w:styleId="5B79EAEAEA0E47C19FC58A34136BD6FA">
    <w:name w:val="5B79EAEAEA0E47C19FC58A34136BD6FA"/>
    <w:rsid w:val="002E0E44"/>
  </w:style>
  <w:style w:type="paragraph" w:customStyle="1" w:styleId="1247EDA69327462A9E9ED5F072DF6049">
    <w:name w:val="1247EDA69327462A9E9ED5F072DF6049"/>
    <w:rsid w:val="002E0E44"/>
  </w:style>
  <w:style w:type="paragraph" w:customStyle="1" w:styleId="FC3D7E51F35C420B9B8AF06B0D303D5B">
    <w:name w:val="FC3D7E51F35C420B9B8AF06B0D303D5B"/>
    <w:rsid w:val="002E0E44"/>
  </w:style>
  <w:style w:type="paragraph" w:customStyle="1" w:styleId="84D4A8E4CAA040C39700B1869C478B43">
    <w:name w:val="84D4A8E4CAA040C39700B1869C478B43"/>
    <w:rsid w:val="00F82BBC"/>
  </w:style>
  <w:style w:type="paragraph" w:customStyle="1" w:styleId="0CD925E65091418B9774C4845F2DAF78">
    <w:name w:val="0CD925E65091418B9774C4845F2DAF78"/>
    <w:rsid w:val="00F82BBC"/>
  </w:style>
  <w:style w:type="paragraph" w:customStyle="1" w:styleId="3F459D096B674028AB124E9298B4764F">
    <w:name w:val="3F459D096B674028AB124E9298B4764F"/>
    <w:rsid w:val="00F82BBC"/>
  </w:style>
  <w:style w:type="paragraph" w:customStyle="1" w:styleId="82D4CE8FD91D435282904FDCED5F0D04">
    <w:name w:val="82D4CE8FD91D435282904FDCED5F0D04"/>
    <w:rsid w:val="00F82BBC"/>
  </w:style>
  <w:style w:type="paragraph" w:customStyle="1" w:styleId="5F47913D7D0F44CD96BB42061A5AD243">
    <w:name w:val="5F47913D7D0F44CD96BB42061A5AD243"/>
    <w:rsid w:val="00F82BBC"/>
  </w:style>
  <w:style w:type="paragraph" w:customStyle="1" w:styleId="FF1DC8FB9888465F9C5FBC9BC25188C4">
    <w:name w:val="FF1DC8FB9888465F9C5FBC9BC25188C4"/>
    <w:rsid w:val="00F82BBC"/>
  </w:style>
  <w:style w:type="paragraph" w:customStyle="1" w:styleId="F739E0265F714E8BAE8C6BC6745B53DC">
    <w:name w:val="F739E0265F714E8BAE8C6BC6745B53DC"/>
    <w:rsid w:val="00F82BBC"/>
  </w:style>
  <w:style w:type="paragraph" w:customStyle="1" w:styleId="8E317635C0B241438A8ACDC157707783">
    <w:name w:val="8E317635C0B241438A8ACDC157707783"/>
    <w:rsid w:val="00F82BBC"/>
  </w:style>
  <w:style w:type="paragraph" w:customStyle="1" w:styleId="711B37ACA88341D5BE52BB54AB05E578">
    <w:name w:val="711B37ACA88341D5BE52BB54AB05E578"/>
    <w:rsid w:val="00F82BBC"/>
  </w:style>
  <w:style w:type="paragraph" w:customStyle="1" w:styleId="CD201A2AC74D4D09A93E5E1111E4B423">
    <w:name w:val="CD201A2AC74D4D09A93E5E1111E4B423"/>
    <w:rsid w:val="00F82BBC"/>
  </w:style>
  <w:style w:type="paragraph" w:customStyle="1" w:styleId="EDA242B48AC545BC91CFA421E1FDFE2B">
    <w:name w:val="EDA242B48AC545BC91CFA421E1FDFE2B"/>
    <w:rsid w:val="00F82BBC"/>
  </w:style>
  <w:style w:type="paragraph" w:customStyle="1" w:styleId="A2A92AF30FA74838B47FDAF67CB1367D">
    <w:name w:val="A2A92AF30FA74838B47FDAF67CB1367D"/>
    <w:rsid w:val="00F82BBC"/>
  </w:style>
  <w:style w:type="paragraph" w:customStyle="1" w:styleId="8680655A273F4F45A25F3AA232D85DF5">
    <w:name w:val="8680655A273F4F45A25F3AA232D85DF5"/>
    <w:rsid w:val="00F82BBC"/>
  </w:style>
  <w:style w:type="paragraph" w:customStyle="1" w:styleId="9EE14E570D7648489F7652D4CC5E9174">
    <w:name w:val="9EE14E570D7648489F7652D4CC5E9174"/>
    <w:rsid w:val="00F82BBC"/>
  </w:style>
  <w:style w:type="paragraph" w:customStyle="1" w:styleId="8A374D78DC8041E2AEA3BD515FDE2124">
    <w:name w:val="8A374D78DC8041E2AEA3BD515FDE2124"/>
    <w:rsid w:val="00F82BBC"/>
  </w:style>
  <w:style w:type="paragraph" w:customStyle="1" w:styleId="821BBED4434A4C238B56924464899B65">
    <w:name w:val="821BBED4434A4C238B56924464899B65"/>
    <w:rsid w:val="00F82BBC"/>
  </w:style>
  <w:style w:type="paragraph" w:customStyle="1" w:styleId="DF29B7FC05E74FD190F478A6C270C200">
    <w:name w:val="DF29B7FC05E74FD190F478A6C270C200"/>
    <w:rsid w:val="00F82BBC"/>
  </w:style>
  <w:style w:type="paragraph" w:customStyle="1" w:styleId="8C37C9A8F0464FF9AA28BABC6175775E">
    <w:name w:val="8C37C9A8F0464FF9AA28BABC6175775E"/>
    <w:rsid w:val="00F82BBC"/>
  </w:style>
  <w:style w:type="paragraph" w:customStyle="1" w:styleId="6AC58CA60C13461E94121EEED9C7EB25">
    <w:name w:val="6AC58CA60C13461E94121EEED9C7EB25"/>
    <w:rsid w:val="00B674DD"/>
  </w:style>
  <w:style w:type="paragraph" w:customStyle="1" w:styleId="6604409D77DA40D4B2614AF4C080F6DB">
    <w:name w:val="6604409D77DA40D4B2614AF4C080F6DB"/>
    <w:rsid w:val="00B674DD"/>
  </w:style>
  <w:style w:type="paragraph" w:customStyle="1" w:styleId="0CA51C5272914D2FA34264438D062BDA">
    <w:name w:val="0CA51C5272914D2FA34264438D062BDA"/>
    <w:rsid w:val="00B674DD"/>
  </w:style>
  <w:style w:type="paragraph" w:customStyle="1" w:styleId="788E45FDD1144CCBB2919AE4FC173A91">
    <w:name w:val="788E45FDD1144CCBB2919AE4FC173A91"/>
    <w:rsid w:val="00B674DD"/>
  </w:style>
  <w:style w:type="paragraph" w:customStyle="1" w:styleId="6D7A1EDB13244E05B66E906370E9A77E">
    <w:name w:val="6D7A1EDB13244E05B66E906370E9A77E"/>
    <w:rsid w:val="00B674DD"/>
  </w:style>
  <w:style w:type="paragraph" w:customStyle="1" w:styleId="B951F501A97F4CC5BA7DFE673A2AF8E5">
    <w:name w:val="B951F501A97F4CC5BA7DFE673A2AF8E5"/>
    <w:rsid w:val="00B674DD"/>
  </w:style>
  <w:style w:type="paragraph" w:customStyle="1" w:styleId="DE52538DF5D4492DAB16ADD05F63CC41">
    <w:name w:val="DE52538DF5D4492DAB16ADD05F63CC41"/>
    <w:rsid w:val="00B674DD"/>
  </w:style>
  <w:style w:type="paragraph" w:customStyle="1" w:styleId="E0EB887499FF46FEBE25C771B98920EA">
    <w:name w:val="E0EB887499FF46FEBE25C771B98920EA"/>
    <w:rsid w:val="00B674DD"/>
  </w:style>
  <w:style w:type="paragraph" w:customStyle="1" w:styleId="B7C6E9CE6D0F423C8D326B19172DB637">
    <w:name w:val="B7C6E9CE6D0F423C8D326B19172DB637"/>
    <w:rsid w:val="00B674DD"/>
  </w:style>
  <w:style w:type="paragraph" w:customStyle="1" w:styleId="50ED2F74F2C142A18A99EF96FADC0610">
    <w:name w:val="50ED2F74F2C142A18A99EF96FADC0610"/>
    <w:rsid w:val="00B674DD"/>
  </w:style>
  <w:style w:type="paragraph" w:customStyle="1" w:styleId="0FBFC2AD4D2C49F3AACC82D3089C760F">
    <w:name w:val="0FBFC2AD4D2C49F3AACC82D3089C760F"/>
    <w:rsid w:val="00B674DD"/>
  </w:style>
  <w:style w:type="paragraph" w:customStyle="1" w:styleId="BFE276EB48694A6EB46AA21F563E04CA">
    <w:name w:val="BFE276EB48694A6EB46AA21F563E04CA"/>
    <w:rsid w:val="00B674DD"/>
  </w:style>
  <w:style w:type="paragraph" w:customStyle="1" w:styleId="620F4775BD2D476F95C836F844AC6143">
    <w:name w:val="620F4775BD2D476F95C836F844AC6143"/>
    <w:rsid w:val="00B674DD"/>
  </w:style>
  <w:style w:type="paragraph" w:customStyle="1" w:styleId="B8239E454FCF4BD7B90DDE9C78B2CC2E">
    <w:name w:val="B8239E454FCF4BD7B90DDE9C78B2CC2E"/>
    <w:rsid w:val="00B674DD"/>
  </w:style>
  <w:style w:type="paragraph" w:customStyle="1" w:styleId="00BB50C020D948BFABCB005D34BD88B2">
    <w:name w:val="00BB50C020D948BFABCB005D34BD88B2"/>
    <w:rsid w:val="00B674DD"/>
  </w:style>
  <w:style w:type="paragraph" w:customStyle="1" w:styleId="1D22FC4837294D3BBF3DDD66592A891D">
    <w:name w:val="1D22FC4837294D3BBF3DDD66592A891D"/>
    <w:rsid w:val="00B674DD"/>
  </w:style>
  <w:style w:type="paragraph" w:customStyle="1" w:styleId="BAFA2DFC176C4613A09974FB0B857050">
    <w:name w:val="BAFA2DFC176C4613A09974FB0B857050"/>
    <w:rsid w:val="00B674DD"/>
  </w:style>
  <w:style w:type="paragraph" w:customStyle="1" w:styleId="4A9AB47D7A794E41A7AD27F52641A4FE">
    <w:name w:val="4A9AB47D7A794E41A7AD27F52641A4FE"/>
    <w:rsid w:val="00B674DD"/>
  </w:style>
  <w:style w:type="paragraph" w:customStyle="1" w:styleId="11F0815C1BF649F79E933F6B299166EF">
    <w:name w:val="11F0815C1BF649F79E933F6B299166EF"/>
    <w:rsid w:val="00D13B0B"/>
  </w:style>
  <w:style w:type="paragraph" w:customStyle="1" w:styleId="1A6ABB3D5ECB4E4CA575DF9C53252EB9">
    <w:name w:val="1A6ABB3D5ECB4E4CA575DF9C53252EB9"/>
    <w:rsid w:val="00D13B0B"/>
  </w:style>
  <w:style w:type="paragraph" w:customStyle="1" w:styleId="1A1A646464D349C4866FB34379BFA20A">
    <w:name w:val="1A1A646464D349C4866FB34379BFA20A"/>
    <w:rsid w:val="00D13B0B"/>
  </w:style>
  <w:style w:type="paragraph" w:customStyle="1" w:styleId="68C15EE2972A473A8AE186ED56BDEDAB">
    <w:name w:val="68C15EE2972A473A8AE186ED56BDEDAB"/>
    <w:rsid w:val="00D13B0B"/>
  </w:style>
  <w:style w:type="paragraph" w:customStyle="1" w:styleId="BDC01E0954724D6C9F5B49D7FFAE8483">
    <w:name w:val="BDC01E0954724D6C9F5B49D7FFAE8483"/>
    <w:rsid w:val="00D13B0B"/>
  </w:style>
  <w:style w:type="paragraph" w:customStyle="1" w:styleId="0F27641A7C7A4926A0F76EECE5A35E96">
    <w:name w:val="0F27641A7C7A4926A0F76EECE5A35E96"/>
    <w:rsid w:val="00D13B0B"/>
  </w:style>
  <w:style w:type="paragraph" w:customStyle="1" w:styleId="39A18BA06DCE46F08028D9E09784B7DF">
    <w:name w:val="39A18BA06DCE46F08028D9E09784B7DF"/>
    <w:rsid w:val="00D13B0B"/>
  </w:style>
  <w:style w:type="paragraph" w:customStyle="1" w:styleId="E78CFC9287834C319EC28C022AED52D1">
    <w:name w:val="E78CFC9287834C319EC28C022AED52D1"/>
    <w:rsid w:val="00D13B0B"/>
  </w:style>
  <w:style w:type="paragraph" w:customStyle="1" w:styleId="EF9627D637F54A7E9D6E5AFF8942B427">
    <w:name w:val="EF9627D637F54A7E9D6E5AFF8942B427"/>
    <w:rsid w:val="00D13B0B"/>
  </w:style>
  <w:style w:type="paragraph" w:customStyle="1" w:styleId="AE1FFE5432034550AC92C7D6219B9DAA">
    <w:name w:val="AE1FFE5432034550AC92C7D6219B9DAA"/>
    <w:rsid w:val="00D13B0B"/>
  </w:style>
  <w:style w:type="paragraph" w:customStyle="1" w:styleId="B1D1726F45C742F285ABCB905866F48E">
    <w:name w:val="B1D1726F45C742F285ABCB905866F48E"/>
    <w:rsid w:val="00D13B0B"/>
  </w:style>
  <w:style w:type="paragraph" w:customStyle="1" w:styleId="7574492492E845BEB9EDA2EC15E8D211">
    <w:name w:val="7574492492E845BEB9EDA2EC15E8D211"/>
    <w:rsid w:val="00D13B0B"/>
  </w:style>
  <w:style w:type="paragraph" w:customStyle="1" w:styleId="C1542DB37A3045FD831A3C0D6762CBA0">
    <w:name w:val="C1542DB37A3045FD831A3C0D6762CBA0"/>
    <w:rsid w:val="00D13B0B"/>
  </w:style>
  <w:style w:type="paragraph" w:customStyle="1" w:styleId="AE7D0B9B42C646BA87942A148F972510">
    <w:name w:val="AE7D0B9B42C646BA87942A148F972510"/>
    <w:rsid w:val="00D13B0B"/>
  </w:style>
  <w:style w:type="paragraph" w:customStyle="1" w:styleId="D84C17C2571248D2B5500890FBB25465">
    <w:name w:val="D84C17C2571248D2B5500890FBB25465"/>
    <w:rsid w:val="00D13B0B"/>
  </w:style>
  <w:style w:type="paragraph" w:customStyle="1" w:styleId="C4E5BFDB791946B498705A8972944B26">
    <w:name w:val="C4E5BFDB791946B498705A8972944B26"/>
    <w:rsid w:val="00D13B0B"/>
  </w:style>
  <w:style w:type="paragraph" w:customStyle="1" w:styleId="3F2B6E45251C459289A3C2515005AC9E">
    <w:name w:val="3F2B6E45251C459289A3C2515005AC9E"/>
    <w:rsid w:val="00D13B0B"/>
  </w:style>
  <w:style w:type="paragraph" w:customStyle="1" w:styleId="5B93720C1DAE485586972F8016FB6797">
    <w:name w:val="5B93720C1DAE485586972F8016FB6797"/>
    <w:rsid w:val="00D13B0B"/>
  </w:style>
  <w:style w:type="paragraph" w:customStyle="1" w:styleId="3DDA0C2CFD8F456296204D0EC41E405D">
    <w:name w:val="3DDA0C2CFD8F456296204D0EC41E405D"/>
    <w:rsid w:val="00D13B0B"/>
  </w:style>
  <w:style w:type="paragraph" w:customStyle="1" w:styleId="FA773EF42D4242D18CECE69B0BC73531">
    <w:name w:val="FA773EF42D4242D18CECE69B0BC73531"/>
    <w:rsid w:val="00D13B0B"/>
  </w:style>
  <w:style w:type="paragraph" w:customStyle="1" w:styleId="92CA11E33A874782B4DEB12F37C1E0DE">
    <w:name w:val="92CA11E33A874782B4DEB12F37C1E0DE"/>
    <w:rsid w:val="00D13B0B"/>
  </w:style>
  <w:style w:type="paragraph" w:customStyle="1" w:styleId="99360A21A1C1416F842B362A2426E305">
    <w:name w:val="99360A21A1C1416F842B362A2426E305"/>
    <w:rsid w:val="00D13B0B"/>
  </w:style>
  <w:style w:type="paragraph" w:customStyle="1" w:styleId="AE0400FA20D842CA8C7D7F526E05218C">
    <w:name w:val="AE0400FA20D842CA8C7D7F526E05218C"/>
    <w:rsid w:val="008831D1"/>
  </w:style>
  <w:style w:type="paragraph" w:customStyle="1" w:styleId="3C182224572D424DA8498879AC7090F0">
    <w:name w:val="3C182224572D424DA8498879AC7090F0"/>
    <w:rsid w:val="008831D1"/>
  </w:style>
  <w:style w:type="paragraph" w:customStyle="1" w:styleId="F33CBC2036DF405283F45074E65F8458">
    <w:name w:val="F33CBC2036DF405283F45074E65F8458"/>
    <w:rsid w:val="008831D1"/>
  </w:style>
  <w:style w:type="paragraph" w:customStyle="1" w:styleId="A9E7B37AC99D4CEC8162BAFC010DD12A">
    <w:name w:val="A9E7B37AC99D4CEC8162BAFC010DD12A"/>
    <w:rsid w:val="008831D1"/>
  </w:style>
  <w:style w:type="paragraph" w:customStyle="1" w:styleId="45C98D343F9E4F17BD27D0156E21BBAB">
    <w:name w:val="45C98D343F9E4F17BD27D0156E21BBAB"/>
    <w:rsid w:val="008831D1"/>
  </w:style>
  <w:style w:type="paragraph" w:customStyle="1" w:styleId="707C4938A9D840F79AB97B86BA35B692">
    <w:name w:val="707C4938A9D840F79AB97B86BA35B692"/>
    <w:rsid w:val="008831D1"/>
  </w:style>
  <w:style w:type="paragraph" w:customStyle="1" w:styleId="97C4FE198047474DB936AB7A1C7DF40F">
    <w:name w:val="97C4FE198047474DB936AB7A1C7DF40F"/>
    <w:rsid w:val="008831D1"/>
  </w:style>
  <w:style w:type="paragraph" w:customStyle="1" w:styleId="2C1B49AB107A41F3B73FF246CF193E37">
    <w:name w:val="2C1B49AB107A41F3B73FF246CF193E37"/>
    <w:rsid w:val="008831D1"/>
  </w:style>
  <w:style w:type="paragraph" w:customStyle="1" w:styleId="865F5E1D32154A1FB3A73F5761A10F42">
    <w:name w:val="865F5E1D32154A1FB3A73F5761A10F42"/>
    <w:rsid w:val="008831D1"/>
  </w:style>
  <w:style w:type="paragraph" w:customStyle="1" w:styleId="FA74F305DE1F4FD9BAC8F43A568A877C">
    <w:name w:val="FA74F305DE1F4FD9BAC8F43A568A877C"/>
    <w:rsid w:val="008831D1"/>
  </w:style>
  <w:style w:type="paragraph" w:customStyle="1" w:styleId="0283844D4884405EBCD8A8F2A797D65D">
    <w:name w:val="0283844D4884405EBCD8A8F2A797D65D"/>
    <w:rsid w:val="008831D1"/>
  </w:style>
  <w:style w:type="paragraph" w:customStyle="1" w:styleId="6945DA00A2D24C11879CF3ABAB7A983B">
    <w:name w:val="6945DA00A2D24C11879CF3ABAB7A983B"/>
    <w:rsid w:val="008831D1"/>
  </w:style>
  <w:style w:type="paragraph" w:customStyle="1" w:styleId="5F3109C636F14C29A0B2DE34F874D136">
    <w:name w:val="5F3109C636F14C29A0B2DE34F874D136"/>
    <w:rsid w:val="008831D1"/>
  </w:style>
  <w:style w:type="paragraph" w:customStyle="1" w:styleId="9AD9D6DE3DFC460B9C5CDC8D9A47E176">
    <w:name w:val="9AD9D6DE3DFC460B9C5CDC8D9A47E176"/>
    <w:rsid w:val="008831D1"/>
  </w:style>
  <w:style w:type="paragraph" w:customStyle="1" w:styleId="5CC6C19791E04AB5933FA5C14E565D78">
    <w:name w:val="5CC6C19791E04AB5933FA5C14E565D78"/>
    <w:rsid w:val="008831D1"/>
  </w:style>
  <w:style w:type="paragraph" w:customStyle="1" w:styleId="AEA3A3E757C64986AC8E747CA1B6397F">
    <w:name w:val="AEA3A3E757C64986AC8E747CA1B6397F"/>
    <w:rsid w:val="008831D1"/>
  </w:style>
  <w:style w:type="paragraph" w:customStyle="1" w:styleId="5865A51E6B2B42A68DC34DA858354BA8">
    <w:name w:val="5865A51E6B2B42A68DC34DA858354BA8"/>
    <w:rsid w:val="008831D1"/>
  </w:style>
  <w:style w:type="paragraph" w:customStyle="1" w:styleId="725EB615E02845258D6F8753BEFCA6DD">
    <w:name w:val="725EB615E02845258D6F8753BEFCA6DD"/>
    <w:rsid w:val="008831D1"/>
  </w:style>
  <w:style w:type="paragraph" w:customStyle="1" w:styleId="5AAE16178AFA40A58B49BB9012FBF0D4">
    <w:name w:val="5AAE16178AFA40A58B49BB9012FBF0D4"/>
    <w:rsid w:val="008831D1"/>
  </w:style>
  <w:style w:type="paragraph" w:customStyle="1" w:styleId="149168945BC84A5E8B1CA37E018AE3E4">
    <w:name w:val="149168945BC84A5E8B1CA37E018AE3E4"/>
    <w:rsid w:val="008831D1"/>
  </w:style>
  <w:style w:type="paragraph" w:customStyle="1" w:styleId="059C5DAE628D4BD1954BEA729809F969">
    <w:name w:val="059C5DAE628D4BD1954BEA729809F969"/>
    <w:rsid w:val="008831D1"/>
  </w:style>
  <w:style w:type="paragraph" w:customStyle="1" w:styleId="65FA0F59CF5C4D1EBDB3687D45EAA1B4">
    <w:name w:val="65FA0F59CF5C4D1EBDB3687D45EAA1B4"/>
    <w:rsid w:val="008831D1"/>
  </w:style>
  <w:style w:type="paragraph" w:customStyle="1" w:styleId="5B90F5095E9F4E7DAE1A02784B572670">
    <w:name w:val="5B90F5095E9F4E7DAE1A02784B572670"/>
    <w:rsid w:val="008831D1"/>
  </w:style>
  <w:style w:type="paragraph" w:customStyle="1" w:styleId="D76165703E7541E88FB3992F8435C843">
    <w:name w:val="D76165703E7541E88FB3992F8435C843"/>
    <w:rsid w:val="008831D1"/>
  </w:style>
  <w:style w:type="paragraph" w:customStyle="1" w:styleId="66D6EAD2B7C34013AB6754A892F466DE">
    <w:name w:val="66D6EAD2B7C34013AB6754A892F466DE"/>
    <w:rsid w:val="008831D1"/>
  </w:style>
  <w:style w:type="paragraph" w:customStyle="1" w:styleId="42A363E46DE24DD7AADF29B9D07077DD">
    <w:name w:val="42A363E46DE24DD7AADF29B9D07077DD"/>
    <w:rsid w:val="008831D1"/>
  </w:style>
  <w:style w:type="paragraph" w:customStyle="1" w:styleId="ED7F62BE25B24603A7BE0B3900E6B5C2">
    <w:name w:val="ED7F62BE25B24603A7BE0B3900E6B5C2"/>
    <w:rsid w:val="008831D1"/>
  </w:style>
  <w:style w:type="paragraph" w:customStyle="1" w:styleId="3D39E811A9B947188B94A2F3D1371AA4">
    <w:name w:val="3D39E811A9B947188B94A2F3D1371AA4"/>
    <w:rsid w:val="008831D1"/>
  </w:style>
  <w:style w:type="paragraph" w:customStyle="1" w:styleId="9E19AC5C74E14C398A13F4DBF38EAB64">
    <w:name w:val="9E19AC5C74E14C398A13F4DBF38EAB64"/>
    <w:rsid w:val="008831D1"/>
  </w:style>
  <w:style w:type="paragraph" w:customStyle="1" w:styleId="E6A8AF4151A3458499B87BFB4F4E21B6">
    <w:name w:val="E6A8AF4151A3458499B87BFB4F4E21B6"/>
    <w:rsid w:val="008831D1"/>
  </w:style>
  <w:style w:type="paragraph" w:customStyle="1" w:styleId="E0796D1A94494B5CB234681C65B56D18">
    <w:name w:val="E0796D1A94494B5CB234681C65B56D18"/>
    <w:rsid w:val="008831D1"/>
  </w:style>
  <w:style w:type="paragraph" w:customStyle="1" w:styleId="4BBB2AE4A0454D97A2B295CD9CD96EF0">
    <w:name w:val="4BBB2AE4A0454D97A2B295CD9CD96EF0"/>
    <w:rsid w:val="008831D1"/>
  </w:style>
  <w:style w:type="paragraph" w:customStyle="1" w:styleId="4F8F4981EF794887AC3DA836F209CD8B">
    <w:name w:val="4F8F4981EF794887AC3DA836F209CD8B"/>
    <w:rsid w:val="008831D1"/>
  </w:style>
  <w:style w:type="paragraph" w:customStyle="1" w:styleId="88955C5955924C10B55DF25288F38F26">
    <w:name w:val="88955C5955924C10B55DF25288F38F26"/>
    <w:rsid w:val="008831D1"/>
  </w:style>
  <w:style w:type="paragraph" w:customStyle="1" w:styleId="79E58AACC8C34BDDAC65F9482663C365">
    <w:name w:val="79E58AACC8C34BDDAC65F9482663C365"/>
    <w:rsid w:val="008831D1"/>
  </w:style>
  <w:style w:type="paragraph" w:customStyle="1" w:styleId="D6E0E20B1787489B9CA6E58B15180470">
    <w:name w:val="D6E0E20B1787489B9CA6E58B15180470"/>
    <w:rsid w:val="008831D1"/>
  </w:style>
  <w:style w:type="paragraph" w:customStyle="1" w:styleId="E783E715781E4E5DB1F4DD79A13BB628">
    <w:name w:val="E783E715781E4E5DB1F4DD79A13BB628"/>
    <w:rsid w:val="008831D1"/>
  </w:style>
  <w:style w:type="paragraph" w:customStyle="1" w:styleId="40A847E899BB47CD81D3AA53B4CF5113">
    <w:name w:val="40A847E899BB47CD81D3AA53B4CF5113"/>
    <w:rsid w:val="008831D1"/>
  </w:style>
  <w:style w:type="paragraph" w:customStyle="1" w:styleId="C2A7949412E649EC8EE3EADA5D14C7BF">
    <w:name w:val="C2A7949412E649EC8EE3EADA5D14C7BF"/>
    <w:rsid w:val="008831D1"/>
  </w:style>
  <w:style w:type="paragraph" w:customStyle="1" w:styleId="3EBDE16EA1BE45EEBA72DB730AC4AB66">
    <w:name w:val="3EBDE16EA1BE45EEBA72DB730AC4AB66"/>
    <w:rsid w:val="008831D1"/>
  </w:style>
  <w:style w:type="paragraph" w:customStyle="1" w:styleId="8B1EDBF9A54E4A689838BAAAA291C5BB">
    <w:name w:val="8B1EDBF9A54E4A689838BAAAA291C5BB"/>
    <w:rsid w:val="008831D1"/>
  </w:style>
  <w:style w:type="paragraph" w:customStyle="1" w:styleId="9773F44F2C844B2FBA38D40569FEC9F8">
    <w:name w:val="9773F44F2C844B2FBA38D40569FEC9F8"/>
    <w:rsid w:val="008831D1"/>
  </w:style>
  <w:style w:type="paragraph" w:customStyle="1" w:styleId="755B1B81F5FA440481927F53324C6AD4">
    <w:name w:val="755B1B81F5FA440481927F53324C6AD4"/>
    <w:rsid w:val="008831D1"/>
  </w:style>
  <w:style w:type="paragraph" w:customStyle="1" w:styleId="4F78C845C5374FEE9F5475C134F2D0F0">
    <w:name w:val="4F78C845C5374FEE9F5475C134F2D0F0"/>
    <w:rsid w:val="008831D1"/>
  </w:style>
  <w:style w:type="paragraph" w:customStyle="1" w:styleId="F67618475D6B40A69AAC394D5C41D26C">
    <w:name w:val="F67618475D6B40A69AAC394D5C41D26C"/>
    <w:rsid w:val="008831D1"/>
  </w:style>
  <w:style w:type="paragraph" w:customStyle="1" w:styleId="6127E64D5805468686F1709B641DB825">
    <w:name w:val="6127E64D5805468686F1709B641DB825"/>
    <w:rsid w:val="008831D1"/>
  </w:style>
  <w:style w:type="paragraph" w:customStyle="1" w:styleId="A9654D0EAD3E463A9FE50E24536E9A76">
    <w:name w:val="A9654D0EAD3E463A9FE50E24536E9A76"/>
    <w:rsid w:val="008831D1"/>
  </w:style>
  <w:style w:type="paragraph" w:customStyle="1" w:styleId="919BC973E26D4BB8BFBDFE164998D626">
    <w:name w:val="919BC973E26D4BB8BFBDFE164998D626"/>
    <w:rsid w:val="008831D1"/>
  </w:style>
  <w:style w:type="paragraph" w:customStyle="1" w:styleId="3A20EEF58FED4281B5CACA36903BDE3D">
    <w:name w:val="3A20EEF58FED4281B5CACA36903BDE3D"/>
    <w:rsid w:val="008831D1"/>
  </w:style>
  <w:style w:type="paragraph" w:customStyle="1" w:styleId="12A60135F24B405EB1222C8D58260D63">
    <w:name w:val="12A60135F24B405EB1222C8D58260D63"/>
    <w:rsid w:val="008831D1"/>
  </w:style>
  <w:style w:type="paragraph" w:customStyle="1" w:styleId="00A1E724860E4541952449872C44D5C8">
    <w:name w:val="00A1E724860E4541952449872C44D5C8"/>
    <w:rsid w:val="008831D1"/>
  </w:style>
  <w:style w:type="paragraph" w:customStyle="1" w:styleId="F3B9554714894023BFA9EE5C04C23228">
    <w:name w:val="F3B9554714894023BFA9EE5C04C23228"/>
    <w:rsid w:val="008831D1"/>
  </w:style>
  <w:style w:type="paragraph" w:customStyle="1" w:styleId="0AABA63052EE4BD6B4257D149E03F028">
    <w:name w:val="0AABA63052EE4BD6B4257D149E03F028"/>
    <w:rsid w:val="008831D1"/>
  </w:style>
  <w:style w:type="paragraph" w:customStyle="1" w:styleId="555B63DA076C49A6AA1F61840CF00E2A">
    <w:name w:val="555B63DA076C49A6AA1F61840CF00E2A"/>
    <w:rsid w:val="008831D1"/>
  </w:style>
  <w:style w:type="paragraph" w:customStyle="1" w:styleId="1CF2CF40FFE1460CAB3D9533BE8E8765">
    <w:name w:val="1CF2CF40FFE1460CAB3D9533BE8E8765"/>
    <w:rsid w:val="008831D1"/>
  </w:style>
  <w:style w:type="paragraph" w:customStyle="1" w:styleId="4DD345E2BC6E49DFADAB419F4270A7A9">
    <w:name w:val="4DD345E2BC6E49DFADAB419F4270A7A9"/>
    <w:rsid w:val="008831D1"/>
  </w:style>
  <w:style w:type="paragraph" w:customStyle="1" w:styleId="0BEA41EC788141FDBB7075787EAEDD12">
    <w:name w:val="0BEA41EC788141FDBB7075787EAEDD12"/>
    <w:rsid w:val="008831D1"/>
  </w:style>
  <w:style w:type="paragraph" w:customStyle="1" w:styleId="C4FD8D378C8C46059832A4D2C772395C">
    <w:name w:val="C4FD8D378C8C46059832A4D2C772395C"/>
    <w:rsid w:val="008831D1"/>
  </w:style>
  <w:style w:type="paragraph" w:customStyle="1" w:styleId="B14377E699724BCE984D30EDA67D8564">
    <w:name w:val="B14377E699724BCE984D30EDA67D8564"/>
    <w:rsid w:val="008831D1"/>
  </w:style>
  <w:style w:type="paragraph" w:customStyle="1" w:styleId="C7438FF763D0486AB79AD7DA0A4A55D7">
    <w:name w:val="C7438FF763D0486AB79AD7DA0A4A55D7"/>
    <w:rsid w:val="008831D1"/>
  </w:style>
  <w:style w:type="paragraph" w:customStyle="1" w:styleId="1C05F0173DCE4085AF5BE7BBCD505248">
    <w:name w:val="1C05F0173DCE4085AF5BE7BBCD505248"/>
    <w:rsid w:val="008831D1"/>
  </w:style>
  <w:style w:type="paragraph" w:customStyle="1" w:styleId="795EDF69D12F437797F4CE88849CE54A">
    <w:name w:val="795EDF69D12F437797F4CE88849CE54A"/>
    <w:rsid w:val="008831D1"/>
  </w:style>
  <w:style w:type="paragraph" w:customStyle="1" w:styleId="A9E6BE2484104176AAB883E62E93E459">
    <w:name w:val="A9E6BE2484104176AAB883E62E93E459"/>
    <w:rsid w:val="008831D1"/>
  </w:style>
  <w:style w:type="paragraph" w:customStyle="1" w:styleId="03A26ED96C8640A68997FFC7509E4B70">
    <w:name w:val="03A26ED96C8640A68997FFC7509E4B70"/>
    <w:rsid w:val="008831D1"/>
  </w:style>
  <w:style w:type="paragraph" w:customStyle="1" w:styleId="23A86E6D10344377A6F140BB66D35956">
    <w:name w:val="23A86E6D10344377A6F140BB66D35956"/>
    <w:rsid w:val="008831D1"/>
  </w:style>
  <w:style w:type="paragraph" w:customStyle="1" w:styleId="3E47C2974F414074BB274E7938E459ED">
    <w:name w:val="3E47C2974F414074BB274E7938E459ED"/>
    <w:rsid w:val="008831D1"/>
  </w:style>
  <w:style w:type="paragraph" w:customStyle="1" w:styleId="E84CBDD39B004444897091647604203A">
    <w:name w:val="E84CBDD39B004444897091647604203A"/>
    <w:rsid w:val="008831D1"/>
  </w:style>
  <w:style w:type="paragraph" w:customStyle="1" w:styleId="6B1266DF3BFC4DD4BF18EC7D4ABA2437">
    <w:name w:val="6B1266DF3BFC4DD4BF18EC7D4ABA2437"/>
    <w:rsid w:val="008831D1"/>
  </w:style>
  <w:style w:type="paragraph" w:customStyle="1" w:styleId="A08012DDB61442079C781DEBFBD8764D">
    <w:name w:val="A08012DDB61442079C781DEBFBD8764D"/>
    <w:rsid w:val="008831D1"/>
  </w:style>
  <w:style w:type="paragraph" w:customStyle="1" w:styleId="E3D6775FC818411BBC30EC0628452306">
    <w:name w:val="E3D6775FC818411BBC30EC0628452306"/>
    <w:rsid w:val="008831D1"/>
  </w:style>
  <w:style w:type="paragraph" w:customStyle="1" w:styleId="FE09D3412B3D4360B55F08387565BDAE">
    <w:name w:val="FE09D3412B3D4360B55F08387565BDAE"/>
    <w:rsid w:val="008831D1"/>
  </w:style>
  <w:style w:type="paragraph" w:customStyle="1" w:styleId="7A848860D5FA454A95ECC9AD6168FBC6">
    <w:name w:val="7A848860D5FA454A95ECC9AD6168FBC6"/>
    <w:rsid w:val="008831D1"/>
  </w:style>
  <w:style w:type="paragraph" w:customStyle="1" w:styleId="F8DA481527F648AFAD4D4FF08CFA9EFF">
    <w:name w:val="F8DA481527F648AFAD4D4FF08CFA9EFF"/>
    <w:rsid w:val="008831D1"/>
  </w:style>
  <w:style w:type="paragraph" w:customStyle="1" w:styleId="A9823E709DCD4BCF8ED6BDCA838A03DA">
    <w:name w:val="A9823E709DCD4BCF8ED6BDCA838A03DA"/>
    <w:rsid w:val="008831D1"/>
  </w:style>
  <w:style w:type="paragraph" w:customStyle="1" w:styleId="87D28734794A424D865541C97AABF746">
    <w:name w:val="87D28734794A424D865541C97AABF746"/>
    <w:rsid w:val="008831D1"/>
  </w:style>
  <w:style w:type="paragraph" w:customStyle="1" w:styleId="20E91CA5C9BC45359D410CD889E1018E">
    <w:name w:val="20E91CA5C9BC45359D410CD889E1018E"/>
    <w:rsid w:val="008831D1"/>
  </w:style>
  <w:style w:type="paragraph" w:customStyle="1" w:styleId="D958D6ABFFA24BF6B8BE8ED8B30CDB21">
    <w:name w:val="D958D6ABFFA24BF6B8BE8ED8B30CDB21"/>
    <w:rsid w:val="008831D1"/>
  </w:style>
  <w:style w:type="paragraph" w:customStyle="1" w:styleId="42F6457F552F4B11B90CC62F54CFF66E">
    <w:name w:val="42F6457F552F4B11B90CC62F54CFF66E"/>
    <w:rsid w:val="008831D1"/>
  </w:style>
  <w:style w:type="paragraph" w:customStyle="1" w:styleId="4A94BC862F894CD78AF830B759511E0B">
    <w:name w:val="4A94BC862F894CD78AF830B759511E0B"/>
    <w:rsid w:val="008831D1"/>
  </w:style>
  <w:style w:type="paragraph" w:customStyle="1" w:styleId="859443971AEB4D3BAE13DED3E4087BF2">
    <w:name w:val="859443971AEB4D3BAE13DED3E4087BF2"/>
    <w:rsid w:val="008831D1"/>
  </w:style>
  <w:style w:type="paragraph" w:customStyle="1" w:styleId="D4A270ED06034D44986C1B12F3956D23">
    <w:name w:val="D4A270ED06034D44986C1B12F3956D23"/>
    <w:rsid w:val="008831D1"/>
  </w:style>
  <w:style w:type="paragraph" w:customStyle="1" w:styleId="449FB793B86F4B84A9E5261BCB6CDDB6">
    <w:name w:val="449FB793B86F4B84A9E5261BCB6CDDB6"/>
    <w:rsid w:val="008831D1"/>
  </w:style>
  <w:style w:type="paragraph" w:customStyle="1" w:styleId="D23B7FBBFE5D4F5A97FC87C633A75CF4">
    <w:name w:val="D23B7FBBFE5D4F5A97FC87C633A75CF4"/>
    <w:rsid w:val="008831D1"/>
  </w:style>
  <w:style w:type="paragraph" w:customStyle="1" w:styleId="B28FB590A42D49D182F9726632E47C6E">
    <w:name w:val="B28FB590A42D49D182F9726632E47C6E"/>
    <w:rsid w:val="008831D1"/>
  </w:style>
  <w:style w:type="paragraph" w:customStyle="1" w:styleId="DA0B751B71C540989BCEF47E4E54FA56">
    <w:name w:val="DA0B751B71C540989BCEF47E4E54FA56"/>
    <w:rsid w:val="008831D1"/>
  </w:style>
  <w:style w:type="paragraph" w:customStyle="1" w:styleId="24A812BFDA0E4F22B7327A25D0DF72B4">
    <w:name w:val="24A812BFDA0E4F22B7327A25D0DF72B4"/>
    <w:rsid w:val="008831D1"/>
  </w:style>
  <w:style w:type="paragraph" w:customStyle="1" w:styleId="555A98C39E254A73ABC445A15B446743">
    <w:name w:val="555A98C39E254A73ABC445A15B446743"/>
    <w:rsid w:val="008831D1"/>
  </w:style>
  <w:style w:type="paragraph" w:customStyle="1" w:styleId="79D0B59ABEC0490ABC3F173E04B8694E">
    <w:name w:val="79D0B59ABEC0490ABC3F173E04B8694E"/>
    <w:rsid w:val="008831D1"/>
  </w:style>
  <w:style w:type="paragraph" w:customStyle="1" w:styleId="FBBDA5F5C7D94118A35390F96DBBBC58">
    <w:name w:val="FBBDA5F5C7D94118A35390F96DBBBC58"/>
    <w:rsid w:val="008831D1"/>
  </w:style>
  <w:style w:type="paragraph" w:customStyle="1" w:styleId="CFD24EE7E4BE4381A507A4BB1F0771E7">
    <w:name w:val="CFD24EE7E4BE4381A507A4BB1F0771E7"/>
    <w:rsid w:val="008831D1"/>
  </w:style>
  <w:style w:type="paragraph" w:customStyle="1" w:styleId="5EB3A059495D4A8285A8F8415B5B14A2">
    <w:name w:val="5EB3A059495D4A8285A8F8415B5B14A2"/>
    <w:rsid w:val="008831D1"/>
  </w:style>
  <w:style w:type="paragraph" w:customStyle="1" w:styleId="C2231340B9E841AEAEA3656E9ACB3917">
    <w:name w:val="C2231340B9E841AEAEA3656E9ACB3917"/>
    <w:rsid w:val="008831D1"/>
  </w:style>
  <w:style w:type="paragraph" w:customStyle="1" w:styleId="8DC154746E7845AD91CB1C90B7A04FD3">
    <w:name w:val="8DC154746E7845AD91CB1C90B7A04FD3"/>
    <w:rsid w:val="008831D1"/>
  </w:style>
  <w:style w:type="paragraph" w:customStyle="1" w:styleId="C015CA534387421C82E5C7966888173E">
    <w:name w:val="C015CA534387421C82E5C7966888173E"/>
    <w:rsid w:val="008831D1"/>
  </w:style>
  <w:style w:type="paragraph" w:customStyle="1" w:styleId="11F36AB5105943BDB7BAB40C3AE471D8">
    <w:name w:val="11F36AB5105943BDB7BAB40C3AE471D8"/>
    <w:rsid w:val="008831D1"/>
  </w:style>
  <w:style w:type="paragraph" w:customStyle="1" w:styleId="83444F31E6A4425A90E1C1AD7DD30771">
    <w:name w:val="83444F31E6A4425A90E1C1AD7DD30771"/>
    <w:rsid w:val="008831D1"/>
  </w:style>
  <w:style w:type="paragraph" w:customStyle="1" w:styleId="51319C4E7A6C44B19F229FA2F2E3039A">
    <w:name w:val="51319C4E7A6C44B19F229FA2F2E3039A"/>
    <w:rsid w:val="008831D1"/>
  </w:style>
  <w:style w:type="paragraph" w:customStyle="1" w:styleId="962E5DD2D77241D7977781EE43598B31">
    <w:name w:val="962E5DD2D77241D7977781EE43598B31"/>
    <w:rsid w:val="008831D1"/>
  </w:style>
  <w:style w:type="paragraph" w:customStyle="1" w:styleId="126E75EB3ACB4B02A1B1624C6A869A46">
    <w:name w:val="126E75EB3ACB4B02A1B1624C6A869A46"/>
    <w:rsid w:val="008831D1"/>
  </w:style>
  <w:style w:type="paragraph" w:customStyle="1" w:styleId="AAC6676D55744637885D431C0E1B63F7">
    <w:name w:val="AAC6676D55744637885D431C0E1B63F7"/>
    <w:rsid w:val="008831D1"/>
  </w:style>
  <w:style w:type="paragraph" w:customStyle="1" w:styleId="6332D6E4B4234CEDBC29B0306F41CE0E">
    <w:name w:val="6332D6E4B4234CEDBC29B0306F41CE0E"/>
    <w:rsid w:val="008831D1"/>
  </w:style>
  <w:style w:type="paragraph" w:customStyle="1" w:styleId="8BEDA238BCA94C53B8DCAF0378E24FBE">
    <w:name w:val="8BEDA238BCA94C53B8DCAF0378E24FBE"/>
    <w:rsid w:val="008831D1"/>
  </w:style>
  <w:style w:type="paragraph" w:customStyle="1" w:styleId="691D6FD7516D4AD69DE251811B80DBA1">
    <w:name w:val="691D6FD7516D4AD69DE251811B80DBA1"/>
    <w:rsid w:val="008831D1"/>
  </w:style>
  <w:style w:type="paragraph" w:customStyle="1" w:styleId="B48015E521D84115BDC5A9D4C153F5D8">
    <w:name w:val="B48015E521D84115BDC5A9D4C153F5D8"/>
    <w:rsid w:val="008831D1"/>
  </w:style>
  <w:style w:type="paragraph" w:customStyle="1" w:styleId="7B1A4A4A1ABE41B1846B88F56DD176C3">
    <w:name w:val="7B1A4A4A1ABE41B1846B88F56DD176C3"/>
    <w:rsid w:val="008831D1"/>
  </w:style>
  <w:style w:type="paragraph" w:customStyle="1" w:styleId="FB26779C2AF1455D8CA7DE2321DFE794">
    <w:name w:val="FB26779C2AF1455D8CA7DE2321DFE794"/>
    <w:rsid w:val="008831D1"/>
  </w:style>
  <w:style w:type="paragraph" w:customStyle="1" w:styleId="09187E7EE2274FD8A7BA9A20A53908C9">
    <w:name w:val="09187E7EE2274FD8A7BA9A20A53908C9"/>
    <w:rsid w:val="008831D1"/>
  </w:style>
  <w:style w:type="paragraph" w:customStyle="1" w:styleId="1B48DDC04DA14550A61EE3E7EFB0F344">
    <w:name w:val="1B48DDC04DA14550A61EE3E7EFB0F344"/>
    <w:rsid w:val="008831D1"/>
  </w:style>
  <w:style w:type="paragraph" w:customStyle="1" w:styleId="65B11B2D631040CEB800431EE64FC0B5">
    <w:name w:val="65B11B2D631040CEB800431EE64FC0B5"/>
    <w:rsid w:val="008831D1"/>
  </w:style>
  <w:style w:type="paragraph" w:customStyle="1" w:styleId="2340036108DC465BA0F4B71AFC01F34E">
    <w:name w:val="2340036108DC465BA0F4B71AFC01F34E"/>
    <w:rsid w:val="008831D1"/>
  </w:style>
  <w:style w:type="paragraph" w:customStyle="1" w:styleId="3BDE2AF163CE4E15B2BD803E25DBAF76">
    <w:name w:val="3BDE2AF163CE4E15B2BD803E25DBAF76"/>
    <w:rsid w:val="008831D1"/>
  </w:style>
  <w:style w:type="paragraph" w:customStyle="1" w:styleId="19D35D5E61434E0CBBA53A8AE14B9B6E">
    <w:name w:val="19D35D5E61434E0CBBA53A8AE14B9B6E"/>
    <w:rsid w:val="008831D1"/>
  </w:style>
  <w:style w:type="paragraph" w:customStyle="1" w:styleId="7D805F8AEE18487190A9A045E91A0BC0">
    <w:name w:val="7D805F8AEE18487190A9A045E91A0BC0"/>
    <w:rsid w:val="008831D1"/>
  </w:style>
  <w:style w:type="paragraph" w:customStyle="1" w:styleId="8AE962AC955D47139EF9CBCBFE7020D5">
    <w:name w:val="8AE962AC955D47139EF9CBCBFE7020D5"/>
    <w:rsid w:val="008831D1"/>
  </w:style>
  <w:style w:type="paragraph" w:customStyle="1" w:styleId="9046C9FE7B72480CA030B9D4D1EE7A20">
    <w:name w:val="9046C9FE7B72480CA030B9D4D1EE7A20"/>
    <w:rsid w:val="008831D1"/>
  </w:style>
  <w:style w:type="paragraph" w:customStyle="1" w:styleId="561C6E89AC874EB2AE64BF8588657153">
    <w:name w:val="561C6E89AC874EB2AE64BF8588657153"/>
    <w:rsid w:val="008831D1"/>
  </w:style>
  <w:style w:type="paragraph" w:customStyle="1" w:styleId="D5D9F057C7754123B956D4C5FD51297C">
    <w:name w:val="D5D9F057C7754123B956D4C5FD51297C"/>
    <w:rsid w:val="008831D1"/>
  </w:style>
  <w:style w:type="paragraph" w:customStyle="1" w:styleId="B0D435E0FFE442C093D6F401CBFD4FE5">
    <w:name w:val="B0D435E0FFE442C093D6F401CBFD4FE5"/>
    <w:rsid w:val="008831D1"/>
  </w:style>
  <w:style w:type="paragraph" w:customStyle="1" w:styleId="471F593D1DC64234A1910422187A9B30">
    <w:name w:val="471F593D1DC64234A1910422187A9B30"/>
    <w:rsid w:val="008831D1"/>
  </w:style>
  <w:style w:type="paragraph" w:customStyle="1" w:styleId="623092ED4D794219AF8F4FC2942D34CD">
    <w:name w:val="623092ED4D794219AF8F4FC2942D34CD"/>
    <w:rsid w:val="008831D1"/>
  </w:style>
  <w:style w:type="paragraph" w:customStyle="1" w:styleId="0B71B90964F048BC863F0A32A7E5AC05">
    <w:name w:val="0B71B90964F048BC863F0A32A7E5AC05"/>
    <w:rsid w:val="008831D1"/>
  </w:style>
  <w:style w:type="paragraph" w:customStyle="1" w:styleId="EF2D26B4A4DA47EFB38662B6682D1ACB">
    <w:name w:val="EF2D26B4A4DA47EFB38662B6682D1ACB"/>
    <w:rsid w:val="008831D1"/>
  </w:style>
  <w:style w:type="paragraph" w:customStyle="1" w:styleId="4799A8C667034BD7B9B720E7A6DCC5D5">
    <w:name w:val="4799A8C667034BD7B9B720E7A6DCC5D5"/>
    <w:rsid w:val="008831D1"/>
  </w:style>
  <w:style w:type="paragraph" w:customStyle="1" w:styleId="EA81C589CBDA439B99D8836491CB0301">
    <w:name w:val="EA81C589CBDA439B99D8836491CB0301"/>
    <w:rsid w:val="008831D1"/>
  </w:style>
  <w:style w:type="paragraph" w:customStyle="1" w:styleId="B78789410E05498C9893AEC7A11D4E29">
    <w:name w:val="B78789410E05498C9893AEC7A11D4E29"/>
    <w:rsid w:val="008831D1"/>
  </w:style>
  <w:style w:type="paragraph" w:customStyle="1" w:styleId="77E17DD7DD60493AA78120B8CD522D42">
    <w:name w:val="77E17DD7DD60493AA78120B8CD522D42"/>
    <w:rsid w:val="008831D1"/>
  </w:style>
  <w:style w:type="paragraph" w:customStyle="1" w:styleId="5E9DE3E9EDE84B0AA8A6F3E05936EF74">
    <w:name w:val="5E9DE3E9EDE84B0AA8A6F3E05936EF74"/>
    <w:rsid w:val="008831D1"/>
  </w:style>
  <w:style w:type="paragraph" w:customStyle="1" w:styleId="F643D4E0AECE404FA2F110670470C480">
    <w:name w:val="F643D4E0AECE404FA2F110670470C480"/>
    <w:rsid w:val="008831D1"/>
  </w:style>
  <w:style w:type="paragraph" w:customStyle="1" w:styleId="F6A8C9BF240E4D6BA9A8B028E0FA1294">
    <w:name w:val="F6A8C9BF240E4D6BA9A8B028E0FA1294"/>
    <w:rsid w:val="008831D1"/>
  </w:style>
  <w:style w:type="paragraph" w:customStyle="1" w:styleId="86CD08DFE15A4EFBB5540AC48CD316AF">
    <w:name w:val="86CD08DFE15A4EFBB5540AC48CD316AF"/>
    <w:rsid w:val="008831D1"/>
  </w:style>
  <w:style w:type="paragraph" w:customStyle="1" w:styleId="DF23483CE0A04B77B56CB4C301959867">
    <w:name w:val="DF23483CE0A04B77B56CB4C301959867"/>
    <w:rsid w:val="008831D1"/>
  </w:style>
  <w:style w:type="paragraph" w:customStyle="1" w:styleId="6A7399D4E0294F4483C0CE52282A68E5">
    <w:name w:val="6A7399D4E0294F4483C0CE52282A68E5"/>
    <w:rsid w:val="008831D1"/>
  </w:style>
  <w:style w:type="paragraph" w:customStyle="1" w:styleId="9C75CF2BFFE744F5A8B699A04B76CBAE">
    <w:name w:val="9C75CF2BFFE744F5A8B699A04B76CBAE"/>
    <w:rsid w:val="008831D1"/>
  </w:style>
  <w:style w:type="paragraph" w:customStyle="1" w:styleId="CD4FF91402194F418CA2BD1CC04C0969">
    <w:name w:val="CD4FF91402194F418CA2BD1CC04C0969"/>
    <w:rsid w:val="008831D1"/>
  </w:style>
  <w:style w:type="paragraph" w:customStyle="1" w:styleId="11E6F4C392F241978189AA7E1F2C6034">
    <w:name w:val="11E6F4C392F241978189AA7E1F2C6034"/>
    <w:rsid w:val="008831D1"/>
  </w:style>
  <w:style w:type="paragraph" w:customStyle="1" w:styleId="8C9C8AF3379843DC80CA0A58BABB2486">
    <w:name w:val="8C9C8AF3379843DC80CA0A58BABB2486"/>
    <w:rsid w:val="008831D1"/>
  </w:style>
  <w:style w:type="paragraph" w:customStyle="1" w:styleId="EFF01207BE3744908F5D1CDB86425314">
    <w:name w:val="EFF01207BE3744908F5D1CDB86425314"/>
    <w:rsid w:val="008831D1"/>
  </w:style>
  <w:style w:type="paragraph" w:customStyle="1" w:styleId="573B3E24BC994C9FBC499C42AC388721">
    <w:name w:val="573B3E24BC994C9FBC499C42AC388721"/>
    <w:rsid w:val="008831D1"/>
  </w:style>
  <w:style w:type="paragraph" w:customStyle="1" w:styleId="B638664ED16F417AAF9D2F0AFE09E3A7">
    <w:name w:val="B638664ED16F417AAF9D2F0AFE09E3A7"/>
    <w:rsid w:val="008831D1"/>
  </w:style>
  <w:style w:type="paragraph" w:customStyle="1" w:styleId="E1DAC5244D4B44FEA4AFABED266B45E9">
    <w:name w:val="E1DAC5244D4B44FEA4AFABED266B45E9"/>
    <w:rsid w:val="008831D1"/>
  </w:style>
  <w:style w:type="paragraph" w:customStyle="1" w:styleId="96924508FB164259B1342F868C93DBBF">
    <w:name w:val="96924508FB164259B1342F868C93DBBF"/>
    <w:rsid w:val="008831D1"/>
  </w:style>
  <w:style w:type="paragraph" w:customStyle="1" w:styleId="03A7BDDD62CB4AEEA4BF59CEBA72069A">
    <w:name w:val="03A7BDDD62CB4AEEA4BF59CEBA72069A"/>
    <w:rsid w:val="008831D1"/>
  </w:style>
  <w:style w:type="paragraph" w:customStyle="1" w:styleId="6BC17A9EE8124A51B37F7B84206BF752">
    <w:name w:val="6BC17A9EE8124A51B37F7B84206BF752"/>
    <w:rsid w:val="008831D1"/>
  </w:style>
  <w:style w:type="paragraph" w:customStyle="1" w:styleId="7A3079D5F9FC461197EFDE77FF7E272D">
    <w:name w:val="7A3079D5F9FC461197EFDE77FF7E272D"/>
    <w:rsid w:val="008831D1"/>
  </w:style>
  <w:style w:type="paragraph" w:customStyle="1" w:styleId="33DB306CECD647919ACB4C7587C8A71D">
    <w:name w:val="33DB306CECD647919ACB4C7587C8A71D"/>
    <w:rsid w:val="008831D1"/>
  </w:style>
  <w:style w:type="paragraph" w:customStyle="1" w:styleId="E6BBF2341D934BC5849320B7CD45F15E">
    <w:name w:val="E6BBF2341D934BC5849320B7CD45F15E"/>
    <w:rsid w:val="008831D1"/>
  </w:style>
  <w:style w:type="paragraph" w:customStyle="1" w:styleId="48A511C8E2A44AC8BE5441FC04ED2874">
    <w:name w:val="48A511C8E2A44AC8BE5441FC04ED2874"/>
    <w:rsid w:val="008831D1"/>
  </w:style>
  <w:style w:type="paragraph" w:customStyle="1" w:styleId="330E3278509349CA96B4A68879741F04">
    <w:name w:val="330E3278509349CA96B4A68879741F04"/>
    <w:rsid w:val="008831D1"/>
  </w:style>
  <w:style w:type="paragraph" w:customStyle="1" w:styleId="1D4D07B4E092486CB732359F7E06BD6E">
    <w:name w:val="1D4D07B4E092486CB732359F7E06BD6E"/>
    <w:rsid w:val="008831D1"/>
  </w:style>
  <w:style w:type="paragraph" w:customStyle="1" w:styleId="1E6B09F0B1094F53AB5AB3FFC1957BB7">
    <w:name w:val="1E6B09F0B1094F53AB5AB3FFC1957BB7"/>
    <w:rsid w:val="008831D1"/>
  </w:style>
  <w:style w:type="paragraph" w:customStyle="1" w:styleId="FD186ED6BA0848BDB76620691ADF06F8">
    <w:name w:val="FD186ED6BA0848BDB76620691ADF06F8"/>
    <w:rsid w:val="008831D1"/>
  </w:style>
  <w:style w:type="paragraph" w:customStyle="1" w:styleId="B20C3DEB7D0F4578B77A7C45CB8F93C5">
    <w:name w:val="B20C3DEB7D0F4578B77A7C45CB8F93C5"/>
    <w:rsid w:val="008831D1"/>
  </w:style>
  <w:style w:type="paragraph" w:customStyle="1" w:styleId="C6C745605D844C98ADBCB5A6051A06D7">
    <w:name w:val="C6C745605D844C98ADBCB5A6051A06D7"/>
    <w:rsid w:val="008831D1"/>
  </w:style>
  <w:style w:type="paragraph" w:customStyle="1" w:styleId="C0888715C5A84EAEBEF347779FEE211E">
    <w:name w:val="C0888715C5A84EAEBEF347779FEE211E"/>
    <w:rsid w:val="008831D1"/>
  </w:style>
  <w:style w:type="paragraph" w:customStyle="1" w:styleId="B2392AE6C5BF4BDC9DABE0736F9C6B64">
    <w:name w:val="B2392AE6C5BF4BDC9DABE0736F9C6B64"/>
    <w:rsid w:val="00FA4FDB"/>
  </w:style>
  <w:style w:type="paragraph" w:customStyle="1" w:styleId="27993602240D42E6A280502D579625A3">
    <w:name w:val="27993602240D42E6A280502D579625A3"/>
    <w:rsid w:val="00FA4FDB"/>
  </w:style>
  <w:style w:type="paragraph" w:customStyle="1" w:styleId="D056402CCCC24F9BB6C6E616D69417AC">
    <w:name w:val="D056402CCCC24F9BB6C6E616D69417AC"/>
    <w:rsid w:val="00FA4FDB"/>
  </w:style>
  <w:style w:type="paragraph" w:customStyle="1" w:styleId="B51FE7F4D9E84377A95AECC589699F20">
    <w:name w:val="B51FE7F4D9E84377A95AECC589699F20"/>
    <w:rsid w:val="00FA4FDB"/>
  </w:style>
  <w:style w:type="paragraph" w:customStyle="1" w:styleId="08B6A6F0A1C844B1A64B6E05BC023542">
    <w:name w:val="08B6A6F0A1C844B1A64B6E05BC023542"/>
    <w:rsid w:val="00FA4FDB"/>
  </w:style>
  <w:style w:type="paragraph" w:customStyle="1" w:styleId="349D504E888B480FB8C61453D69981E9">
    <w:name w:val="349D504E888B480FB8C61453D69981E9"/>
    <w:rsid w:val="00FA4FDB"/>
  </w:style>
  <w:style w:type="paragraph" w:customStyle="1" w:styleId="F5708928EB8E4C479F274690A0A2CC6C">
    <w:name w:val="F5708928EB8E4C479F274690A0A2CC6C"/>
    <w:rsid w:val="00FA4FDB"/>
  </w:style>
  <w:style w:type="paragraph" w:customStyle="1" w:styleId="D03B0845E51941FF89DC6013E597AFC7">
    <w:name w:val="D03B0845E51941FF89DC6013E597AFC7"/>
    <w:rsid w:val="00FA4FDB"/>
  </w:style>
  <w:style w:type="paragraph" w:customStyle="1" w:styleId="8D4FD20E71E745528F6D6E0D1A1B5265">
    <w:name w:val="8D4FD20E71E745528F6D6E0D1A1B5265"/>
    <w:rsid w:val="00FA4FDB"/>
  </w:style>
  <w:style w:type="paragraph" w:customStyle="1" w:styleId="79ECBEA6286747028C2FB3A9DA9BBDC6">
    <w:name w:val="79ECBEA6286747028C2FB3A9DA9BBDC6"/>
    <w:rsid w:val="00FA4FDB"/>
  </w:style>
  <w:style w:type="paragraph" w:customStyle="1" w:styleId="63607BF5CDF04103B531CCFE7BABEF8B">
    <w:name w:val="63607BF5CDF04103B531CCFE7BABEF8B"/>
    <w:rsid w:val="00FA4FDB"/>
  </w:style>
  <w:style w:type="paragraph" w:customStyle="1" w:styleId="BCFFDAC0082F41319658522685571BB2">
    <w:name w:val="BCFFDAC0082F41319658522685571BB2"/>
    <w:rsid w:val="00FA4FDB"/>
  </w:style>
  <w:style w:type="paragraph" w:customStyle="1" w:styleId="4473250DF413450E84941A413D9CB578">
    <w:name w:val="4473250DF413450E84941A413D9CB578"/>
    <w:rsid w:val="00FA4FDB"/>
  </w:style>
  <w:style w:type="paragraph" w:customStyle="1" w:styleId="5B5F0E41598644F3AC0CFED43E8E6E64">
    <w:name w:val="5B5F0E41598644F3AC0CFED43E8E6E64"/>
    <w:rsid w:val="00FA4FDB"/>
  </w:style>
  <w:style w:type="paragraph" w:customStyle="1" w:styleId="1AA9DD2B25824352989105D073017994">
    <w:name w:val="1AA9DD2B25824352989105D073017994"/>
    <w:rsid w:val="00FA4FDB"/>
  </w:style>
  <w:style w:type="paragraph" w:customStyle="1" w:styleId="DBA57D7E73FF4DDB8E012F46366A695E">
    <w:name w:val="DBA57D7E73FF4DDB8E012F46366A695E"/>
    <w:rsid w:val="00FA4FDB"/>
  </w:style>
  <w:style w:type="paragraph" w:customStyle="1" w:styleId="4A244F0F59314DB8968CDD57D39C9421">
    <w:name w:val="4A244F0F59314DB8968CDD57D39C9421"/>
    <w:rsid w:val="00FA4FDB"/>
  </w:style>
  <w:style w:type="paragraph" w:customStyle="1" w:styleId="54165E8448F64C979DAF653AE47A1AD8">
    <w:name w:val="54165E8448F64C979DAF653AE47A1AD8"/>
    <w:rsid w:val="00FA4FDB"/>
  </w:style>
  <w:style w:type="paragraph" w:customStyle="1" w:styleId="6341BC1C65C0468C959BC69DC4613E87">
    <w:name w:val="6341BC1C65C0468C959BC69DC4613E87"/>
    <w:rsid w:val="00FA4FDB"/>
  </w:style>
  <w:style w:type="paragraph" w:customStyle="1" w:styleId="E39D1ED255CA4B2F91584D7928F8DF71">
    <w:name w:val="E39D1ED255CA4B2F91584D7928F8DF71"/>
    <w:rsid w:val="00FA4FDB"/>
  </w:style>
  <w:style w:type="paragraph" w:customStyle="1" w:styleId="FA3BCF8D024C456597EAF95513458C07">
    <w:name w:val="FA3BCF8D024C456597EAF95513458C07"/>
    <w:rsid w:val="00FA4FDB"/>
  </w:style>
  <w:style w:type="paragraph" w:customStyle="1" w:styleId="D7FE9A12886F4455ABC0124B365C9CB5">
    <w:name w:val="D7FE9A12886F4455ABC0124B365C9CB5"/>
    <w:rsid w:val="00FA4FDB"/>
  </w:style>
  <w:style w:type="paragraph" w:customStyle="1" w:styleId="25095088E6444A3EB9CFCD5D49979EA5">
    <w:name w:val="25095088E6444A3EB9CFCD5D49979EA5"/>
    <w:rsid w:val="00FA4FDB"/>
  </w:style>
  <w:style w:type="paragraph" w:customStyle="1" w:styleId="FAAB1EF921EE42A192B95C706A34718F">
    <w:name w:val="FAAB1EF921EE42A192B95C706A34718F"/>
    <w:rsid w:val="00FA4FDB"/>
  </w:style>
  <w:style w:type="paragraph" w:customStyle="1" w:styleId="2E1A34189A2640C2856BAE93E3C384BB">
    <w:name w:val="2E1A34189A2640C2856BAE93E3C384BB"/>
    <w:rsid w:val="00FA4FDB"/>
  </w:style>
  <w:style w:type="paragraph" w:customStyle="1" w:styleId="40F54168B46741B6BC1ACC25DB748596">
    <w:name w:val="40F54168B46741B6BC1ACC25DB748596"/>
    <w:rsid w:val="00FA4FDB"/>
  </w:style>
  <w:style w:type="paragraph" w:customStyle="1" w:styleId="CCE5AB8F911A43BA946E7E52B2A97D27">
    <w:name w:val="CCE5AB8F911A43BA946E7E52B2A97D27"/>
    <w:rsid w:val="00FA4FDB"/>
  </w:style>
  <w:style w:type="paragraph" w:customStyle="1" w:styleId="F36359A855D6425AA475909967D86038">
    <w:name w:val="F36359A855D6425AA475909967D86038"/>
    <w:rsid w:val="00FA4FDB"/>
  </w:style>
  <w:style w:type="paragraph" w:customStyle="1" w:styleId="B2E045E2DE7A4EC4BF8C705AF9AA9474">
    <w:name w:val="B2E045E2DE7A4EC4BF8C705AF9AA9474"/>
    <w:rsid w:val="00FA4FDB"/>
  </w:style>
  <w:style w:type="paragraph" w:customStyle="1" w:styleId="080DF564964A42549C8E520DBE1E745B">
    <w:name w:val="080DF564964A42549C8E520DBE1E745B"/>
    <w:rsid w:val="00FA4FDB"/>
  </w:style>
  <w:style w:type="paragraph" w:customStyle="1" w:styleId="AB168A9BABC34E839AFA57A530429889">
    <w:name w:val="AB168A9BABC34E839AFA57A530429889"/>
    <w:rsid w:val="00FA4FDB"/>
  </w:style>
  <w:style w:type="paragraph" w:customStyle="1" w:styleId="0F5F340454A545A1A24EB481E17795B0">
    <w:name w:val="0F5F340454A545A1A24EB481E17795B0"/>
    <w:rsid w:val="00FA4FDB"/>
  </w:style>
  <w:style w:type="paragraph" w:customStyle="1" w:styleId="499E713CEEDD44D3806C93844C5AD223">
    <w:name w:val="499E713CEEDD44D3806C93844C5AD223"/>
    <w:rsid w:val="00FA4FDB"/>
  </w:style>
  <w:style w:type="paragraph" w:customStyle="1" w:styleId="1D58175CFE8C4EB59BD4579E16D69751">
    <w:name w:val="1D58175CFE8C4EB59BD4579E16D69751"/>
    <w:rsid w:val="00FA4FDB"/>
  </w:style>
  <w:style w:type="paragraph" w:customStyle="1" w:styleId="0305C2C452324599967AD72C1F1CDAF4">
    <w:name w:val="0305C2C452324599967AD72C1F1CDAF4"/>
    <w:rsid w:val="00FA4FDB"/>
  </w:style>
  <w:style w:type="paragraph" w:customStyle="1" w:styleId="C8CE49DE47DD4798B407AB505237DAF6">
    <w:name w:val="C8CE49DE47DD4798B407AB505237DAF6"/>
    <w:rsid w:val="00FA4FDB"/>
  </w:style>
  <w:style w:type="paragraph" w:customStyle="1" w:styleId="A5D59197430242FA8EAA6C14B56F9D6F">
    <w:name w:val="A5D59197430242FA8EAA6C14B56F9D6F"/>
    <w:rsid w:val="00FA4FDB"/>
  </w:style>
  <w:style w:type="paragraph" w:customStyle="1" w:styleId="3A34D5AB5FC440C7B5F903E7441DF324">
    <w:name w:val="3A34D5AB5FC440C7B5F903E7441DF324"/>
    <w:rsid w:val="00FA4FDB"/>
  </w:style>
  <w:style w:type="paragraph" w:customStyle="1" w:styleId="6817BD8C21FC4288B34C0453B534843C">
    <w:name w:val="6817BD8C21FC4288B34C0453B534843C"/>
    <w:rsid w:val="00FA4FDB"/>
  </w:style>
  <w:style w:type="paragraph" w:customStyle="1" w:styleId="341DA0A03E78444BA49F8F6F1E034448">
    <w:name w:val="341DA0A03E78444BA49F8F6F1E034448"/>
    <w:rsid w:val="00FA4FDB"/>
  </w:style>
  <w:style w:type="paragraph" w:customStyle="1" w:styleId="CE10D4D4FD62491B97FF2CF0B28F9461">
    <w:name w:val="CE10D4D4FD62491B97FF2CF0B28F9461"/>
    <w:rsid w:val="00FA4FDB"/>
  </w:style>
  <w:style w:type="paragraph" w:customStyle="1" w:styleId="B6DD1C726BD9437198978F50E0A8A51B">
    <w:name w:val="B6DD1C726BD9437198978F50E0A8A51B"/>
    <w:rsid w:val="00FA4FDB"/>
  </w:style>
  <w:style w:type="paragraph" w:customStyle="1" w:styleId="01D6878AC995425EA8C134BF410CED24">
    <w:name w:val="01D6878AC995425EA8C134BF410CED24"/>
    <w:rsid w:val="00FA4FDB"/>
  </w:style>
  <w:style w:type="paragraph" w:customStyle="1" w:styleId="B4956D3E3A504CC9B3D6DB1FD3BD8EC8">
    <w:name w:val="B4956D3E3A504CC9B3D6DB1FD3BD8EC8"/>
    <w:rsid w:val="00FA4FDB"/>
  </w:style>
  <w:style w:type="paragraph" w:customStyle="1" w:styleId="C9F49A5D663F41109B2B66F0526B6246">
    <w:name w:val="C9F49A5D663F41109B2B66F0526B6246"/>
    <w:rsid w:val="00FA4FDB"/>
  </w:style>
  <w:style w:type="paragraph" w:customStyle="1" w:styleId="3A79080072A544078BDAC9DB293F39FA">
    <w:name w:val="3A79080072A544078BDAC9DB293F39FA"/>
    <w:rsid w:val="00FA4FDB"/>
  </w:style>
  <w:style w:type="paragraph" w:customStyle="1" w:styleId="5A0EA47E96394A33A813C7C4942B5ED2">
    <w:name w:val="5A0EA47E96394A33A813C7C4942B5ED2"/>
    <w:rsid w:val="00FA4FDB"/>
  </w:style>
  <w:style w:type="paragraph" w:customStyle="1" w:styleId="FCC1AEC26AD84E7E924AF6EBC857ECA3">
    <w:name w:val="FCC1AEC26AD84E7E924AF6EBC857ECA3"/>
    <w:rsid w:val="00FA4FDB"/>
  </w:style>
  <w:style w:type="paragraph" w:customStyle="1" w:styleId="55EA3030ED1D40548BA22824BEA71AD5">
    <w:name w:val="55EA3030ED1D40548BA22824BEA71AD5"/>
    <w:rsid w:val="00FA4FDB"/>
  </w:style>
  <w:style w:type="paragraph" w:customStyle="1" w:styleId="22758B9A0A314158964169AD540A024C">
    <w:name w:val="22758B9A0A314158964169AD540A024C"/>
    <w:rsid w:val="00FA4FDB"/>
  </w:style>
  <w:style w:type="paragraph" w:customStyle="1" w:styleId="FDEFA703C9C446ED8126B45D1254E8D8">
    <w:name w:val="FDEFA703C9C446ED8126B45D1254E8D8"/>
    <w:rsid w:val="00FA4FDB"/>
  </w:style>
  <w:style w:type="paragraph" w:customStyle="1" w:styleId="22EB8497CE674A83BBD085F07933E955">
    <w:name w:val="22EB8497CE674A83BBD085F07933E955"/>
    <w:rsid w:val="00FA4FDB"/>
  </w:style>
  <w:style w:type="paragraph" w:customStyle="1" w:styleId="765921168C9542C09C571ACCF3B75A0F">
    <w:name w:val="765921168C9542C09C571ACCF3B75A0F"/>
    <w:rsid w:val="00FA4FDB"/>
  </w:style>
  <w:style w:type="paragraph" w:customStyle="1" w:styleId="47F3EE7EE208429193D38965CE337262">
    <w:name w:val="47F3EE7EE208429193D38965CE337262"/>
    <w:rsid w:val="00FA4FDB"/>
  </w:style>
  <w:style w:type="paragraph" w:customStyle="1" w:styleId="2887183288AA48D79A60BA86674F03A7">
    <w:name w:val="2887183288AA48D79A60BA86674F03A7"/>
    <w:rsid w:val="00FA4FDB"/>
  </w:style>
  <w:style w:type="paragraph" w:customStyle="1" w:styleId="722E7BE1AC454501A996FCF0AF06E664">
    <w:name w:val="722E7BE1AC454501A996FCF0AF06E664"/>
    <w:rsid w:val="00FA4FDB"/>
  </w:style>
  <w:style w:type="paragraph" w:customStyle="1" w:styleId="28F86E28018E4C3F947401F57B1732C9">
    <w:name w:val="28F86E28018E4C3F947401F57B1732C9"/>
    <w:rsid w:val="00FA4FDB"/>
  </w:style>
  <w:style w:type="paragraph" w:customStyle="1" w:styleId="B2BEBC439E4D4AF9B985894852157E84">
    <w:name w:val="B2BEBC439E4D4AF9B985894852157E84"/>
    <w:rsid w:val="00FA4FDB"/>
  </w:style>
  <w:style w:type="paragraph" w:customStyle="1" w:styleId="C13324FD6A964A02A7A184D3C0F1E35C">
    <w:name w:val="C13324FD6A964A02A7A184D3C0F1E35C"/>
    <w:rsid w:val="00FA4FDB"/>
  </w:style>
  <w:style w:type="paragraph" w:customStyle="1" w:styleId="107E0597A01C4D9CA250D0825CCC0D17">
    <w:name w:val="107E0597A01C4D9CA250D0825CCC0D17"/>
    <w:rsid w:val="00FA4FDB"/>
  </w:style>
  <w:style w:type="paragraph" w:customStyle="1" w:styleId="75468E0619744E1199499DEA9F5166F8">
    <w:name w:val="75468E0619744E1199499DEA9F5166F8"/>
    <w:rsid w:val="00FA4FDB"/>
  </w:style>
  <w:style w:type="paragraph" w:customStyle="1" w:styleId="C03044C31A1D4842AB8404170F4AE1DF">
    <w:name w:val="C03044C31A1D4842AB8404170F4AE1DF"/>
    <w:rsid w:val="00FA4FDB"/>
  </w:style>
  <w:style w:type="paragraph" w:customStyle="1" w:styleId="5C8ADE7087674BB59B6A00AB901FFD22">
    <w:name w:val="5C8ADE7087674BB59B6A00AB901FFD22"/>
    <w:rsid w:val="00FA4FDB"/>
  </w:style>
  <w:style w:type="paragraph" w:customStyle="1" w:styleId="B776871FCD364449BC0A7E21FC3EEA23">
    <w:name w:val="B776871FCD364449BC0A7E21FC3EEA23"/>
    <w:rsid w:val="00FA4FDB"/>
  </w:style>
  <w:style w:type="paragraph" w:customStyle="1" w:styleId="94DAE01F7F584F3F82057E64E4145CC7">
    <w:name w:val="94DAE01F7F584F3F82057E64E4145CC7"/>
    <w:rsid w:val="00FA4FDB"/>
  </w:style>
  <w:style w:type="paragraph" w:customStyle="1" w:styleId="0A06010E1D794562B19F018A2A30220B">
    <w:name w:val="0A06010E1D794562B19F018A2A30220B"/>
    <w:rsid w:val="00FA4FDB"/>
  </w:style>
  <w:style w:type="paragraph" w:customStyle="1" w:styleId="1BF2B36BE78C406B89506F5D22AF64B5">
    <w:name w:val="1BF2B36BE78C406B89506F5D22AF64B5"/>
    <w:rsid w:val="00FA4FDB"/>
  </w:style>
  <w:style w:type="paragraph" w:customStyle="1" w:styleId="1EC27B9A123545CB892FCDF11242911C">
    <w:name w:val="1EC27B9A123545CB892FCDF11242911C"/>
    <w:rsid w:val="00FA4FDB"/>
  </w:style>
  <w:style w:type="paragraph" w:customStyle="1" w:styleId="8E71FD95D2D948E899BF2AF073A435AB">
    <w:name w:val="8E71FD95D2D948E899BF2AF073A435AB"/>
    <w:rsid w:val="00FA4FDB"/>
  </w:style>
  <w:style w:type="paragraph" w:customStyle="1" w:styleId="DC108C8427CF4CF78A7E60E1E5063FB5">
    <w:name w:val="DC108C8427CF4CF78A7E60E1E5063FB5"/>
    <w:rsid w:val="00FA4FDB"/>
  </w:style>
  <w:style w:type="paragraph" w:customStyle="1" w:styleId="D64655DF577C4AA2BAA5B26EB9EDB9C7">
    <w:name w:val="D64655DF577C4AA2BAA5B26EB9EDB9C7"/>
    <w:rsid w:val="00FA4FDB"/>
  </w:style>
  <w:style w:type="paragraph" w:customStyle="1" w:styleId="8A3ACD999C514269AA1D3EF92952A09D">
    <w:name w:val="8A3ACD999C514269AA1D3EF92952A09D"/>
    <w:rsid w:val="00FA4FDB"/>
  </w:style>
  <w:style w:type="paragraph" w:customStyle="1" w:styleId="6E62D11B638C4FD2BA9FB19A1E0AC37F">
    <w:name w:val="6E62D11B638C4FD2BA9FB19A1E0AC37F"/>
    <w:rsid w:val="00FA4FDB"/>
  </w:style>
  <w:style w:type="paragraph" w:customStyle="1" w:styleId="284B02D65B0D42668A26ED8BC6C4135E">
    <w:name w:val="284B02D65B0D42668A26ED8BC6C4135E"/>
    <w:rsid w:val="00FA4FDB"/>
  </w:style>
  <w:style w:type="paragraph" w:customStyle="1" w:styleId="E839DAA7A1BA4B72A9315CBD40BBCAD6">
    <w:name w:val="E839DAA7A1BA4B72A9315CBD40BBCAD6"/>
    <w:rsid w:val="00FA4FDB"/>
  </w:style>
  <w:style w:type="paragraph" w:customStyle="1" w:styleId="A7D52FCE0FCC4DFBB09BCEF5D52CE427">
    <w:name w:val="A7D52FCE0FCC4DFBB09BCEF5D52CE427"/>
    <w:rsid w:val="00FA4FDB"/>
  </w:style>
  <w:style w:type="paragraph" w:customStyle="1" w:styleId="CD6F44D6740C41FA9702AC4B3A7F3229">
    <w:name w:val="CD6F44D6740C41FA9702AC4B3A7F3229"/>
    <w:rsid w:val="00FA4FDB"/>
  </w:style>
  <w:style w:type="paragraph" w:customStyle="1" w:styleId="77531250EA754D4880D90B5C6E7745C1">
    <w:name w:val="77531250EA754D4880D90B5C6E7745C1"/>
    <w:rsid w:val="00FA4FDB"/>
  </w:style>
  <w:style w:type="paragraph" w:customStyle="1" w:styleId="A7D3DFAF08DA4F4BB7A2E4BF16DA22A6">
    <w:name w:val="A7D3DFAF08DA4F4BB7A2E4BF16DA22A6"/>
    <w:rsid w:val="00FA4FDB"/>
  </w:style>
  <w:style w:type="paragraph" w:customStyle="1" w:styleId="8631E0C608FA4B89A0C6127578FBC1BF">
    <w:name w:val="8631E0C608FA4B89A0C6127578FBC1BF"/>
    <w:rsid w:val="00FA4FDB"/>
  </w:style>
  <w:style w:type="paragraph" w:customStyle="1" w:styleId="E8D6E26FC4A04D369B15D06F2687B6A7">
    <w:name w:val="E8D6E26FC4A04D369B15D06F2687B6A7"/>
    <w:rsid w:val="00FA4FDB"/>
  </w:style>
  <w:style w:type="paragraph" w:customStyle="1" w:styleId="65F2A4A1B41D4D84BC663786CC4CA1F9">
    <w:name w:val="65F2A4A1B41D4D84BC663786CC4CA1F9"/>
    <w:rsid w:val="00FA4FDB"/>
  </w:style>
  <w:style w:type="paragraph" w:customStyle="1" w:styleId="993E075CDD2344429722F7D8B5E51263">
    <w:name w:val="993E075CDD2344429722F7D8B5E51263"/>
    <w:rsid w:val="00FA4FDB"/>
  </w:style>
  <w:style w:type="paragraph" w:customStyle="1" w:styleId="F3DBEAB0B4154BBF9E95F9EC674A1B1E">
    <w:name w:val="F3DBEAB0B4154BBF9E95F9EC674A1B1E"/>
    <w:rsid w:val="00FA4FDB"/>
  </w:style>
  <w:style w:type="paragraph" w:customStyle="1" w:styleId="785CCAA1236F46399F3FF21321A0D10E">
    <w:name w:val="785CCAA1236F46399F3FF21321A0D10E"/>
    <w:rsid w:val="00FA4FDB"/>
  </w:style>
  <w:style w:type="paragraph" w:customStyle="1" w:styleId="9BD543DD96FA46E3BB8F636907D41BD0">
    <w:name w:val="9BD543DD96FA46E3BB8F636907D41BD0"/>
    <w:rsid w:val="00FA4FDB"/>
  </w:style>
  <w:style w:type="paragraph" w:customStyle="1" w:styleId="5406541A07584A6EBECEDF39BECAC157">
    <w:name w:val="5406541A07584A6EBECEDF39BECAC157"/>
    <w:rsid w:val="00FA4FDB"/>
  </w:style>
  <w:style w:type="paragraph" w:customStyle="1" w:styleId="2E277705FA164C12AD1CC575BFA95038">
    <w:name w:val="2E277705FA164C12AD1CC575BFA95038"/>
    <w:rsid w:val="00FA4FDB"/>
  </w:style>
  <w:style w:type="paragraph" w:customStyle="1" w:styleId="78D6A0E78F29478F945CB8EDA6DE48EE">
    <w:name w:val="78D6A0E78F29478F945CB8EDA6DE48EE"/>
    <w:rsid w:val="00FA4FDB"/>
  </w:style>
  <w:style w:type="paragraph" w:customStyle="1" w:styleId="5437E757653C4F92B6F073376DA155BF">
    <w:name w:val="5437E757653C4F92B6F073376DA155BF"/>
    <w:rsid w:val="00FA4FDB"/>
  </w:style>
  <w:style w:type="paragraph" w:customStyle="1" w:styleId="A96D92C63A3241D8A8C9EC1BF27607AC">
    <w:name w:val="A96D92C63A3241D8A8C9EC1BF27607AC"/>
    <w:rsid w:val="00FA4FDB"/>
  </w:style>
  <w:style w:type="paragraph" w:customStyle="1" w:styleId="EBBEBEB8990F4C04B7FC24B6C252C59E">
    <w:name w:val="EBBEBEB8990F4C04B7FC24B6C252C59E"/>
    <w:rsid w:val="00FA4FDB"/>
  </w:style>
  <w:style w:type="paragraph" w:customStyle="1" w:styleId="0325034315FC415CA1C95B4842206C07">
    <w:name w:val="0325034315FC415CA1C95B4842206C07"/>
    <w:rsid w:val="00FA4FDB"/>
  </w:style>
  <w:style w:type="paragraph" w:customStyle="1" w:styleId="2165575E2E12434484A7DFBDF8600E6D">
    <w:name w:val="2165575E2E12434484A7DFBDF8600E6D"/>
    <w:rsid w:val="00FA4FDB"/>
  </w:style>
  <w:style w:type="paragraph" w:customStyle="1" w:styleId="4D0F6D78DD73415581FB967FC1666237">
    <w:name w:val="4D0F6D78DD73415581FB967FC1666237"/>
    <w:rsid w:val="00FA4FDB"/>
  </w:style>
  <w:style w:type="paragraph" w:customStyle="1" w:styleId="9D4529E4E63F4ACB915616C129F11197">
    <w:name w:val="9D4529E4E63F4ACB915616C129F11197"/>
    <w:rsid w:val="00FA4FDB"/>
  </w:style>
  <w:style w:type="paragraph" w:customStyle="1" w:styleId="9AA178E10DA24F16A47523F7102E5CB0">
    <w:name w:val="9AA178E10DA24F16A47523F7102E5CB0"/>
    <w:rsid w:val="00FA4FDB"/>
  </w:style>
  <w:style w:type="paragraph" w:customStyle="1" w:styleId="54E0EE05896945DCADFB8B322C327D34">
    <w:name w:val="54E0EE05896945DCADFB8B322C327D34"/>
    <w:rsid w:val="00FA4FDB"/>
  </w:style>
  <w:style w:type="paragraph" w:customStyle="1" w:styleId="6CBCF56FC7BF4BA1876FF3EE8A365F06">
    <w:name w:val="6CBCF56FC7BF4BA1876FF3EE8A365F06"/>
    <w:rsid w:val="00FA4FDB"/>
  </w:style>
  <w:style w:type="paragraph" w:customStyle="1" w:styleId="1C3DAA7682EB4561ACD6F00B892BC963">
    <w:name w:val="1C3DAA7682EB4561ACD6F00B892BC963"/>
    <w:rsid w:val="00FA4FDB"/>
  </w:style>
  <w:style w:type="paragraph" w:customStyle="1" w:styleId="E639C80A35A948F2BFFF3A8B106B68AF">
    <w:name w:val="E639C80A35A948F2BFFF3A8B106B68AF"/>
    <w:rsid w:val="00FA4FDB"/>
  </w:style>
  <w:style w:type="paragraph" w:customStyle="1" w:styleId="C49CFF6B8F8643BE97B58A2FAE5602EE">
    <w:name w:val="C49CFF6B8F8643BE97B58A2FAE5602EE"/>
    <w:rsid w:val="00FA4FDB"/>
  </w:style>
  <w:style w:type="paragraph" w:customStyle="1" w:styleId="4A413F1800764D369DB3C87A1305F539">
    <w:name w:val="4A413F1800764D369DB3C87A1305F539"/>
    <w:rsid w:val="00FA4FDB"/>
  </w:style>
  <w:style w:type="paragraph" w:customStyle="1" w:styleId="28093C754FF843D9B7DD88861583F62B">
    <w:name w:val="28093C754FF843D9B7DD88861583F62B"/>
    <w:rsid w:val="00FA4FDB"/>
  </w:style>
  <w:style w:type="paragraph" w:customStyle="1" w:styleId="54C1D0239F5348509E8F08B1E37E52B5">
    <w:name w:val="54C1D0239F5348509E8F08B1E37E52B5"/>
    <w:rsid w:val="00FA4FDB"/>
  </w:style>
  <w:style w:type="paragraph" w:customStyle="1" w:styleId="1436C35C6C774CD4AE5A16B96B8D241D">
    <w:name w:val="1436C35C6C774CD4AE5A16B96B8D241D"/>
    <w:rsid w:val="00FA4FDB"/>
  </w:style>
  <w:style w:type="paragraph" w:customStyle="1" w:styleId="12397EEF06CD46539E28FC5F84B6B466">
    <w:name w:val="12397EEF06CD46539E28FC5F84B6B466"/>
    <w:rsid w:val="00FA4FDB"/>
  </w:style>
  <w:style w:type="paragraph" w:customStyle="1" w:styleId="545ED8C80A2043C1A86F4450094B9727">
    <w:name w:val="545ED8C80A2043C1A86F4450094B9727"/>
    <w:rsid w:val="00FA4FDB"/>
  </w:style>
  <w:style w:type="paragraph" w:customStyle="1" w:styleId="588BF1FCE01C452181F8FCFD7377197F">
    <w:name w:val="588BF1FCE01C452181F8FCFD7377197F"/>
    <w:rsid w:val="00FA4FDB"/>
  </w:style>
  <w:style w:type="paragraph" w:customStyle="1" w:styleId="A6D59844FE6146BC834835C7520008EB">
    <w:name w:val="A6D59844FE6146BC834835C7520008EB"/>
    <w:rsid w:val="00FA4FDB"/>
  </w:style>
  <w:style w:type="paragraph" w:customStyle="1" w:styleId="CB92274DF3534BC1A898090B16C49B20">
    <w:name w:val="CB92274DF3534BC1A898090B16C49B20"/>
    <w:rsid w:val="00FA4FDB"/>
  </w:style>
  <w:style w:type="paragraph" w:customStyle="1" w:styleId="AF420EDBF41F42A3927DB4F7C764AA3E">
    <w:name w:val="AF420EDBF41F42A3927DB4F7C764AA3E"/>
    <w:rsid w:val="00FA4FDB"/>
  </w:style>
  <w:style w:type="paragraph" w:customStyle="1" w:styleId="7127D75E4AAF46F287889952269ACA51">
    <w:name w:val="7127D75E4AAF46F287889952269ACA51"/>
    <w:rsid w:val="00FA4FDB"/>
  </w:style>
  <w:style w:type="paragraph" w:customStyle="1" w:styleId="0AFB923DD2BF4425ACC3EF6F43BEBC29">
    <w:name w:val="0AFB923DD2BF4425ACC3EF6F43BEBC29"/>
    <w:rsid w:val="00FA4FDB"/>
  </w:style>
  <w:style w:type="paragraph" w:customStyle="1" w:styleId="1CF80D7E81524028B33C4806230A784F">
    <w:name w:val="1CF80D7E81524028B33C4806230A784F"/>
    <w:rsid w:val="00FA4FDB"/>
  </w:style>
  <w:style w:type="paragraph" w:customStyle="1" w:styleId="DC7DD05ADE5D464784573CF4789DCBAA">
    <w:name w:val="DC7DD05ADE5D464784573CF4789DCBAA"/>
    <w:rsid w:val="00FA4FDB"/>
  </w:style>
  <w:style w:type="paragraph" w:customStyle="1" w:styleId="3CDE2523C3044C78973E739C85730452">
    <w:name w:val="3CDE2523C3044C78973E739C85730452"/>
    <w:rsid w:val="00FA4FDB"/>
  </w:style>
  <w:style w:type="paragraph" w:customStyle="1" w:styleId="0D6543BF5D25491886FBAC926002DE90">
    <w:name w:val="0D6543BF5D25491886FBAC926002DE90"/>
    <w:rsid w:val="00FA4FDB"/>
  </w:style>
  <w:style w:type="paragraph" w:customStyle="1" w:styleId="D9DA5209945F4B1DA024708294FF05AA">
    <w:name w:val="D9DA5209945F4B1DA024708294FF05AA"/>
    <w:rsid w:val="00FA4FDB"/>
  </w:style>
  <w:style w:type="paragraph" w:customStyle="1" w:styleId="30322117EF914ABFA4B1289E9E693D20">
    <w:name w:val="30322117EF914ABFA4B1289E9E693D20"/>
    <w:rsid w:val="00FA4FDB"/>
  </w:style>
  <w:style w:type="paragraph" w:customStyle="1" w:styleId="DDDE1B041EC9486780AE138F35922C43">
    <w:name w:val="DDDE1B041EC9486780AE138F35922C43"/>
    <w:rsid w:val="00FA4FDB"/>
  </w:style>
  <w:style w:type="paragraph" w:customStyle="1" w:styleId="4EB5DA0D6AA94CA29AF955C1CE4E8C98">
    <w:name w:val="4EB5DA0D6AA94CA29AF955C1CE4E8C98"/>
    <w:rsid w:val="00FA4FDB"/>
  </w:style>
  <w:style w:type="paragraph" w:customStyle="1" w:styleId="BDB90A8C9B694B4B88E0CC5B793F51FD">
    <w:name w:val="BDB90A8C9B694B4B88E0CC5B793F51FD"/>
    <w:rsid w:val="00FA4FDB"/>
  </w:style>
  <w:style w:type="paragraph" w:customStyle="1" w:styleId="ECEB3A350F744DA891871E3B546C0412">
    <w:name w:val="ECEB3A350F744DA891871E3B546C0412"/>
    <w:rsid w:val="00FA4FDB"/>
  </w:style>
  <w:style w:type="paragraph" w:customStyle="1" w:styleId="806B01A1875C463B9B481C9EF2D96681">
    <w:name w:val="806B01A1875C463B9B481C9EF2D96681"/>
    <w:rsid w:val="00FA4FDB"/>
  </w:style>
  <w:style w:type="paragraph" w:customStyle="1" w:styleId="E01121660704435FA4F9F65BC91475B0">
    <w:name w:val="E01121660704435FA4F9F65BC91475B0"/>
    <w:rsid w:val="00FA4FDB"/>
  </w:style>
  <w:style w:type="paragraph" w:customStyle="1" w:styleId="B3E6F45ACBF04033B6DAA73878F7B44B">
    <w:name w:val="B3E6F45ACBF04033B6DAA73878F7B44B"/>
    <w:rsid w:val="00FA4FDB"/>
  </w:style>
  <w:style w:type="paragraph" w:customStyle="1" w:styleId="BBDCF24F77ED4593B030AF32255CC470">
    <w:name w:val="BBDCF24F77ED4593B030AF32255CC470"/>
    <w:rsid w:val="00FA4FDB"/>
  </w:style>
  <w:style w:type="paragraph" w:customStyle="1" w:styleId="F85D7968746446CCBE8975E59BAFF475">
    <w:name w:val="F85D7968746446CCBE8975E59BAFF475"/>
    <w:rsid w:val="00FA4FDB"/>
  </w:style>
  <w:style w:type="paragraph" w:customStyle="1" w:styleId="3980F3B603BB41D19BBCE8A73E69A60A">
    <w:name w:val="3980F3B603BB41D19BBCE8A73E69A60A"/>
    <w:rsid w:val="00FA4FDB"/>
  </w:style>
  <w:style w:type="paragraph" w:customStyle="1" w:styleId="39D3558D596C4E2FBFBC9BE738CFFA49">
    <w:name w:val="39D3558D596C4E2FBFBC9BE738CFFA49"/>
    <w:rsid w:val="00FA4FDB"/>
  </w:style>
  <w:style w:type="paragraph" w:customStyle="1" w:styleId="5D74BDD3B028424BAE5E4E07D80C5F17">
    <w:name w:val="5D74BDD3B028424BAE5E4E07D80C5F17"/>
    <w:rsid w:val="00FA4FDB"/>
  </w:style>
  <w:style w:type="paragraph" w:customStyle="1" w:styleId="3DA74B9598A44EB587CC0208E1082020">
    <w:name w:val="3DA74B9598A44EB587CC0208E1082020"/>
    <w:rsid w:val="00776694"/>
  </w:style>
  <w:style w:type="paragraph" w:customStyle="1" w:styleId="5E8F444FF6194354B352FDB132A50E4B">
    <w:name w:val="5E8F444FF6194354B352FDB132A50E4B"/>
    <w:rsid w:val="00776694"/>
  </w:style>
  <w:style w:type="paragraph" w:customStyle="1" w:styleId="976321AFC67B4946A67EEB9DC2CD53DD">
    <w:name w:val="976321AFC67B4946A67EEB9DC2CD53DD"/>
    <w:rsid w:val="00776694"/>
  </w:style>
  <w:style w:type="paragraph" w:customStyle="1" w:styleId="7E00739F636B4F4BB8293FE5BFCBA320">
    <w:name w:val="7E00739F636B4F4BB8293FE5BFCBA320"/>
    <w:rsid w:val="00776694"/>
  </w:style>
  <w:style w:type="paragraph" w:customStyle="1" w:styleId="978895F5527D49D6AA70B61ADFF4AB56">
    <w:name w:val="978895F5527D49D6AA70B61ADFF4AB56"/>
    <w:rsid w:val="00776694"/>
  </w:style>
  <w:style w:type="paragraph" w:customStyle="1" w:styleId="97936C5B340E43E2B7AF5BA619299350">
    <w:name w:val="97936C5B340E43E2B7AF5BA619299350"/>
    <w:rsid w:val="00776694"/>
  </w:style>
  <w:style w:type="paragraph" w:customStyle="1" w:styleId="4B0CE12A436644FDB554D567C79090D6">
    <w:name w:val="4B0CE12A436644FDB554D567C79090D6"/>
    <w:rsid w:val="00776694"/>
  </w:style>
  <w:style w:type="paragraph" w:customStyle="1" w:styleId="7C0175110A104D2D969BD7F09769D989">
    <w:name w:val="7C0175110A104D2D969BD7F09769D989"/>
    <w:rsid w:val="00776694"/>
  </w:style>
  <w:style w:type="paragraph" w:customStyle="1" w:styleId="C881FF184E8D45C9A76D4C41CD669F52">
    <w:name w:val="C881FF184E8D45C9A76D4C41CD669F52"/>
    <w:rsid w:val="00776694"/>
  </w:style>
  <w:style w:type="paragraph" w:customStyle="1" w:styleId="26789A6013FC4DDE8379D1C3D581570A">
    <w:name w:val="26789A6013FC4DDE8379D1C3D581570A"/>
    <w:rsid w:val="00776694"/>
  </w:style>
  <w:style w:type="paragraph" w:customStyle="1" w:styleId="EEA7607A3C204733ADA12F76637F429E">
    <w:name w:val="EEA7607A3C204733ADA12F76637F429E"/>
    <w:rsid w:val="00776694"/>
  </w:style>
  <w:style w:type="paragraph" w:customStyle="1" w:styleId="8095FD2201624A98BA428E00A15A85CC">
    <w:name w:val="8095FD2201624A98BA428E00A15A85CC"/>
    <w:rsid w:val="00776694"/>
  </w:style>
  <w:style w:type="paragraph" w:customStyle="1" w:styleId="B018AF76324343E28FAD5224C01726F9">
    <w:name w:val="B018AF76324343E28FAD5224C01726F9"/>
    <w:rsid w:val="00776694"/>
  </w:style>
  <w:style w:type="paragraph" w:customStyle="1" w:styleId="AB4350C8F2B241F4AE9FAC20AAADDDA7">
    <w:name w:val="AB4350C8F2B241F4AE9FAC20AAADDDA7"/>
    <w:rsid w:val="00776694"/>
  </w:style>
  <w:style w:type="paragraph" w:customStyle="1" w:styleId="4D4DF380436147DBBCCC7302332F3082">
    <w:name w:val="4D4DF380436147DBBCCC7302332F3082"/>
    <w:rsid w:val="00776694"/>
  </w:style>
  <w:style w:type="paragraph" w:customStyle="1" w:styleId="141695391E994E2096136044088907D9">
    <w:name w:val="141695391E994E2096136044088907D9"/>
    <w:rsid w:val="00776694"/>
  </w:style>
  <w:style w:type="paragraph" w:customStyle="1" w:styleId="E2DAFA54C0534F7086A10BE940D55629">
    <w:name w:val="E2DAFA54C0534F7086A10BE940D55629"/>
    <w:rsid w:val="00776694"/>
  </w:style>
  <w:style w:type="paragraph" w:customStyle="1" w:styleId="CC56255B33C9400899061ACAFF0BB4E8">
    <w:name w:val="CC56255B33C9400899061ACAFF0BB4E8"/>
    <w:rsid w:val="00776694"/>
  </w:style>
  <w:style w:type="paragraph" w:customStyle="1" w:styleId="9228190E84A14256994A9C4C95E1C287">
    <w:name w:val="9228190E84A14256994A9C4C95E1C287"/>
    <w:rsid w:val="00776694"/>
  </w:style>
  <w:style w:type="paragraph" w:customStyle="1" w:styleId="FEE8E1FDE2524A9483E43C1CD078B5EB">
    <w:name w:val="FEE8E1FDE2524A9483E43C1CD078B5EB"/>
    <w:rsid w:val="00776694"/>
  </w:style>
  <w:style w:type="paragraph" w:customStyle="1" w:styleId="868ED95701CC42D78EFE663794856062">
    <w:name w:val="868ED95701CC42D78EFE663794856062"/>
    <w:rsid w:val="00776694"/>
  </w:style>
  <w:style w:type="paragraph" w:customStyle="1" w:styleId="B19977A2E2824DC2AD8E9B296F00E5FF">
    <w:name w:val="B19977A2E2824DC2AD8E9B296F00E5FF"/>
    <w:rsid w:val="00776694"/>
  </w:style>
  <w:style w:type="paragraph" w:customStyle="1" w:styleId="DB9C910091D04D8788CB6DEE9D7965E1">
    <w:name w:val="DB9C910091D04D8788CB6DEE9D7965E1"/>
    <w:rsid w:val="00776694"/>
  </w:style>
  <w:style w:type="paragraph" w:customStyle="1" w:styleId="DF98A1894DBC417D8A6314EEA88BF6DB">
    <w:name w:val="DF98A1894DBC417D8A6314EEA88BF6DB"/>
    <w:rsid w:val="00776694"/>
  </w:style>
  <w:style w:type="paragraph" w:customStyle="1" w:styleId="B97A912761E541E4B7EAD8E2A66E81BB">
    <w:name w:val="B97A912761E541E4B7EAD8E2A66E81BB"/>
    <w:rsid w:val="00776694"/>
  </w:style>
  <w:style w:type="paragraph" w:customStyle="1" w:styleId="3E21B4D25DCB4B6FBEF22EB21789858C">
    <w:name w:val="3E21B4D25DCB4B6FBEF22EB21789858C"/>
    <w:rsid w:val="00776694"/>
  </w:style>
  <w:style w:type="paragraph" w:customStyle="1" w:styleId="47BD35C3FD23433886D251C04DDF82C4">
    <w:name w:val="47BD35C3FD23433886D251C04DDF82C4"/>
    <w:rsid w:val="00776694"/>
  </w:style>
  <w:style w:type="paragraph" w:customStyle="1" w:styleId="E297B8DB60614B93ABFA4B352C68B528">
    <w:name w:val="E297B8DB60614B93ABFA4B352C68B528"/>
    <w:rsid w:val="00776694"/>
  </w:style>
  <w:style w:type="paragraph" w:customStyle="1" w:styleId="79547B7C4CC14D538F5B6A3DFA7F82BF">
    <w:name w:val="79547B7C4CC14D538F5B6A3DFA7F82BF"/>
    <w:rsid w:val="00776694"/>
  </w:style>
  <w:style w:type="paragraph" w:customStyle="1" w:styleId="848A582F4B0D4CEF858C1E94D93A213E">
    <w:name w:val="848A582F4B0D4CEF858C1E94D93A213E"/>
    <w:rsid w:val="00776694"/>
  </w:style>
  <w:style w:type="paragraph" w:customStyle="1" w:styleId="9C122D5984E44114B366FE4B47966ACE">
    <w:name w:val="9C122D5984E44114B366FE4B47966ACE"/>
    <w:rsid w:val="00776694"/>
  </w:style>
  <w:style w:type="paragraph" w:customStyle="1" w:styleId="1919D4FC17124F61A0882EE6BE418688">
    <w:name w:val="1919D4FC17124F61A0882EE6BE418688"/>
    <w:rsid w:val="00776694"/>
  </w:style>
  <w:style w:type="paragraph" w:customStyle="1" w:styleId="399B4E935D55420BA7DE02D4361F93D7">
    <w:name w:val="399B4E935D55420BA7DE02D4361F93D7"/>
    <w:rsid w:val="00776694"/>
  </w:style>
  <w:style w:type="paragraph" w:customStyle="1" w:styleId="46F8C9A18D3743BDB73AD071BFAD474E">
    <w:name w:val="46F8C9A18D3743BDB73AD071BFAD474E"/>
    <w:rsid w:val="00776694"/>
  </w:style>
  <w:style w:type="paragraph" w:customStyle="1" w:styleId="0C40B4CCDEAE4C30A1903D9DEFAC01B5">
    <w:name w:val="0C40B4CCDEAE4C30A1903D9DEFAC01B5"/>
    <w:rsid w:val="00776694"/>
  </w:style>
  <w:style w:type="paragraph" w:customStyle="1" w:styleId="96EBD28CBF264DD59E9A032E8F2AB3D5">
    <w:name w:val="96EBD28CBF264DD59E9A032E8F2AB3D5"/>
    <w:rsid w:val="00776694"/>
  </w:style>
  <w:style w:type="paragraph" w:customStyle="1" w:styleId="3288816FF3BB4D6C8DA2A14D2BE0C4F8">
    <w:name w:val="3288816FF3BB4D6C8DA2A14D2BE0C4F8"/>
    <w:rsid w:val="00776694"/>
  </w:style>
  <w:style w:type="paragraph" w:customStyle="1" w:styleId="0F4ACB21B7564851837BAD794008E9B2">
    <w:name w:val="0F4ACB21B7564851837BAD794008E9B2"/>
    <w:rsid w:val="00776694"/>
  </w:style>
  <w:style w:type="paragraph" w:customStyle="1" w:styleId="FE57BEED4FF04BE8AAF9B79E0BA6F4E2">
    <w:name w:val="FE57BEED4FF04BE8AAF9B79E0BA6F4E2"/>
    <w:rsid w:val="00776694"/>
  </w:style>
  <w:style w:type="paragraph" w:customStyle="1" w:styleId="9736AC1A01EF4467A7F6CB6A44C6E857">
    <w:name w:val="9736AC1A01EF4467A7F6CB6A44C6E857"/>
    <w:rsid w:val="00741A65"/>
  </w:style>
  <w:style w:type="paragraph" w:customStyle="1" w:styleId="9CAB50169F0146D58E478C874DAA383C">
    <w:name w:val="9CAB50169F0146D58E478C874DAA383C"/>
    <w:rsid w:val="00741A65"/>
  </w:style>
  <w:style w:type="paragraph" w:customStyle="1" w:styleId="1830205685684DD2B503B98D21850310">
    <w:name w:val="1830205685684DD2B503B98D21850310"/>
    <w:rsid w:val="00741A65"/>
  </w:style>
  <w:style w:type="paragraph" w:customStyle="1" w:styleId="68FAD03BB2294CDAA5CFDB6ACDEEEAF6">
    <w:name w:val="68FAD03BB2294CDAA5CFDB6ACDEEEAF6"/>
    <w:rsid w:val="00741A65"/>
  </w:style>
  <w:style w:type="paragraph" w:customStyle="1" w:styleId="5AD40D21C555459292B534A1C0ACC4EB">
    <w:name w:val="5AD40D21C555459292B534A1C0ACC4EB"/>
    <w:rsid w:val="00741A65"/>
  </w:style>
  <w:style w:type="paragraph" w:customStyle="1" w:styleId="70BFE1F356384F1BB49DB48DDC01E0BD">
    <w:name w:val="70BFE1F356384F1BB49DB48DDC01E0BD"/>
    <w:rsid w:val="00741A65"/>
  </w:style>
  <w:style w:type="paragraph" w:customStyle="1" w:styleId="3E6EFC99408D4D279319B43CB649A779">
    <w:name w:val="3E6EFC99408D4D279319B43CB649A779"/>
    <w:rsid w:val="00741A65"/>
  </w:style>
  <w:style w:type="paragraph" w:customStyle="1" w:styleId="3463EFCD52D44C17BFBE99510DCAD8CF">
    <w:name w:val="3463EFCD52D44C17BFBE99510DCAD8CF"/>
    <w:rsid w:val="00741A65"/>
  </w:style>
  <w:style w:type="paragraph" w:customStyle="1" w:styleId="8E447FF513E441E1A31A2375D062CEFE">
    <w:name w:val="8E447FF513E441E1A31A2375D062CEFE"/>
    <w:rsid w:val="00741A65"/>
  </w:style>
  <w:style w:type="paragraph" w:customStyle="1" w:styleId="68E3270120204F12950FE0D7B11FD069">
    <w:name w:val="68E3270120204F12950FE0D7B11FD069"/>
    <w:rsid w:val="00741A65"/>
  </w:style>
  <w:style w:type="paragraph" w:customStyle="1" w:styleId="FD1AA747BFEC42F7B812E032BFB06BE4">
    <w:name w:val="FD1AA747BFEC42F7B812E032BFB06BE4"/>
    <w:rsid w:val="00741A65"/>
  </w:style>
  <w:style w:type="paragraph" w:customStyle="1" w:styleId="A4CB4641B4CF4F5DAE3B0931D572C7F3">
    <w:name w:val="A4CB4641B4CF4F5DAE3B0931D572C7F3"/>
    <w:rsid w:val="00741A65"/>
  </w:style>
  <w:style w:type="paragraph" w:customStyle="1" w:styleId="353B714CDB53436593DE68C6E8090E42">
    <w:name w:val="353B714CDB53436593DE68C6E8090E42"/>
    <w:rsid w:val="00741A65"/>
  </w:style>
  <w:style w:type="paragraph" w:customStyle="1" w:styleId="4F3D136A654443B2AA7FECC6FCDCB250">
    <w:name w:val="4F3D136A654443B2AA7FECC6FCDCB250"/>
    <w:rsid w:val="00741A65"/>
  </w:style>
  <w:style w:type="paragraph" w:customStyle="1" w:styleId="C4E5D55E612C49549C32CB9A440C5CEE">
    <w:name w:val="C4E5D55E612C49549C32CB9A440C5CEE"/>
    <w:rsid w:val="00741A65"/>
  </w:style>
  <w:style w:type="paragraph" w:customStyle="1" w:styleId="A86D658BD3D14C8989BE3677E46B23D8">
    <w:name w:val="A86D658BD3D14C8989BE3677E46B23D8"/>
    <w:rsid w:val="00741A65"/>
  </w:style>
  <w:style w:type="paragraph" w:customStyle="1" w:styleId="914BFAC87ECA49A9BDC991333DBD7C21">
    <w:name w:val="914BFAC87ECA49A9BDC991333DBD7C21"/>
    <w:rsid w:val="00741A65"/>
  </w:style>
  <w:style w:type="paragraph" w:customStyle="1" w:styleId="2F375BDA03DA489DAAF2917AC5659451">
    <w:name w:val="2F375BDA03DA489DAAF2917AC5659451"/>
    <w:rsid w:val="00741A65"/>
  </w:style>
  <w:style w:type="paragraph" w:customStyle="1" w:styleId="9BE321E2EBF1479ABA25028D8D46586B">
    <w:name w:val="9BE321E2EBF1479ABA25028D8D46586B"/>
    <w:rsid w:val="00741A65"/>
  </w:style>
  <w:style w:type="paragraph" w:customStyle="1" w:styleId="684B168D4E32485FB3DD46C11CEB6E61">
    <w:name w:val="684B168D4E32485FB3DD46C11CEB6E61"/>
    <w:rsid w:val="00741A65"/>
  </w:style>
  <w:style w:type="paragraph" w:customStyle="1" w:styleId="40D20713B6614E3D97EB8F7546684E00">
    <w:name w:val="40D20713B6614E3D97EB8F7546684E00"/>
    <w:rsid w:val="00741A65"/>
  </w:style>
  <w:style w:type="paragraph" w:customStyle="1" w:styleId="7AE12A5B2C9C4BB3AD173973FA74F94B">
    <w:name w:val="7AE12A5B2C9C4BB3AD173973FA74F94B"/>
    <w:rsid w:val="00741A65"/>
  </w:style>
  <w:style w:type="paragraph" w:customStyle="1" w:styleId="9B4619A88BC14BA0B46E7F25F76E1D1D">
    <w:name w:val="9B4619A88BC14BA0B46E7F25F76E1D1D"/>
    <w:rsid w:val="00741A65"/>
  </w:style>
  <w:style w:type="paragraph" w:customStyle="1" w:styleId="DDDB99FAC22240C3806BFAE0190AFB58">
    <w:name w:val="DDDB99FAC22240C3806BFAE0190AFB58"/>
    <w:rsid w:val="00741A65"/>
  </w:style>
  <w:style w:type="paragraph" w:customStyle="1" w:styleId="0FA90FA993FE4F1C9009FBEBBA0BAFC3">
    <w:name w:val="0FA90FA993FE4F1C9009FBEBBA0BAFC3"/>
    <w:rsid w:val="00741A65"/>
  </w:style>
  <w:style w:type="paragraph" w:customStyle="1" w:styleId="37A0B46B9D714BD589F3C823F9B23378">
    <w:name w:val="37A0B46B9D714BD589F3C823F9B23378"/>
    <w:rsid w:val="00741A65"/>
  </w:style>
  <w:style w:type="paragraph" w:customStyle="1" w:styleId="3D3D9A1AA25C45B2A799208D4981CA26">
    <w:name w:val="3D3D9A1AA25C45B2A799208D4981CA26"/>
    <w:rsid w:val="00741A65"/>
  </w:style>
  <w:style w:type="paragraph" w:customStyle="1" w:styleId="830C5679A3A2425099135112F9F11DD4">
    <w:name w:val="830C5679A3A2425099135112F9F11DD4"/>
    <w:rsid w:val="003B0AEC"/>
  </w:style>
  <w:style w:type="paragraph" w:customStyle="1" w:styleId="144A3351273F46C59FCDDE8B5E48FAD7">
    <w:name w:val="144A3351273F46C59FCDDE8B5E48FAD7"/>
    <w:rsid w:val="003B0AEC"/>
  </w:style>
  <w:style w:type="paragraph" w:customStyle="1" w:styleId="E7C217D1B83540BC9698A63B7D219DF7">
    <w:name w:val="E7C217D1B83540BC9698A63B7D219DF7"/>
    <w:rsid w:val="003B0AEC"/>
  </w:style>
  <w:style w:type="paragraph" w:customStyle="1" w:styleId="E584F8C63F284B2A9C551CD914F43245">
    <w:name w:val="E584F8C63F284B2A9C551CD914F43245"/>
    <w:rsid w:val="003B0AEC"/>
  </w:style>
  <w:style w:type="paragraph" w:customStyle="1" w:styleId="138D9E4523864FEAAB6D873FD644F9C8">
    <w:name w:val="138D9E4523864FEAAB6D873FD644F9C8"/>
    <w:rsid w:val="003B0AEC"/>
  </w:style>
  <w:style w:type="paragraph" w:customStyle="1" w:styleId="AF78E0780FC547C4B73FF27A2DABA679">
    <w:name w:val="AF78E0780FC547C4B73FF27A2DABA679"/>
    <w:rsid w:val="003B0AEC"/>
  </w:style>
  <w:style w:type="paragraph" w:customStyle="1" w:styleId="FB950A37916C42A6BC7768FEF11ACEAC">
    <w:name w:val="FB950A37916C42A6BC7768FEF11ACEAC"/>
    <w:rsid w:val="003B0AEC"/>
  </w:style>
  <w:style w:type="paragraph" w:customStyle="1" w:styleId="BAEAC7D7C6A1447CB0870DCEFFEBE75D">
    <w:name w:val="BAEAC7D7C6A1447CB0870DCEFFEBE75D"/>
    <w:rsid w:val="003B0AEC"/>
  </w:style>
  <w:style w:type="paragraph" w:customStyle="1" w:styleId="3CB81F1821944B61ACA697B97FB618E3">
    <w:name w:val="3CB81F1821944B61ACA697B97FB618E3"/>
    <w:rsid w:val="003B0AEC"/>
  </w:style>
  <w:style w:type="paragraph" w:customStyle="1" w:styleId="7D53792DF3FB4261B3446DB5B73577ED">
    <w:name w:val="7D53792DF3FB4261B3446DB5B73577ED"/>
    <w:rsid w:val="003B0AEC"/>
  </w:style>
  <w:style w:type="paragraph" w:customStyle="1" w:styleId="28B1B9E62E014E038F379C7AAE11E97B">
    <w:name w:val="28B1B9E62E014E038F379C7AAE11E97B"/>
    <w:rsid w:val="003B0AEC"/>
  </w:style>
  <w:style w:type="paragraph" w:customStyle="1" w:styleId="3287020D74A34C26924459E7348F6D44">
    <w:name w:val="3287020D74A34C26924459E7348F6D44"/>
    <w:rsid w:val="003B0AEC"/>
  </w:style>
  <w:style w:type="paragraph" w:customStyle="1" w:styleId="C8741412229C441993FD4BCBE48BFE7B">
    <w:name w:val="C8741412229C441993FD4BCBE48BFE7B"/>
    <w:rsid w:val="003B0AEC"/>
  </w:style>
  <w:style w:type="paragraph" w:customStyle="1" w:styleId="DDF2E16DC0CF40D284881A6631AFBCCD">
    <w:name w:val="DDF2E16DC0CF40D284881A6631AFBCCD"/>
    <w:rsid w:val="003B0AEC"/>
  </w:style>
  <w:style w:type="paragraph" w:customStyle="1" w:styleId="D3C2A41BD62C4369AA363DC54A4AFDAD">
    <w:name w:val="D3C2A41BD62C4369AA363DC54A4AFDAD"/>
    <w:rsid w:val="003B0AEC"/>
  </w:style>
  <w:style w:type="paragraph" w:customStyle="1" w:styleId="CB4A5B3C167F4025A310A9A5B48BDE4A">
    <w:name w:val="CB4A5B3C167F4025A310A9A5B48BDE4A"/>
    <w:rsid w:val="003B0AEC"/>
  </w:style>
  <w:style w:type="paragraph" w:customStyle="1" w:styleId="BBE6FC01CEDF43D1B33059627CD6D1B1">
    <w:name w:val="BBE6FC01CEDF43D1B33059627CD6D1B1"/>
    <w:rsid w:val="003B0AEC"/>
  </w:style>
  <w:style w:type="paragraph" w:customStyle="1" w:styleId="8FA131172CF34351AE695B7B1B8D7491">
    <w:name w:val="8FA131172CF34351AE695B7B1B8D7491"/>
    <w:rsid w:val="003B0AEC"/>
  </w:style>
  <w:style w:type="paragraph" w:customStyle="1" w:styleId="CFDF79E544D74A7EA663898A2E999BD2">
    <w:name w:val="CFDF79E544D74A7EA663898A2E999BD2"/>
    <w:rsid w:val="003B0AEC"/>
  </w:style>
  <w:style w:type="paragraph" w:customStyle="1" w:styleId="E3626E0605E44E46832ACA420736DDEE">
    <w:name w:val="E3626E0605E44E46832ACA420736DDEE"/>
    <w:rsid w:val="003B0AEC"/>
  </w:style>
  <w:style w:type="paragraph" w:customStyle="1" w:styleId="E0AAC681B6C042479FF8DC6DF5569ACF">
    <w:name w:val="E0AAC681B6C042479FF8DC6DF5569ACF"/>
    <w:rsid w:val="003B0AEC"/>
  </w:style>
  <w:style w:type="paragraph" w:customStyle="1" w:styleId="7FB5FA0449F040279B98F68B26483B1F">
    <w:name w:val="7FB5FA0449F040279B98F68B26483B1F"/>
    <w:rsid w:val="003B0AEC"/>
  </w:style>
  <w:style w:type="paragraph" w:customStyle="1" w:styleId="3831CDC3C8BD4D959C43541BE677F2F1">
    <w:name w:val="3831CDC3C8BD4D959C43541BE677F2F1"/>
    <w:rsid w:val="003B0AEC"/>
  </w:style>
  <w:style w:type="paragraph" w:customStyle="1" w:styleId="7263489281D0456FA91C8778F2907783">
    <w:name w:val="7263489281D0456FA91C8778F2907783"/>
    <w:rsid w:val="003B0AEC"/>
  </w:style>
  <w:style w:type="paragraph" w:customStyle="1" w:styleId="D28642BE32D64CA1BEE98092F5D0E285">
    <w:name w:val="D28642BE32D64CA1BEE98092F5D0E285"/>
    <w:rsid w:val="003B0AEC"/>
  </w:style>
  <w:style w:type="paragraph" w:customStyle="1" w:styleId="4894678D657447EA970A2F2B34F5BEE5">
    <w:name w:val="4894678D657447EA970A2F2B34F5BEE5"/>
    <w:rsid w:val="003B0AEC"/>
  </w:style>
  <w:style w:type="paragraph" w:customStyle="1" w:styleId="EB88970C887F475B81DB8E23CDAB130C">
    <w:name w:val="EB88970C887F475B81DB8E23CDAB130C"/>
    <w:rsid w:val="003B0AEC"/>
  </w:style>
  <w:style w:type="paragraph" w:customStyle="1" w:styleId="AD1C38961E6F4CBBBAEB20433F34CFAF">
    <w:name w:val="AD1C38961E6F4CBBBAEB20433F34CFAF"/>
    <w:rsid w:val="00785B19"/>
  </w:style>
  <w:style w:type="paragraph" w:customStyle="1" w:styleId="9AC987C596C34B1E93E9D785AC73B605">
    <w:name w:val="9AC987C596C34B1E93E9D785AC73B605"/>
    <w:rsid w:val="00785B19"/>
  </w:style>
  <w:style w:type="paragraph" w:customStyle="1" w:styleId="1F126212AFFC4C318F55D2EA0053C8A6">
    <w:name w:val="1F126212AFFC4C318F55D2EA0053C8A6"/>
    <w:rsid w:val="00785B19"/>
  </w:style>
  <w:style w:type="paragraph" w:customStyle="1" w:styleId="3AD535141514458FA88F5FD1CEBD38DF">
    <w:name w:val="3AD535141514458FA88F5FD1CEBD38DF"/>
    <w:rsid w:val="00785B19"/>
  </w:style>
  <w:style w:type="paragraph" w:customStyle="1" w:styleId="DEE7A5D53D7246B6878B945ABA688E74">
    <w:name w:val="DEE7A5D53D7246B6878B945ABA688E74"/>
    <w:rsid w:val="00785B19"/>
  </w:style>
  <w:style w:type="paragraph" w:customStyle="1" w:styleId="FEC72C33862D4C998478017A05669F61">
    <w:name w:val="FEC72C33862D4C998478017A05669F61"/>
    <w:rsid w:val="00785B19"/>
  </w:style>
  <w:style w:type="paragraph" w:customStyle="1" w:styleId="26E411FC384744C2A1C431E8F4FD9C91">
    <w:name w:val="26E411FC384744C2A1C431E8F4FD9C91"/>
    <w:rsid w:val="00785B19"/>
  </w:style>
  <w:style w:type="paragraph" w:customStyle="1" w:styleId="01DB732CF192405DB5D7D442CCB1A9B3">
    <w:name w:val="01DB732CF192405DB5D7D442CCB1A9B3"/>
    <w:rsid w:val="00785B19"/>
  </w:style>
  <w:style w:type="paragraph" w:customStyle="1" w:styleId="012D697A50914BC797641DECD3659C61">
    <w:name w:val="012D697A50914BC797641DECD3659C61"/>
    <w:rsid w:val="00785B19"/>
  </w:style>
  <w:style w:type="paragraph" w:customStyle="1" w:styleId="679F5786F68D44E6BB9A437B18DDE26F">
    <w:name w:val="679F5786F68D44E6BB9A437B18DDE26F"/>
    <w:rsid w:val="00785B19"/>
  </w:style>
  <w:style w:type="paragraph" w:customStyle="1" w:styleId="7C5CADC79311408DAE40EF157CFA2CA0">
    <w:name w:val="7C5CADC79311408DAE40EF157CFA2CA0"/>
    <w:rsid w:val="00785B19"/>
  </w:style>
  <w:style w:type="paragraph" w:customStyle="1" w:styleId="D0F466B08343414485918BF2DD9940CD">
    <w:name w:val="D0F466B08343414485918BF2DD9940CD"/>
    <w:rsid w:val="00785B19"/>
  </w:style>
  <w:style w:type="paragraph" w:customStyle="1" w:styleId="0B763AA3454445E08E225FCB6919DC29">
    <w:name w:val="0B763AA3454445E08E225FCB6919DC29"/>
    <w:rsid w:val="00785B19"/>
  </w:style>
  <w:style w:type="paragraph" w:customStyle="1" w:styleId="099F04D40E184A4DA66D56CDB435D638">
    <w:name w:val="099F04D40E184A4DA66D56CDB435D638"/>
    <w:rsid w:val="00785B19"/>
  </w:style>
  <w:style w:type="paragraph" w:customStyle="1" w:styleId="386EC25FD1FC4D7FB903CB5979DCEF6D">
    <w:name w:val="386EC25FD1FC4D7FB903CB5979DCEF6D"/>
    <w:rsid w:val="00785B19"/>
  </w:style>
  <w:style w:type="paragraph" w:customStyle="1" w:styleId="DBEC615BFB744C63855366157FBE3EC4">
    <w:name w:val="DBEC615BFB744C63855366157FBE3EC4"/>
    <w:rsid w:val="00785B19"/>
  </w:style>
  <w:style w:type="paragraph" w:customStyle="1" w:styleId="AB2CECE6A66C49C395A54A18F2A39A2F">
    <w:name w:val="AB2CECE6A66C49C395A54A18F2A39A2F"/>
    <w:rsid w:val="00785B19"/>
  </w:style>
  <w:style w:type="paragraph" w:customStyle="1" w:styleId="EC46978D1B284EC4A9867989DC61D553">
    <w:name w:val="EC46978D1B284EC4A9867989DC61D553"/>
    <w:rsid w:val="00785B19"/>
  </w:style>
  <w:style w:type="paragraph" w:customStyle="1" w:styleId="81259E4281BA44E5B79954493E1BCB58">
    <w:name w:val="81259E4281BA44E5B79954493E1BCB58"/>
    <w:rsid w:val="00785B19"/>
  </w:style>
  <w:style w:type="paragraph" w:customStyle="1" w:styleId="899B23F94B04422DB5D8B1A5743CAEBB">
    <w:name w:val="899B23F94B04422DB5D8B1A5743CAEBB"/>
    <w:rsid w:val="00785B19"/>
  </w:style>
  <w:style w:type="paragraph" w:customStyle="1" w:styleId="30AB6B2D77434163B1266236440929F9">
    <w:name w:val="30AB6B2D77434163B1266236440929F9"/>
    <w:rsid w:val="00785B19"/>
  </w:style>
  <w:style w:type="paragraph" w:customStyle="1" w:styleId="573E7BF25F4B4F06A6C7C75FD6A8C57E">
    <w:name w:val="573E7BF25F4B4F06A6C7C75FD6A8C57E"/>
    <w:rsid w:val="00785B19"/>
  </w:style>
  <w:style w:type="paragraph" w:customStyle="1" w:styleId="2CBB5BF1B49346F9A72FD9532F3372F2">
    <w:name w:val="2CBB5BF1B49346F9A72FD9532F3372F2"/>
    <w:rsid w:val="00785B19"/>
  </w:style>
  <w:style w:type="paragraph" w:customStyle="1" w:styleId="A1809D7FAAD0445F8F45238738DC2539">
    <w:name w:val="A1809D7FAAD0445F8F45238738DC2539"/>
    <w:rsid w:val="00785B19"/>
  </w:style>
  <w:style w:type="paragraph" w:customStyle="1" w:styleId="1CA76A045ABC4DD7A966D374A19409C8">
    <w:name w:val="1CA76A045ABC4DD7A966D374A19409C8"/>
    <w:rsid w:val="00785B19"/>
  </w:style>
  <w:style w:type="paragraph" w:customStyle="1" w:styleId="C4A0EAADB63E4FAA8A3FB0E0277DBF5E">
    <w:name w:val="C4A0EAADB63E4FAA8A3FB0E0277DBF5E"/>
    <w:rsid w:val="00785B19"/>
  </w:style>
  <w:style w:type="paragraph" w:customStyle="1" w:styleId="DC9D4F12492F4EE388B57A2F64E63FCF">
    <w:name w:val="DC9D4F12492F4EE388B57A2F64E63FCF"/>
    <w:rsid w:val="00785B19"/>
  </w:style>
  <w:style w:type="paragraph" w:customStyle="1" w:styleId="150C60F080AC466CA52042B3BDCD9811">
    <w:name w:val="150C60F080AC466CA52042B3BDCD9811"/>
    <w:rsid w:val="00785B19"/>
  </w:style>
  <w:style w:type="paragraph" w:customStyle="1" w:styleId="A0B0A411CA2B43BF845E31D18FFFC231">
    <w:name w:val="A0B0A411CA2B43BF845E31D18FFFC231"/>
    <w:rsid w:val="00785B19"/>
  </w:style>
  <w:style w:type="paragraph" w:customStyle="1" w:styleId="68181BF8A0E940EE9F873703D8D58624">
    <w:name w:val="68181BF8A0E940EE9F873703D8D58624"/>
    <w:rsid w:val="00785B19"/>
  </w:style>
  <w:style w:type="paragraph" w:customStyle="1" w:styleId="108C5829E5C9413789D0FA06757F1756">
    <w:name w:val="108C5829E5C9413789D0FA06757F1756"/>
    <w:rsid w:val="00785B19"/>
  </w:style>
  <w:style w:type="paragraph" w:customStyle="1" w:styleId="280512C31D43400A99805E146A380578">
    <w:name w:val="280512C31D43400A99805E146A380578"/>
    <w:rsid w:val="00785B19"/>
  </w:style>
  <w:style w:type="paragraph" w:customStyle="1" w:styleId="2013D78DBF274D39A96800C8FB39E121">
    <w:name w:val="2013D78DBF274D39A96800C8FB39E121"/>
    <w:rsid w:val="00785B19"/>
  </w:style>
  <w:style w:type="paragraph" w:customStyle="1" w:styleId="87D8AB2FA4DF4C789BDDD058E9EF0E17">
    <w:name w:val="87D8AB2FA4DF4C789BDDD058E9EF0E17"/>
    <w:rsid w:val="00785B19"/>
  </w:style>
  <w:style w:type="paragraph" w:customStyle="1" w:styleId="D65D0CFF64214D91A6A55A8A83F78812">
    <w:name w:val="D65D0CFF64214D91A6A55A8A83F78812"/>
    <w:rsid w:val="00785B19"/>
  </w:style>
  <w:style w:type="paragraph" w:customStyle="1" w:styleId="6FB8289EA98C4BCE83F243449B83AEDF">
    <w:name w:val="6FB8289EA98C4BCE83F243449B83AEDF"/>
    <w:rsid w:val="00785B19"/>
  </w:style>
  <w:style w:type="paragraph" w:customStyle="1" w:styleId="FF82F202AA8C4C5B91B2E3BA309F5786">
    <w:name w:val="FF82F202AA8C4C5B91B2E3BA309F5786"/>
    <w:rsid w:val="00785B19"/>
  </w:style>
  <w:style w:type="paragraph" w:customStyle="1" w:styleId="C758A52712AE486AB81CB177A8EFD430">
    <w:name w:val="C758A52712AE486AB81CB177A8EFD430"/>
    <w:rsid w:val="00785B19"/>
  </w:style>
  <w:style w:type="paragraph" w:customStyle="1" w:styleId="809A52B5818D4111AEAD72F9AA6A2853">
    <w:name w:val="809A52B5818D4111AEAD72F9AA6A2853"/>
    <w:rsid w:val="00785B19"/>
  </w:style>
  <w:style w:type="paragraph" w:customStyle="1" w:styleId="604BBA68AF20459D8F0C08BB4644264B">
    <w:name w:val="604BBA68AF20459D8F0C08BB4644264B"/>
    <w:rsid w:val="00785B19"/>
  </w:style>
  <w:style w:type="paragraph" w:customStyle="1" w:styleId="81602F0C474A4526BD87F8707C22CD66">
    <w:name w:val="81602F0C474A4526BD87F8707C22CD66"/>
    <w:rsid w:val="00785B19"/>
  </w:style>
  <w:style w:type="paragraph" w:customStyle="1" w:styleId="153E19D4D0CF431BBA36B8AFFF8E645A">
    <w:name w:val="153E19D4D0CF431BBA36B8AFFF8E645A"/>
    <w:rsid w:val="00785B19"/>
  </w:style>
  <w:style w:type="paragraph" w:customStyle="1" w:styleId="C4B16F2408D74E3D9890F6667258C132">
    <w:name w:val="C4B16F2408D74E3D9890F6667258C132"/>
    <w:rsid w:val="00785B19"/>
  </w:style>
  <w:style w:type="paragraph" w:customStyle="1" w:styleId="B9DF177B5E8D450F855EA50B12843CEB">
    <w:name w:val="B9DF177B5E8D450F855EA50B12843CEB"/>
    <w:rsid w:val="00785B19"/>
  </w:style>
  <w:style w:type="paragraph" w:customStyle="1" w:styleId="B7D981BF17EE49C28D0ADB6A8123705C">
    <w:name w:val="B7D981BF17EE49C28D0ADB6A8123705C"/>
    <w:rsid w:val="00785B19"/>
  </w:style>
  <w:style w:type="paragraph" w:customStyle="1" w:styleId="7B69165E573240B0B907C1E86EEE42E3">
    <w:name w:val="7B69165E573240B0B907C1E86EEE42E3"/>
    <w:rsid w:val="00785B19"/>
  </w:style>
  <w:style w:type="paragraph" w:customStyle="1" w:styleId="C9828B7BD288495085C60BA401077F27">
    <w:name w:val="C9828B7BD288495085C60BA401077F27"/>
    <w:rsid w:val="00785B19"/>
  </w:style>
  <w:style w:type="paragraph" w:customStyle="1" w:styleId="873BAEE082F5441DA5AF52534CF04E45">
    <w:name w:val="873BAEE082F5441DA5AF52534CF04E45"/>
    <w:rsid w:val="00785B19"/>
  </w:style>
  <w:style w:type="paragraph" w:customStyle="1" w:styleId="EEA953A168084EFA97F9A6260D338081">
    <w:name w:val="EEA953A168084EFA97F9A6260D338081"/>
    <w:rsid w:val="00785B19"/>
  </w:style>
  <w:style w:type="paragraph" w:customStyle="1" w:styleId="9ACDAE6F6D4048F39E286649EA5A3FA8">
    <w:name w:val="9ACDAE6F6D4048F39E286649EA5A3FA8"/>
    <w:rsid w:val="00785B19"/>
  </w:style>
  <w:style w:type="paragraph" w:customStyle="1" w:styleId="AAEA6D036FB44C478EEC6A2BCBFDE0C7">
    <w:name w:val="AAEA6D036FB44C478EEC6A2BCBFDE0C7"/>
    <w:rsid w:val="00785B19"/>
  </w:style>
  <w:style w:type="paragraph" w:customStyle="1" w:styleId="C885FADDA95C4E31815D43F9B4F6B369">
    <w:name w:val="C885FADDA95C4E31815D43F9B4F6B369"/>
    <w:rsid w:val="00785B19"/>
  </w:style>
  <w:style w:type="paragraph" w:customStyle="1" w:styleId="2030FBD5001942CC93E0433DA2F0A9DA">
    <w:name w:val="2030FBD5001942CC93E0433DA2F0A9DA"/>
    <w:rsid w:val="00785B19"/>
  </w:style>
  <w:style w:type="paragraph" w:customStyle="1" w:styleId="FD589DB912854AE8B45DB31C296C970B">
    <w:name w:val="FD589DB912854AE8B45DB31C296C970B"/>
    <w:rsid w:val="00785B19"/>
  </w:style>
  <w:style w:type="paragraph" w:customStyle="1" w:styleId="9994A2D110344AD29DABCE3875623648">
    <w:name w:val="9994A2D110344AD29DABCE3875623648"/>
    <w:rsid w:val="00785B19"/>
  </w:style>
  <w:style w:type="paragraph" w:customStyle="1" w:styleId="8C10A1BCFBCE450999153C7EF526C8D3">
    <w:name w:val="8C10A1BCFBCE450999153C7EF526C8D3"/>
    <w:rsid w:val="00785B19"/>
  </w:style>
  <w:style w:type="paragraph" w:customStyle="1" w:styleId="685842E492CB4B729EDA3D75384647FF">
    <w:name w:val="685842E492CB4B729EDA3D75384647FF"/>
    <w:rsid w:val="00785B19"/>
  </w:style>
  <w:style w:type="paragraph" w:customStyle="1" w:styleId="EC381129D8D443F68D97018E86802D07">
    <w:name w:val="EC381129D8D443F68D97018E86802D07"/>
    <w:rsid w:val="00785B19"/>
  </w:style>
  <w:style w:type="paragraph" w:customStyle="1" w:styleId="28CCAF378E4443E1AC2A71C4BC66B980">
    <w:name w:val="28CCAF378E4443E1AC2A71C4BC66B980"/>
    <w:rsid w:val="00785B19"/>
  </w:style>
  <w:style w:type="paragraph" w:customStyle="1" w:styleId="D39AD083E59D46AEAA5E1961343239D3">
    <w:name w:val="D39AD083E59D46AEAA5E1961343239D3"/>
    <w:rsid w:val="00785B19"/>
  </w:style>
  <w:style w:type="paragraph" w:customStyle="1" w:styleId="7A6BE94A143447D7BB42536C99DED642">
    <w:name w:val="7A6BE94A143447D7BB42536C99DED642"/>
    <w:rsid w:val="00785B19"/>
  </w:style>
  <w:style w:type="paragraph" w:customStyle="1" w:styleId="AFD022567BB940AC9C7B40EF1D8A4AA4">
    <w:name w:val="AFD022567BB940AC9C7B40EF1D8A4AA4"/>
    <w:rsid w:val="00785B19"/>
  </w:style>
  <w:style w:type="paragraph" w:customStyle="1" w:styleId="6136A74C56D94545959786348C38414E">
    <w:name w:val="6136A74C56D94545959786348C38414E"/>
    <w:rsid w:val="00785B19"/>
  </w:style>
  <w:style w:type="paragraph" w:customStyle="1" w:styleId="ADCC4AA3E9A8463A94A3962C7DFDB02F">
    <w:name w:val="ADCC4AA3E9A8463A94A3962C7DFDB02F"/>
    <w:rsid w:val="00785B19"/>
  </w:style>
  <w:style w:type="paragraph" w:customStyle="1" w:styleId="AA370D47E75E49AC9686C9BFA3B1F32F">
    <w:name w:val="AA370D47E75E49AC9686C9BFA3B1F32F"/>
    <w:rsid w:val="00785B19"/>
  </w:style>
  <w:style w:type="paragraph" w:customStyle="1" w:styleId="AF5898F1F9294FD0A6F65D00FE22F982">
    <w:name w:val="AF5898F1F9294FD0A6F65D00FE22F982"/>
    <w:rsid w:val="00785B19"/>
  </w:style>
  <w:style w:type="paragraph" w:customStyle="1" w:styleId="8C6E9B9AC1BD49ED9AD4D412E9F3E5F3">
    <w:name w:val="8C6E9B9AC1BD49ED9AD4D412E9F3E5F3"/>
    <w:rsid w:val="001F1F05"/>
  </w:style>
  <w:style w:type="paragraph" w:customStyle="1" w:styleId="83A42299C08C4D7B984A35C860AC7094">
    <w:name w:val="83A42299C08C4D7B984A35C860AC7094"/>
    <w:rsid w:val="001F1F05"/>
  </w:style>
  <w:style w:type="paragraph" w:customStyle="1" w:styleId="48F86B4A70154C288B2A97E298A18434">
    <w:name w:val="48F86B4A70154C288B2A97E298A18434"/>
    <w:rsid w:val="001F1F05"/>
  </w:style>
  <w:style w:type="paragraph" w:customStyle="1" w:styleId="FC9CE68299B2407CBD97A5759DA8F0D0">
    <w:name w:val="FC9CE68299B2407CBD97A5759DA8F0D0"/>
    <w:rsid w:val="001F1F05"/>
  </w:style>
  <w:style w:type="paragraph" w:customStyle="1" w:styleId="986260EAB85545759108ED78757886CF">
    <w:name w:val="986260EAB85545759108ED78757886CF"/>
    <w:rsid w:val="001F1F05"/>
  </w:style>
  <w:style w:type="paragraph" w:customStyle="1" w:styleId="D22AE8C85C1D40EF852A16C00809AC5C">
    <w:name w:val="D22AE8C85C1D40EF852A16C00809AC5C"/>
    <w:rsid w:val="001F1F05"/>
  </w:style>
  <w:style w:type="paragraph" w:customStyle="1" w:styleId="DE93E96B405144D4BE1C517609ADAACE">
    <w:name w:val="DE93E96B405144D4BE1C517609ADAACE"/>
    <w:rsid w:val="001F1F05"/>
  </w:style>
  <w:style w:type="paragraph" w:customStyle="1" w:styleId="17997F13852B497FA4DD4F2490E2B937">
    <w:name w:val="17997F13852B497FA4DD4F2490E2B937"/>
    <w:rsid w:val="001F1F05"/>
  </w:style>
  <w:style w:type="paragraph" w:customStyle="1" w:styleId="C61D70A562094EF88184380FD4FF930B">
    <w:name w:val="C61D70A562094EF88184380FD4FF930B"/>
    <w:rsid w:val="001F1F05"/>
  </w:style>
  <w:style w:type="paragraph" w:customStyle="1" w:styleId="A16999BB81C2451CA2BDC6CB235FEF0E">
    <w:name w:val="A16999BB81C2451CA2BDC6CB235FEF0E"/>
    <w:rsid w:val="001F1F05"/>
  </w:style>
  <w:style w:type="paragraph" w:customStyle="1" w:styleId="F7C57A826B344F0C9661C429ED173B19">
    <w:name w:val="F7C57A826B344F0C9661C429ED173B19"/>
    <w:rsid w:val="001F1F05"/>
  </w:style>
  <w:style w:type="paragraph" w:customStyle="1" w:styleId="F6E1A3EE43784D61BCB318DC01A65EC4">
    <w:name w:val="F6E1A3EE43784D61BCB318DC01A65EC4"/>
    <w:rsid w:val="001F1F05"/>
  </w:style>
  <w:style w:type="paragraph" w:customStyle="1" w:styleId="DB988C57B0BD46E998CEA4E3FE370628">
    <w:name w:val="DB988C57B0BD46E998CEA4E3FE370628"/>
    <w:rsid w:val="001F1F05"/>
  </w:style>
  <w:style w:type="paragraph" w:customStyle="1" w:styleId="06DD3CAF405C4886AA9DDED58982B058">
    <w:name w:val="06DD3CAF405C4886AA9DDED58982B058"/>
    <w:rsid w:val="001F1F05"/>
  </w:style>
  <w:style w:type="paragraph" w:customStyle="1" w:styleId="297E7117E75E4218A354E9721A77E164">
    <w:name w:val="297E7117E75E4218A354E9721A77E164"/>
    <w:rsid w:val="001F1F05"/>
  </w:style>
  <w:style w:type="paragraph" w:customStyle="1" w:styleId="BB9B5D7D241141F59B7351A646BDA269">
    <w:name w:val="BB9B5D7D241141F59B7351A646BDA269"/>
    <w:rsid w:val="001F1F05"/>
  </w:style>
  <w:style w:type="paragraph" w:customStyle="1" w:styleId="5D2E150F1C8749DE850FD0CD9270BA4A">
    <w:name w:val="5D2E150F1C8749DE850FD0CD9270BA4A"/>
    <w:rsid w:val="001F1F05"/>
  </w:style>
  <w:style w:type="paragraph" w:customStyle="1" w:styleId="447B8E48DEA043DE8651011677988FE0">
    <w:name w:val="447B8E48DEA043DE8651011677988FE0"/>
    <w:rsid w:val="001F1F05"/>
  </w:style>
  <w:style w:type="paragraph" w:customStyle="1" w:styleId="15927DF4376D46289940E426E029D16C">
    <w:name w:val="15927DF4376D46289940E426E029D16C"/>
    <w:rsid w:val="001F1F05"/>
  </w:style>
  <w:style w:type="paragraph" w:customStyle="1" w:styleId="D79630AC40324636A007CE8B0A25080B">
    <w:name w:val="D79630AC40324636A007CE8B0A25080B"/>
    <w:rsid w:val="001F1F05"/>
  </w:style>
  <w:style w:type="paragraph" w:customStyle="1" w:styleId="696B933A90DC4A4489847F2964044983">
    <w:name w:val="696B933A90DC4A4489847F2964044983"/>
    <w:rsid w:val="001F1F05"/>
  </w:style>
  <w:style w:type="paragraph" w:customStyle="1" w:styleId="9CA9C778C91B410C9372644CA91FBC5A">
    <w:name w:val="9CA9C778C91B410C9372644CA91FBC5A"/>
    <w:rsid w:val="001F1F05"/>
  </w:style>
  <w:style w:type="paragraph" w:customStyle="1" w:styleId="F216F6167E124820AD13B4A8E86386F0">
    <w:name w:val="F216F6167E124820AD13B4A8E86386F0"/>
    <w:rsid w:val="001F1F05"/>
  </w:style>
  <w:style w:type="paragraph" w:customStyle="1" w:styleId="B397AA6E955144F2854129E2F3DD907D">
    <w:name w:val="B397AA6E955144F2854129E2F3DD907D"/>
    <w:rsid w:val="001F1F05"/>
  </w:style>
  <w:style w:type="paragraph" w:customStyle="1" w:styleId="78F18A3AA81B4EB7881A44815A9BD4E8">
    <w:name w:val="78F18A3AA81B4EB7881A44815A9BD4E8"/>
    <w:rsid w:val="001F1F05"/>
  </w:style>
  <w:style w:type="paragraph" w:customStyle="1" w:styleId="B2BFB3CEE73E43FF8D6CE484AF777B0A">
    <w:name w:val="B2BFB3CEE73E43FF8D6CE484AF777B0A"/>
    <w:rsid w:val="001F1F05"/>
  </w:style>
  <w:style w:type="paragraph" w:customStyle="1" w:styleId="3EDF5B5F29CC44B7A4C420AB4C2D3F92">
    <w:name w:val="3EDF5B5F29CC44B7A4C420AB4C2D3F92"/>
    <w:rsid w:val="001F1F05"/>
  </w:style>
  <w:style w:type="paragraph" w:customStyle="1" w:styleId="8C02FE06085A489D8FF2311DCAAB1F33">
    <w:name w:val="8C02FE06085A489D8FF2311DCAAB1F33"/>
    <w:rsid w:val="001F1F05"/>
  </w:style>
  <w:style w:type="paragraph" w:customStyle="1" w:styleId="651B79701E0C4ED09DDFF6EF7561EC5B">
    <w:name w:val="651B79701E0C4ED09DDFF6EF7561EC5B"/>
    <w:rsid w:val="001F1F05"/>
  </w:style>
  <w:style w:type="paragraph" w:customStyle="1" w:styleId="A176FA86FC344B4A96D1B71DF0CE94F1">
    <w:name w:val="A176FA86FC344B4A96D1B71DF0CE94F1"/>
    <w:rsid w:val="001F1F05"/>
  </w:style>
  <w:style w:type="paragraph" w:customStyle="1" w:styleId="881565A07AB346639313A85B3848FED9">
    <w:name w:val="881565A07AB346639313A85B3848FED9"/>
    <w:rsid w:val="001F1F05"/>
  </w:style>
  <w:style w:type="paragraph" w:customStyle="1" w:styleId="0E5202CE5DD34D9D8E8CD9D67C97A766">
    <w:name w:val="0E5202CE5DD34D9D8E8CD9D67C97A766"/>
    <w:rsid w:val="001F1F05"/>
  </w:style>
  <w:style w:type="paragraph" w:customStyle="1" w:styleId="6324E890A8354138964D3BEF4CB0ED59">
    <w:name w:val="6324E890A8354138964D3BEF4CB0ED59"/>
    <w:rsid w:val="001F1F05"/>
  </w:style>
  <w:style w:type="paragraph" w:customStyle="1" w:styleId="85B124B33B3B4A3EA30E270650F6D841">
    <w:name w:val="85B124B33B3B4A3EA30E270650F6D841"/>
    <w:rsid w:val="001F1F05"/>
  </w:style>
  <w:style w:type="paragraph" w:customStyle="1" w:styleId="1C2CCAEDCE4D484FB2135E4D90BEA061">
    <w:name w:val="1C2CCAEDCE4D484FB2135E4D90BEA061"/>
    <w:rsid w:val="001F1F05"/>
  </w:style>
  <w:style w:type="paragraph" w:customStyle="1" w:styleId="0858F9DCF43745938C6AD846E24A45EC">
    <w:name w:val="0858F9DCF43745938C6AD846E24A45EC"/>
    <w:rsid w:val="001F1F05"/>
  </w:style>
  <w:style w:type="paragraph" w:customStyle="1" w:styleId="79D175D9156248228160A188074D25A1">
    <w:name w:val="79D175D9156248228160A188074D25A1"/>
    <w:rsid w:val="001F1F05"/>
  </w:style>
  <w:style w:type="paragraph" w:customStyle="1" w:styleId="BCE269A210F649EB95E7863A93CEB604">
    <w:name w:val="BCE269A210F649EB95E7863A93CEB604"/>
    <w:rsid w:val="001F1F05"/>
  </w:style>
  <w:style w:type="paragraph" w:customStyle="1" w:styleId="DC4F69C652204371B1150202F61D427E">
    <w:name w:val="DC4F69C652204371B1150202F61D427E"/>
    <w:rsid w:val="001F1F05"/>
  </w:style>
  <w:style w:type="paragraph" w:customStyle="1" w:styleId="FF6C7974D6B54D438750CD60BE0F96E1">
    <w:name w:val="FF6C7974D6B54D438750CD60BE0F96E1"/>
    <w:rsid w:val="001F1F05"/>
  </w:style>
  <w:style w:type="paragraph" w:customStyle="1" w:styleId="D0637467EB1143119A5A11095BD62BA8">
    <w:name w:val="D0637467EB1143119A5A11095BD62BA8"/>
    <w:rsid w:val="001F1F05"/>
  </w:style>
  <w:style w:type="paragraph" w:customStyle="1" w:styleId="868CF7888881440EA88E90FAE43FEF57">
    <w:name w:val="868CF7888881440EA88E90FAE43FEF57"/>
    <w:rsid w:val="001F1F05"/>
  </w:style>
  <w:style w:type="paragraph" w:customStyle="1" w:styleId="9F45A179B4CD4E558126125CE66537A1">
    <w:name w:val="9F45A179B4CD4E558126125CE66537A1"/>
    <w:rsid w:val="001F1F05"/>
  </w:style>
  <w:style w:type="paragraph" w:customStyle="1" w:styleId="7AC9A1B6DAB2444CBE7D97B109672AF4">
    <w:name w:val="7AC9A1B6DAB2444CBE7D97B109672AF4"/>
    <w:rsid w:val="001F1F05"/>
  </w:style>
  <w:style w:type="paragraph" w:customStyle="1" w:styleId="B997C5DDECA44540BBD18E59D4255986">
    <w:name w:val="B997C5DDECA44540BBD18E59D4255986"/>
    <w:rsid w:val="001F1F05"/>
  </w:style>
  <w:style w:type="paragraph" w:customStyle="1" w:styleId="0CCDB7E815AE44A28F03363721D0BFB4">
    <w:name w:val="0CCDB7E815AE44A28F03363721D0BFB4"/>
    <w:rsid w:val="001F1F05"/>
  </w:style>
  <w:style w:type="paragraph" w:customStyle="1" w:styleId="4A2D1E61EA9D46029785FAD0E5587285">
    <w:name w:val="4A2D1E61EA9D46029785FAD0E5587285"/>
    <w:rsid w:val="001F1F05"/>
  </w:style>
  <w:style w:type="paragraph" w:customStyle="1" w:styleId="55BC00E5495D46478070408528357E8A">
    <w:name w:val="55BC00E5495D46478070408528357E8A"/>
    <w:rsid w:val="001F1F05"/>
  </w:style>
  <w:style w:type="paragraph" w:customStyle="1" w:styleId="9311CF087B774FFAA75157CB6203ED42">
    <w:name w:val="9311CF087B774FFAA75157CB6203ED42"/>
    <w:rsid w:val="001F1F05"/>
  </w:style>
  <w:style w:type="paragraph" w:customStyle="1" w:styleId="91ED3E40BA244EE68C1F9549C42689A9">
    <w:name w:val="91ED3E40BA244EE68C1F9549C42689A9"/>
    <w:rsid w:val="001F1F05"/>
  </w:style>
  <w:style w:type="paragraph" w:customStyle="1" w:styleId="142454CEAE384F9CB3738F75CEC12697">
    <w:name w:val="142454CEAE384F9CB3738F75CEC12697"/>
    <w:rsid w:val="001F1F05"/>
  </w:style>
  <w:style w:type="paragraph" w:customStyle="1" w:styleId="882C370C2F444E47A455CD6A4C96C7A1">
    <w:name w:val="882C370C2F444E47A455CD6A4C96C7A1"/>
    <w:rsid w:val="001F1F05"/>
  </w:style>
  <w:style w:type="paragraph" w:customStyle="1" w:styleId="1B6DB291615D4F8F8B9E492E39265A0E">
    <w:name w:val="1B6DB291615D4F8F8B9E492E39265A0E"/>
    <w:rsid w:val="001F1F05"/>
  </w:style>
  <w:style w:type="paragraph" w:customStyle="1" w:styleId="7D6531A034E14AA9884C1877B04C6BDD">
    <w:name w:val="7D6531A034E14AA9884C1877B04C6BDD"/>
    <w:rsid w:val="001F1F05"/>
  </w:style>
  <w:style w:type="paragraph" w:customStyle="1" w:styleId="7F8183FBC8E34608BD954A66E3548C13">
    <w:name w:val="7F8183FBC8E34608BD954A66E3548C13"/>
    <w:rsid w:val="001F1F05"/>
  </w:style>
  <w:style w:type="paragraph" w:customStyle="1" w:styleId="DC9EF6AA79FB474BBE79BA36C9350104">
    <w:name w:val="DC9EF6AA79FB474BBE79BA36C9350104"/>
    <w:rsid w:val="001F1F05"/>
  </w:style>
  <w:style w:type="paragraph" w:customStyle="1" w:styleId="5A1D0A215C924636A554CDE05FEF508F">
    <w:name w:val="5A1D0A215C924636A554CDE05FEF508F"/>
    <w:rsid w:val="001F1F05"/>
  </w:style>
  <w:style w:type="paragraph" w:customStyle="1" w:styleId="8C2C47827CDA449F88CEDCEFBBE61C02">
    <w:name w:val="8C2C47827CDA449F88CEDCEFBBE61C02"/>
    <w:rsid w:val="001F1F05"/>
  </w:style>
  <w:style w:type="paragraph" w:customStyle="1" w:styleId="1BE60970610C4A8E87277374D7709351">
    <w:name w:val="1BE60970610C4A8E87277374D7709351"/>
    <w:rsid w:val="001F1F05"/>
  </w:style>
  <w:style w:type="paragraph" w:customStyle="1" w:styleId="C4757062B0F744CC87E13F0667B26470">
    <w:name w:val="C4757062B0F744CC87E13F0667B26470"/>
    <w:rsid w:val="001F1F05"/>
  </w:style>
  <w:style w:type="paragraph" w:customStyle="1" w:styleId="9E292A4ED4524E18A6114C9C502AFBF6">
    <w:name w:val="9E292A4ED4524E18A6114C9C502AFBF6"/>
    <w:rsid w:val="001F1F05"/>
  </w:style>
  <w:style w:type="paragraph" w:customStyle="1" w:styleId="C99E7CFD485E466A9AC47F140C559797">
    <w:name w:val="C99E7CFD485E466A9AC47F140C559797"/>
    <w:rsid w:val="001F1F05"/>
  </w:style>
  <w:style w:type="paragraph" w:customStyle="1" w:styleId="373CF3060A284824AFF4E9255DDD7AC9">
    <w:name w:val="373CF3060A284824AFF4E9255DDD7AC9"/>
    <w:rsid w:val="001F1F05"/>
  </w:style>
  <w:style w:type="paragraph" w:customStyle="1" w:styleId="E4F30F83617B425D982A9D3ED5D255A1">
    <w:name w:val="E4F30F83617B425D982A9D3ED5D255A1"/>
    <w:rsid w:val="001F1F05"/>
  </w:style>
  <w:style w:type="paragraph" w:customStyle="1" w:styleId="433949A5568D47068CBB23D8221D95F0">
    <w:name w:val="433949A5568D47068CBB23D8221D95F0"/>
    <w:rsid w:val="001F1F05"/>
  </w:style>
  <w:style w:type="paragraph" w:customStyle="1" w:styleId="BC43A63D4A0243F8A878FF62ED577CF7">
    <w:name w:val="BC43A63D4A0243F8A878FF62ED577CF7"/>
    <w:rsid w:val="001F1F05"/>
  </w:style>
  <w:style w:type="paragraph" w:customStyle="1" w:styleId="BB89D462210A46A189AD28579AEB0E2F">
    <w:name w:val="BB89D462210A46A189AD28579AEB0E2F"/>
    <w:rsid w:val="001F1F05"/>
  </w:style>
  <w:style w:type="paragraph" w:customStyle="1" w:styleId="0D6C5053C98A4DD298CE85402D4864F1">
    <w:name w:val="0D6C5053C98A4DD298CE85402D4864F1"/>
    <w:rsid w:val="001F1F05"/>
  </w:style>
  <w:style w:type="paragraph" w:customStyle="1" w:styleId="3E0D51D7DFED4BFABA8D6B90C5DE6C94">
    <w:name w:val="3E0D51D7DFED4BFABA8D6B90C5DE6C94"/>
    <w:rsid w:val="001F1F05"/>
  </w:style>
  <w:style w:type="paragraph" w:customStyle="1" w:styleId="D7CA2BE7CF344DA29D5ABAB37966DBB2">
    <w:name w:val="D7CA2BE7CF344DA29D5ABAB37966DBB2"/>
    <w:rsid w:val="001F1F05"/>
  </w:style>
  <w:style w:type="paragraph" w:customStyle="1" w:styleId="91D1180FF06D40438A11692C47CC26FF">
    <w:name w:val="91D1180FF06D40438A11692C47CC26FF"/>
    <w:rsid w:val="001F1F05"/>
  </w:style>
  <w:style w:type="paragraph" w:customStyle="1" w:styleId="902CF0AA7009465EB0ED9ABE3C7CEBD2">
    <w:name w:val="902CF0AA7009465EB0ED9ABE3C7CEBD2"/>
    <w:rsid w:val="001F1F05"/>
  </w:style>
  <w:style w:type="paragraph" w:customStyle="1" w:styleId="B3D4567DB16D45AAA93F7734D2BAF879">
    <w:name w:val="B3D4567DB16D45AAA93F7734D2BAF879"/>
    <w:rsid w:val="001F1F05"/>
  </w:style>
  <w:style w:type="paragraph" w:customStyle="1" w:styleId="47C481CAD26145B0AB3735ACD61B1EF0">
    <w:name w:val="47C481CAD26145B0AB3735ACD61B1EF0"/>
    <w:rsid w:val="001F1F05"/>
  </w:style>
  <w:style w:type="paragraph" w:customStyle="1" w:styleId="7CAEAD213A5C43EC939A38305FFC39F3">
    <w:name w:val="7CAEAD213A5C43EC939A38305FFC39F3"/>
    <w:rsid w:val="001F1F05"/>
  </w:style>
  <w:style w:type="paragraph" w:customStyle="1" w:styleId="E58F314699E545DCBDA5B7CAB39F2AA8">
    <w:name w:val="E58F314699E545DCBDA5B7CAB39F2AA8"/>
    <w:rsid w:val="001F1F05"/>
  </w:style>
  <w:style w:type="paragraph" w:customStyle="1" w:styleId="5D0246870BC94D909C539ECCDFC3D4A2">
    <w:name w:val="5D0246870BC94D909C539ECCDFC3D4A2"/>
    <w:rsid w:val="001F1F05"/>
  </w:style>
  <w:style w:type="paragraph" w:customStyle="1" w:styleId="7FCD4E601B72470DA3590D6CD8F58DCC">
    <w:name w:val="7FCD4E601B72470DA3590D6CD8F58DCC"/>
    <w:rsid w:val="001F1F05"/>
  </w:style>
  <w:style w:type="paragraph" w:customStyle="1" w:styleId="517FE3C1C88E468BBDBC9939F17626E5">
    <w:name w:val="517FE3C1C88E468BBDBC9939F17626E5"/>
    <w:rsid w:val="001F1F05"/>
  </w:style>
  <w:style w:type="paragraph" w:customStyle="1" w:styleId="25C28B38F2154457A80FAD528930BAFB">
    <w:name w:val="25C28B38F2154457A80FAD528930BAFB"/>
    <w:rsid w:val="001F1F05"/>
  </w:style>
  <w:style w:type="paragraph" w:customStyle="1" w:styleId="433DA1EBF823456893AD7F0076331F5D">
    <w:name w:val="433DA1EBF823456893AD7F0076331F5D"/>
    <w:rsid w:val="001F1F05"/>
  </w:style>
  <w:style w:type="paragraph" w:customStyle="1" w:styleId="F3B8DD8EFD7B4EDA9AE8E444987D87D1">
    <w:name w:val="F3B8DD8EFD7B4EDA9AE8E444987D87D1"/>
    <w:rsid w:val="001F1F05"/>
  </w:style>
  <w:style w:type="paragraph" w:customStyle="1" w:styleId="2939150B346C4FA0A8693D98ADCE5F95">
    <w:name w:val="2939150B346C4FA0A8693D98ADCE5F95"/>
    <w:rsid w:val="001F1F05"/>
  </w:style>
  <w:style w:type="paragraph" w:customStyle="1" w:styleId="BE2C08D199BE4F4692997E81FFCC5F2B">
    <w:name w:val="BE2C08D199BE4F4692997E81FFCC5F2B"/>
    <w:rsid w:val="001F1F05"/>
  </w:style>
  <w:style w:type="paragraph" w:customStyle="1" w:styleId="E9174ACF807E4F8BB4C76954C85CAD44">
    <w:name w:val="E9174ACF807E4F8BB4C76954C85CAD44"/>
    <w:rsid w:val="001F1F05"/>
  </w:style>
  <w:style w:type="paragraph" w:customStyle="1" w:styleId="4C0760E6B23E429E91AD3D4BDDBF5113">
    <w:name w:val="4C0760E6B23E429E91AD3D4BDDBF5113"/>
    <w:rsid w:val="001F1F05"/>
  </w:style>
  <w:style w:type="paragraph" w:customStyle="1" w:styleId="633CFE9717734CBCAD70DA26C68F86A6">
    <w:name w:val="633CFE9717734CBCAD70DA26C68F86A6"/>
    <w:rsid w:val="001F1F05"/>
  </w:style>
  <w:style w:type="paragraph" w:customStyle="1" w:styleId="59F7428CBFD44DAA8C6EFB4DC1A7CCDA">
    <w:name w:val="59F7428CBFD44DAA8C6EFB4DC1A7CCDA"/>
    <w:rsid w:val="001F1F05"/>
  </w:style>
  <w:style w:type="paragraph" w:customStyle="1" w:styleId="6B017BEAB1AC4C3B96EFB0779176EEBE">
    <w:name w:val="6B017BEAB1AC4C3B96EFB0779176EEBE"/>
    <w:rsid w:val="001F1F05"/>
  </w:style>
  <w:style w:type="paragraph" w:customStyle="1" w:styleId="5A88986C655847BC98DD9A1A625C355E">
    <w:name w:val="5A88986C655847BC98DD9A1A625C355E"/>
    <w:rsid w:val="001F1F05"/>
  </w:style>
  <w:style w:type="paragraph" w:customStyle="1" w:styleId="ADFAD824ECDA4B36BA4B525F3D7F861D">
    <w:name w:val="ADFAD824ECDA4B36BA4B525F3D7F861D"/>
    <w:rsid w:val="001F1F05"/>
  </w:style>
  <w:style w:type="paragraph" w:customStyle="1" w:styleId="404A9FAC53C544D09E1AA4E2FF2550F5">
    <w:name w:val="404A9FAC53C544D09E1AA4E2FF2550F5"/>
    <w:rsid w:val="001F1F05"/>
  </w:style>
  <w:style w:type="paragraph" w:customStyle="1" w:styleId="65CE40675A7C49C4BBED422F54ACDD24">
    <w:name w:val="65CE40675A7C49C4BBED422F54ACDD24"/>
    <w:rsid w:val="001F1F05"/>
  </w:style>
  <w:style w:type="paragraph" w:customStyle="1" w:styleId="479EB390F0884BA8B57BDAFD342A4749">
    <w:name w:val="479EB390F0884BA8B57BDAFD342A4749"/>
    <w:rsid w:val="001F1F05"/>
  </w:style>
  <w:style w:type="paragraph" w:customStyle="1" w:styleId="9AFC62FEDE2649B799009180E3BEE6CA">
    <w:name w:val="9AFC62FEDE2649B799009180E3BEE6CA"/>
    <w:rsid w:val="001F1F05"/>
  </w:style>
  <w:style w:type="paragraph" w:customStyle="1" w:styleId="37752F7B1F744F5A8DB430CB5D6C1C1D">
    <w:name w:val="37752F7B1F744F5A8DB430CB5D6C1C1D"/>
    <w:rsid w:val="001F1F05"/>
  </w:style>
  <w:style w:type="paragraph" w:customStyle="1" w:styleId="66F4D8EB26CF4515A20D9AD0E3395FB7">
    <w:name w:val="66F4D8EB26CF4515A20D9AD0E3395FB7"/>
    <w:rsid w:val="001F1F05"/>
  </w:style>
  <w:style w:type="paragraph" w:customStyle="1" w:styleId="7429694CACEB42DE94408965456438C5">
    <w:name w:val="7429694CACEB42DE94408965456438C5"/>
    <w:rsid w:val="001F1F05"/>
  </w:style>
  <w:style w:type="paragraph" w:customStyle="1" w:styleId="83CFBFC0FC8C462E9BB9830A706EB7B6">
    <w:name w:val="83CFBFC0FC8C462E9BB9830A706EB7B6"/>
    <w:rsid w:val="001F1F05"/>
  </w:style>
  <w:style w:type="paragraph" w:customStyle="1" w:styleId="95ADF427560A4C09B35F9382866913D5">
    <w:name w:val="95ADF427560A4C09B35F9382866913D5"/>
    <w:rsid w:val="001F1F05"/>
  </w:style>
  <w:style w:type="paragraph" w:customStyle="1" w:styleId="4813D493836C4E1FA4C6C76422E99A30">
    <w:name w:val="4813D493836C4E1FA4C6C76422E99A30"/>
    <w:rsid w:val="001F1F05"/>
  </w:style>
  <w:style w:type="paragraph" w:customStyle="1" w:styleId="42530FDC7DFA47A68191E3BF561738AB">
    <w:name w:val="42530FDC7DFA47A68191E3BF561738AB"/>
    <w:rsid w:val="001F1F05"/>
  </w:style>
  <w:style w:type="paragraph" w:customStyle="1" w:styleId="D880611684D4477DA454CC1727CA6689">
    <w:name w:val="D880611684D4477DA454CC1727CA6689"/>
    <w:rsid w:val="001F1F05"/>
  </w:style>
  <w:style w:type="paragraph" w:customStyle="1" w:styleId="26EA1F2C88AF4F7BA35FD164660DB173">
    <w:name w:val="26EA1F2C88AF4F7BA35FD164660DB173"/>
    <w:rsid w:val="001F1F05"/>
  </w:style>
  <w:style w:type="paragraph" w:customStyle="1" w:styleId="0815BE7694EE49F583F9E82DA3E2E6E2">
    <w:name w:val="0815BE7694EE49F583F9E82DA3E2E6E2"/>
    <w:rsid w:val="001F1F05"/>
  </w:style>
  <w:style w:type="paragraph" w:customStyle="1" w:styleId="7B53E422896048708B0350BB35E1E317">
    <w:name w:val="7B53E422896048708B0350BB35E1E317"/>
    <w:rsid w:val="001F1F05"/>
  </w:style>
  <w:style w:type="paragraph" w:customStyle="1" w:styleId="646B3D41119F45A3936A4ADBAC135EC6">
    <w:name w:val="646B3D41119F45A3936A4ADBAC135EC6"/>
    <w:rsid w:val="001F1F05"/>
  </w:style>
  <w:style w:type="paragraph" w:customStyle="1" w:styleId="6343300B5CF640CB8BB5380DF9D67CC3">
    <w:name w:val="6343300B5CF640CB8BB5380DF9D67CC3"/>
    <w:rsid w:val="001F1F05"/>
  </w:style>
  <w:style w:type="paragraph" w:customStyle="1" w:styleId="C57499E67D3D41FBBDB0622E135190F9">
    <w:name w:val="C57499E67D3D41FBBDB0622E135190F9"/>
    <w:rsid w:val="001F1F05"/>
  </w:style>
  <w:style w:type="paragraph" w:customStyle="1" w:styleId="EB072648717A463E9ECE1D3261C0CD6B">
    <w:name w:val="EB072648717A463E9ECE1D3261C0CD6B"/>
    <w:rsid w:val="001F1F05"/>
  </w:style>
  <w:style w:type="paragraph" w:customStyle="1" w:styleId="C5C9561498A84A6C9C05AFE924B7EE02">
    <w:name w:val="C5C9561498A84A6C9C05AFE924B7EE02"/>
    <w:rsid w:val="001F1F05"/>
  </w:style>
  <w:style w:type="paragraph" w:customStyle="1" w:styleId="CDAB7E1B9F214B73A9F6055865E6AE70">
    <w:name w:val="CDAB7E1B9F214B73A9F6055865E6AE70"/>
    <w:rsid w:val="001F1F05"/>
  </w:style>
  <w:style w:type="paragraph" w:customStyle="1" w:styleId="B6F56594D82E4434B6DC6D3C30D99D5E">
    <w:name w:val="B6F56594D82E4434B6DC6D3C30D99D5E"/>
    <w:rsid w:val="001F1F05"/>
  </w:style>
  <w:style w:type="paragraph" w:customStyle="1" w:styleId="4559F242CBE44E60A94E82542D836C59">
    <w:name w:val="4559F242CBE44E60A94E82542D836C59"/>
    <w:rsid w:val="001F1F05"/>
  </w:style>
  <w:style w:type="paragraph" w:customStyle="1" w:styleId="111211EDA9084CC0AD40DDB46F6C0FF7">
    <w:name w:val="111211EDA9084CC0AD40DDB46F6C0FF7"/>
    <w:rsid w:val="001F1F05"/>
  </w:style>
  <w:style w:type="paragraph" w:customStyle="1" w:styleId="1F91367B11844E68963EBAF42DACC07A">
    <w:name w:val="1F91367B11844E68963EBAF42DACC07A"/>
    <w:rsid w:val="001F1F05"/>
  </w:style>
  <w:style w:type="paragraph" w:customStyle="1" w:styleId="ADF292750405498E9DB7320CC1A591A9">
    <w:name w:val="ADF292750405498E9DB7320CC1A591A9"/>
    <w:rsid w:val="001F1F05"/>
  </w:style>
  <w:style w:type="paragraph" w:customStyle="1" w:styleId="358FEF67E12842BBB61F8379C95924DA">
    <w:name w:val="358FEF67E12842BBB61F8379C95924DA"/>
    <w:rsid w:val="001F1F05"/>
  </w:style>
  <w:style w:type="paragraph" w:customStyle="1" w:styleId="77BCC16A4AA94FB9804BD3B9E991C5FB">
    <w:name w:val="77BCC16A4AA94FB9804BD3B9E991C5FB"/>
    <w:rsid w:val="001F1F05"/>
  </w:style>
  <w:style w:type="paragraph" w:customStyle="1" w:styleId="9E9BFCE5C09247D78FD13F4D01D553DC">
    <w:name w:val="9E9BFCE5C09247D78FD13F4D01D553DC"/>
    <w:rsid w:val="001F1F05"/>
  </w:style>
  <w:style w:type="paragraph" w:customStyle="1" w:styleId="2D8A3D5298D549189E5B1B6EEF65BD37">
    <w:name w:val="2D8A3D5298D549189E5B1B6EEF65BD37"/>
    <w:rsid w:val="001F1F05"/>
  </w:style>
  <w:style w:type="paragraph" w:customStyle="1" w:styleId="73D1B0879ECF47B4A5349FA396AD7ACB">
    <w:name w:val="73D1B0879ECF47B4A5349FA396AD7ACB"/>
    <w:rsid w:val="001F1F05"/>
  </w:style>
  <w:style w:type="paragraph" w:customStyle="1" w:styleId="809E7714FB7C45D58670BFB54C2DFE97">
    <w:name w:val="809E7714FB7C45D58670BFB54C2DFE97"/>
    <w:rsid w:val="001F1F05"/>
  </w:style>
  <w:style w:type="paragraph" w:customStyle="1" w:styleId="625297591A3F499583C9A36A36E52F55">
    <w:name w:val="625297591A3F499583C9A36A36E52F55"/>
    <w:rsid w:val="001F1F05"/>
  </w:style>
  <w:style w:type="paragraph" w:customStyle="1" w:styleId="5A82F3704D374E9994FF2723B374B321">
    <w:name w:val="5A82F3704D374E9994FF2723B374B321"/>
    <w:rsid w:val="001F1F05"/>
  </w:style>
  <w:style w:type="paragraph" w:customStyle="1" w:styleId="C92895AA7B4E4C1083824F4742CED41A">
    <w:name w:val="C92895AA7B4E4C1083824F4742CED41A"/>
    <w:rsid w:val="001F1F05"/>
  </w:style>
  <w:style w:type="paragraph" w:customStyle="1" w:styleId="BA0172708A1A4E10A9E6E398582C8193">
    <w:name w:val="BA0172708A1A4E10A9E6E398582C8193"/>
    <w:rsid w:val="001F1F05"/>
  </w:style>
  <w:style w:type="paragraph" w:customStyle="1" w:styleId="F8DD59F4CD4E4104BDD615D6E8937814">
    <w:name w:val="F8DD59F4CD4E4104BDD615D6E8937814"/>
    <w:rsid w:val="001F1F05"/>
  </w:style>
  <w:style w:type="paragraph" w:customStyle="1" w:styleId="08C222356FE84C0BBD5B0E26FE689682">
    <w:name w:val="08C222356FE84C0BBD5B0E26FE689682"/>
    <w:rsid w:val="001F1F05"/>
  </w:style>
  <w:style w:type="paragraph" w:customStyle="1" w:styleId="A040401D39FE49F5B1D311AD6FFBF88E">
    <w:name w:val="A040401D39FE49F5B1D311AD6FFBF88E"/>
    <w:rsid w:val="001F1F05"/>
  </w:style>
  <w:style w:type="paragraph" w:customStyle="1" w:styleId="26105A4349224FED904FF75199AFF7AD">
    <w:name w:val="26105A4349224FED904FF75199AFF7AD"/>
    <w:rsid w:val="001F1F05"/>
  </w:style>
  <w:style w:type="paragraph" w:customStyle="1" w:styleId="425EFB225B2E48778C10268E34A03A42">
    <w:name w:val="425EFB225B2E48778C10268E34A03A42"/>
    <w:rsid w:val="001F1F05"/>
  </w:style>
  <w:style w:type="paragraph" w:customStyle="1" w:styleId="86D13ABECF004AC3AE920B899157D4F0">
    <w:name w:val="86D13ABECF004AC3AE920B899157D4F0"/>
    <w:rsid w:val="001F1F05"/>
  </w:style>
  <w:style w:type="paragraph" w:customStyle="1" w:styleId="99C44D610C064D8BBED903E00043BE2B">
    <w:name w:val="99C44D610C064D8BBED903E00043BE2B"/>
    <w:rsid w:val="001F1F05"/>
  </w:style>
  <w:style w:type="paragraph" w:customStyle="1" w:styleId="5945716DEBF94C49944126F3560E0942">
    <w:name w:val="5945716DEBF94C49944126F3560E0942"/>
    <w:rsid w:val="001F1F05"/>
  </w:style>
  <w:style w:type="paragraph" w:customStyle="1" w:styleId="F23F8D5D84CF4451BDD734BCD2F9F519">
    <w:name w:val="F23F8D5D84CF4451BDD734BCD2F9F519"/>
    <w:rsid w:val="001F1F05"/>
  </w:style>
  <w:style w:type="paragraph" w:customStyle="1" w:styleId="F8E6BA5B817C485F8D2CF7F3743071BC">
    <w:name w:val="F8E6BA5B817C485F8D2CF7F3743071BC"/>
    <w:rsid w:val="001F1F05"/>
  </w:style>
  <w:style w:type="paragraph" w:customStyle="1" w:styleId="9C1372C1E61947B8B15F844455ADCE4F">
    <w:name w:val="9C1372C1E61947B8B15F844455ADCE4F"/>
    <w:rsid w:val="001F1F05"/>
  </w:style>
  <w:style w:type="paragraph" w:customStyle="1" w:styleId="B8E8757C92A14B9FAD491391ABFFEEFA">
    <w:name w:val="B8E8757C92A14B9FAD491391ABFFEEFA"/>
    <w:rsid w:val="001F1F05"/>
  </w:style>
  <w:style w:type="paragraph" w:customStyle="1" w:styleId="DF30D154188B447C8F0AC2D6BC76D89D">
    <w:name w:val="DF30D154188B447C8F0AC2D6BC76D89D"/>
    <w:rsid w:val="001F1F05"/>
  </w:style>
  <w:style w:type="paragraph" w:customStyle="1" w:styleId="5BFD6581DDF24874948039F526CDB849">
    <w:name w:val="5BFD6581DDF24874948039F526CDB849"/>
    <w:rsid w:val="001F1F05"/>
  </w:style>
  <w:style w:type="paragraph" w:customStyle="1" w:styleId="A7D8F60A5AEC43ECBF7C5D2DB8339994">
    <w:name w:val="A7D8F60A5AEC43ECBF7C5D2DB8339994"/>
    <w:rsid w:val="001F1F05"/>
  </w:style>
  <w:style w:type="paragraph" w:customStyle="1" w:styleId="08B7B520147147BCAF8E7AC33F583DCA">
    <w:name w:val="08B7B520147147BCAF8E7AC33F583DCA"/>
    <w:rsid w:val="001F1F05"/>
  </w:style>
  <w:style w:type="paragraph" w:customStyle="1" w:styleId="4239C0A522A3443F8E65E92574FAA1D1">
    <w:name w:val="4239C0A522A3443F8E65E92574FAA1D1"/>
    <w:rsid w:val="001F1F05"/>
  </w:style>
  <w:style w:type="paragraph" w:customStyle="1" w:styleId="E81275DAD0D842C5B7C271B271E38ACC">
    <w:name w:val="E81275DAD0D842C5B7C271B271E38ACC"/>
    <w:rsid w:val="001F1F05"/>
  </w:style>
  <w:style w:type="paragraph" w:customStyle="1" w:styleId="F9346CB01C104B5F8E20865FEFB883F3">
    <w:name w:val="F9346CB01C104B5F8E20865FEFB883F3"/>
    <w:rsid w:val="001F1F05"/>
  </w:style>
  <w:style w:type="paragraph" w:customStyle="1" w:styleId="26721F0DCFC84381ADB6585B87F7BC5F">
    <w:name w:val="26721F0DCFC84381ADB6585B87F7BC5F"/>
    <w:rsid w:val="001F1F05"/>
  </w:style>
  <w:style w:type="paragraph" w:customStyle="1" w:styleId="11660DBC43924D40BC8C6E840A79701F">
    <w:name w:val="11660DBC43924D40BC8C6E840A79701F"/>
    <w:rsid w:val="001F1F05"/>
  </w:style>
  <w:style w:type="paragraph" w:customStyle="1" w:styleId="8B39901F38A54D748F83EF137F00D019">
    <w:name w:val="8B39901F38A54D748F83EF137F00D019"/>
    <w:rsid w:val="001F1F05"/>
  </w:style>
  <w:style w:type="paragraph" w:customStyle="1" w:styleId="CF3A7B50FDDC490DADAA3CB6E4477B87">
    <w:name w:val="CF3A7B50FDDC490DADAA3CB6E4477B87"/>
    <w:rsid w:val="001F1F05"/>
  </w:style>
  <w:style w:type="paragraph" w:customStyle="1" w:styleId="905A41D43DF14CEC9E410E6CE0272BED">
    <w:name w:val="905A41D43DF14CEC9E410E6CE0272BED"/>
    <w:rsid w:val="001F1F05"/>
  </w:style>
  <w:style w:type="paragraph" w:customStyle="1" w:styleId="CF869BAE96354E888AE6BF2CA6BE8471">
    <w:name w:val="CF869BAE96354E888AE6BF2CA6BE8471"/>
    <w:rsid w:val="001F1F05"/>
  </w:style>
  <w:style w:type="paragraph" w:customStyle="1" w:styleId="88E68090A5F54313B2D82727B79C8C78">
    <w:name w:val="88E68090A5F54313B2D82727B79C8C78"/>
    <w:rsid w:val="001F1F05"/>
  </w:style>
  <w:style w:type="paragraph" w:customStyle="1" w:styleId="2D514AC79D39457A8E275522B86ED43A">
    <w:name w:val="2D514AC79D39457A8E275522B86ED43A"/>
    <w:rsid w:val="001F1F05"/>
  </w:style>
  <w:style w:type="paragraph" w:customStyle="1" w:styleId="CA89D113D8C54E5380D68546AD4368AC">
    <w:name w:val="CA89D113D8C54E5380D68546AD4368AC"/>
    <w:rsid w:val="001F1F05"/>
  </w:style>
  <w:style w:type="paragraph" w:customStyle="1" w:styleId="7E0F06C61784423B86048FFB813BB0C0">
    <w:name w:val="7E0F06C61784423B86048FFB813BB0C0"/>
    <w:rsid w:val="001F1F05"/>
  </w:style>
  <w:style w:type="paragraph" w:customStyle="1" w:styleId="F085B2CE967C40A8ACAD2AA5D23DD089">
    <w:name w:val="F085B2CE967C40A8ACAD2AA5D23DD089"/>
    <w:rsid w:val="001F1F05"/>
  </w:style>
  <w:style w:type="paragraph" w:customStyle="1" w:styleId="A3627268B58140CC9C60A34BF9F28D55">
    <w:name w:val="A3627268B58140CC9C60A34BF9F28D55"/>
    <w:rsid w:val="001F1F05"/>
  </w:style>
  <w:style w:type="paragraph" w:customStyle="1" w:styleId="3B10E714552A443C94B1B3CBB4275A2D">
    <w:name w:val="3B10E714552A443C94B1B3CBB4275A2D"/>
    <w:rsid w:val="001F1F05"/>
  </w:style>
  <w:style w:type="paragraph" w:customStyle="1" w:styleId="B549A4D2B2B146BA865EFCDB8E82DBDD">
    <w:name w:val="B549A4D2B2B146BA865EFCDB8E82DBDD"/>
    <w:rsid w:val="001F1F05"/>
  </w:style>
  <w:style w:type="paragraph" w:customStyle="1" w:styleId="156A2582D1CE4801BC5D773ECABE298E">
    <w:name w:val="156A2582D1CE4801BC5D773ECABE298E"/>
    <w:rsid w:val="001F1F05"/>
  </w:style>
  <w:style w:type="paragraph" w:customStyle="1" w:styleId="7C2AF67955B4499BBD9F44C00399EA2F">
    <w:name w:val="7C2AF67955B4499BBD9F44C00399EA2F"/>
    <w:rsid w:val="001F1F05"/>
  </w:style>
  <w:style w:type="paragraph" w:customStyle="1" w:styleId="D0ED99939C074AF0B3E1540CD3364B99">
    <w:name w:val="D0ED99939C074AF0B3E1540CD3364B99"/>
    <w:rsid w:val="001F1F05"/>
  </w:style>
  <w:style w:type="paragraph" w:customStyle="1" w:styleId="5F1BDEFB31B84BE8BC5C27C7DC842EAC">
    <w:name w:val="5F1BDEFB31B84BE8BC5C27C7DC842EAC"/>
    <w:rsid w:val="001F1F05"/>
  </w:style>
  <w:style w:type="paragraph" w:customStyle="1" w:styleId="8D5DE18827AC4EE6A33F70ED6C16AC5A">
    <w:name w:val="8D5DE18827AC4EE6A33F70ED6C16AC5A"/>
    <w:rsid w:val="001F1F05"/>
  </w:style>
  <w:style w:type="paragraph" w:customStyle="1" w:styleId="35C615EE25E44273A4CEA9CEEFCB1127">
    <w:name w:val="35C615EE25E44273A4CEA9CEEFCB1127"/>
    <w:rsid w:val="001F1F05"/>
  </w:style>
  <w:style w:type="paragraph" w:customStyle="1" w:styleId="0014F7B5064546179A1633B369A83203">
    <w:name w:val="0014F7B5064546179A1633B369A83203"/>
    <w:rsid w:val="001F1F05"/>
  </w:style>
  <w:style w:type="paragraph" w:customStyle="1" w:styleId="749E2395480E4090AE14D4FFE1A853BF">
    <w:name w:val="749E2395480E4090AE14D4FFE1A853BF"/>
    <w:rsid w:val="001F1F05"/>
  </w:style>
  <w:style w:type="paragraph" w:customStyle="1" w:styleId="5DF1641C51C84E8EB5FA87B20CAB0A14">
    <w:name w:val="5DF1641C51C84E8EB5FA87B20CAB0A14"/>
    <w:rsid w:val="001F1F05"/>
  </w:style>
  <w:style w:type="paragraph" w:customStyle="1" w:styleId="D24BF46EE46D41F0900B17D821923194">
    <w:name w:val="D24BF46EE46D41F0900B17D821923194"/>
    <w:rsid w:val="001F1F05"/>
  </w:style>
  <w:style w:type="paragraph" w:customStyle="1" w:styleId="431885B87C3043FA96936A9CC361E918">
    <w:name w:val="431885B87C3043FA96936A9CC361E918"/>
    <w:rsid w:val="001F1F05"/>
  </w:style>
  <w:style w:type="paragraph" w:customStyle="1" w:styleId="42682EC9415D4E0FAAC0DF50472A3DAA">
    <w:name w:val="42682EC9415D4E0FAAC0DF50472A3DAA"/>
    <w:rsid w:val="001F1F05"/>
  </w:style>
  <w:style w:type="paragraph" w:customStyle="1" w:styleId="8F27B3067F2444A5B3BD96D3E571D7AB">
    <w:name w:val="8F27B3067F2444A5B3BD96D3E571D7AB"/>
    <w:rsid w:val="001F1F05"/>
  </w:style>
  <w:style w:type="paragraph" w:customStyle="1" w:styleId="42FB4750256542C284D1EB8643640DA1">
    <w:name w:val="42FB4750256542C284D1EB8643640DA1"/>
    <w:rsid w:val="001F1F05"/>
  </w:style>
  <w:style w:type="paragraph" w:customStyle="1" w:styleId="859857FB51F14ACF8E4A4C3F7AE96463">
    <w:name w:val="859857FB51F14ACF8E4A4C3F7AE96463"/>
    <w:rsid w:val="001F1F05"/>
  </w:style>
  <w:style w:type="paragraph" w:customStyle="1" w:styleId="617FB8B20B6648D0948CD6F31CE50AB8">
    <w:name w:val="617FB8B20B6648D0948CD6F31CE50AB8"/>
    <w:rsid w:val="001F1F05"/>
  </w:style>
  <w:style w:type="paragraph" w:customStyle="1" w:styleId="0D6170860F0A4725A77BF65EF798B836">
    <w:name w:val="0D6170860F0A4725A77BF65EF798B836"/>
    <w:rsid w:val="001F1F05"/>
  </w:style>
  <w:style w:type="paragraph" w:customStyle="1" w:styleId="371A919848FE4D6D89B57EE022099EFE">
    <w:name w:val="371A919848FE4D6D89B57EE022099EFE"/>
    <w:rsid w:val="001F1F05"/>
  </w:style>
  <w:style w:type="paragraph" w:customStyle="1" w:styleId="0C60B3EAD0244211BB8B985A6F9EBAA2">
    <w:name w:val="0C60B3EAD0244211BB8B985A6F9EBAA2"/>
    <w:rsid w:val="001F1F05"/>
  </w:style>
  <w:style w:type="paragraph" w:customStyle="1" w:styleId="3D70785D85CA409E8B2F372027B64BF9">
    <w:name w:val="3D70785D85CA409E8B2F372027B64BF9"/>
    <w:rsid w:val="001F1F05"/>
  </w:style>
  <w:style w:type="paragraph" w:customStyle="1" w:styleId="887F388093CB48D29A6A9792C9A9C285">
    <w:name w:val="887F388093CB48D29A6A9792C9A9C285"/>
    <w:rsid w:val="001F1F05"/>
  </w:style>
  <w:style w:type="paragraph" w:customStyle="1" w:styleId="77759A01DF6248C09ED52C2E0F1ECE7C">
    <w:name w:val="77759A01DF6248C09ED52C2E0F1ECE7C"/>
    <w:rsid w:val="001F1F05"/>
  </w:style>
  <w:style w:type="paragraph" w:customStyle="1" w:styleId="8021A729EB4346808F2C8B3FE17E7D06">
    <w:name w:val="8021A729EB4346808F2C8B3FE17E7D06"/>
    <w:rsid w:val="001F1F05"/>
  </w:style>
  <w:style w:type="paragraph" w:customStyle="1" w:styleId="58E60940B1D34BC3806A1F7D4A2DDCC6">
    <w:name w:val="58E60940B1D34BC3806A1F7D4A2DDCC6"/>
    <w:rsid w:val="001F1F05"/>
  </w:style>
  <w:style w:type="paragraph" w:customStyle="1" w:styleId="5D546460440D4A659A20600CDFBEE725">
    <w:name w:val="5D546460440D4A659A20600CDFBEE725"/>
    <w:rsid w:val="001F1F05"/>
  </w:style>
  <w:style w:type="paragraph" w:customStyle="1" w:styleId="F80CB755745B4F8482F7778B1A5F171D">
    <w:name w:val="F80CB755745B4F8482F7778B1A5F171D"/>
    <w:rsid w:val="001F1F05"/>
  </w:style>
  <w:style w:type="paragraph" w:customStyle="1" w:styleId="93D89300EFCA460B895FFBFCA89CADB2">
    <w:name w:val="93D89300EFCA460B895FFBFCA89CADB2"/>
    <w:rsid w:val="001F1F05"/>
  </w:style>
  <w:style w:type="paragraph" w:customStyle="1" w:styleId="486850B7F9F04364877833E8D166BD91">
    <w:name w:val="486850B7F9F04364877833E8D166BD91"/>
    <w:rsid w:val="001F1F05"/>
  </w:style>
  <w:style w:type="paragraph" w:customStyle="1" w:styleId="82EEC600A07740E0908F59B0D789FF0C">
    <w:name w:val="82EEC600A07740E0908F59B0D789FF0C"/>
    <w:rsid w:val="001F1F05"/>
  </w:style>
  <w:style w:type="paragraph" w:customStyle="1" w:styleId="70DF2C7DB8A54057A9C5CE21D6D181FB">
    <w:name w:val="70DF2C7DB8A54057A9C5CE21D6D181FB"/>
    <w:rsid w:val="001F1F05"/>
  </w:style>
  <w:style w:type="paragraph" w:customStyle="1" w:styleId="2C3A3C0BB27A47F99D681940EB109E0C">
    <w:name w:val="2C3A3C0BB27A47F99D681940EB109E0C"/>
    <w:rsid w:val="001F1F05"/>
  </w:style>
  <w:style w:type="paragraph" w:customStyle="1" w:styleId="52FF9C5BBB5F497E958DCC590BBC39AF">
    <w:name w:val="52FF9C5BBB5F497E958DCC590BBC39AF"/>
    <w:rsid w:val="001F1F05"/>
  </w:style>
  <w:style w:type="paragraph" w:customStyle="1" w:styleId="CBF665E0375346789832767D89535481">
    <w:name w:val="CBF665E0375346789832767D89535481"/>
    <w:rsid w:val="001F1F05"/>
  </w:style>
  <w:style w:type="paragraph" w:customStyle="1" w:styleId="C7B0218857AC4EBC84088155DE4FE539">
    <w:name w:val="C7B0218857AC4EBC84088155DE4FE539"/>
    <w:rsid w:val="001F1F05"/>
  </w:style>
  <w:style w:type="paragraph" w:customStyle="1" w:styleId="76BC60B03EAF4BBFAB6B5693817AAA3D">
    <w:name w:val="76BC60B03EAF4BBFAB6B5693817AAA3D"/>
    <w:rsid w:val="001F1F05"/>
  </w:style>
  <w:style w:type="paragraph" w:customStyle="1" w:styleId="59BD9FE7DE38422696005971681F327A">
    <w:name w:val="59BD9FE7DE38422696005971681F327A"/>
    <w:rsid w:val="001F1F05"/>
  </w:style>
  <w:style w:type="paragraph" w:customStyle="1" w:styleId="134C9F94E2144DEDACA7E662DE12136D">
    <w:name w:val="134C9F94E2144DEDACA7E662DE12136D"/>
    <w:rsid w:val="001F1F05"/>
  </w:style>
  <w:style w:type="paragraph" w:customStyle="1" w:styleId="633375BBC01C4BDDB1C3DBE1CEFE5951">
    <w:name w:val="633375BBC01C4BDDB1C3DBE1CEFE5951"/>
    <w:rsid w:val="001F1F05"/>
  </w:style>
  <w:style w:type="paragraph" w:customStyle="1" w:styleId="830E16B549B848D3AD3F73AA84E46B02">
    <w:name w:val="830E16B549B848D3AD3F73AA84E46B02"/>
    <w:rsid w:val="001F1F05"/>
  </w:style>
  <w:style w:type="paragraph" w:customStyle="1" w:styleId="6EF3E6C20D95454CB51E2240454F8D63">
    <w:name w:val="6EF3E6C20D95454CB51E2240454F8D63"/>
    <w:rsid w:val="001F1F05"/>
  </w:style>
  <w:style w:type="paragraph" w:customStyle="1" w:styleId="27151389912842B79687C7A581A693C9">
    <w:name w:val="27151389912842B79687C7A581A693C9"/>
    <w:rsid w:val="001F1F05"/>
  </w:style>
  <w:style w:type="paragraph" w:customStyle="1" w:styleId="E6E6757BF99549B48C18B5C110EC8BF3">
    <w:name w:val="E6E6757BF99549B48C18B5C110EC8BF3"/>
    <w:rsid w:val="001F1F05"/>
  </w:style>
  <w:style w:type="paragraph" w:customStyle="1" w:styleId="0EA10080D0BD4DECADBD49F08E8CCCF9">
    <w:name w:val="0EA10080D0BD4DECADBD49F08E8CCCF9"/>
    <w:rsid w:val="001F1F05"/>
  </w:style>
  <w:style w:type="paragraph" w:customStyle="1" w:styleId="FD0EEA4850D64ED889097B8EB5968AA4">
    <w:name w:val="FD0EEA4850D64ED889097B8EB5968AA4"/>
    <w:rsid w:val="001F1F05"/>
  </w:style>
  <w:style w:type="paragraph" w:customStyle="1" w:styleId="3B00F7A31EB44EDC8B2067CDCBDDA509">
    <w:name w:val="3B00F7A31EB44EDC8B2067CDCBDDA509"/>
    <w:rsid w:val="001F1F05"/>
  </w:style>
  <w:style w:type="paragraph" w:customStyle="1" w:styleId="8FDD9E334D4F44A8908E2BF39364CE3F">
    <w:name w:val="8FDD9E334D4F44A8908E2BF39364CE3F"/>
    <w:rsid w:val="001F1F05"/>
  </w:style>
  <w:style w:type="paragraph" w:customStyle="1" w:styleId="93A6162BAE2E4C6995AE19D57FF27529">
    <w:name w:val="93A6162BAE2E4C6995AE19D57FF27529"/>
    <w:rsid w:val="001F1F05"/>
  </w:style>
  <w:style w:type="paragraph" w:customStyle="1" w:styleId="1683640D3744462AA55D7727C3E9FC08">
    <w:name w:val="1683640D3744462AA55D7727C3E9FC08"/>
    <w:rsid w:val="001F1F05"/>
  </w:style>
  <w:style w:type="paragraph" w:customStyle="1" w:styleId="DF77F434FF244A14BC2D03B18DA8B23C">
    <w:name w:val="DF77F434FF244A14BC2D03B18DA8B23C"/>
    <w:rsid w:val="001F1F05"/>
  </w:style>
  <w:style w:type="paragraph" w:customStyle="1" w:styleId="8CF83BDF0CFD405FB71081F920716350">
    <w:name w:val="8CF83BDF0CFD405FB71081F920716350"/>
    <w:rsid w:val="001F1F05"/>
  </w:style>
  <w:style w:type="paragraph" w:customStyle="1" w:styleId="F06967F52B8B4BF694D9EAF9844A7442">
    <w:name w:val="F06967F52B8B4BF694D9EAF9844A7442"/>
    <w:rsid w:val="001F1F05"/>
  </w:style>
  <w:style w:type="paragraph" w:customStyle="1" w:styleId="FCA21050A9164AB48987E1E2C6F86A87">
    <w:name w:val="FCA21050A9164AB48987E1E2C6F86A87"/>
    <w:rsid w:val="001F1F05"/>
  </w:style>
  <w:style w:type="paragraph" w:customStyle="1" w:styleId="BE3B9B4B18AF47EAA09892A141327C40">
    <w:name w:val="BE3B9B4B18AF47EAA09892A141327C40"/>
    <w:rsid w:val="001F1F05"/>
  </w:style>
  <w:style w:type="paragraph" w:customStyle="1" w:styleId="D12479CF0F324E64A77BB5B6A2D1ACFD">
    <w:name w:val="D12479CF0F324E64A77BB5B6A2D1ACFD"/>
    <w:rsid w:val="001F1F05"/>
  </w:style>
  <w:style w:type="paragraph" w:customStyle="1" w:styleId="26896A14CE4D46D4893FB7DA29AFDD84">
    <w:name w:val="26896A14CE4D46D4893FB7DA29AFDD84"/>
    <w:rsid w:val="001F1F05"/>
  </w:style>
  <w:style w:type="paragraph" w:customStyle="1" w:styleId="C98934ACA57A4DF5A21E273C2DDBBBED">
    <w:name w:val="C98934ACA57A4DF5A21E273C2DDBBBED"/>
    <w:rsid w:val="001F1F05"/>
  </w:style>
  <w:style w:type="paragraph" w:customStyle="1" w:styleId="9BCFE7D5346245558CA8F055E5D9B071">
    <w:name w:val="9BCFE7D5346245558CA8F055E5D9B071"/>
    <w:rsid w:val="001F1F05"/>
  </w:style>
  <w:style w:type="paragraph" w:customStyle="1" w:styleId="37BF156B82AC4A28A33E59CAA63FC37A">
    <w:name w:val="37BF156B82AC4A28A33E59CAA63FC37A"/>
    <w:rsid w:val="001F1F05"/>
  </w:style>
  <w:style w:type="paragraph" w:customStyle="1" w:styleId="652416B3B927484C9A9F1DE99FCEDFF4">
    <w:name w:val="652416B3B927484C9A9F1DE99FCEDFF4"/>
    <w:rsid w:val="001F1F05"/>
  </w:style>
  <w:style w:type="paragraph" w:customStyle="1" w:styleId="55A986E4F76446078908EEEF9727143D">
    <w:name w:val="55A986E4F76446078908EEEF9727143D"/>
    <w:rsid w:val="001F1F05"/>
  </w:style>
  <w:style w:type="paragraph" w:customStyle="1" w:styleId="AF7B64B626584C7381DD3B44220ABCA7">
    <w:name w:val="AF7B64B626584C7381DD3B44220ABCA7"/>
    <w:rsid w:val="001F1F05"/>
  </w:style>
  <w:style w:type="paragraph" w:customStyle="1" w:styleId="1C9AD7D3214541298E264BB614B6B220">
    <w:name w:val="1C9AD7D3214541298E264BB614B6B220"/>
    <w:rsid w:val="001F1F05"/>
  </w:style>
  <w:style w:type="paragraph" w:customStyle="1" w:styleId="62B0A0266D1244309ECE845C9E14DEDC">
    <w:name w:val="62B0A0266D1244309ECE845C9E14DEDC"/>
    <w:rsid w:val="001F1F05"/>
  </w:style>
  <w:style w:type="paragraph" w:customStyle="1" w:styleId="96619D08472C4800A1F75A817FD9F75F">
    <w:name w:val="96619D08472C4800A1F75A817FD9F75F"/>
    <w:rsid w:val="001F1F05"/>
  </w:style>
  <w:style w:type="paragraph" w:customStyle="1" w:styleId="4595091D876A4E7EAA7DB3E6A179EF77">
    <w:name w:val="4595091D876A4E7EAA7DB3E6A179EF77"/>
    <w:rsid w:val="001F1F05"/>
  </w:style>
  <w:style w:type="paragraph" w:customStyle="1" w:styleId="ABFE0B1C437D4423A0D2F177C589D4CC">
    <w:name w:val="ABFE0B1C437D4423A0D2F177C589D4CC"/>
    <w:rsid w:val="001F1F05"/>
  </w:style>
  <w:style w:type="paragraph" w:customStyle="1" w:styleId="75AE5F97F14549DF896BD5376E71B391">
    <w:name w:val="75AE5F97F14549DF896BD5376E71B391"/>
    <w:rsid w:val="001F1F05"/>
  </w:style>
  <w:style w:type="paragraph" w:customStyle="1" w:styleId="15A9496810DC4B69A4241EC6A66FEB45">
    <w:name w:val="15A9496810DC4B69A4241EC6A66FEB45"/>
    <w:rsid w:val="001F1F05"/>
  </w:style>
  <w:style w:type="paragraph" w:customStyle="1" w:styleId="FE82F0F3EDAC4D74A1BB21AB46AB65D9">
    <w:name w:val="FE82F0F3EDAC4D74A1BB21AB46AB65D9"/>
    <w:rsid w:val="001F1F05"/>
  </w:style>
  <w:style w:type="paragraph" w:customStyle="1" w:styleId="1FC4A27013024DA09461AD1A5B14A128">
    <w:name w:val="1FC4A27013024DA09461AD1A5B14A128"/>
    <w:rsid w:val="001F1F05"/>
  </w:style>
  <w:style w:type="paragraph" w:customStyle="1" w:styleId="7041F03AFB0F4C58B364BEDDE347F6DC">
    <w:name w:val="7041F03AFB0F4C58B364BEDDE347F6DC"/>
    <w:rsid w:val="001F1F05"/>
  </w:style>
  <w:style w:type="paragraph" w:customStyle="1" w:styleId="9B7B59DB18C24537BEEF381A8AE4069C">
    <w:name w:val="9B7B59DB18C24537BEEF381A8AE4069C"/>
    <w:rsid w:val="001F1F05"/>
  </w:style>
  <w:style w:type="paragraph" w:customStyle="1" w:styleId="E63B31ED841A415AA245B01FAD1349FB">
    <w:name w:val="E63B31ED841A415AA245B01FAD1349FB"/>
    <w:rsid w:val="001F1F05"/>
  </w:style>
  <w:style w:type="paragraph" w:customStyle="1" w:styleId="09867A51EFEE475AB6724E31A52E2472">
    <w:name w:val="09867A51EFEE475AB6724E31A52E2472"/>
    <w:rsid w:val="001F1F05"/>
  </w:style>
  <w:style w:type="paragraph" w:customStyle="1" w:styleId="CF751BD99AA74A0396689BFE24B6BC78">
    <w:name w:val="CF751BD99AA74A0396689BFE24B6BC78"/>
    <w:rsid w:val="001F1F05"/>
  </w:style>
  <w:style w:type="paragraph" w:customStyle="1" w:styleId="83942D58B792488DBA0BB331F6066467">
    <w:name w:val="83942D58B792488DBA0BB331F6066467"/>
    <w:rsid w:val="001F1F05"/>
  </w:style>
  <w:style w:type="paragraph" w:customStyle="1" w:styleId="42D7D72260294F81B9DD4FFB3729924B">
    <w:name w:val="42D7D72260294F81B9DD4FFB3729924B"/>
    <w:rsid w:val="001F1F05"/>
  </w:style>
  <w:style w:type="paragraph" w:customStyle="1" w:styleId="2D0E5049F3E54744AAE4F5CC4321AFE9">
    <w:name w:val="2D0E5049F3E54744AAE4F5CC4321AFE9"/>
    <w:rsid w:val="001F1F05"/>
  </w:style>
  <w:style w:type="paragraph" w:customStyle="1" w:styleId="35C139EF14DD4271900B0DF8D3859D8A">
    <w:name w:val="35C139EF14DD4271900B0DF8D3859D8A"/>
    <w:rsid w:val="001F1F05"/>
  </w:style>
  <w:style w:type="paragraph" w:customStyle="1" w:styleId="F46D0CE41DAD45D99897E12A6E455946">
    <w:name w:val="F46D0CE41DAD45D99897E12A6E455946"/>
    <w:rsid w:val="001F1F05"/>
  </w:style>
  <w:style w:type="paragraph" w:customStyle="1" w:styleId="F00DECDDBB5D477EAB43D23A4E37EA3E">
    <w:name w:val="F00DECDDBB5D477EAB43D23A4E37EA3E"/>
    <w:rsid w:val="001F1F05"/>
  </w:style>
  <w:style w:type="paragraph" w:customStyle="1" w:styleId="57A49E1E4C7341FC8CEAAFF89AA3BA86">
    <w:name w:val="57A49E1E4C7341FC8CEAAFF89AA3BA86"/>
    <w:rsid w:val="001F1F05"/>
  </w:style>
  <w:style w:type="paragraph" w:customStyle="1" w:styleId="842995CEABD84713ADC4C6B6198F68FA">
    <w:name w:val="842995CEABD84713ADC4C6B6198F68FA"/>
    <w:rsid w:val="001F1F05"/>
  </w:style>
  <w:style w:type="paragraph" w:customStyle="1" w:styleId="9781FEDBFAB047CBB99A06913BCC7EDC">
    <w:name w:val="9781FEDBFAB047CBB99A06913BCC7EDC"/>
    <w:rsid w:val="001F1F05"/>
  </w:style>
  <w:style w:type="paragraph" w:customStyle="1" w:styleId="320345D52D274E17BF72C2A5186E0777">
    <w:name w:val="320345D52D274E17BF72C2A5186E0777"/>
    <w:rsid w:val="001F1F05"/>
  </w:style>
  <w:style w:type="paragraph" w:customStyle="1" w:styleId="3421BD8ADA204A199C22A4A6D88C36F5">
    <w:name w:val="3421BD8ADA204A199C22A4A6D88C36F5"/>
    <w:rsid w:val="001F1F05"/>
  </w:style>
  <w:style w:type="paragraph" w:customStyle="1" w:styleId="8B0F4B9761344CDBBB6A05580AD19705">
    <w:name w:val="8B0F4B9761344CDBBB6A05580AD19705"/>
    <w:rsid w:val="001F1F05"/>
  </w:style>
  <w:style w:type="paragraph" w:customStyle="1" w:styleId="910F20AA1ED347E4AA9A76C9799C4B06">
    <w:name w:val="910F20AA1ED347E4AA9A76C9799C4B06"/>
    <w:rsid w:val="001F1F05"/>
  </w:style>
  <w:style w:type="paragraph" w:customStyle="1" w:styleId="FD8794EA51B34AA48CBB840DD69BF9BF">
    <w:name w:val="FD8794EA51B34AA48CBB840DD69BF9BF"/>
    <w:rsid w:val="001F1F05"/>
  </w:style>
  <w:style w:type="paragraph" w:customStyle="1" w:styleId="89CBA7DBCB804D1F9CC56024B8B40AAA">
    <w:name w:val="89CBA7DBCB804D1F9CC56024B8B40AAA"/>
    <w:rsid w:val="001F1F05"/>
  </w:style>
  <w:style w:type="paragraph" w:customStyle="1" w:styleId="F4375004A28A4A35B9173AF1D3B55740">
    <w:name w:val="F4375004A28A4A35B9173AF1D3B55740"/>
    <w:rsid w:val="001F1F05"/>
  </w:style>
  <w:style w:type="paragraph" w:customStyle="1" w:styleId="8C130014F1E348E5A6396D75BC89846B">
    <w:name w:val="8C130014F1E348E5A6396D75BC89846B"/>
    <w:rsid w:val="001F1F05"/>
  </w:style>
  <w:style w:type="paragraph" w:customStyle="1" w:styleId="41586AE23E8449328BF89694464F43E3">
    <w:name w:val="41586AE23E8449328BF89694464F43E3"/>
    <w:rsid w:val="001F1F05"/>
  </w:style>
  <w:style w:type="paragraph" w:customStyle="1" w:styleId="496BD4E2A5F14D7894FC1837C6FE6C96">
    <w:name w:val="496BD4E2A5F14D7894FC1837C6FE6C96"/>
    <w:rsid w:val="001F1F05"/>
  </w:style>
  <w:style w:type="paragraph" w:customStyle="1" w:styleId="294F7AF52C164D2FBA4AEB0465BFF513">
    <w:name w:val="294F7AF52C164D2FBA4AEB0465BFF513"/>
    <w:rsid w:val="001F1F05"/>
  </w:style>
  <w:style w:type="paragraph" w:customStyle="1" w:styleId="94F6928D1C0A42F8A052917B136D0F97">
    <w:name w:val="94F6928D1C0A42F8A052917B136D0F97"/>
    <w:rsid w:val="001F1F05"/>
  </w:style>
  <w:style w:type="paragraph" w:customStyle="1" w:styleId="BFDEADB6DF394060B092C41F13DDFB7C">
    <w:name w:val="BFDEADB6DF394060B092C41F13DDFB7C"/>
    <w:rsid w:val="001F1F05"/>
  </w:style>
  <w:style w:type="paragraph" w:customStyle="1" w:styleId="A1F14B9B51744A48BE5D64189D7F4988">
    <w:name w:val="A1F14B9B51744A48BE5D64189D7F4988"/>
    <w:rsid w:val="001F1F05"/>
  </w:style>
  <w:style w:type="paragraph" w:customStyle="1" w:styleId="C47693CA826E448CA9A107632E0A9381">
    <w:name w:val="C47693CA826E448CA9A107632E0A9381"/>
    <w:rsid w:val="001F1F05"/>
  </w:style>
  <w:style w:type="paragraph" w:customStyle="1" w:styleId="19B04A33D6484051BB81476A3FC1B97F">
    <w:name w:val="19B04A33D6484051BB81476A3FC1B97F"/>
    <w:rsid w:val="001F1F05"/>
  </w:style>
  <w:style w:type="paragraph" w:customStyle="1" w:styleId="6D807D83EC9C4ECC8285F05AE583B29B">
    <w:name w:val="6D807D83EC9C4ECC8285F05AE583B29B"/>
    <w:rsid w:val="001F1F05"/>
  </w:style>
  <w:style w:type="paragraph" w:customStyle="1" w:styleId="71A5ED3B627B4253AA0286971E3D7105">
    <w:name w:val="71A5ED3B627B4253AA0286971E3D7105"/>
    <w:rsid w:val="001F1F05"/>
  </w:style>
  <w:style w:type="paragraph" w:customStyle="1" w:styleId="F570755894FC479E9F01DAA2E254A1A1">
    <w:name w:val="F570755894FC479E9F01DAA2E254A1A1"/>
    <w:rsid w:val="001F1F05"/>
  </w:style>
  <w:style w:type="paragraph" w:customStyle="1" w:styleId="3ECD90F81A0F4A44906F66DAC9FF0343">
    <w:name w:val="3ECD90F81A0F4A44906F66DAC9FF0343"/>
    <w:rsid w:val="001F1F05"/>
  </w:style>
  <w:style w:type="paragraph" w:customStyle="1" w:styleId="4D79247D18AC4E77AA7E641F08138A23">
    <w:name w:val="4D79247D18AC4E77AA7E641F08138A23"/>
    <w:rsid w:val="001F1F05"/>
  </w:style>
  <w:style w:type="paragraph" w:customStyle="1" w:styleId="D799AF319A3C449B87723F9F49B75368">
    <w:name w:val="D799AF319A3C449B87723F9F49B75368"/>
    <w:rsid w:val="001F1F05"/>
  </w:style>
  <w:style w:type="paragraph" w:customStyle="1" w:styleId="950AE5CC17824C6F9D69F45C1203770F">
    <w:name w:val="950AE5CC17824C6F9D69F45C1203770F"/>
    <w:rsid w:val="001F1F05"/>
  </w:style>
  <w:style w:type="paragraph" w:customStyle="1" w:styleId="334A8E4E62D4409DADFC4FA4677ED3A4">
    <w:name w:val="334A8E4E62D4409DADFC4FA4677ED3A4"/>
    <w:rsid w:val="001F1F05"/>
  </w:style>
  <w:style w:type="paragraph" w:customStyle="1" w:styleId="0431BBDF964048788797BDAD7C967313">
    <w:name w:val="0431BBDF964048788797BDAD7C967313"/>
    <w:rsid w:val="001F1F05"/>
  </w:style>
  <w:style w:type="paragraph" w:customStyle="1" w:styleId="95B5D71082AA44468D209AB8CD24746C">
    <w:name w:val="95B5D71082AA44468D209AB8CD24746C"/>
    <w:rsid w:val="001F1F05"/>
  </w:style>
  <w:style w:type="paragraph" w:customStyle="1" w:styleId="A7AFB2C3BE5141D5A65807F9B3CB588D">
    <w:name w:val="A7AFB2C3BE5141D5A65807F9B3CB588D"/>
    <w:rsid w:val="001F1F05"/>
  </w:style>
  <w:style w:type="paragraph" w:customStyle="1" w:styleId="3598F2503A1D4D2D824D187537BC1F88">
    <w:name w:val="3598F2503A1D4D2D824D187537BC1F88"/>
    <w:rsid w:val="001F1F05"/>
  </w:style>
  <w:style w:type="paragraph" w:customStyle="1" w:styleId="A585CD1D550D431DB9CF96C49582D393">
    <w:name w:val="A585CD1D550D431DB9CF96C49582D393"/>
    <w:rsid w:val="001F1F05"/>
  </w:style>
  <w:style w:type="paragraph" w:customStyle="1" w:styleId="48B0A2CA72D6418FA2646648AB7E8766">
    <w:name w:val="48B0A2CA72D6418FA2646648AB7E8766"/>
    <w:rsid w:val="001F1F05"/>
  </w:style>
  <w:style w:type="paragraph" w:customStyle="1" w:styleId="5E0AD93167434D20B8A977A51997FAE7">
    <w:name w:val="5E0AD93167434D20B8A977A51997FAE7"/>
    <w:rsid w:val="001F1F05"/>
  </w:style>
  <w:style w:type="paragraph" w:customStyle="1" w:styleId="D2AC33996A89423B8666C366C0F3A7D5">
    <w:name w:val="D2AC33996A89423B8666C366C0F3A7D5"/>
    <w:rsid w:val="001F1F05"/>
  </w:style>
  <w:style w:type="paragraph" w:customStyle="1" w:styleId="00661196BDC24D938B32A8EE7FED75E4">
    <w:name w:val="00661196BDC24D938B32A8EE7FED75E4"/>
    <w:rsid w:val="001F1F05"/>
  </w:style>
  <w:style w:type="paragraph" w:customStyle="1" w:styleId="C351E7FA28B14AAB8937CCBE76C2A331">
    <w:name w:val="C351E7FA28B14AAB8937CCBE76C2A331"/>
    <w:rsid w:val="001F1F05"/>
  </w:style>
  <w:style w:type="paragraph" w:customStyle="1" w:styleId="1CE805D02BD149C6B2BB0AF1B0E48D49">
    <w:name w:val="1CE805D02BD149C6B2BB0AF1B0E48D49"/>
    <w:rsid w:val="001F1F05"/>
  </w:style>
  <w:style w:type="paragraph" w:customStyle="1" w:styleId="0221B7C451EB47A7ABDDB23BCB2D495C">
    <w:name w:val="0221B7C451EB47A7ABDDB23BCB2D495C"/>
    <w:rsid w:val="001F1F05"/>
  </w:style>
  <w:style w:type="paragraph" w:customStyle="1" w:styleId="DD11D083C3D745CCA5B78C51D7F9BF51">
    <w:name w:val="DD11D083C3D745CCA5B78C51D7F9BF51"/>
    <w:rsid w:val="001F1F05"/>
  </w:style>
  <w:style w:type="paragraph" w:customStyle="1" w:styleId="B754D3FBD52C4131966A51E8B61E7C14">
    <w:name w:val="B754D3FBD52C4131966A51E8B61E7C14"/>
    <w:rsid w:val="001F1F05"/>
  </w:style>
  <w:style w:type="paragraph" w:customStyle="1" w:styleId="0B9173E3EB36479CBB08415DC9327FA9">
    <w:name w:val="0B9173E3EB36479CBB08415DC9327FA9"/>
    <w:rsid w:val="001F1F05"/>
  </w:style>
  <w:style w:type="paragraph" w:customStyle="1" w:styleId="3AB10D3672EC4051B25EC4509923C411">
    <w:name w:val="3AB10D3672EC4051B25EC4509923C411"/>
    <w:rsid w:val="001F1F05"/>
  </w:style>
  <w:style w:type="paragraph" w:customStyle="1" w:styleId="4166C9901C1E4436B09696156C9E61C2">
    <w:name w:val="4166C9901C1E4436B09696156C9E61C2"/>
    <w:rsid w:val="001F1F05"/>
  </w:style>
  <w:style w:type="paragraph" w:customStyle="1" w:styleId="9350AB9A6D6342AEA55AF5D3965A117A">
    <w:name w:val="9350AB9A6D6342AEA55AF5D3965A117A"/>
    <w:rsid w:val="001F1F05"/>
  </w:style>
  <w:style w:type="paragraph" w:customStyle="1" w:styleId="6F4B77EDC3F84622AA8ABB71B46BDF80">
    <w:name w:val="6F4B77EDC3F84622AA8ABB71B46BDF80"/>
    <w:rsid w:val="001F1F05"/>
  </w:style>
  <w:style w:type="paragraph" w:customStyle="1" w:styleId="BED6DB97B07C4F36B7539CD3A89A2BED">
    <w:name w:val="BED6DB97B07C4F36B7539CD3A89A2BED"/>
    <w:rsid w:val="001F1F05"/>
  </w:style>
  <w:style w:type="paragraph" w:customStyle="1" w:styleId="3CE45DE9B4924386A390D3DB771CDAAF">
    <w:name w:val="3CE45DE9B4924386A390D3DB771CDAAF"/>
    <w:rsid w:val="001F1F05"/>
  </w:style>
  <w:style w:type="paragraph" w:customStyle="1" w:styleId="CE04E34F345F495B96F09CE61B2D4A4A">
    <w:name w:val="CE04E34F345F495B96F09CE61B2D4A4A"/>
    <w:rsid w:val="001F1F05"/>
  </w:style>
  <w:style w:type="paragraph" w:customStyle="1" w:styleId="E91B8CD815FA43858A610A119B44E37E">
    <w:name w:val="E91B8CD815FA43858A610A119B44E37E"/>
    <w:rsid w:val="001F1F05"/>
  </w:style>
  <w:style w:type="paragraph" w:customStyle="1" w:styleId="222E1974236C4DE6BAC8EAB89E95B4F7">
    <w:name w:val="222E1974236C4DE6BAC8EAB89E95B4F7"/>
    <w:rsid w:val="001F1F05"/>
  </w:style>
  <w:style w:type="paragraph" w:customStyle="1" w:styleId="95D9DB2545FA48D3B407EE6443000FC1">
    <w:name w:val="95D9DB2545FA48D3B407EE6443000FC1"/>
    <w:rsid w:val="001F1F05"/>
  </w:style>
  <w:style w:type="paragraph" w:customStyle="1" w:styleId="7BFCAC871FE04D8685FDACE190E7F543">
    <w:name w:val="7BFCAC871FE04D8685FDACE190E7F543"/>
    <w:rsid w:val="001F1F05"/>
  </w:style>
  <w:style w:type="paragraph" w:customStyle="1" w:styleId="2B88432E7CA34557A89B984B33A4A5BB">
    <w:name w:val="2B88432E7CA34557A89B984B33A4A5BB"/>
    <w:rsid w:val="001F1F05"/>
  </w:style>
  <w:style w:type="paragraph" w:customStyle="1" w:styleId="B266BEA6DF44453EAD7687B74B1064D9">
    <w:name w:val="B266BEA6DF44453EAD7687B74B1064D9"/>
    <w:rsid w:val="001F1F05"/>
  </w:style>
  <w:style w:type="paragraph" w:customStyle="1" w:styleId="947C77A23381487185F74317A3B5BA4D">
    <w:name w:val="947C77A23381487185F74317A3B5BA4D"/>
    <w:rsid w:val="001F1F05"/>
  </w:style>
  <w:style w:type="paragraph" w:customStyle="1" w:styleId="107BD5B44893470FBE52347FE9D06825">
    <w:name w:val="107BD5B44893470FBE52347FE9D06825"/>
    <w:rsid w:val="001F1F05"/>
  </w:style>
  <w:style w:type="paragraph" w:customStyle="1" w:styleId="EDBF1A9232E24D0D97147ED80CDC67CE">
    <w:name w:val="EDBF1A9232E24D0D97147ED80CDC67CE"/>
    <w:rsid w:val="001F1F05"/>
  </w:style>
  <w:style w:type="paragraph" w:customStyle="1" w:styleId="AC5C9744629B4C7DA35374D5A789BDDA">
    <w:name w:val="AC5C9744629B4C7DA35374D5A789BDDA"/>
    <w:rsid w:val="001F1F05"/>
  </w:style>
  <w:style w:type="paragraph" w:customStyle="1" w:styleId="32B41C536BC94BA7B4611223A74A64E8">
    <w:name w:val="32B41C536BC94BA7B4611223A74A64E8"/>
    <w:rsid w:val="001F1F05"/>
  </w:style>
  <w:style w:type="paragraph" w:customStyle="1" w:styleId="CF7B6FD25DEB42A39E2601466B0B0AF6">
    <w:name w:val="CF7B6FD25DEB42A39E2601466B0B0AF6"/>
    <w:rsid w:val="001F1F05"/>
  </w:style>
  <w:style w:type="paragraph" w:customStyle="1" w:styleId="E4397AE119724B668E1E411D25125245">
    <w:name w:val="E4397AE119724B668E1E411D25125245"/>
    <w:rsid w:val="001F1F05"/>
  </w:style>
  <w:style w:type="paragraph" w:customStyle="1" w:styleId="32A95284A88842DEA63DD19DF9EEE1C8">
    <w:name w:val="32A95284A88842DEA63DD19DF9EEE1C8"/>
    <w:rsid w:val="001F1F05"/>
  </w:style>
  <w:style w:type="paragraph" w:customStyle="1" w:styleId="494B5A45C2A34F7DAED492294DD4A5D3">
    <w:name w:val="494B5A45C2A34F7DAED492294DD4A5D3"/>
    <w:rsid w:val="001F1F05"/>
  </w:style>
  <w:style w:type="paragraph" w:customStyle="1" w:styleId="39C0E1C3DFDB4619A891C71BDEC96C92">
    <w:name w:val="39C0E1C3DFDB4619A891C71BDEC96C92"/>
    <w:rsid w:val="001F1F05"/>
  </w:style>
  <w:style w:type="paragraph" w:customStyle="1" w:styleId="41D7B79A76164DB3A2FB9C9A1C615412">
    <w:name w:val="41D7B79A76164DB3A2FB9C9A1C615412"/>
    <w:rsid w:val="001F1F05"/>
  </w:style>
  <w:style w:type="paragraph" w:customStyle="1" w:styleId="8172731DB843409BBD2C2EE9F6903E1F">
    <w:name w:val="8172731DB843409BBD2C2EE9F6903E1F"/>
    <w:rsid w:val="001F1F05"/>
  </w:style>
  <w:style w:type="paragraph" w:customStyle="1" w:styleId="C6B38E7F46594A12ADF5F0AA3D078EBB">
    <w:name w:val="C6B38E7F46594A12ADF5F0AA3D078EBB"/>
    <w:rsid w:val="001F1F05"/>
  </w:style>
  <w:style w:type="paragraph" w:customStyle="1" w:styleId="81043C704B1944E7B6B5F7B0AFE61DDE">
    <w:name w:val="81043C704B1944E7B6B5F7B0AFE61DDE"/>
    <w:rsid w:val="001F1F05"/>
  </w:style>
  <w:style w:type="paragraph" w:customStyle="1" w:styleId="05E9E47C768E47F5ADBAF4E3539DBCC7">
    <w:name w:val="05E9E47C768E47F5ADBAF4E3539DBCC7"/>
    <w:rsid w:val="001F1F05"/>
  </w:style>
  <w:style w:type="paragraph" w:customStyle="1" w:styleId="1D5FFD7AE9844649AEE87C711C7A9A8A">
    <w:name w:val="1D5FFD7AE9844649AEE87C711C7A9A8A"/>
    <w:rsid w:val="001F1F05"/>
  </w:style>
  <w:style w:type="paragraph" w:customStyle="1" w:styleId="D3AAF65B18404677A1053BFCFDADA99A">
    <w:name w:val="D3AAF65B18404677A1053BFCFDADA99A"/>
    <w:rsid w:val="001F1F05"/>
  </w:style>
  <w:style w:type="paragraph" w:customStyle="1" w:styleId="07098076CA084E5C9153B533CE5BAD1A">
    <w:name w:val="07098076CA084E5C9153B533CE5BAD1A"/>
    <w:rsid w:val="001F1F05"/>
  </w:style>
  <w:style w:type="paragraph" w:customStyle="1" w:styleId="63235671EB564C638F0E5029D51F0177">
    <w:name w:val="63235671EB564C638F0E5029D51F0177"/>
    <w:rsid w:val="001F1F05"/>
  </w:style>
  <w:style w:type="paragraph" w:customStyle="1" w:styleId="239DDC14DE9E4EC999BCBFFEA243035F">
    <w:name w:val="239DDC14DE9E4EC999BCBFFEA243035F"/>
    <w:rsid w:val="001F1F05"/>
  </w:style>
  <w:style w:type="paragraph" w:customStyle="1" w:styleId="5F61013AC27D485C88C2BD005328C1A0">
    <w:name w:val="5F61013AC27D485C88C2BD005328C1A0"/>
    <w:rsid w:val="001F1F05"/>
  </w:style>
  <w:style w:type="paragraph" w:customStyle="1" w:styleId="73E4C9C772E048F9B460DA1C0BA73815">
    <w:name w:val="73E4C9C772E048F9B460DA1C0BA73815"/>
    <w:rsid w:val="001F1F05"/>
  </w:style>
  <w:style w:type="paragraph" w:customStyle="1" w:styleId="7971E5C89BC0463499FD7696E47EA3FD">
    <w:name w:val="7971E5C89BC0463499FD7696E47EA3FD"/>
    <w:rsid w:val="001F1F05"/>
  </w:style>
  <w:style w:type="paragraph" w:customStyle="1" w:styleId="B59B6CB6D3B54F2CBCA22FF82FBB3254">
    <w:name w:val="B59B6CB6D3B54F2CBCA22FF82FBB3254"/>
    <w:rsid w:val="001F1F05"/>
  </w:style>
  <w:style w:type="paragraph" w:customStyle="1" w:styleId="D8D8E563CD754497AE56DEF9D09FD620">
    <w:name w:val="D8D8E563CD754497AE56DEF9D09FD620"/>
    <w:rsid w:val="001F1F05"/>
  </w:style>
  <w:style w:type="paragraph" w:customStyle="1" w:styleId="814302D15CF140C9A70CE4B834AD523B">
    <w:name w:val="814302D15CF140C9A70CE4B834AD523B"/>
    <w:rsid w:val="001F1F05"/>
  </w:style>
  <w:style w:type="paragraph" w:customStyle="1" w:styleId="B3ADBA7FB9AC486BA892F324C604F421">
    <w:name w:val="B3ADBA7FB9AC486BA892F324C604F421"/>
    <w:rsid w:val="001F1F05"/>
  </w:style>
  <w:style w:type="paragraph" w:customStyle="1" w:styleId="069624317EC344848A1E3D9722317B78">
    <w:name w:val="069624317EC344848A1E3D9722317B78"/>
    <w:rsid w:val="001F1F05"/>
  </w:style>
  <w:style w:type="paragraph" w:customStyle="1" w:styleId="EF0A5AB8ADFF479089273A79EBDA6176">
    <w:name w:val="EF0A5AB8ADFF479089273A79EBDA6176"/>
    <w:rsid w:val="001F1F05"/>
  </w:style>
  <w:style w:type="paragraph" w:customStyle="1" w:styleId="991D8ED323F54D889B1687064D082902">
    <w:name w:val="991D8ED323F54D889B1687064D082902"/>
    <w:rsid w:val="001F1F05"/>
  </w:style>
  <w:style w:type="paragraph" w:customStyle="1" w:styleId="80C3148CA5EE47BE8D9EBE0E8E47D16B">
    <w:name w:val="80C3148CA5EE47BE8D9EBE0E8E47D16B"/>
    <w:rsid w:val="001F1F05"/>
  </w:style>
  <w:style w:type="paragraph" w:customStyle="1" w:styleId="1445B35F302D4024BA6A43A30302BF63">
    <w:name w:val="1445B35F302D4024BA6A43A30302BF63"/>
    <w:rsid w:val="001F1F05"/>
  </w:style>
  <w:style w:type="paragraph" w:customStyle="1" w:styleId="F5DD8C041616475791D4B0FBC4BA3C8B">
    <w:name w:val="F5DD8C041616475791D4B0FBC4BA3C8B"/>
    <w:rsid w:val="001F1F05"/>
  </w:style>
  <w:style w:type="paragraph" w:customStyle="1" w:styleId="2252BA48286040AD93506F364065720F">
    <w:name w:val="2252BA48286040AD93506F364065720F"/>
    <w:rsid w:val="001F1F05"/>
  </w:style>
  <w:style w:type="paragraph" w:customStyle="1" w:styleId="57BC588D8C8044F1AAC390BCCB74958F">
    <w:name w:val="57BC588D8C8044F1AAC390BCCB74958F"/>
    <w:rsid w:val="001F1F05"/>
  </w:style>
  <w:style w:type="paragraph" w:customStyle="1" w:styleId="9DD68B42D61F42A1B2F365A649389563">
    <w:name w:val="9DD68B42D61F42A1B2F365A649389563"/>
    <w:rsid w:val="001F1F05"/>
  </w:style>
  <w:style w:type="paragraph" w:customStyle="1" w:styleId="1416BC3D35B44034893A4CF767A2C6B3">
    <w:name w:val="1416BC3D35B44034893A4CF767A2C6B3"/>
    <w:rsid w:val="001F1F05"/>
  </w:style>
  <w:style w:type="paragraph" w:customStyle="1" w:styleId="382F40041B2143728CA8DD6AEBB6D200">
    <w:name w:val="382F40041B2143728CA8DD6AEBB6D200"/>
    <w:rsid w:val="001F1F05"/>
  </w:style>
  <w:style w:type="paragraph" w:customStyle="1" w:styleId="03460392F37A4137BAB494E32108A15C">
    <w:name w:val="03460392F37A4137BAB494E32108A15C"/>
    <w:rsid w:val="001F1F05"/>
  </w:style>
  <w:style w:type="paragraph" w:customStyle="1" w:styleId="4E2FF09747F1412BAEEE7744A626DDE5">
    <w:name w:val="4E2FF09747F1412BAEEE7744A626DDE5"/>
    <w:rsid w:val="001F1F05"/>
  </w:style>
  <w:style w:type="paragraph" w:customStyle="1" w:styleId="8D6B4C24D3164907AEF6E6ED806DBA35">
    <w:name w:val="8D6B4C24D3164907AEF6E6ED806DBA35"/>
    <w:rsid w:val="001F1F05"/>
  </w:style>
  <w:style w:type="paragraph" w:customStyle="1" w:styleId="BD397B97186749BEA9C628B55C43B846">
    <w:name w:val="BD397B97186749BEA9C628B55C43B846"/>
    <w:rsid w:val="001F1F05"/>
  </w:style>
  <w:style w:type="paragraph" w:customStyle="1" w:styleId="1FE19DB46CF643999288C4185ED50B66">
    <w:name w:val="1FE19DB46CF643999288C4185ED50B66"/>
    <w:rsid w:val="001F1F05"/>
  </w:style>
  <w:style w:type="paragraph" w:customStyle="1" w:styleId="CD7697C4C0B8458E97F1D1376390A2C4">
    <w:name w:val="CD7697C4C0B8458E97F1D1376390A2C4"/>
    <w:rsid w:val="001F1F05"/>
  </w:style>
  <w:style w:type="paragraph" w:customStyle="1" w:styleId="0691AB199D3249E9AAD258FFFACB36E5">
    <w:name w:val="0691AB199D3249E9AAD258FFFACB36E5"/>
    <w:rsid w:val="001F1F05"/>
  </w:style>
  <w:style w:type="paragraph" w:customStyle="1" w:styleId="46FB83E000EF4056AC6908AC9D22485A">
    <w:name w:val="46FB83E000EF4056AC6908AC9D22485A"/>
    <w:rsid w:val="001F1F05"/>
  </w:style>
  <w:style w:type="paragraph" w:customStyle="1" w:styleId="70FA965D01854D979CA67D7398169BF6">
    <w:name w:val="70FA965D01854D979CA67D7398169BF6"/>
    <w:rsid w:val="001F1F05"/>
  </w:style>
  <w:style w:type="paragraph" w:customStyle="1" w:styleId="965EFC549FA9419CA59925B3C28C5F08">
    <w:name w:val="965EFC549FA9419CA59925B3C28C5F08"/>
    <w:rsid w:val="001F1F05"/>
  </w:style>
  <w:style w:type="paragraph" w:customStyle="1" w:styleId="764E8A031D294E88A95C9C457F648B48">
    <w:name w:val="764E8A031D294E88A95C9C457F648B48"/>
    <w:rsid w:val="001F1F05"/>
  </w:style>
  <w:style w:type="paragraph" w:customStyle="1" w:styleId="F8C5A907BB034AE29F081F35DFC010C9">
    <w:name w:val="F8C5A907BB034AE29F081F35DFC010C9"/>
    <w:rsid w:val="001F1F05"/>
  </w:style>
  <w:style w:type="paragraph" w:customStyle="1" w:styleId="FD616336D3BA445BAB6D0224757AEF86">
    <w:name w:val="FD616336D3BA445BAB6D0224757AEF86"/>
    <w:rsid w:val="001F1F05"/>
  </w:style>
  <w:style w:type="paragraph" w:customStyle="1" w:styleId="0DD6A0904344467CBEFAAFD5296AA886">
    <w:name w:val="0DD6A0904344467CBEFAAFD5296AA886"/>
    <w:rsid w:val="001F1F05"/>
  </w:style>
  <w:style w:type="paragraph" w:customStyle="1" w:styleId="970B0075B2F74D23A2C810FD63A8E08D">
    <w:name w:val="970B0075B2F74D23A2C810FD63A8E08D"/>
    <w:rsid w:val="001F1F05"/>
  </w:style>
  <w:style w:type="paragraph" w:customStyle="1" w:styleId="DE5C81C6AEE241078A46A7C2B1C63A96">
    <w:name w:val="DE5C81C6AEE241078A46A7C2B1C63A96"/>
    <w:rsid w:val="001F1F05"/>
  </w:style>
  <w:style w:type="paragraph" w:customStyle="1" w:styleId="8EB1466E056D4ECC8B519ABF3DCEBA17">
    <w:name w:val="8EB1466E056D4ECC8B519ABF3DCEBA17"/>
    <w:rsid w:val="001F1F05"/>
  </w:style>
  <w:style w:type="paragraph" w:customStyle="1" w:styleId="49135E7D591647A183BB2C6A4B68BA8C">
    <w:name w:val="49135E7D591647A183BB2C6A4B68BA8C"/>
    <w:rsid w:val="001F1F05"/>
  </w:style>
  <w:style w:type="paragraph" w:customStyle="1" w:styleId="4E4B1D127DC342E7A807676BBE798507">
    <w:name w:val="4E4B1D127DC342E7A807676BBE798507"/>
    <w:rsid w:val="001F1F05"/>
  </w:style>
  <w:style w:type="paragraph" w:customStyle="1" w:styleId="025571040BD746D990B4A40E7E2F6AF6">
    <w:name w:val="025571040BD746D990B4A40E7E2F6AF6"/>
    <w:rsid w:val="001F1F05"/>
  </w:style>
  <w:style w:type="paragraph" w:customStyle="1" w:styleId="4F0EF49E97B64D1D802EC9D0B484985E">
    <w:name w:val="4F0EF49E97B64D1D802EC9D0B484985E"/>
    <w:rsid w:val="001F1F05"/>
  </w:style>
  <w:style w:type="paragraph" w:customStyle="1" w:styleId="6FA015BB90BD498DA0E6BD2A2D0A91B4">
    <w:name w:val="6FA015BB90BD498DA0E6BD2A2D0A91B4"/>
    <w:rsid w:val="001F1F05"/>
  </w:style>
  <w:style w:type="paragraph" w:customStyle="1" w:styleId="4B002653F8F547ABBECC05230E547BC2">
    <w:name w:val="4B002653F8F547ABBECC05230E547BC2"/>
    <w:rsid w:val="001F1F05"/>
  </w:style>
  <w:style w:type="paragraph" w:customStyle="1" w:styleId="96F409C541AB470D91238D29251B82DE">
    <w:name w:val="96F409C541AB470D91238D29251B82DE"/>
    <w:rsid w:val="001F1F05"/>
  </w:style>
  <w:style w:type="paragraph" w:customStyle="1" w:styleId="3F2C3B2A46ED48F38D77016AF8B9CD4B">
    <w:name w:val="3F2C3B2A46ED48F38D77016AF8B9CD4B"/>
    <w:rsid w:val="001F1F05"/>
  </w:style>
  <w:style w:type="paragraph" w:customStyle="1" w:styleId="DAB2E215350747B5A83AA7D279E4C140">
    <w:name w:val="DAB2E215350747B5A83AA7D279E4C140"/>
    <w:rsid w:val="001F1F05"/>
  </w:style>
  <w:style w:type="paragraph" w:customStyle="1" w:styleId="BFC16A9DF2F74D2C887122238185B66B">
    <w:name w:val="BFC16A9DF2F74D2C887122238185B66B"/>
    <w:rsid w:val="001F1F05"/>
  </w:style>
  <w:style w:type="paragraph" w:customStyle="1" w:styleId="9D5CFA5D13A545EDB7B0A461B9D4F49E">
    <w:name w:val="9D5CFA5D13A545EDB7B0A461B9D4F49E"/>
    <w:rsid w:val="001F1F05"/>
  </w:style>
  <w:style w:type="paragraph" w:customStyle="1" w:styleId="218967F2C3B8486B9E10615487D08E36">
    <w:name w:val="218967F2C3B8486B9E10615487D08E36"/>
    <w:rsid w:val="001F1F05"/>
  </w:style>
  <w:style w:type="paragraph" w:customStyle="1" w:styleId="43DE079978984E5A8ED337F9F534F85E">
    <w:name w:val="43DE079978984E5A8ED337F9F534F85E"/>
    <w:rsid w:val="001F1F05"/>
  </w:style>
  <w:style w:type="paragraph" w:customStyle="1" w:styleId="273AD411D83540ADBA2176BCA20BB911">
    <w:name w:val="273AD411D83540ADBA2176BCA20BB911"/>
    <w:rsid w:val="001F1F05"/>
  </w:style>
  <w:style w:type="paragraph" w:customStyle="1" w:styleId="06E88C25E10840D99B8C9ABB378D7515">
    <w:name w:val="06E88C25E10840D99B8C9ABB378D7515"/>
    <w:rsid w:val="001F1F05"/>
  </w:style>
  <w:style w:type="paragraph" w:customStyle="1" w:styleId="D60F4195FFC448AB829C63260D5703E2">
    <w:name w:val="D60F4195FFC448AB829C63260D5703E2"/>
    <w:rsid w:val="001F1F05"/>
  </w:style>
  <w:style w:type="paragraph" w:customStyle="1" w:styleId="D6A11A602BBD4BFC9A1E53900F26678D">
    <w:name w:val="D6A11A602BBD4BFC9A1E53900F26678D"/>
    <w:rsid w:val="001F1F05"/>
  </w:style>
  <w:style w:type="paragraph" w:customStyle="1" w:styleId="457B6A37BFAB42E986C3CD09AF2D8040">
    <w:name w:val="457B6A37BFAB42E986C3CD09AF2D8040"/>
    <w:rsid w:val="001F1F05"/>
  </w:style>
  <w:style w:type="paragraph" w:customStyle="1" w:styleId="DE923E981424484CA4964902F74D0A59">
    <w:name w:val="DE923E981424484CA4964902F74D0A59"/>
    <w:rsid w:val="001F1F05"/>
  </w:style>
  <w:style w:type="paragraph" w:customStyle="1" w:styleId="04AC327D3FE545128687C8303E000F02">
    <w:name w:val="04AC327D3FE545128687C8303E000F02"/>
    <w:rsid w:val="001F1F05"/>
  </w:style>
  <w:style w:type="paragraph" w:customStyle="1" w:styleId="99C7F765328A45B0ACF4265595E61B44">
    <w:name w:val="99C7F765328A45B0ACF4265595E61B44"/>
    <w:rsid w:val="001F1F05"/>
  </w:style>
  <w:style w:type="paragraph" w:customStyle="1" w:styleId="AC344EC33A08488294F56B5F2CF24B7B">
    <w:name w:val="AC344EC33A08488294F56B5F2CF24B7B"/>
    <w:rsid w:val="001F1F05"/>
  </w:style>
  <w:style w:type="paragraph" w:customStyle="1" w:styleId="D4815F95902D4B85B28F45CDAB92BC28">
    <w:name w:val="D4815F95902D4B85B28F45CDAB92BC28"/>
    <w:rsid w:val="001F1F05"/>
  </w:style>
  <w:style w:type="paragraph" w:customStyle="1" w:styleId="7BEC7396C8F546148F63BE6CDA04C38B">
    <w:name w:val="7BEC7396C8F546148F63BE6CDA04C38B"/>
    <w:rsid w:val="001F1F05"/>
  </w:style>
  <w:style w:type="paragraph" w:customStyle="1" w:styleId="D2E10746D847429E80EC0E7488AD7168">
    <w:name w:val="D2E10746D847429E80EC0E7488AD7168"/>
    <w:rsid w:val="001F1F05"/>
  </w:style>
  <w:style w:type="paragraph" w:customStyle="1" w:styleId="F72A3F01BC6C45D985CC91FA53633410">
    <w:name w:val="F72A3F01BC6C45D985CC91FA53633410"/>
    <w:rsid w:val="001F1F05"/>
  </w:style>
  <w:style w:type="paragraph" w:customStyle="1" w:styleId="16D8B7D36A2A4CD9812B1A40245EBD88">
    <w:name w:val="16D8B7D36A2A4CD9812B1A40245EBD88"/>
    <w:rsid w:val="001F1F05"/>
  </w:style>
  <w:style w:type="paragraph" w:customStyle="1" w:styleId="1A5597ACE6F14A57AB73C94CB3B4B209">
    <w:name w:val="1A5597ACE6F14A57AB73C94CB3B4B209"/>
    <w:rsid w:val="001F1F05"/>
  </w:style>
  <w:style w:type="paragraph" w:customStyle="1" w:styleId="F2E5A6218F6C433F8157CE3664A8C0B0">
    <w:name w:val="F2E5A6218F6C433F8157CE3664A8C0B0"/>
    <w:rsid w:val="001F1F05"/>
  </w:style>
  <w:style w:type="paragraph" w:customStyle="1" w:styleId="E8E9CB62E0B04C83A8C35947058F675F">
    <w:name w:val="E8E9CB62E0B04C83A8C35947058F675F"/>
    <w:rsid w:val="001F1F05"/>
  </w:style>
  <w:style w:type="paragraph" w:customStyle="1" w:styleId="4918FDBFDF664CAF88B3C857B681BE9F">
    <w:name w:val="4918FDBFDF664CAF88B3C857B681BE9F"/>
    <w:rsid w:val="001F1F05"/>
  </w:style>
  <w:style w:type="paragraph" w:customStyle="1" w:styleId="BD3689C07D9F44F7AE586014DE6A1704">
    <w:name w:val="BD3689C07D9F44F7AE586014DE6A1704"/>
    <w:rsid w:val="001F1F05"/>
  </w:style>
  <w:style w:type="paragraph" w:customStyle="1" w:styleId="02DDD3683F524054ADE2851882303A0C">
    <w:name w:val="02DDD3683F524054ADE2851882303A0C"/>
    <w:rsid w:val="001F1F05"/>
  </w:style>
  <w:style w:type="paragraph" w:customStyle="1" w:styleId="4A2396137FCF433BA55A57495E675105">
    <w:name w:val="4A2396137FCF433BA55A57495E675105"/>
    <w:rsid w:val="001F1F05"/>
  </w:style>
  <w:style w:type="paragraph" w:customStyle="1" w:styleId="6407A8C0A23E44839829616E9B22C657">
    <w:name w:val="6407A8C0A23E44839829616E9B22C657"/>
    <w:rsid w:val="001F1F05"/>
  </w:style>
  <w:style w:type="paragraph" w:customStyle="1" w:styleId="A939EBC883654C5D9C74F62C76FF0642">
    <w:name w:val="A939EBC883654C5D9C74F62C76FF0642"/>
    <w:rsid w:val="001F1F05"/>
  </w:style>
  <w:style w:type="paragraph" w:customStyle="1" w:styleId="661DB6644F16439C82FE2E0B7F7189E1">
    <w:name w:val="661DB6644F16439C82FE2E0B7F7189E1"/>
    <w:rsid w:val="001F1F05"/>
  </w:style>
  <w:style w:type="paragraph" w:customStyle="1" w:styleId="378AF9A864B0409F9B224C5D86572B90">
    <w:name w:val="378AF9A864B0409F9B224C5D86572B90"/>
    <w:rsid w:val="001F1F05"/>
  </w:style>
  <w:style w:type="paragraph" w:customStyle="1" w:styleId="7FE004B147664219BF2C513CBB5C6E0D">
    <w:name w:val="7FE004B147664219BF2C513CBB5C6E0D"/>
    <w:rsid w:val="001F1F05"/>
  </w:style>
  <w:style w:type="paragraph" w:customStyle="1" w:styleId="7C665FAFFDDD49919AF434E49007ACD6">
    <w:name w:val="7C665FAFFDDD49919AF434E49007ACD6"/>
    <w:rsid w:val="001F1F05"/>
  </w:style>
  <w:style w:type="paragraph" w:customStyle="1" w:styleId="6FC35B107FE74E4F8DE43AD0361EACAA">
    <w:name w:val="6FC35B107FE74E4F8DE43AD0361EACAA"/>
    <w:rsid w:val="001F1F05"/>
  </w:style>
  <w:style w:type="paragraph" w:customStyle="1" w:styleId="19165895D6E34D8F85F418AA6B4C4A4F">
    <w:name w:val="19165895D6E34D8F85F418AA6B4C4A4F"/>
    <w:rsid w:val="001F1F05"/>
  </w:style>
  <w:style w:type="paragraph" w:customStyle="1" w:styleId="C48EE0E996064086AE66E5EBAEE89C8D">
    <w:name w:val="C48EE0E996064086AE66E5EBAEE89C8D"/>
    <w:rsid w:val="001F1F05"/>
  </w:style>
  <w:style w:type="paragraph" w:customStyle="1" w:styleId="0A3EA68192FA45B7A60B028EE308093A">
    <w:name w:val="0A3EA68192FA45B7A60B028EE308093A"/>
    <w:rsid w:val="001F1F05"/>
  </w:style>
  <w:style w:type="paragraph" w:customStyle="1" w:styleId="0B53FD05F8AC45639B6A24673EF23E84">
    <w:name w:val="0B53FD05F8AC45639B6A24673EF23E84"/>
    <w:rsid w:val="001F1F05"/>
  </w:style>
  <w:style w:type="paragraph" w:customStyle="1" w:styleId="918D3CAE82D449D0AC486135B211BD47">
    <w:name w:val="918D3CAE82D449D0AC486135B211BD47"/>
    <w:rsid w:val="001F1F05"/>
  </w:style>
  <w:style w:type="paragraph" w:customStyle="1" w:styleId="AC9BF6590E804297A173FDA8B4F99D9A">
    <w:name w:val="AC9BF6590E804297A173FDA8B4F99D9A"/>
    <w:rsid w:val="001F1F05"/>
  </w:style>
  <w:style w:type="paragraph" w:customStyle="1" w:styleId="C98D4885D2584CE890D63E24ABE5B73C">
    <w:name w:val="C98D4885D2584CE890D63E24ABE5B73C"/>
    <w:rsid w:val="001F1F05"/>
  </w:style>
  <w:style w:type="paragraph" w:customStyle="1" w:styleId="58EE579788224DC5A7556BFECC25AB82">
    <w:name w:val="58EE579788224DC5A7556BFECC25AB82"/>
    <w:rsid w:val="001F1F05"/>
  </w:style>
  <w:style w:type="paragraph" w:customStyle="1" w:styleId="D804EDB6108A4AF8B0202856E4201161">
    <w:name w:val="D804EDB6108A4AF8B0202856E4201161"/>
    <w:rsid w:val="001F1F05"/>
  </w:style>
  <w:style w:type="paragraph" w:customStyle="1" w:styleId="8AB70FF94BD84CBD983D65AA0730B20C">
    <w:name w:val="8AB70FF94BD84CBD983D65AA0730B20C"/>
    <w:rsid w:val="001F1F05"/>
  </w:style>
  <w:style w:type="paragraph" w:customStyle="1" w:styleId="D4953092D3544F48B4AAEE5B94D734F1">
    <w:name w:val="D4953092D3544F48B4AAEE5B94D734F1"/>
    <w:rsid w:val="001F1F05"/>
  </w:style>
  <w:style w:type="paragraph" w:customStyle="1" w:styleId="7EA9AA25ECB94B1C83F8B5622F402F4F">
    <w:name w:val="7EA9AA25ECB94B1C83F8B5622F402F4F"/>
    <w:rsid w:val="001F1F05"/>
  </w:style>
  <w:style w:type="paragraph" w:customStyle="1" w:styleId="387C6D6D4EA3404A875CF41A99DD19A4">
    <w:name w:val="387C6D6D4EA3404A875CF41A99DD19A4"/>
    <w:rsid w:val="001F1F05"/>
  </w:style>
  <w:style w:type="paragraph" w:customStyle="1" w:styleId="AF1D0AE190FE4350AB3B880A9970C1E2">
    <w:name w:val="AF1D0AE190FE4350AB3B880A9970C1E2"/>
    <w:rsid w:val="001F1F05"/>
  </w:style>
  <w:style w:type="paragraph" w:customStyle="1" w:styleId="74A4B272845D4402ADD54D63FEAA20ED">
    <w:name w:val="74A4B272845D4402ADD54D63FEAA20ED"/>
    <w:rsid w:val="001F1F05"/>
  </w:style>
  <w:style w:type="paragraph" w:customStyle="1" w:styleId="7BF2A065C6F7436EA7750D7CDEADB258">
    <w:name w:val="7BF2A065C6F7436EA7750D7CDEADB258"/>
    <w:rsid w:val="001F1F05"/>
  </w:style>
  <w:style w:type="paragraph" w:customStyle="1" w:styleId="FBE2A11C01774E0AB22AD6E5D868C274">
    <w:name w:val="FBE2A11C01774E0AB22AD6E5D868C274"/>
    <w:rsid w:val="001F1F05"/>
  </w:style>
  <w:style w:type="paragraph" w:customStyle="1" w:styleId="162DAD30AB4F46EAAEAF57175BE2054D">
    <w:name w:val="162DAD30AB4F46EAAEAF57175BE2054D"/>
    <w:rsid w:val="001F1F05"/>
  </w:style>
  <w:style w:type="paragraph" w:customStyle="1" w:styleId="8A2287268EF94C09A6227D657C460200">
    <w:name w:val="8A2287268EF94C09A6227D657C460200"/>
    <w:rsid w:val="001F1F05"/>
  </w:style>
  <w:style w:type="paragraph" w:customStyle="1" w:styleId="83A99F6A7F1D46268C25595A33566721">
    <w:name w:val="83A99F6A7F1D46268C25595A33566721"/>
    <w:rsid w:val="00707054"/>
  </w:style>
  <w:style w:type="paragraph" w:customStyle="1" w:styleId="CC71609320A24C75BE4F507B46317F13">
    <w:name w:val="CC71609320A24C75BE4F507B46317F13"/>
    <w:rsid w:val="00707054"/>
  </w:style>
  <w:style w:type="paragraph" w:customStyle="1" w:styleId="E7EED103A6F048038A9C17491E8E4F03">
    <w:name w:val="E7EED103A6F048038A9C17491E8E4F03"/>
    <w:rsid w:val="00707054"/>
  </w:style>
  <w:style w:type="paragraph" w:customStyle="1" w:styleId="6AECF1CFDC6747EDB127ED50502374D2">
    <w:name w:val="6AECF1CFDC6747EDB127ED50502374D2"/>
    <w:rsid w:val="00707054"/>
  </w:style>
  <w:style w:type="paragraph" w:customStyle="1" w:styleId="1F544662A4694E8A977A67F9EBF6B107">
    <w:name w:val="1F544662A4694E8A977A67F9EBF6B107"/>
    <w:rsid w:val="00707054"/>
  </w:style>
  <w:style w:type="paragraph" w:customStyle="1" w:styleId="49FD251F2D8E4C318D0A37C2BCC3EA79">
    <w:name w:val="49FD251F2D8E4C318D0A37C2BCC3EA79"/>
    <w:rsid w:val="00707054"/>
  </w:style>
  <w:style w:type="paragraph" w:customStyle="1" w:styleId="0BDA365E64414C75A8666B005167D341">
    <w:name w:val="0BDA365E64414C75A8666B005167D341"/>
    <w:rsid w:val="00707054"/>
  </w:style>
  <w:style w:type="paragraph" w:customStyle="1" w:styleId="0EB8D81D78CA41C2BF65C848D66711FC">
    <w:name w:val="0EB8D81D78CA41C2BF65C848D66711FC"/>
    <w:rsid w:val="00707054"/>
  </w:style>
  <w:style w:type="paragraph" w:customStyle="1" w:styleId="0AB912C0EDEF49DA916AFFFA8BB98348">
    <w:name w:val="0AB912C0EDEF49DA916AFFFA8BB98348"/>
    <w:rsid w:val="00707054"/>
  </w:style>
  <w:style w:type="paragraph" w:customStyle="1" w:styleId="88C6E0B0F60B490286CCFFFB83DC85C9">
    <w:name w:val="88C6E0B0F60B490286CCFFFB83DC85C9"/>
    <w:rsid w:val="00707054"/>
  </w:style>
  <w:style w:type="paragraph" w:customStyle="1" w:styleId="0B37F1579BB140BEAC61B44D504262D0">
    <w:name w:val="0B37F1579BB140BEAC61B44D504262D0"/>
    <w:rsid w:val="00707054"/>
  </w:style>
  <w:style w:type="paragraph" w:customStyle="1" w:styleId="EAF6088E1D40478AAD742418CE1CE711">
    <w:name w:val="EAF6088E1D40478AAD742418CE1CE711"/>
    <w:rsid w:val="00707054"/>
  </w:style>
  <w:style w:type="paragraph" w:customStyle="1" w:styleId="8596DD37E7AF4139B44C34FC2CC52A98">
    <w:name w:val="8596DD37E7AF4139B44C34FC2CC52A98"/>
    <w:rsid w:val="00707054"/>
  </w:style>
  <w:style w:type="paragraph" w:customStyle="1" w:styleId="3E677F309D944E8484907A8293C1F33A">
    <w:name w:val="3E677F309D944E8484907A8293C1F33A"/>
    <w:rsid w:val="00707054"/>
  </w:style>
  <w:style w:type="paragraph" w:customStyle="1" w:styleId="C35AA8FFFA184190BF2AF1257B761095">
    <w:name w:val="C35AA8FFFA184190BF2AF1257B761095"/>
    <w:rsid w:val="00707054"/>
  </w:style>
  <w:style w:type="paragraph" w:customStyle="1" w:styleId="4A8115D180D848A3912C68BAA447025B">
    <w:name w:val="4A8115D180D848A3912C68BAA447025B"/>
    <w:rsid w:val="00707054"/>
  </w:style>
  <w:style w:type="paragraph" w:customStyle="1" w:styleId="AF1109F126914D349BCC73A9D3549076">
    <w:name w:val="AF1109F126914D349BCC73A9D3549076"/>
    <w:rsid w:val="00707054"/>
  </w:style>
  <w:style w:type="paragraph" w:customStyle="1" w:styleId="655C18DF162748078809D947E85A3260">
    <w:name w:val="655C18DF162748078809D947E85A3260"/>
    <w:rsid w:val="00707054"/>
  </w:style>
  <w:style w:type="paragraph" w:customStyle="1" w:styleId="4F9AD6FB653C4A2D84A2DFF896339138">
    <w:name w:val="4F9AD6FB653C4A2D84A2DFF896339138"/>
    <w:rsid w:val="00707054"/>
  </w:style>
  <w:style w:type="paragraph" w:customStyle="1" w:styleId="83101B146BB34F12B0272348CCC1FE99">
    <w:name w:val="83101B146BB34F12B0272348CCC1FE99"/>
    <w:rsid w:val="00707054"/>
  </w:style>
  <w:style w:type="paragraph" w:customStyle="1" w:styleId="58A4EBC68317487BBDE9F3F5D905D060">
    <w:name w:val="58A4EBC68317487BBDE9F3F5D905D060"/>
    <w:rsid w:val="00707054"/>
  </w:style>
  <w:style w:type="paragraph" w:customStyle="1" w:styleId="E4E0392C7A254327870C2D938299DBBF">
    <w:name w:val="E4E0392C7A254327870C2D938299DBBF"/>
    <w:rsid w:val="00707054"/>
  </w:style>
  <w:style w:type="paragraph" w:customStyle="1" w:styleId="10B0291E7ECC42DA948E0C930CDD0551">
    <w:name w:val="10B0291E7ECC42DA948E0C930CDD0551"/>
    <w:rsid w:val="00707054"/>
  </w:style>
  <w:style w:type="paragraph" w:customStyle="1" w:styleId="1A2FD74DEFF74ABD85AD00217E319E4D">
    <w:name w:val="1A2FD74DEFF74ABD85AD00217E319E4D"/>
    <w:rsid w:val="00707054"/>
  </w:style>
  <w:style w:type="paragraph" w:customStyle="1" w:styleId="9230334EFE644A268FDE9E29C3D7D39C">
    <w:name w:val="9230334EFE644A268FDE9E29C3D7D39C"/>
    <w:rsid w:val="00707054"/>
  </w:style>
  <w:style w:type="paragraph" w:customStyle="1" w:styleId="EFCE25832E5D427D92EA125D91D40B2D">
    <w:name w:val="EFCE25832E5D427D92EA125D91D40B2D"/>
    <w:rsid w:val="00707054"/>
  </w:style>
  <w:style w:type="paragraph" w:customStyle="1" w:styleId="40ACB2EA2A17404193893A4205E8CFCA">
    <w:name w:val="40ACB2EA2A17404193893A4205E8CFCA"/>
    <w:rsid w:val="00707054"/>
  </w:style>
  <w:style w:type="paragraph" w:customStyle="1" w:styleId="36176804DF1241FEB631741D2B81BA0F">
    <w:name w:val="36176804DF1241FEB631741D2B81BA0F"/>
    <w:rsid w:val="002A285E"/>
  </w:style>
  <w:style w:type="paragraph" w:customStyle="1" w:styleId="BCDF4D448E8540F78E2DBA3D79D099CE">
    <w:name w:val="BCDF4D448E8540F78E2DBA3D79D099CE"/>
    <w:rsid w:val="002A285E"/>
  </w:style>
  <w:style w:type="paragraph" w:customStyle="1" w:styleId="E256573AE84C4B358E190C73F9FBEDD1">
    <w:name w:val="E256573AE84C4B358E190C73F9FBEDD1"/>
    <w:rsid w:val="002A285E"/>
  </w:style>
  <w:style w:type="paragraph" w:customStyle="1" w:styleId="AAD0FE94216F4EEBB9CFE8A6C58C1D6E">
    <w:name w:val="AAD0FE94216F4EEBB9CFE8A6C58C1D6E"/>
    <w:rsid w:val="002A285E"/>
  </w:style>
  <w:style w:type="paragraph" w:customStyle="1" w:styleId="5B1A333F7AC14370BC5335CE4D9652D5">
    <w:name w:val="5B1A333F7AC14370BC5335CE4D9652D5"/>
    <w:rsid w:val="002A285E"/>
  </w:style>
  <w:style w:type="paragraph" w:customStyle="1" w:styleId="9A204D178B9D40748DE8004131E6910C">
    <w:name w:val="9A204D178B9D40748DE8004131E6910C"/>
    <w:rsid w:val="002A285E"/>
  </w:style>
  <w:style w:type="paragraph" w:customStyle="1" w:styleId="9BDB634238CE44C9991C0EE4BD41DAAC">
    <w:name w:val="9BDB634238CE44C9991C0EE4BD41DAAC"/>
    <w:rsid w:val="002A285E"/>
  </w:style>
  <w:style w:type="paragraph" w:customStyle="1" w:styleId="72E00C4FF2B44A18A8770AA02C320F53">
    <w:name w:val="72E00C4FF2B44A18A8770AA02C320F53"/>
    <w:rsid w:val="002A285E"/>
  </w:style>
  <w:style w:type="paragraph" w:customStyle="1" w:styleId="0696EB549D1F42E4B9F8FCB738FCDBAA">
    <w:name w:val="0696EB549D1F42E4B9F8FCB738FCDBAA"/>
    <w:rsid w:val="002A285E"/>
  </w:style>
  <w:style w:type="paragraph" w:customStyle="1" w:styleId="E468E824EF8A4FF3BEAEE418E384EB49">
    <w:name w:val="E468E824EF8A4FF3BEAEE418E384EB49"/>
    <w:rsid w:val="002A285E"/>
  </w:style>
  <w:style w:type="paragraph" w:customStyle="1" w:styleId="54088CFAF1014DFE8406506AEE61D3E6">
    <w:name w:val="54088CFAF1014DFE8406506AEE61D3E6"/>
    <w:rsid w:val="002A285E"/>
  </w:style>
  <w:style w:type="paragraph" w:customStyle="1" w:styleId="9716C8F470A84BECAC401AB5A229F191">
    <w:name w:val="9716C8F470A84BECAC401AB5A229F191"/>
    <w:rsid w:val="002A285E"/>
  </w:style>
  <w:style w:type="paragraph" w:customStyle="1" w:styleId="FDB04DA4F6F146DDB9CF71E476E486E4">
    <w:name w:val="FDB04DA4F6F146DDB9CF71E476E486E4"/>
    <w:rsid w:val="002A285E"/>
  </w:style>
  <w:style w:type="paragraph" w:customStyle="1" w:styleId="C7CD3B8E903C4DCEB4CA59F013D97E76">
    <w:name w:val="C7CD3B8E903C4DCEB4CA59F013D97E76"/>
    <w:rsid w:val="002A285E"/>
  </w:style>
  <w:style w:type="paragraph" w:customStyle="1" w:styleId="C96C8942DBAE419FAED3F2879567EBC7">
    <w:name w:val="C96C8942DBAE419FAED3F2879567EBC7"/>
    <w:rsid w:val="002A285E"/>
  </w:style>
  <w:style w:type="paragraph" w:customStyle="1" w:styleId="CBAF8305AC8243A8B402FF0B2F5F3B48">
    <w:name w:val="CBAF8305AC8243A8B402FF0B2F5F3B48"/>
    <w:rsid w:val="002A285E"/>
  </w:style>
  <w:style w:type="paragraph" w:customStyle="1" w:styleId="9B6C44EAFFE242CFB8E132B2E6618C82">
    <w:name w:val="9B6C44EAFFE242CFB8E132B2E6618C82"/>
    <w:rsid w:val="002A285E"/>
  </w:style>
  <w:style w:type="paragraph" w:customStyle="1" w:styleId="B70084787243479C96DEAF8AA39A9044">
    <w:name w:val="B70084787243479C96DEAF8AA39A9044"/>
    <w:rsid w:val="002A285E"/>
  </w:style>
  <w:style w:type="paragraph" w:customStyle="1" w:styleId="5D374162EC1B4DFF876A9AE90945B702">
    <w:name w:val="5D374162EC1B4DFF876A9AE90945B702"/>
    <w:rsid w:val="00D0155A"/>
  </w:style>
  <w:style w:type="paragraph" w:customStyle="1" w:styleId="BECC5DCBB2B94F47AC974C5A2787F9C8">
    <w:name w:val="BECC5DCBB2B94F47AC974C5A2787F9C8"/>
    <w:rsid w:val="00D0155A"/>
  </w:style>
  <w:style w:type="paragraph" w:customStyle="1" w:styleId="037B6785E3B04747B0FC7BC7829C82D7">
    <w:name w:val="037B6785E3B04747B0FC7BC7829C82D7"/>
    <w:rsid w:val="00D0155A"/>
  </w:style>
  <w:style w:type="paragraph" w:customStyle="1" w:styleId="7692774AE76C46B094866A4527C4F74F">
    <w:name w:val="7692774AE76C46B094866A4527C4F74F"/>
    <w:rsid w:val="00D0155A"/>
  </w:style>
  <w:style w:type="paragraph" w:customStyle="1" w:styleId="112BE5B9094E42D790F18ADE1361C3F2">
    <w:name w:val="112BE5B9094E42D790F18ADE1361C3F2"/>
    <w:rsid w:val="00D0155A"/>
  </w:style>
  <w:style w:type="paragraph" w:customStyle="1" w:styleId="5129161D27AC46C1B60AE0FDE15B47E1">
    <w:name w:val="5129161D27AC46C1B60AE0FDE15B47E1"/>
    <w:rsid w:val="00D0155A"/>
  </w:style>
  <w:style w:type="paragraph" w:customStyle="1" w:styleId="BD7426BBFC1747C997705F7E45D8ADA8">
    <w:name w:val="BD7426BBFC1747C997705F7E45D8ADA8"/>
    <w:rsid w:val="00D0155A"/>
  </w:style>
  <w:style w:type="paragraph" w:customStyle="1" w:styleId="F89985B48DD64F0D84364E1E0A1B393D">
    <w:name w:val="F89985B48DD64F0D84364E1E0A1B393D"/>
    <w:rsid w:val="00D0155A"/>
  </w:style>
  <w:style w:type="paragraph" w:customStyle="1" w:styleId="53C4E6E3F7184469AD6DBE0D920EBACF">
    <w:name w:val="53C4E6E3F7184469AD6DBE0D920EBACF"/>
    <w:rsid w:val="00D0155A"/>
  </w:style>
  <w:style w:type="paragraph" w:customStyle="1" w:styleId="A0E5A7D4C2A84C13B1E52F58C6BC332F">
    <w:name w:val="A0E5A7D4C2A84C13B1E52F58C6BC332F"/>
    <w:rsid w:val="00D0155A"/>
  </w:style>
  <w:style w:type="paragraph" w:customStyle="1" w:styleId="D091627514784AA6AC93C3ABC5F7E6CC">
    <w:name w:val="D091627514784AA6AC93C3ABC5F7E6CC"/>
    <w:rsid w:val="00D0155A"/>
  </w:style>
  <w:style w:type="paragraph" w:customStyle="1" w:styleId="5542E520CA444945BC2EE385B81E0D3D">
    <w:name w:val="5542E520CA444945BC2EE385B81E0D3D"/>
    <w:rsid w:val="00D0155A"/>
  </w:style>
  <w:style w:type="paragraph" w:customStyle="1" w:styleId="DCC27B75A3E34AD0A9F373F62265ED84">
    <w:name w:val="DCC27B75A3E34AD0A9F373F62265ED84"/>
    <w:rsid w:val="00D0155A"/>
  </w:style>
  <w:style w:type="paragraph" w:customStyle="1" w:styleId="B743A6C7E66B43AB8362C4C2288C63CF">
    <w:name w:val="B743A6C7E66B43AB8362C4C2288C63CF"/>
    <w:rsid w:val="00D0155A"/>
  </w:style>
  <w:style w:type="paragraph" w:customStyle="1" w:styleId="894F5D1EABEF41B08274A867EACDD3ED">
    <w:name w:val="894F5D1EABEF41B08274A867EACDD3ED"/>
    <w:rsid w:val="00D0155A"/>
  </w:style>
  <w:style w:type="paragraph" w:customStyle="1" w:styleId="836D596393564403BDF55B3CB25BA782">
    <w:name w:val="836D596393564403BDF55B3CB25BA782"/>
    <w:rsid w:val="00D0155A"/>
  </w:style>
  <w:style w:type="paragraph" w:customStyle="1" w:styleId="00CD866CEFBF4764999C58E2D4A87D8F">
    <w:name w:val="00CD866CEFBF4764999C58E2D4A87D8F"/>
    <w:rsid w:val="00D0155A"/>
  </w:style>
  <w:style w:type="paragraph" w:customStyle="1" w:styleId="2BC6FE25F9E84AEEAC1F98C9F702B2B1">
    <w:name w:val="2BC6FE25F9E84AEEAC1F98C9F702B2B1"/>
    <w:rsid w:val="00D0155A"/>
  </w:style>
  <w:style w:type="paragraph" w:customStyle="1" w:styleId="D042AEB2361E48F09960C877C3C6D8A2">
    <w:name w:val="D042AEB2361E48F09960C877C3C6D8A2"/>
    <w:rsid w:val="00D0155A"/>
  </w:style>
  <w:style w:type="paragraph" w:customStyle="1" w:styleId="A329F1DD7293425FB1C20E423F087148">
    <w:name w:val="A329F1DD7293425FB1C20E423F087148"/>
    <w:rsid w:val="00D0155A"/>
  </w:style>
  <w:style w:type="paragraph" w:customStyle="1" w:styleId="43EC6B1FF3FD4C3280BB3C90085BC9BC">
    <w:name w:val="43EC6B1FF3FD4C3280BB3C90085BC9BC"/>
    <w:rsid w:val="00D0155A"/>
  </w:style>
  <w:style w:type="paragraph" w:customStyle="1" w:styleId="83559F791D4F4490ADAB89B6E6678075">
    <w:name w:val="83559F791D4F4490ADAB89B6E6678075"/>
    <w:rsid w:val="00D0155A"/>
  </w:style>
  <w:style w:type="paragraph" w:customStyle="1" w:styleId="C23C056590E6435F90F412B21C8005A2">
    <w:name w:val="C23C056590E6435F90F412B21C8005A2"/>
    <w:rsid w:val="00D0155A"/>
  </w:style>
  <w:style w:type="paragraph" w:customStyle="1" w:styleId="560082790B9D424CAF6C3475042DCD65">
    <w:name w:val="560082790B9D424CAF6C3475042DCD65"/>
    <w:rsid w:val="00D0155A"/>
  </w:style>
  <w:style w:type="paragraph" w:customStyle="1" w:styleId="7DCBF9A9092E44CDBA740BEE21CCBEE1">
    <w:name w:val="7DCBF9A9092E44CDBA740BEE21CCBEE1"/>
    <w:rsid w:val="00D0155A"/>
  </w:style>
  <w:style w:type="paragraph" w:customStyle="1" w:styleId="181153CE963C4A6885B9D07D335C6A95">
    <w:name w:val="181153CE963C4A6885B9D07D335C6A95"/>
    <w:rsid w:val="00D0155A"/>
  </w:style>
  <w:style w:type="paragraph" w:customStyle="1" w:styleId="C0534151E9754EBCB109818925A0F2F1">
    <w:name w:val="C0534151E9754EBCB109818925A0F2F1"/>
    <w:rsid w:val="00D0155A"/>
  </w:style>
  <w:style w:type="paragraph" w:customStyle="1" w:styleId="12BEB4D337774DEDA24BF2A200DB9138">
    <w:name w:val="12BEB4D337774DEDA24BF2A200DB9138"/>
    <w:rsid w:val="00D0155A"/>
  </w:style>
  <w:style w:type="paragraph" w:customStyle="1" w:styleId="FEE2FFD9928641B7BD54E20BBF36F524">
    <w:name w:val="FEE2FFD9928641B7BD54E20BBF36F524"/>
    <w:rsid w:val="00D0155A"/>
  </w:style>
  <w:style w:type="paragraph" w:customStyle="1" w:styleId="1789672DE08649E5B5184A97ECF1D428">
    <w:name w:val="1789672DE08649E5B5184A97ECF1D428"/>
    <w:rsid w:val="00D0155A"/>
  </w:style>
  <w:style w:type="paragraph" w:customStyle="1" w:styleId="FE0CE88EC40A430481690FDEFC3D924E">
    <w:name w:val="FE0CE88EC40A430481690FDEFC3D924E"/>
    <w:rsid w:val="00D0155A"/>
  </w:style>
  <w:style w:type="paragraph" w:customStyle="1" w:styleId="F180F4E0B21143C085D7DA4ECAEBFC45">
    <w:name w:val="F180F4E0B21143C085D7DA4ECAEBFC45"/>
    <w:rsid w:val="00D0155A"/>
  </w:style>
  <w:style w:type="paragraph" w:customStyle="1" w:styleId="BA373A49345F4BCEBA8F8778CDEA52A4">
    <w:name w:val="BA373A49345F4BCEBA8F8778CDEA52A4"/>
    <w:rsid w:val="00D0155A"/>
  </w:style>
  <w:style w:type="paragraph" w:customStyle="1" w:styleId="D322C9AC36F64630B094A6DB11286450">
    <w:name w:val="D322C9AC36F64630B094A6DB11286450"/>
    <w:rsid w:val="00D0155A"/>
  </w:style>
  <w:style w:type="paragraph" w:customStyle="1" w:styleId="E9A79623F35A4B3D92E162CC332FF8A8">
    <w:name w:val="E9A79623F35A4B3D92E162CC332FF8A8"/>
    <w:rsid w:val="00D0155A"/>
  </w:style>
  <w:style w:type="paragraph" w:customStyle="1" w:styleId="EBE9C5D279B042CFBD1161B300891C6E">
    <w:name w:val="EBE9C5D279B042CFBD1161B300891C6E"/>
    <w:rsid w:val="00D0155A"/>
  </w:style>
  <w:style w:type="paragraph" w:customStyle="1" w:styleId="40A98BE016574E76A694403E0168D60E">
    <w:name w:val="40A98BE016574E76A694403E0168D60E"/>
    <w:rsid w:val="00D0155A"/>
  </w:style>
  <w:style w:type="paragraph" w:customStyle="1" w:styleId="3A19A189D01C4944BB17BE388AD53AEC">
    <w:name w:val="3A19A189D01C4944BB17BE388AD53AEC"/>
    <w:rsid w:val="00D0155A"/>
  </w:style>
  <w:style w:type="paragraph" w:customStyle="1" w:styleId="DD53EECEA47B496496B0CC1BE0A6AA6B">
    <w:name w:val="DD53EECEA47B496496B0CC1BE0A6AA6B"/>
    <w:rsid w:val="00D0155A"/>
  </w:style>
  <w:style w:type="paragraph" w:customStyle="1" w:styleId="DC8A7919260F4046A3890CC2AA23BF0F">
    <w:name w:val="DC8A7919260F4046A3890CC2AA23BF0F"/>
    <w:rsid w:val="00D0155A"/>
  </w:style>
  <w:style w:type="paragraph" w:customStyle="1" w:styleId="743C73D5A2144739A168E9D36C91FEE0">
    <w:name w:val="743C73D5A2144739A168E9D36C91FEE0"/>
    <w:rsid w:val="00D0155A"/>
  </w:style>
  <w:style w:type="paragraph" w:customStyle="1" w:styleId="B6916B511B5E48C4AB9BED6DFEEC572D">
    <w:name w:val="B6916B511B5E48C4AB9BED6DFEEC572D"/>
    <w:rsid w:val="00D0155A"/>
  </w:style>
  <w:style w:type="paragraph" w:customStyle="1" w:styleId="DF2F986A206D46B1997D83D7EBAE3239">
    <w:name w:val="DF2F986A206D46B1997D83D7EBAE3239"/>
    <w:rsid w:val="00D0155A"/>
  </w:style>
  <w:style w:type="paragraph" w:customStyle="1" w:styleId="BEA30447643643A4BC898A79CE8B1352">
    <w:name w:val="BEA30447643643A4BC898A79CE8B1352"/>
    <w:rsid w:val="00D0155A"/>
  </w:style>
  <w:style w:type="paragraph" w:customStyle="1" w:styleId="B2FBFCCE4E724DCA93EE6A70A04E6756">
    <w:name w:val="B2FBFCCE4E724DCA93EE6A70A04E6756"/>
    <w:rsid w:val="00D0155A"/>
  </w:style>
  <w:style w:type="paragraph" w:customStyle="1" w:styleId="78EC9BDF81184BD0A132748CFA23D22B">
    <w:name w:val="78EC9BDF81184BD0A132748CFA23D22B"/>
    <w:rsid w:val="00D0155A"/>
  </w:style>
  <w:style w:type="paragraph" w:customStyle="1" w:styleId="00750654861A4ADA90805AB71190803D">
    <w:name w:val="00750654861A4ADA90805AB71190803D"/>
    <w:rsid w:val="00D0155A"/>
  </w:style>
  <w:style w:type="paragraph" w:customStyle="1" w:styleId="9B7A9257B2E0457093242BB8C4DF3F38">
    <w:name w:val="9B7A9257B2E0457093242BB8C4DF3F38"/>
    <w:rsid w:val="00D0155A"/>
  </w:style>
  <w:style w:type="paragraph" w:customStyle="1" w:styleId="8A3C6CDA358C49BEB7FB2FEFFEEBAB82">
    <w:name w:val="8A3C6CDA358C49BEB7FB2FEFFEEBAB82"/>
    <w:rsid w:val="00D0155A"/>
  </w:style>
  <w:style w:type="paragraph" w:customStyle="1" w:styleId="C4B7D962F5884474A7A65F486007B87C">
    <w:name w:val="C4B7D962F5884474A7A65F486007B87C"/>
    <w:rsid w:val="00D0155A"/>
  </w:style>
  <w:style w:type="paragraph" w:customStyle="1" w:styleId="0D26D491840B420AA36A0F2B13654443">
    <w:name w:val="0D26D491840B420AA36A0F2B13654443"/>
    <w:rsid w:val="00D0155A"/>
  </w:style>
  <w:style w:type="paragraph" w:customStyle="1" w:styleId="171981959AAF4B32BCE834983C467FC3">
    <w:name w:val="171981959AAF4B32BCE834983C467FC3"/>
    <w:rsid w:val="00D0155A"/>
  </w:style>
  <w:style w:type="paragraph" w:customStyle="1" w:styleId="3642C38E18374B9F946B769A164A2A6D">
    <w:name w:val="3642C38E18374B9F946B769A164A2A6D"/>
    <w:rsid w:val="00D0155A"/>
  </w:style>
  <w:style w:type="paragraph" w:customStyle="1" w:styleId="F9EFBBC8371F44128D0CF89F4508848E">
    <w:name w:val="F9EFBBC8371F44128D0CF89F4508848E"/>
    <w:rsid w:val="00D0155A"/>
  </w:style>
  <w:style w:type="paragraph" w:customStyle="1" w:styleId="88B5736713EA4D18A0CA72F8731831B2">
    <w:name w:val="88B5736713EA4D18A0CA72F8731831B2"/>
    <w:rsid w:val="00D0155A"/>
  </w:style>
  <w:style w:type="paragraph" w:customStyle="1" w:styleId="65B71084E1094A728B734E75DFBF355F">
    <w:name w:val="65B71084E1094A728B734E75DFBF355F"/>
    <w:rsid w:val="00D0155A"/>
  </w:style>
  <w:style w:type="paragraph" w:customStyle="1" w:styleId="6CA74E35FB834FEB80929D2EFB5B0FFA">
    <w:name w:val="6CA74E35FB834FEB80929D2EFB5B0FFA"/>
    <w:rsid w:val="00D0155A"/>
  </w:style>
  <w:style w:type="paragraph" w:customStyle="1" w:styleId="DB1B439FA7AE47DD972222CC61A4C65D">
    <w:name w:val="DB1B439FA7AE47DD972222CC61A4C65D"/>
    <w:rsid w:val="00D0155A"/>
  </w:style>
  <w:style w:type="paragraph" w:customStyle="1" w:styleId="E522291444FA4461AC372AD11F1992D1">
    <w:name w:val="E522291444FA4461AC372AD11F1992D1"/>
    <w:rsid w:val="00D0155A"/>
  </w:style>
  <w:style w:type="paragraph" w:customStyle="1" w:styleId="219298DBD34342B8A1AE8AD52496CA65">
    <w:name w:val="219298DBD34342B8A1AE8AD52496CA65"/>
    <w:rsid w:val="00D0155A"/>
  </w:style>
  <w:style w:type="paragraph" w:customStyle="1" w:styleId="BB5D08DC28544E78A83999A0F6ADFD37">
    <w:name w:val="BB5D08DC28544E78A83999A0F6ADFD37"/>
    <w:rsid w:val="00D0155A"/>
  </w:style>
  <w:style w:type="paragraph" w:customStyle="1" w:styleId="76E5AA72943B46258290586A6E5A7E4C">
    <w:name w:val="76E5AA72943B46258290586A6E5A7E4C"/>
    <w:rsid w:val="00D0155A"/>
  </w:style>
  <w:style w:type="paragraph" w:customStyle="1" w:styleId="ED307DCC13AA4CBBAC12AB6558F118B8">
    <w:name w:val="ED307DCC13AA4CBBAC12AB6558F118B8"/>
    <w:rsid w:val="00D0155A"/>
  </w:style>
  <w:style w:type="paragraph" w:customStyle="1" w:styleId="E1F40202457948CE829B8C66A0425AF9">
    <w:name w:val="E1F40202457948CE829B8C66A0425AF9"/>
    <w:rsid w:val="00D0155A"/>
  </w:style>
  <w:style w:type="paragraph" w:customStyle="1" w:styleId="768474B6DF7246528605C42C1C98B00B">
    <w:name w:val="768474B6DF7246528605C42C1C98B00B"/>
    <w:rsid w:val="00D0155A"/>
  </w:style>
  <w:style w:type="paragraph" w:customStyle="1" w:styleId="6F5C856FD0F04A94BFEB6C7217419921">
    <w:name w:val="6F5C856FD0F04A94BFEB6C7217419921"/>
    <w:rsid w:val="00D0155A"/>
  </w:style>
  <w:style w:type="paragraph" w:customStyle="1" w:styleId="2D65E31E86D84EBE91F110924559EF15">
    <w:name w:val="2D65E31E86D84EBE91F110924559EF15"/>
    <w:rsid w:val="00D0155A"/>
  </w:style>
  <w:style w:type="paragraph" w:customStyle="1" w:styleId="C929A11B41994BFA8498348CB572BE5A">
    <w:name w:val="C929A11B41994BFA8498348CB572BE5A"/>
    <w:rsid w:val="00D0155A"/>
  </w:style>
  <w:style w:type="paragraph" w:customStyle="1" w:styleId="C291400F7DF24299B6A03FD755DB9772">
    <w:name w:val="C291400F7DF24299B6A03FD755DB9772"/>
    <w:rsid w:val="00D0155A"/>
  </w:style>
  <w:style w:type="paragraph" w:customStyle="1" w:styleId="983DEDFB7B8047BEB1FE886510FE6349">
    <w:name w:val="983DEDFB7B8047BEB1FE886510FE6349"/>
    <w:rsid w:val="00D0155A"/>
  </w:style>
  <w:style w:type="paragraph" w:customStyle="1" w:styleId="A242EE08548E449F9E725866470C9022">
    <w:name w:val="A242EE08548E449F9E725866470C9022"/>
    <w:rsid w:val="00D0155A"/>
  </w:style>
  <w:style w:type="paragraph" w:customStyle="1" w:styleId="CDBEDADE014D4BA583ED0FF0B5012E92">
    <w:name w:val="CDBEDADE014D4BA583ED0FF0B5012E92"/>
    <w:rsid w:val="00D0155A"/>
  </w:style>
  <w:style w:type="paragraph" w:customStyle="1" w:styleId="D9FA81C69EE443F5B6E90DE94355B686">
    <w:name w:val="D9FA81C69EE443F5B6E90DE94355B686"/>
    <w:rsid w:val="00DB7EA3"/>
  </w:style>
  <w:style w:type="paragraph" w:customStyle="1" w:styleId="F1E01FADB216423F97E95B6BB0FB8529">
    <w:name w:val="F1E01FADB216423F97E95B6BB0FB8529"/>
    <w:rsid w:val="00DB7EA3"/>
  </w:style>
  <w:style w:type="paragraph" w:customStyle="1" w:styleId="C32A018914644FC696C35C83F95BA595">
    <w:name w:val="C32A018914644FC696C35C83F95BA595"/>
    <w:rsid w:val="00DB7EA3"/>
  </w:style>
  <w:style w:type="paragraph" w:customStyle="1" w:styleId="CACBB012F3104F14938787C51BEBB876">
    <w:name w:val="CACBB012F3104F14938787C51BEBB876"/>
    <w:rsid w:val="00DB7EA3"/>
  </w:style>
  <w:style w:type="paragraph" w:customStyle="1" w:styleId="59C049B0B27A44F7BD5144D129D47EF8">
    <w:name w:val="59C049B0B27A44F7BD5144D129D47EF8"/>
    <w:rsid w:val="00DB7EA3"/>
  </w:style>
  <w:style w:type="paragraph" w:customStyle="1" w:styleId="FC92272397B0456AA2B1E54BED349588">
    <w:name w:val="FC92272397B0456AA2B1E54BED349588"/>
    <w:rsid w:val="00DB7EA3"/>
  </w:style>
  <w:style w:type="paragraph" w:customStyle="1" w:styleId="8A4F41F27D2446289552B38E08AAB182">
    <w:name w:val="8A4F41F27D2446289552B38E08AAB182"/>
    <w:rsid w:val="00DB7EA3"/>
  </w:style>
  <w:style w:type="paragraph" w:customStyle="1" w:styleId="99E51647F9344523A78E012B474731F0">
    <w:name w:val="99E51647F9344523A78E012B474731F0"/>
    <w:rsid w:val="00DB7EA3"/>
  </w:style>
  <w:style w:type="paragraph" w:customStyle="1" w:styleId="31D307DEC9F6472296A2814FBB773459">
    <w:name w:val="31D307DEC9F6472296A2814FBB773459"/>
    <w:rsid w:val="00DB7EA3"/>
  </w:style>
  <w:style w:type="paragraph" w:customStyle="1" w:styleId="E2CCA3894A96424998A9DF2828033254">
    <w:name w:val="E2CCA3894A96424998A9DF2828033254"/>
    <w:rsid w:val="00DB7EA3"/>
  </w:style>
  <w:style w:type="paragraph" w:customStyle="1" w:styleId="4C0265BDBFAD4D91994AD0267E8807E4">
    <w:name w:val="4C0265BDBFAD4D91994AD0267E8807E4"/>
    <w:rsid w:val="00DB7EA3"/>
  </w:style>
  <w:style w:type="paragraph" w:customStyle="1" w:styleId="BF37D90D5CE348F781815586D6F94531">
    <w:name w:val="BF37D90D5CE348F781815586D6F94531"/>
    <w:rsid w:val="00DB7EA3"/>
  </w:style>
  <w:style w:type="paragraph" w:customStyle="1" w:styleId="665042D836CE4FAC9BCCB70FB95B25AB">
    <w:name w:val="665042D836CE4FAC9BCCB70FB95B25AB"/>
    <w:rsid w:val="00DB7EA3"/>
  </w:style>
  <w:style w:type="paragraph" w:customStyle="1" w:styleId="1BD78735959F46C19D04EB0E3B927292">
    <w:name w:val="1BD78735959F46C19D04EB0E3B927292"/>
    <w:rsid w:val="00DB7EA3"/>
  </w:style>
  <w:style w:type="paragraph" w:customStyle="1" w:styleId="019DE8B4D5464E0195E62E7C013165C4">
    <w:name w:val="019DE8B4D5464E0195E62E7C013165C4"/>
    <w:rsid w:val="00DB7EA3"/>
  </w:style>
  <w:style w:type="paragraph" w:customStyle="1" w:styleId="E8CAC8C75E0945709857FB4CC1B54B18">
    <w:name w:val="E8CAC8C75E0945709857FB4CC1B54B18"/>
    <w:rsid w:val="00DB7EA3"/>
  </w:style>
  <w:style w:type="paragraph" w:customStyle="1" w:styleId="A0005FCD6B9B4BDFA6F5AF53868C726C">
    <w:name w:val="A0005FCD6B9B4BDFA6F5AF53868C726C"/>
    <w:rsid w:val="00DB7EA3"/>
  </w:style>
  <w:style w:type="paragraph" w:customStyle="1" w:styleId="19020740F58645EA98E798A5173EC5F5">
    <w:name w:val="19020740F58645EA98E798A5173EC5F5"/>
    <w:rsid w:val="00DB7EA3"/>
  </w:style>
  <w:style w:type="paragraph" w:customStyle="1" w:styleId="0B6E06CD494042919C1B77C060B2A353">
    <w:name w:val="0B6E06CD494042919C1B77C060B2A353"/>
    <w:rsid w:val="00DB7EA3"/>
  </w:style>
  <w:style w:type="paragraph" w:customStyle="1" w:styleId="690304D9B1B7437FBC81355B3A124CF8">
    <w:name w:val="690304D9B1B7437FBC81355B3A124CF8"/>
    <w:rsid w:val="00DB7EA3"/>
  </w:style>
  <w:style w:type="paragraph" w:customStyle="1" w:styleId="D3F68BC0443443AE89E92204AC736EA1">
    <w:name w:val="D3F68BC0443443AE89E92204AC736EA1"/>
    <w:rsid w:val="00DB7EA3"/>
  </w:style>
  <w:style w:type="paragraph" w:customStyle="1" w:styleId="992EC3B7D5D74F96A6A2CE21D7B6DE68">
    <w:name w:val="992EC3B7D5D74F96A6A2CE21D7B6DE68"/>
    <w:rsid w:val="00DB7EA3"/>
  </w:style>
  <w:style w:type="paragraph" w:customStyle="1" w:styleId="7FB57EC4BC91443F853D25C6DDD66BD9">
    <w:name w:val="7FB57EC4BC91443F853D25C6DDD66BD9"/>
    <w:rsid w:val="00DB7EA3"/>
  </w:style>
  <w:style w:type="paragraph" w:customStyle="1" w:styleId="A4F51FFE7E80450AA3DA77DDFF2A63F7">
    <w:name w:val="A4F51FFE7E80450AA3DA77DDFF2A63F7"/>
    <w:rsid w:val="00DB7EA3"/>
  </w:style>
  <w:style w:type="paragraph" w:customStyle="1" w:styleId="88C5E0D46E064FF2BE1B483C8690FB92">
    <w:name w:val="88C5E0D46E064FF2BE1B483C8690FB92"/>
    <w:rsid w:val="00DB7EA3"/>
  </w:style>
  <w:style w:type="paragraph" w:customStyle="1" w:styleId="721B1F98CA5548B9AB69426ED0829438">
    <w:name w:val="721B1F98CA5548B9AB69426ED0829438"/>
    <w:rsid w:val="00DB7EA3"/>
  </w:style>
  <w:style w:type="paragraph" w:customStyle="1" w:styleId="E722EFE71FEB44C988D8CF622A03EC33">
    <w:name w:val="E722EFE71FEB44C988D8CF622A03EC33"/>
    <w:rsid w:val="00DB7EA3"/>
  </w:style>
  <w:style w:type="paragraph" w:customStyle="1" w:styleId="6A10EB9E297C4908873B1A2A52FB931A">
    <w:name w:val="6A10EB9E297C4908873B1A2A52FB931A"/>
    <w:rsid w:val="00DB7EA3"/>
  </w:style>
  <w:style w:type="paragraph" w:customStyle="1" w:styleId="49AC01A60BD84E30ABAA9A04B933761C">
    <w:name w:val="49AC01A60BD84E30ABAA9A04B933761C"/>
    <w:rsid w:val="00DB7EA3"/>
  </w:style>
  <w:style w:type="paragraph" w:customStyle="1" w:styleId="435A45385B614D5ABF8BF899A0EA8B12">
    <w:name w:val="435A45385B614D5ABF8BF899A0EA8B12"/>
    <w:rsid w:val="00DB7EA3"/>
  </w:style>
  <w:style w:type="paragraph" w:customStyle="1" w:styleId="C50773999B3A4AC18E077291C24E4B0D">
    <w:name w:val="C50773999B3A4AC18E077291C24E4B0D"/>
    <w:rsid w:val="00DB7EA3"/>
  </w:style>
  <w:style w:type="paragraph" w:customStyle="1" w:styleId="67CCB8DA657D4F638314DBDEE29293AE">
    <w:name w:val="67CCB8DA657D4F638314DBDEE29293AE"/>
    <w:rsid w:val="00DB7EA3"/>
  </w:style>
  <w:style w:type="paragraph" w:customStyle="1" w:styleId="08B3A1FEB9264E0B951F5D105BBDF97F">
    <w:name w:val="08B3A1FEB9264E0B951F5D105BBDF97F"/>
    <w:rsid w:val="00DB7EA3"/>
  </w:style>
  <w:style w:type="paragraph" w:customStyle="1" w:styleId="26555C17193642FE8764B3E6DD71F14E">
    <w:name w:val="26555C17193642FE8764B3E6DD71F14E"/>
    <w:rsid w:val="00DB7EA3"/>
  </w:style>
  <w:style w:type="paragraph" w:customStyle="1" w:styleId="0F48F10961D045738A05F0265B5AD831">
    <w:name w:val="0F48F10961D045738A05F0265B5AD831"/>
    <w:rsid w:val="00DB7EA3"/>
  </w:style>
  <w:style w:type="paragraph" w:customStyle="1" w:styleId="141F3BCD6E964578A640E58D494061CB">
    <w:name w:val="141F3BCD6E964578A640E58D494061CB"/>
    <w:rsid w:val="00DB7EA3"/>
  </w:style>
  <w:style w:type="paragraph" w:customStyle="1" w:styleId="C053584D5FC94DDD962BACA6B3FA74AD">
    <w:name w:val="C053584D5FC94DDD962BACA6B3FA74AD"/>
    <w:rsid w:val="0058699B"/>
  </w:style>
  <w:style w:type="paragraph" w:customStyle="1" w:styleId="7430356CA8A749A4B7BC59D99B7180DB">
    <w:name w:val="7430356CA8A749A4B7BC59D99B7180DB"/>
    <w:rsid w:val="0058699B"/>
  </w:style>
  <w:style w:type="paragraph" w:customStyle="1" w:styleId="5BD7E39C65D34E10A01818370E553E21">
    <w:name w:val="5BD7E39C65D34E10A01818370E553E21"/>
    <w:rsid w:val="0058699B"/>
  </w:style>
  <w:style w:type="paragraph" w:customStyle="1" w:styleId="44E7394260F9450AAB63FA3334A687FF">
    <w:name w:val="44E7394260F9450AAB63FA3334A687FF"/>
    <w:rsid w:val="0058699B"/>
  </w:style>
  <w:style w:type="paragraph" w:customStyle="1" w:styleId="622AE88B7B134D8C9BBFC65A7FB0EE3C">
    <w:name w:val="622AE88B7B134D8C9BBFC65A7FB0EE3C"/>
    <w:rsid w:val="0058699B"/>
  </w:style>
  <w:style w:type="paragraph" w:customStyle="1" w:styleId="826E5FF2E7CA4C9EBC70ADC22DF239F1">
    <w:name w:val="826E5FF2E7CA4C9EBC70ADC22DF239F1"/>
    <w:rsid w:val="0058699B"/>
  </w:style>
  <w:style w:type="paragraph" w:customStyle="1" w:styleId="CCCD35AFABCB4DB2928DF980AB2653F4">
    <w:name w:val="CCCD35AFABCB4DB2928DF980AB2653F4"/>
    <w:rsid w:val="0058699B"/>
  </w:style>
  <w:style w:type="paragraph" w:customStyle="1" w:styleId="D570B052B9044119A71E00525D174E98">
    <w:name w:val="D570B052B9044119A71E00525D174E98"/>
    <w:rsid w:val="0058699B"/>
  </w:style>
  <w:style w:type="paragraph" w:customStyle="1" w:styleId="DF42D1C238BD45D2A92D0874B4355864">
    <w:name w:val="DF42D1C238BD45D2A92D0874B4355864"/>
    <w:rsid w:val="0058699B"/>
  </w:style>
  <w:style w:type="paragraph" w:customStyle="1" w:styleId="7EEFCB39C4994B2B96A9A5D12979CBA1">
    <w:name w:val="7EEFCB39C4994B2B96A9A5D12979CBA1"/>
    <w:rsid w:val="0058699B"/>
  </w:style>
  <w:style w:type="paragraph" w:customStyle="1" w:styleId="EFC83FA8320C4FDD9B9DF899991B53B6">
    <w:name w:val="EFC83FA8320C4FDD9B9DF899991B53B6"/>
    <w:rsid w:val="0058699B"/>
  </w:style>
  <w:style w:type="paragraph" w:customStyle="1" w:styleId="A6271391BC7C4272A2B51292FADB0495">
    <w:name w:val="A6271391BC7C4272A2B51292FADB0495"/>
    <w:rsid w:val="0058699B"/>
  </w:style>
  <w:style w:type="paragraph" w:customStyle="1" w:styleId="9DEB693B380A4CBABC0B28CA5A8DA23B">
    <w:name w:val="9DEB693B380A4CBABC0B28CA5A8DA23B"/>
    <w:rsid w:val="0058699B"/>
  </w:style>
  <w:style w:type="paragraph" w:customStyle="1" w:styleId="F9450FA07E9047F09AB2B7073BCF20C8">
    <w:name w:val="F9450FA07E9047F09AB2B7073BCF20C8"/>
    <w:rsid w:val="0058699B"/>
  </w:style>
  <w:style w:type="paragraph" w:customStyle="1" w:styleId="20F0CE50E66C4333AE552971EE39FDCC">
    <w:name w:val="20F0CE50E66C4333AE552971EE39FDCC"/>
    <w:rsid w:val="0058699B"/>
  </w:style>
  <w:style w:type="paragraph" w:customStyle="1" w:styleId="70F1DDF260004A3993A397065C77CC14">
    <w:name w:val="70F1DDF260004A3993A397065C77CC14"/>
    <w:rsid w:val="0058699B"/>
  </w:style>
  <w:style w:type="paragraph" w:customStyle="1" w:styleId="DDDAE330C2484909BE3DFD953429070A">
    <w:name w:val="DDDAE330C2484909BE3DFD953429070A"/>
    <w:rsid w:val="0058699B"/>
  </w:style>
  <w:style w:type="paragraph" w:customStyle="1" w:styleId="BAB012D5DED6481DA50F3049F20BFFA8">
    <w:name w:val="BAB012D5DED6481DA50F3049F20BFFA8"/>
    <w:rsid w:val="0058699B"/>
  </w:style>
  <w:style w:type="paragraph" w:customStyle="1" w:styleId="2A45848FACFE4796897F90C17E3C3F2F">
    <w:name w:val="2A45848FACFE4796897F90C17E3C3F2F"/>
    <w:rsid w:val="000D099E"/>
  </w:style>
  <w:style w:type="paragraph" w:customStyle="1" w:styleId="C2F02ADD922C4CD19C000A6E9D5DA6C8">
    <w:name w:val="C2F02ADD922C4CD19C000A6E9D5DA6C8"/>
    <w:rsid w:val="000D099E"/>
  </w:style>
  <w:style w:type="paragraph" w:customStyle="1" w:styleId="59DD305FF68F4788851C24283F795C12">
    <w:name w:val="59DD305FF68F4788851C24283F795C12"/>
    <w:rsid w:val="000D099E"/>
  </w:style>
  <w:style w:type="paragraph" w:customStyle="1" w:styleId="D4CAC1DC6589492DB408A48207E02C3E">
    <w:name w:val="D4CAC1DC6589492DB408A48207E02C3E"/>
    <w:rsid w:val="000D099E"/>
  </w:style>
  <w:style w:type="paragraph" w:customStyle="1" w:styleId="5A3C9B7B4CA24DCB8B6DFFFF6451AAD3">
    <w:name w:val="5A3C9B7B4CA24DCB8B6DFFFF6451AAD3"/>
    <w:rsid w:val="000D099E"/>
  </w:style>
  <w:style w:type="paragraph" w:customStyle="1" w:styleId="C44DEC2A30914EFE8B7611913123BD53">
    <w:name w:val="C44DEC2A30914EFE8B7611913123BD53"/>
    <w:rsid w:val="000D099E"/>
  </w:style>
  <w:style w:type="paragraph" w:customStyle="1" w:styleId="E7AFE5A9EB2F45499B9025416C0E4063">
    <w:name w:val="E7AFE5A9EB2F45499B9025416C0E4063"/>
    <w:rsid w:val="000D099E"/>
  </w:style>
  <w:style w:type="paragraph" w:customStyle="1" w:styleId="53D0D4A61D3746EBB15C4311EE09E7BE">
    <w:name w:val="53D0D4A61D3746EBB15C4311EE09E7BE"/>
    <w:rsid w:val="000D099E"/>
  </w:style>
  <w:style w:type="paragraph" w:customStyle="1" w:styleId="8D8094C651D5422F964785F5A7B77552">
    <w:name w:val="8D8094C651D5422F964785F5A7B77552"/>
    <w:rsid w:val="000D099E"/>
  </w:style>
  <w:style w:type="paragraph" w:customStyle="1" w:styleId="C544711BE6644DE5BF9C5D49F96C8385">
    <w:name w:val="C544711BE6644DE5BF9C5D49F96C8385"/>
    <w:rsid w:val="000D099E"/>
  </w:style>
  <w:style w:type="paragraph" w:customStyle="1" w:styleId="32B7FEF234CF47A6B0F0D65ECB79EEC4">
    <w:name w:val="32B7FEF234CF47A6B0F0D65ECB79EEC4"/>
    <w:rsid w:val="000D099E"/>
  </w:style>
  <w:style w:type="paragraph" w:customStyle="1" w:styleId="740B32DFC0A244DD9FA1A0218DCE3625">
    <w:name w:val="740B32DFC0A244DD9FA1A0218DCE3625"/>
    <w:rsid w:val="000D099E"/>
  </w:style>
  <w:style w:type="paragraph" w:customStyle="1" w:styleId="7A11D87536B74E548766E3B5EEAFB42D">
    <w:name w:val="7A11D87536B74E548766E3B5EEAFB42D"/>
    <w:rsid w:val="000D099E"/>
  </w:style>
  <w:style w:type="paragraph" w:customStyle="1" w:styleId="015F0208B4F742DC88E0891AAC5ABD80">
    <w:name w:val="015F0208B4F742DC88E0891AAC5ABD80"/>
    <w:rsid w:val="000D099E"/>
  </w:style>
  <w:style w:type="paragraph" w:customStyle="1" w:styleId="DE3A62070706477FA5348FEEF9F84970">
    <w:name w:val="DE3A62070706477FA5348FEEF9F84970"/>
    <w:rsid w:val="000D099E"/>
  </w:style>
  <w:style w:type="paragraph" w:customStyle="1" w:styleId="A878000D11624E7984A49A96606DA1CF">
    <w:name w:val="A878000D11624E7984A49A96606DA1CF"/>
    <w:rsid w:val="000D099E"/>
  </w:style>
  <w:style w:type="paragraph" w:customStyle="1" w:styleId="A38EC39C23D440459BE41A36EE6B2D08">
    <w:name w:val="A38EC39C23D440459BE41A36EE6B2D08"/>
    <w:rsid w:val="000D099E"/>
  </w:style>
  <w:style w:type="paragraph" w:customStyle="1" w:styleId="A3BDD414241643F28CDAF11AC1DAF8F7">
    <w:name w:val="A3BDD414241643F28CDAF11AC1DAF8F7"/>
    <w:rsid w:val="000D099E"/>
  </w:style>
  <w:style w:type="paragraph" w:customStyle="1" w:styleId="3250B13D66714C1B991826BBF90AE2FD">
    <w:name w:val="3250B13D66714C1B991826BBF90AE2FD"/>
    <w:rsid w:val="005C4C55"/>
  </w:style>
  <w:style w:type="paragraph" w:customStyle="1" w:styleId="9083315B7FCC42B0B0D52F419C837BC5">
    <w:name w:val="9083315B7FCC42B0B0D52F419C837BC5"/>
    <w:rsid w:val="005C4C55"/>
  </w:style>
  <w:style w:type="paragraph" w:customStyle="1" w:styleId="63BE7464B0C34D77BCC33F1C7629FE58">
    <w:name w:val="63BE7464B0C34D77BCC33F1C7629FE58"/>
    <w:rsid w:val="005C4C55"/>
  </w:style>
  <w:style w:type="paragraph" w:customStyle="1" w:styleId="0B08DBD2FEBC47348934CBF070749CED">
    <w:name w:val="0B08DBD2FEBC47348934CBF070749CED"/>
    <w:rsid w:val="005C4C55"/>
  </w:style>
  <w:style w:type="paragraph" w:customStyle="1" w:styleId="1673CF199F984CC5845B4DCACC6A278C">
    <w:name w:val="1673CF199F984CC5845B4DCACC6A278C"/>
    <w:rsid w:val="005C4C55"/>
  </w:style>
  <w:style w:type="paragraph" w:customStyle="1" w:styleId="8AAAF791D7024C9CA37D9D917A2B040A">
    <w:name w:val="8AAAF791D7024C9CA37D9D917A2B040A"/>
    <w:rsid w:val="005C4C55"/>
  </w:style>
  <w:style w:type="paragraph" w:customStyle="1" w:styleId="52113B607C4F4A88B3F2CBFA827FDEA0">
    <w:name w:val="52113B607C4F4A88B3F2CBFA827FDEA0"/>
    <w:rsid w:val="005C4C55"/>
  </w:style>
  <w:style w:type="paragraph" w:customStyle="1" w:styleId="887F82B3FCF646B88CF504641AE6FF7A">
    <w:name w:val="887F82B3FCF646B88CF504641AE6FF7A"/>
    <w:rsid w:val="005C4C55"/>
  </w:style>
  <w:style w:type="paragraph" w:customStyle="1" w:styleId="B98FD6768A2646CD82FFB563F5C303A7">
    <w:name w:val="B98FD6768A2646CD82FFB563F5C303A7"/>
    <w:rsid w:val="005C4C55"/>
  </w:style>
  <w:style w:type="paragraph" w:customStyle="1" w:styleId="60DE9C71BB2544C5A3779B01150DC8A7">
    <w:name w:val="60DE9C71BB2544C5A3779B01150DC8A7"/>
    <w:rsid w:val="005C4C55"/>
  </w:style>
  <w:style w:type="paragraph" w:customStyle="1" w:styleId="8D770A7000314D58959B3D6E01DE14BE">
    <w:name w:val="8D770A7000314D58959B3D6E01DE14BE"/>
    <w:rsid w:val="005C4C55"/>
  </w:style>
  <w:style w:type="paragraph" w:customStyle="1" w:styleId="64F4B21DE805470680F2DF82C40335D9">
    <w:name w:val="64F4B21DE805470680F2DF82C40335D9"/>
    <w:rsid w:val="005C4C55"/>
  </w:style>
  <w:style w:type="paragraph" w:customStyle="1" w:styleId="EF56565B92B3432186CB1F0B10D4C7B8">
    <w:name w:val="EF56565B92B3432186CB1F0B10D4C7B8"/>
    <w:rsid w:val="005C4C55"/>
  </w:style>
  <w:style w:type="paragraph" w:customStyle="1" w:styleId="0FA64E123CC84431B29D265FCDDD6279">
    <w:name w:val="0FA64E123CC84431B29D265FCDDD6279"/>
    <w:rsid w:val="005C4C55"/>
  </w:style>
  <w:style w:type="paragraph" w:customStyle="1" w:styleId="7572D748DCDA490AB0A6602D8CAB16A4">
    <w:name w:val="7572D748DCDA490AB0A6602D8CAB16A4"/>
    <w:rsid w:val="005C4C55"/>
  </w:style>
  <w:style w:type="paragraph" w:customStyle="1" w:styleId="84C0879CD5C2412493B5A4D3F02CB5AC">
    <w:name w:val="84C0879CD5C2412493B5A4D3F02CB5AC"/>
    <w:rsid w:val="005C4C55"/>
  </w:style>
  <w:style w:type="paragraph" w:customStyle="1" w:styleId="25BD46658E084DADB77071A50A758269">
    <w:name w:val="25BD46658E084DADB77071A50A758269"/>
    <w:rsid w:val="005C4C55"/>
  </w:style>
  <w:style w:type="paragraph" w:customStyle="1" w:styleId="5EAD5F2C385941A0B8515E25A3528C20">
    <w:name w:val="5EAD5F2C385941A0B8515E25A3528C20"/>
    <w:rsid w:val="005C4C55"/>
  </w:style>
  <w:style w:type="paragraph" w:customStyle="1" w:styleId="FFB2C0872E624B6796218AB64DD1077A">
    <w:name w:val="FFB2C0872E624B6796218AB64DD1077A"/>
    <w:rsid w:val="005C4C55"/>
  </w:style>
  <w:style w:type="paragraph" w:customStyle="1" w:styleId="203168ED6BEB4630B1A6CDEDD9357ABF">
    <w:name w:val="203168ED6BEB4630B1A6CDEDD9357ABF"/>
    <w:rsid w:val="005C4C55"/>
  </w:style>
  <w:style w:type="paragraph" w:customStyle="1" w:styleId="5041BF8DB1834375B7D3CB26719E1B08">
    <w:name w:val="5041BF8DB1834375B7D3CB26719E1B08"/>
    <w:rsid w:val="005C4C55"/>
  </w:style>
  <w:style w:type="paragraph" w:customStyle="1" w:styleId="F571257B288343C797B6671F84F620D0">
    <w:name w:val="F571257B288343C797B6671F84F620D0"/>
    <w:rsid w:val="005C4C55"/>
  </w:style>
  <w:style w:type="paragraph" w:customStyle="1" w:styleId="ACABB7B7C0DF4D85B8F8081120DE3422">
    <w:name w:val="ACABB7B7C0DF4D85B8F8081120DE3422"/>
    <w:rsid w:val="005C4C55"/>
  </w:style>
  <w:style w:type="paragraph" w:customStyle="1" w:styleId="00432D14B79844358E237E93F76948DB">
    <w:name w:val="00432D14B79844358E237E93F76948DB"/>
    <w:rsid w:val="005C4C55"/>
  </w:style>
  <w:style w:type="paragraph" w:customStyle="1" w:styleId="B273894A9B894D18BD222D69D40D0249">
    <w:name w:val="B273894A9B894D18BD222D69D40D0249"/>
    <w:rsid w:val="005C4C55"/>
  </w:style>
  <w:style w:type="paragraph" w:customStyle="1" w:styleId="23649688B13B4CA481EFDB0AD6B6057B">
    <w:name w:val="23649688B13B4CA481EFDB0AD6B6057B"/>
    <w:rsid w:val="005C4C55"/>
  </w:style>
  <w:style w:type="paragraph" w:customStyle="1" w:styleId="C32EA4A9B44F4FCDA14919FF3EBDCFB6">
    <w:name w:val="C32EA4A9B44F4FCDA14919FF3EBDCFB6"/>
    <w:rsid w:val="005C4C55"/>
  </w:style>
  <w:style w:type="paragraph" w:customStyle="1" w:styleId="033F6D3A7D4644F486ED11D84D537E89">
    <w:name w:val="033F6D3A7D4644F486ED11D84D537E89"/>
    <w:rsid w:val="005C4C55"/>
  </w:style>
  <w:style w:type="paragraph" w:customStyle="1" w:styleId="3F56FDE0C2374BBA844B116CE16AA217">
    <w:name w:val="3F56FDE0C2374BBA844B116CE16AA217"/>
    <w:rsid w:val="005C4C55"/>
  </w:style>
  <w:style w:type="paragraph" w:customStyle="1" w:styleId="CCDE2AB3FC0648698633A0FD366D2BAE">
    <w:name w:val="CCDE2AB3FC0648698633A0FD366D2BAE"/>
    <w:rsid w:val="005C4C55"/>
  </w:style>
  <w:style w:type="paragraph" w:customStyle="1" w:styleId="3E11B9F16F094A4E85545071D96CCC2E">
    <w:name w:val="3E11B9F16F094A4E85545071D96CCC2E"/>
    <w:rsid w:val="005C4C55"/>
  </w:style>
  <w:style w:type="paragraph" w:customStyle="1" w:styleId="6330061604154AFA8DFB8990950DB686">
    <w:name w:val="6330061604154AFA8DFB8990950DB686"/>
    <w:rsid w:val="005C4C55"/>
  </w:style>
  <w:style w:type="paragraph" w:customStyle="1" w:styleId="18A6D16F00724749A633AB25F85C2EDB">
    <w:name w:val="18A6D16F00724749A633AB25F85C2EDB"/>
    <w:rsid w:val="005C4C55"/>
  </w:style>
  <w:style w:type="paragraph" w:customStyle="1" w:styleId="29394CB4DCC24D69B691122AF683A645">
    <w:name w:val="29394CB4DCC24D69B691122AF683A645"/>
    <w:rsid w:val="005C4C55"/>
  </w:style>
  <w:style w:type="paragraph" w:customStyle="1" w:styleId="1A6909F4BC2D462A928B153023FD309E">
    <w:name w:val="1A6909F4BC2D462A928B153023FD309E"/>
    <w:rsid w:val="005C4C55"/>
  </w:style>
  <w:style w:type="paragraph" w:customStyle="1" w:styleId="6766AB9D40A54D4AA4174AB4EC12582A">
    <w:name w:val="6766AB9D40A54D4AA4174AB4EC12582A"/>
    <w:rsid w:val="005C4C55"/>
  </w:style>
  <w:style w:type="paragraph" w:customStyle="1" w:styleId="21BA3C5BBF4C4615B63BB154EF3B9C8F">
    <w:name w:val="21BA3C5BBF4C4615B63BB154EF3B9C8F"/>
    <w:rsid w:val="005C4C55"/>
  </w:style>
  <w:style w:type="paragraph" w:customStyle="1" w:styleId="8FE928710E274486A03A6E5D101CA346">
    <w:name w:val="8FE928710E274486A03A6E5D101CA346"/>
    <w:rsid w:val="005C4C55"/>
  </w:style>
  <w:style w:type="paragraph" w:customStyle="1" w:styleId="8EB174AFF146458C9B05FFB524B245B2">
    <w:name w:val="8EB174AFF146458C9B05FFB524B245B2"/>
    <w:rsid w:val="005C4C55"/>
  </w:style>
  <w:style w:type="paragraph" w:customStyle="1" w:styleId="BAF346ED951E4BC88884F37208FA948F">
    <w:name w:val="BAF346ED951E4BC88884F37208FA948F"/>
    <w:rsid w:val="005C4C55"/>
  </w:style>
  <w:style w:type="paragraph" w:customStyle="1" w:styleId="88C188F09C00441889358BA2CB4A1D92">
    <w:name w:val="88C188F09C00441889358BA2CB4A1D92"/>
    <w:rsid w:val="005C4C55"/>
  </w:style>
  <w:style w:type="paragraph" w:customStyle="1" w:styleId="7FA6F7496FDB4F88A843420043C22392">
    <w:name w:val="7FA6F7496FDB4F88A843420043C22392"/>
    <w:rsid w:val="005C4C55"/>
  </w:style>
  <w:style w:type="paragraph" w:customStyle="1" w:styleId="7A8CD39574CA44E3AC3892638E003FB6">
    <w:name w:val="7A8CD39574CA44E3AC3892638E003FB6"/>
    <w:rsid w:val="005C4C55"/>
  </w:style>
  <w:style w:type="paragraph" w:customStyle="1" w:styleId="5C28842C2CFF46689218D11E085E8E0C">
    <w:name w:val="5C28842C2CFF46689218D11E085E8E0C"/>
    <w:rsid w:val="005C4C55"/>
  </w:style>
  <w:style w:type="paragraph" w:customStyle="1" w:styleId="F6E91059E2CE4A1C9601596A839A75BA">
    <w:name w:val="F6E91059E2CE4A1C9601596A839A75BA"/>
    <w:rsid w:val="005C4C55"/>
  </w:style>
  <w:style w:type="paragraph" w:customStyle="1" w:styleId="C6E57FD1882D41D2815B27E46CA2D409">
    <w:name w:val="C6E57FD1882D41D2815B27E46CA2D409"/>
    <w:rsid w:val="005C4C55"/>
  </w:style>
  <w:style w:type="paragraph" w:customStyle="1" w:styleId="EC38AC5C33904363BF1F449D958022AE">
    <w:name w:val="EC38AC5C33904363BF1F449D958022AE"/>
    <w:rsid w:val="005C4C55"/>
  </w:style>
  <w:style w:type="paragraph" w:customStyle="1" w:styleId="7BFD5E575CB04BAEBCFFFFF722338C3A">
    <w:name w:val="7BFD5E575CB04BAEBCFFFFF722338C3A"/>
    <w:rsid w:val="005C4C55"/>
  </w:style>
  <w:style w:type="paragraph" w:customStyle="1" w:styleId="906C4C917ECF42258D057D00760B4F9B">
    <w:name w:val="906C4C917ECF42258D057D00760B4F9B"/>
    <w:rsid w:val="005C4C55"/>
  </w:style>
  <w:style w:type="paragraph" w:customStyle="1" w:styleId="2E855DA2572E4DB8A1F939B504B8BF73">
    <w:name w:val="2E855DA2572E4DB8A1F939B504B8BF73"/>
    <w:rsid w:val="005C4C55"/>
  </w:style>
  <w:style w:type="paragraph" w:customStyle="1" w:styleId="59E9B72D68CF480EA16F32EB4569089B">
    <w:name w:val="59E9B72D68CF480EA16F32EB4569089B"/>
    <w:rsid w:val="005C4C55"/>
  </w:style>
  <w:style w:type="paragraph" w:customStyle="1" w:styleId="CC7F0A6AF7D64BA2BCEE9F0D5E921824">
    <w:name w:val="CC7F0A6AF7D64BA2BCEE9F0D5E921824"/>
    <w:rsid w:val="005C4C55"/>
  </w:style>
  <w:style w:type="paragraph" w:customStyle="1" w:styleId="60A05E7298A644129FF20C395448198B">
    <w:name w:val="60A05E7298A644129FF20C395448198B"/>
    <w:rsid w:val="005C4C55"/>
  </w:style>
  <w:style w:type="paragraph" w:customStyle="1" w:styleId="869A3D0F01DB4D2C9EBCAF13C0B982D1">
    <w:name w:val="869A3D0F01DB4D2C9EBCAF13C0B982D1"/>
    <w:rsid w:val="005C4C55"/>
  </w:style>
  <w:style w:type="paragraph" w:customStyle="1" w:styleId="85909BB322F24FC7A4BBCD2B2E03546D">
    <w:name w:val="85909BB322F24FC7A4BBCD2B2E03546D"/>
    <w:rsid w:val="005C4C55"/>
  </w:style>
  <w:style w:type="paragraph" w:customStyle="1" w:styleId="FEA2A2E2D0CC4F9AB661EF1210E4D954">
    <w:name w:val="FEA2A2E2D0CC4F9AB661EF1210E4D954"/>
    <w:rsid w:val="005C4C55"/>
  </w:style>
  <w:style w:type="paragraph" w:customStyle="1" w:styleId="A8071BFB00BC4693B30198871521B6FA">
    <w:name w:val="A8071BFB00BC4693B30198871521B6FA"/>
    <w:rsid w:val="005C4C55"/>
  </w:style>
  <w:style w:type="paragraph" w:customStyle="1" w:styleId="8AF466FDD4574B589659D8A87C74FBDD">
    <w:name w:val="8AF466FDD4574B589659D8A87C74FBDD"/>
    <w:rsid w:val="005C4C55"/>
  </w:style>
  <w:style w:type="paragraph" w:customStyle="1" w:styleId="4B85F9CC2E004C78AE691439D61EC893">
    <w:name w:val="4B85F9CC2E004C78AE691439D61EC893"/>
    <w:rsid w:val="005C4C55"/>
  </w:style>
  <w:style w:type="paragraph" w:customStyle="1" w:styleId="3A566334A9AF48D2A650194099463FED">
    <w:name w:val="3A566334A9AF48D2A650194099463FED"/>
    <w:rsid w:val="005C4C55"/>
  </w:style>
  <w:style w:type="paragraph" w:customStyle="1" w:styleId="78112E2846E344F2830B547591E55DE0">
    <w:name w:val="78112E2846E344F2830B547591E55DE0"/>
    <w:rsid w:val="005C4C55"/>
  </w:style>
  <w:style w:type="paragraph" w:customStyle="1" w:styleId="25713AACF4504D8BBDF594E473824BBB">
    <w:name w:val="25713AACF4504D8BBDF594E473824BBB"/>
    <w:rsid w:val="005C4C55"/>
  </w:style>
  <w:style w:type="paragraph" w:customStyle="1" w:styleId="8E934FA45897446AABA1371190C5130E">
    <w:name w:val="8E934FA45897446AABA1371190C5130E"/>
    <w:rsid w:val="005C4C55"/>
  </w:style>
  <w:style w:type="paragraph" w:customStyle="1" w:styleId="A42FA605428D46B2BD536FFF8E4D2DA0">
    <w:name w:val="A42FA605428D46B2BD536FFF8E4D2DA0"/>
    <w:rsid w:val="005C4C55"/>
  </w:style>
  <w:style w:type="paragraph" w:customStyle="1" w:styleId="2D8925E946784472B341F0CC897B6E36">
    <w:name w:val="2D8925E946784472B341F0CC897B6E36"/>
    <w:rsid w:val="005C4C55"/>
  </w:style>
  <w:style w:type="paragraph" w:customStyle="1" w:styleId="27C8EC249C2443FB8A018D5809D31291">
    <w:name w:val="27C8EC249C2443FB8A018D5809D31291"/>
    <w:rsid w:val="005C4C55"/>
  </w:style>
  <w:style w:type="paragraph" w:customStyle="1" w:styleId="209E590ECF294902BC11D6AB4D6C71CC">
    <w:name w:val="209E590ECF294902BC11D6AB4D6C71CC"/>
    <w:rsid w:val="005C4C55"/>
  </w:style>
  <w:style w:type="paragraph" w:customStyle="1" w:styleId="BC1F1C557A7D493293A89DDCEACBCA49">
    <w:name w:val="BC1F1C557A7D493293A89DDCEACBCA49"/>
    <w:rsid w:val="005C4C55"/>
  </w:style>
  <w:style w:type="paragraph" w:customStyle="1" w:styleId="F05325269A3444D1ABB47DC9B889EF4A">
    <w:name w:val="F05325269A3444D1ABB47DC9B889EF4A"/>
    <w:rsid w:val="005C4C55"/>
  </w:style>
  <w:style w:type="paragraph" w:customStyle="1" w:styleId="B7EAC3F601FA449491446BFB106C7A51">
    <w:name w:val="B7EAC3F601FA449491446BFB106C7A51"/>
    <w:rsid w:val="005C4C55"/>
  </w:style>
  <w:style w:type="paragraph" w:customStyle="1" w:styleId="C28C6FA237CB46039E300A4D90A954D9">
    <w:name w:val="C28C6FA237CB46039E300A4D90A954D9"/>
    <w:rsid w:val="005C4C55"/>
  </w:style>
  <w:style w:type="paragraph" w:customStyle="1" w:styleId="322C408B057944F998B12836363E1E2C">
    <w:name w:val="322C408B057944F998B12836363E1E2C"/>
    <w:rsid w:val="005C4C55"/>
  </w:style>
  <w:style w:type="paragraph" w:customStyle="1" w:styleId="AC1D3A75BBF9465DA8D5746A53005203">
    <w:name w:val="AC1D3A75BBF9465DA8D5746A53005203"/>
    <w:rsid w:val="005C4C55"/>
  </w:style>
  <w:style w:type="paragraph" w:customStyle="1" w:styleId="F4B36BB93E2B4F7EBC3F1B6566F5C72D">
    <w:name w:val="F4B36BB93E2B4F7EBC3F1B6566F5C72D"/>
    <w:rsid w:val="005C4C55"/>
  </w:style>
  <w:style w:type="paragraph" w:customStyle="1" w:styleId="C0590FBB92674CC58ECF9B9230E7CECE">
    <w:name w:val="C0590FBB92674CC58ECF9B9230E7CECE"/>
    <w:rsid w:val="005C4C55"/>
  </w:style>
  <w:style w:type="paragraph" w:customStyle="1" w:styleId="91A583E601634F96B1612286E47740F4">
    <w:name w:val="91A583E601634F96B1612286E47740F4"/>
    <w:rsid w:val="005C4C55"/>
  </w:style>
  <w:style w:type="paragraph" w:customStyle="1" w:styleId="4579A14AC8504B1B9162AE9EF94AED5F">
    <w:name w:val="4579A14AC8504B1B9162AE9EF94AED5F"/>
    <w:rsid w:val="005C4C55"/>
  </w:style>
  <w:style w:type="paragraph" w:customStyle="1" w:styleId="1122CABB1DDD41729157B220F3C1306A">
    <w:name w:val="1122CABB1DDD41729157B220F3C1306A"/>
    <w:rsid w:val="005C4C55"/>
  </w:style>
  <w:style w:type="paragraph" w:customStyle="1" w:styleId="DAECBF35DFB44D629B5C43509E8C0F97">
    <w:name w:val="DAECBF35DFB44D629B5C43509E8C0F97"/>
    <w:rsid w:val="005C4C55"/>
  </w:style>
  <w:style w:type="paragraph" w:customStyle="1" w:styleId="DFD42766A7E44C03B241B2EA1AD2F7B3">
    <w:name w:val="DFD42766A7E44C03B241B2EA1AD2F7B3"/>
    <w:rsid w:val="005C4C55"/>
  </w:style>
  <w:style w:type="paragraph" w:customStyle="1" w:styleId="85B68942E81B4B888BB5FE949A49D212">
    <w:name w:val="85B68942E81B4B888BB5FE949A49D212"/>
    <w:rsid w:val="00C80397"/>
  </w:style>
  <w:style w:type="paragraph" w:customStyle="1" w:styleId="D8F5D80CB5F74B2197B88BBCEE67060C">
    <w:name w:val="D8F5D80CB5F74B2197B88BBCEE67060C"/>
    <w:rsid w:val="00C80397"/>
  </w:style>
  <w:style w:type="paragraph" w:customStyle="1" w:styleId="26678E022721427D92946F9EAF3A9BD4">
    <w:name w:val="26678E022721427D92946F9EAF3A9BD4"/>
    <w:rsid w:val="00C80397"/>
  </w:style>
  <w:style w:type="paragraph" w:customStyle="1" w:styleId="59EC81F52DC94D3AB9DA237B957E10E2">
    <w:name w:val="59EC81F52DC94D3AB9DA237B957E10E2"/>
    <w:rsid w:val="00C80397"/>
  </w:style>
  <w:style w:type="paragraph" w:customStyle="1" w:styleId="E4F1949AC8F2408DBEC418206C5D3D44">
    <w:name w:val="E4F1949AC8F2408DBEC418206C5D3D44"/>
    <w:rsid w:val="00C80397"/>
  </w:style>
  <w:style w:type="paragraph" w:customStyle="1" w:styleId="5C9A2C7C51764DC59E20838097D5C9F7">
    <w:name w:val="5C9A2C7C51764DC59E20838097D5C9F7"/>
    <w:rsid w:val="00C80397"/>
  </w:style>
  <w:style w:type="paragraph" w:customStyle="1" w:styleId="9A554860DD5147E5B2AE01F2785468FA">
    <w:name w:val="9A554860DD5147E5B2AE01F2785468FA"/>
    <w:rsid w:val="00C80397"/>
  </w:style>
  <w:style w:type="paragraph" w:customStyle="1" w:styleId="3E75708381264FA3BF5D609DFBB8C644">
    <w:name w:val="3E75708381264FA3BF5D609DFBB8C644"/>
    <w:rsid w:val="00C80397"/>
  </w:style>
  <w:style w:type="paragraph" w:customStyle="1" w:styleId="34C6346B77954E608B1EA3EB789A6B08">
    <w:name w:val="34C6346B77954E608B1EA3EB789A6B08"/>
    <w:rsid w:val="00C80397"/>
  </w:style>
  <w:style w:type="paragraph" w:customStyle="1" w:styleId="A2EB3109495342C7BD3A2AA8728723A5">
    <w:name w:val="A2EB3109495342C7BD3A2AA8728723A5"/>
    <w:rsid w:val="00C80397"/>
  </w:style>
  <w:style w:type="paragraph" w:customStyle="1" w:styleId="74CA74FF52824328B16DCBCAFE3DA92C">
    <w:name w:val="74CA74FF52824328B16DCBCAFE3DA92C"/>
    <w:rsid w:val="00C80397"/>
  </w:style>
  <w:style w:type="paragraph" w:customStyle="1" w:styleId="955E916BEB1A41348F3BEE3BA3CE4D28">
    <w:name w:val="955E916BEB1A41348F3BEE3BA3CE4D28"/>
    <w:rsid w:val="00C80397"/>
  </w:style>
  <w:style w:type="paragraph" w:customStyle="1" w:styleId="F9F482166205477780419BB01948660F">
    <w:name w:val="F9F482166205477780419BB01948660F"/>
    <w:rsid w:val="00C80397"/>
  </w:style>
  <w:style w:type="paragraph" w:customStyle="1" w:styleId="F8FAE203EE8042B281B21D0A7F24D6C0">
    <w:name w:val="F8FAE203EE8042B281B21D0A7F24D6C0"/>
    <w:rsid w:val="00C80397"/>
  </w:style>
  <w:style w:type="paragraph" w:customStyle="1" w:styleId="4396E070DA0B44568A6425DCB7687F1F">
    <w:name w:val="4396E070DA0B44568A6425DCB7687F1F"/>
    <w:rsid w:val="00C80397"/>
  </w:style>
  <w:style w:type="paragraph" w:customStyle="1" w:styleId="DABFFEF08EAF495BA7701F4EBDC516BF">
    <w:name w:val="DABFFEF08EAF495BA7701F4EBDC516BF"/>
    <w:rsid w:val="00C80397"/>
  </w:style>
  <w:style w:type="paragraph" w:customStyle="1" w:styleId="BD13693F2E6846CF9A1F9BA8C259CD2C">
    <w:name w:val="BD13693F2E6846CF9A1F9BA8C259CD2C"/>
    <w:rsid w:val="00C80397"/>
  </w:style>
  <w:style w:type="paragraph" w:customStyle="1" w:styleId="94F3070797C14CF1A680A49F82F25E37">
    <w:name w:val="94F3070797C14CF1A680A49F82F25E37"/>
    <w:rsid w:val="00C80397"/>
  </w:style>
  <w:style w:type="paragraph" w:customStyle="1" w:styleId="CB952E40F69A401196B112B9099673B4">
    <w:name w:val="CB952E40F69A401196B112B9099673B4"/>
    <w:rsid w:val="00C80397"/>
  </w:style>
  <w:style w:type="paragraph" w:customStyle="1" w:styleId="FECA1365CBE54E36997D4E7036A30F7A">
    <w:name w:val="FECA1365CBE54E36997D4E7036A30F7A"/>
    <w:rsid w:val="00C80397"/>
  </w:style>
  <w:style w:type="paragraph" w:customStyle="1" w:styleId="286B39EF659846B790E3CF576B280EF3">
    <w:name w:val="286B39EF659846B790E3CF576B280EF3"/>
    <w:rsid w:val="00C80397"/>
  </w:style>
  <w:style w:type="paragraph" w:customStyle="1" w:styleId="FA83B47E04FF41ADB48F59C183934983">
    <w:name w:val="FA83B47E04FF41ADB48F59C183934983"/>
    <w:rsid w:val="00C80397"/>
  </w:style>
  <w:style w:type="paragraph" w:customStyle="1" w:styleId="3830800B6A90443F962FA3892F2234BE">
    <w:name w:val="3830800B6A90443F962FA3892F2234BE"/>
    <w:rsid w:val="00C80397"/>
  </w:style>
  <w:style w:type="paragraph" w:customStyle="1" w:styleId="48B22743F7094FC59AFA7DF26F4BC4C1">
    <w:name w:val="48B22743F7094FC59AFA7DF26F4BC4C1"/>
    <w:rsid w:val="00C80397"/>
  </w:style>
  <w:style w:type="paragraph" w:customStyle="1" w:styleId="D7BE8D576000447790D9786098946A39">
    <w:name w:val="D7BE8D576000447790D9786098946A39"/>
    <w:rsid w:val="00C80397"/>
  </w:style>
  <w:style w:type="paragraph" w:customStyle="1" w:styleId="E8B62BF5C2D64A4C991FD5CA656F72AB">
    <w:name w:val="E8B62BF5C2D64A4C991FD5CA656F72AB"/>
    <w:rsid w:val="00C80397"/>
  </w:style>
  <w:style w:type="paragraph" w:customStyle="1" w:styleId="31F0A7A150B54FC5A121CD4E820F9112">
    <w:name w:val="31F0A7A150B54FC5A121CD4E820F9112"/>
    <w:rsid w:val="00C80397"/>
  </w:style>
  <w:style w:type="paragraph" w:customStyle="1" w:styleId="9DDBD93435C145BFA1F0594FC38611FE">
    <w:name w:val="9DDBD93435C145BFA1F0594FC38611FE"/>
    <w:rsid w:val="00C80397"/>
  </w:style>
  <w:style w:type="paragraph" w:customStyle="1" w:styleId="76918BCB3E944F2B98716DEAFD689E0C">
    <w:name w:val="76918BCB3E944F2B98716DEAFD689E0C"/>
    <w:rsid w:val="00C80397"/>
  </w:style>
  <w:style w:type="paragraph" w:customStyle="1" w:styleId="2309419C5128420CB58C6ED2569645BF">
    <w:name w:val="2309419C5128420CB58C6ED2569645BF"/>
    <w:rsid w:val="00C80397"/>
  </w:style>
  <w:style w:type="paragraph" w:customStyle="1" w:styleId="9D1AF455E6974797832D451D16F21695">
    <w:name w:val="9D1AF455E6974797832D451D16F21695"/>
    <w:rsid w:val="00C80397"/>
  </w:style>
  <w:style w:type="paragraph" w:customStyle="1" w:styleId="AA7838B1F5D14A858C9246BCDBE60850">
    <w:name w:val="AA7838B1F5D14A858C9246BCDBE60850"/>
    <w:rsid w:val="00C80397"/>
  </w:style>
  <w:style w:type="paragraph" w:customStyle="1" w:styleId="C06E293BCE344B6D96A859BDFC852926">
    <w:name w:val="C06E293BCE344B6D96A859BDFC852926"/>
    <w:rsid w:val="00C80397"/>
  </w:style>
  <w:style w:type="paragraph" w:customStyle="1" w:styleId="D56D4610F4924B47AC20F641C18F5BE8">
    <w:name w:val="D56D4610F4924B47AC20F641C18F5BE8"/>
    <w:rsid w:val="00C80397"/>
  </w:style>
  <w:style w:type="paragraph" w:customStyle="1" w:styleId="699964B9228E4C328C0FD9487B448393">
    <w:name w:val="699964B9228E4C328C0FD9487B448393"/>
    <w:rsid w:val="00C80397"/>
  </w:style>
  <w:style w:type="paragraph" w:customStyle="1" w:styleId="3C4FD71F38CB4F5C90F5B7B436CFF813">
    <w:name w:val="3C4FD71F38CB4F5C90F5B7B436CFF813"/>
    <w:rsid w:val="00C80397"/>
  </w:style>
  <w:style w:type="paragraph" w:customStyle="1" w:styleId="D02FB56E5AD34109BAA7941565C01EB6">
    <w:name w:val="D02FB56E5AD34109BAA7941565C01EB6"/>
    <w:rsid w:val="00C80397"/>
  </w:style>
  <w:style w:type="paragraph" w:customStyle="1" w:styleId="3DE96520CFC04DD9B277EBED187AAFA2">
    <w:name w:val="3DE96520CFC04DD9B277EBED187AAFA2"/>
    <w:rsid w:val="00C80397"/>
  </w:style>
  <w:style w:type="paragraph" w:customStyle="1" w:styleId="7B3758F291174C55A1B2E3CF571890AF">
    <w:name w:val="7B3758F291174C55A1B2E3CF571890AF"/>
    <w:rsid w:val="00C80397"/>
  </w:style>
  <w:style w:type="paragraph" w:customStyle="1" w:styleId="30F962068AEE46648A05147FE508A9E1">
    <w:name w:val="30F962068AEE46648A05147FE508A9E1"/>
    <w:rsid w:val="00C80397"/>
  </w:style>
  <w:style w:type="paragraph" w:customStyle="1" w:styleId="7CD00759933A49BB861704480DE26EA9">
    <w:name w:val="7CD00759933A49BB861704480DE26EA9"/>
    <w:rsid w:val="00C80397"/>
  </w:style>
  <w:style w:type="paragraph" w:customStyle="1" w:styleId="31EA08A303504C3C8E61FCD542F93A2F">
    <w:name w:val="31EA08A303504C3C8E61FCD542F93A2F"/>
    <w:rsid w:val="00C80397"/>
  </w:style>
  <w:style w:type="paragraph" w:customStyle="1" w:styleId="012984A78686443F8F933F80A99CC649">
    <w:name w:val="012984A78686443F8F933F80A99CC649"/>
    <w:rsid w:val="00C80397"/>
  </w:style>
  <w:style w:type="paragraph" w:customStyle="1" w:styleId="DA4F874B5859488E881441D9A4378752">
    <w:name w:val="DA4F874B5859488E881441D9A4378752"/>
    <w:rsid w:val="00C80397"/>
  </w:style>
  <w:style w:type="paragraph" w:customStyle="1" w:styleId="C583FC5F24334D6788FB161E15C4845C">
    <w:name w:val="C583FC5F24334D6788FB161E15C4845C"/>
    <w:rsid w:val="00C80397"/>
  </w:style>
  <w:style w:type="paragraph" w:customStyle="1" w:styleId="E72B3B1A1D694DD4ADB6CCB3C92675FA">
    <w:name w:val="E72B3B1A1D694DD4ADB6CCB3C92675FA"/>
    <w:rsid w:val="00C80397"/>
  </w:style>
  <w:style w:type="paragraph" w:customStyle="1" w:styleId="3E0C20F643554DA6A91639B5466F01FC">
    <w:name w:val="3E0C20F643554DA6A91639B5466F01FC"/>
    <w:rsid w:val="00C80397"/>
  </w:style>
  <w:style w:type="paragraph" w:customStyle="1" w:styleId="82247220353943BB93AF3BFCFC8E662C">
    <w:name w:val="82247220353943BB93AF3BFCFC8E662C"/>
    <w:rsid w:val="00C80397"/>
  </w:style>
  <w:style w:type="paragraph" w:customStyle="1" w:styleId="0C4031458AA74401A4D710C45FEECB17">
    <w:name w:val="0C4031458AA74401A4D710C45FEECB17"/>
    <w:rsid w:val="00C80397"/>
  </w:style>
  <w:style w:type="paragraph" w:customStyle="1" w:styleId="7E8942890F4F435C957E2973A08F6769">
    <w:name w:val="7E8942890F4F435C957E2973A08F6769"/>
    <w:rsid w:val="00C80397"/>
  </w:style>
  <w:style w:type="paragraph" w:customStyle="1" w:styleId="656A174882304D358D5A6E6336DE2F5F">
    <w:name w:val="656A174882304D358D5A6E6336DE2F5F"/>
    <w:rsid w:val="00C80397"/>
  </w:style>
  <w:style w:type="paragraph" w:customStyle="1" w:styleId="46F79CA31E2446F5A5D7B4C000EF1BEC">
    <w:name w:val="46F79CA31E2446F5A5D7B4C000EF1BEC"/>
    <w:rsid w:val="00C80397"/>
  </w:style>
  <w:style w:type="paragraph" w:customStyle="1" w:styleId="ACC3D08D66B2461C8BDEE22EFC2B4823">
    <w:name w:val="ACC3D08D66B2461C8BDEE22EFC2B4823"/>
    <w:rsid w:val="00C80397"/>
  </w:style>
  <w:style w:type="paragraph" w:customStyle="1" w:styleId="951830647F0B401B92EA518582E86710">
    <w:name w:val="951830647F0B401B92EA518582E86710"/>
    <w:rsid w:val="00C80397"/>
  </w:style>
  <w:style w:type="paragraph" w:customStyle="1" w:styleId="B0575434D7CC4EBCA1BA961547B54849">
    <w:name w:val="B0575434D7CC4EBCA1BA961547B54849"/>
    <w:rsid w:val="00C80397"/>
  </w:style>
  <w:style w:type="paragraph" w:customStyle="1" w:styleId="8A529504C1FC4E91B60ED75841410572">
    <w:name w:val="8A529504C1FC4E91B60ED75841410572"/>
    <w:rsid w:val="00C80397"/>
  </w:style>
  <w:style w:type="paragraph" w:customStyle="1" w:styleId="2759795FC71D4ED0A0A01C81365A27BD">
    <w:name w:val="2759795FC71D4ED0A0A01C81365A27BD"/>
    <w:rsid w:val="00C80397"/>
  </w:style>
  <w:style w:type="paragraph" w:customStyle="1" w:styleId="7261349117E24B0F9CAFEFCFD0698744">
    <w:name w:val="7261349117E24B0F9CAFEFCFD0698744"/>
    <w:rsid w:val="00C80397"/>
  </w:style>
  <w:style w:type="paragraph" w:customStyle="1" w:styleId="E1022AA3925640F89E432F053214B0B3">
    <w:name w:val="E1022AA3925640F89E432F053214B0B3"/>
    <w:rsid w:val="00C80397"/>
  </w:style>
  <w:style w:type="paragraph" w:customStyle="1" w:styleId="DA4622AD9D4C40E0AB086894D990AB86">
    <w:name w:val="DA4622AD9D4C40E0AB086894D990AB86"/>
    <w:rsid w:val="00C80397"/>
  </w:style>
  <w:style w:type="paragraph" w:customStyle="1" w:styleId="757FF0649EB7446093EAF725EB32B402">
    <w:name w:val="757FF0649EB7446093EAF725EB32B402"/>
    <w:rsid w:val="00C80397"/>
  </w:style>
  <w:style w:type="paragraph" w:customStyle="1" w:styleId="ADDD88D7F3D4447CAF872B7D80E5ADD1">
    <w:name w:val="ADDD88D7F3D4447CAF872B7D80E5ADD1"/>
    <w:rsid w:val="00C80397"/>
  </w:style>
  <w:style w:type="paragraph" w:customStyle="1" w:styleId="961F132C5E444D368178D7618E38E06D">
    <w:name w:val="961F132C5E444D368178D7618E38E06D"/>
    <w:rsid w:val="00C80397"/>
  </w:style>
  <w:style w:type="paragraph" w:customStyle="1" w:styleId="AD52358511F2403481CD33D93BA44176">
    <w:name w:val="AD52358511F2403481CD33D93BA44176"/>
    <w:rsid w:val="00C80397"/>
  </w:style>
  <w:style w:type="paragraph" w:customStyle="1" w:styleId="66754E20B4864807BB9B6DDFE20B35AB">
    <w:name w:val="66754E20B4864807BB9B6DDFE20B35AB"/>
    <w:rsid w:val="00C80397"/>
  </w:style>
  <w:style w:type="paragraph" w:customStyle="1" w:styleId="77D7F52517BC440391EE20A9D581095B">
    <w:name w:val="77D7F52517BC440391EE20A9D581095B"/>
    <w:rsid w:val="00C80397"/>
  </w:style>
  <w:style w:type="paragraph" w:customStyle="1" w:styleId="6D9CE6F620AA46738CA996F0205439E4">
    <w:name w:val="6D9CE6F620AA46738CA996F0205439E4"/>
    <w:rsid w:val="00C80397"/>
  </w:style>
  <w:style w:type="paragraph" w:customStyle="1" w:styleId="CCA40E03F37A44EA86C4458C4DAC1570">
    <w:name w:val="CCA40E03F37A44EA86C4458C4DAC1570"/>
    <w:rsid w:val="00C80397"/>
  </w:style>
  <w:style w:type="paragraph" w:customStyle="1" w:styleId="B78F28169DDD4E0ABF340D79185E9953">
    <w:name w:val="B78F28169DDD4E0ABF340D79185E9953"/>
    <w:rsid w:val="00C80397"/>
  </w:style>
  <w:style w:type="paragraph" w:customStyle="1" w:styleId="01C168987E4246899AD9FD4872F9785C">
    <w:name w:val="01C168987E4246899AD9FD4872F9785C"/>
    <w:rsid w:val="00C80397"/>
  </w:style>
  <w:style w:type="paragraph" w:customStyle="1" w:styleId="BA8056C470D045BAB1D6BDE51AB59741">
    <w:name w:val="BA8056C470D045BAB1D6BDE51AB59741"/>
    <w:rsid w:val="00C80397"/>
  </w:style>
  <w:style w:type="paragraph" w:customStyle="1" w:styleId="107EB53374D545A2860E41233BD0DEF4">
    <w:name w:val="107EB53374D545A2860E41233BD0DEF4"/>
    <w:rsid w:val="00C80397"/>
  </w:style>
  <w:style w:type="paragraph" w:customStyle="1" w:styleId="79D01524367345CCAA00A2FF7C1E3F77">
    <w:name w:val="79D01524367345CCAA00A2FF7C1E3F77"/>
    <w:rsid w:val="00C80397"/>
  </w:style>
  <w:style w:type="paragraph" w:customStyle="1" w:styleId="648510419D154925A4E23895F8D335F0">
    <w:name w:val="648510419D154925A4E23895F8D335F0"/>
    <w:rsid w:val="00C80397"/>
  </w:style>
  <w:style w:type="paragraph" w:customStyle="1" w:styleId="8B56AEFC02F04F2FBB230DCB17F9F846">
    <w:name w:val="8B56AEFC02F04F2FBB230DCB17F9F846"/>
    <w:rsid w:val="00C80397"/>
  </w:style>
  <w:style w:type="paragraph" w:customStyle="1" w:styleId="BEDB82B2DDEA402ABA3E923DED6BD4FE">
    <w:name w:val="BEDB82B2DDEA402ABA3E923DED6BD4FE"/>
    <w:rsid w:val="00C80397"/>
  </w:style>
  <w:style w:type="paragraph" w:customStyle="1" w:styleId="D11AC49032F54843ACA7EEE0F2A615F9">
    <w:name w:val="D11AC49032F54843ACA7EEE0F2A615F9"/>
    <w:rsid w:val="00C80397"/>
  </w:style>
  <w:style w:type="paragraph" w:customStyle="1" w:styleId="E6507FB38EDE4FB9824E811C02D48DA5">
    <w:name w:val="E6507FB38EDE4FB9824E811C02D48DA5"/>
    <w:rsid w:val="00C80397"/>
  </w:style>
  <w:style w:type="paragraph" w:customStyle="1" w:styleId="7BAF68DA05A243F8A3D722A5F08907B6">
    <w:name w:val="7BAF68DA05A243F8A3D722A5F08907B6"/>
    <w:rsid w:val="00C80397"/>
  </w:style>
  <w:style w:type="paragraph" w:customStyle="1" w:styleId="55DD7F4A4BE74CFBBE63D0B4372EA4F9">
    <w:name w:val="55DD7F4A4BE74CFBBE63D0B4372EA4F9"/>
    <w:rsid w:val="00C80397"/>
  </w:style>
  <w:style w:type="paragraph" w:customStyle="1" w:styleId="5DA50AE9CE204B90B955CF0D98777A2D">
    <w:name w:val="5DA50AE9CE204B90B955CF0D98777A2D"/>
    <w:rsid w:val="00C80397"/>
  </w:style>
  <w:style w:type="paragraph" w:customStyle="1" w:styleId="DFB1E13209E44A0BBEF9903FE6B6380E">
    <w:name w:val="DFB1E13209E44A0BBEF9903FE6B6380E"/>
    <w:rsid w:val="00C80397"/>
  </w:style>
  <w:style w:type="paragraph" w:customStyle="1" w:styleId="6C4CB08C35A94DF198864E01DAA485D8">
    <w:name w:val="6C4CB08C35A94DF198864E01DAA485D8"/>
    <w:rsid w:val="00C80397"/>
  </w:style>
  <w:style w:type="paragraph" w:customStyle="1" w:styleId="004B3B7B976744C4816989345D24CA62">
    <w:name w:val="004B3B7B976744C4816989345D24CA62"/>
    <w:rsid w:val="00C80397"/>
  </w:style>
  <w:style w:type="paragraph" w:customStyle="1" w:styleId="BC829006DC5249BEADBD335D22CAB7C5">
    <w:name w:val="BC829006DC5249BEADBD335D22CAB7C5"/>
    <w:rsid w:val="00C80397"/>
  </w:style>
  <w:style w:type="paragraph" w:customStyle="1" w:styleId="35E4C82D653E439AB9FD1CDB90FF2304">
    <w:name w:val="35E4C82D653E439AB9FD1CDB90FF2304"/>
    <w:rsid w:val="00C80397"/>
  </w:style>
  <w:style w:type="paragraph" w:customStyle="1" w:styleId="0FBDD7A465A14C448B4FF12FD554BA45">
    <w:name w:val="0FBDD7A465A14C448B4FF12FD554BA45"/>
    <w:rsid w:val="00C80397"/>
  </w:style>
  <w:style w:type="paragraph" w:customStyle="1" w:styleId="708C7A5706C3437DB61A5022374FDD3E">
    <w:name w:val="708C7A5706C3437DB61A5022374FDD3E"/>
    <w:rsid w:val="00C80397"/>
  </w:style>
  <w:style w:type="paragraph" w:customStyle="1" w:styleId="EC8A2D82115444E5B9079D44ED226A01">
    <w:name w:val="EC8A2D82115444E5B9079D44ED226A01"/>
    <w:rsid w:val="00C80397"/>
  </w:style>
  <w:style w:type="paragraph" w:customStyle="1" w:styleId="D145182E8A5A47C29F3F57C474F510C4">
    <w:name w:val="D145182E8A5A47C29F3F57C474F510C4"/>
    <w:rsid w:val="00C80397"/>
  </w:style>
  <w:style w:type="paragraph" w:customStyle="1" w:styleId="B64A4AA0FDD94BBFA81E4029093C4A3C">
    <w:name w:val="B64A4AA0FDD94BBFA81E4029093C4A3C"/>
    <w:rsid w:val="00C80397"/>
  </w:style>
  <w:style w:type="paragraph" w:customStyle="1" w:styleId="C1B5DD3AC8984D648180F2AE00CC8788">
    <w:name w:val="C1B5DD3AC8984D648180F2AE00CC8788"/>
    <w:rsid w:val="00C80397"/>
  </w:style>
  <w:style w:type="paragraph" w:customStyle="1" w:styleId="9C15895DE0594E27B62DF71093C7E536">
    <w:name w:val="9C15895DE0594E27B62DF71093C7E536"/>
    <w:rsid w:val="00C80397"/>
  </w:style>
  <w:style w:type="paragraph" w:customStyle="1" w:styleId="0881608EF16047738DE105D438E313E7">
    <w:name w:val="0881608EF16047738DE105D438E313E7"/>
    <w:rsid w:val="00C80397"/>
  </w:style>
  <w:style w:type="paragraph" w:customStyle="1" w:styleId="1EDA6CF83C9E46ADB4BA4F7DBAEEDD21">
    <w:name w:val="1EDA6CF83C9E46ADB4BA4F7DBAEEDD21"/>
    <w:rsid w:val="00C80397"/>
  </w:style>
  <w:style w:type="paragraph" w:customStyle="1" w:styleId="EB24FF8AE57842E8B34219550D8D8530">
    <w:name w:val="EB24FF8AE57842E8B34219550D8D8530"/>
    <w:rsid w:val="00C80397"/>
  </w:style>
  <w:style w:type="paragraph" w:customStyle="1" w:styleId="D27BCD30D24D4150983BEF6FD93E99FD">
    <w:name w:val="D27BCD30D24D4150983BEF6FD93E99FD"/>
    <w:rsid w:val="00C80397"/>
  </w:style>
  <w:style w:type="paragraph" w:customStyle="1" w:styleId="5359B7AF93E748ADAA40F5F096E3028F">
    <w:name w:val="5359B7AF93E748ADAA40F5F096E3028F"/>
    <w:rsid w:val="00C80397"/>
  </w:style>
  <w:style w:type="paragraph" w:customStyle="1" w:styleId="DAC891E0E2A94B04A8642E1712460852">
    <w:name w:val="DAC891E0E2A94B04A8642E1712460852"/>
    <w:rsid w:val="00B27D8B"/>
  </w:style>
  <w:style w:type="paragraph" w:customStyle="1" w:styleId="E3A91BBEFA844C099820585143A0E300">
    <w:name w:val="E3A91BBEFA844C099820585143A0E300"/>
    <w:rsid w:val="00B27D8B"/>
  </w:style>
  <w:style w:type="paragraph" w:customStyle="1" w:styleId="956294CBA1504E7BB837BF8D797F42AA">
    <w:name w:val="956294CBA1504E7BB837BF8D797F42AA"/>
    <w:rsid w:val="00B27D8B"/>
  </w:style>
  <w:style w:type="paragraph" w:customStyle="1" w:styleId="F56379E97D6B4EA2BAE023B5D9DAA65D">
    <w:name w:val="F56379E97D6B4EA2BAE023B5D9DAA65D"/>
    <w:rsid w:val="00B27D8B"/>
  </w:style>
  <w:style w:type="paragraph" w:customStyle="1" w:styleId="2EE7E58821B449ED92496B1C89CF6869">
    <w:name w:val="2EE7E58821B449ED92496B1C89CF6869"/>
    <w:rsid w:val="00B27D8B"/>
  </w:style>
  <w:style w:type="paragraph" w:customStyle="1" w:styleId="BE401AEDA0BF4D8280F615959B9D4EAB">
    <w:name w:val="BE401AEDA0BF4D8280F615959B9D4EAB"/>
    <w:rsid w:val="00B27D8B"/>
  </w:style>
  <w:style w:type="paragraph" w:customStyle="1" w:styleId="869609FA45E9497491298F50F613D862">
    <w:name w:val="869609FA45E9497491298F50F613D862"/>
    <w:rsid w:val="00B27D8B"/>
  </w:style>
  <w:style w:type="paragraph" w:customStyle="1" w:styleId="955BBBE732BA4FB5A81059C65D80A30F">
    <w:name w:val="955BBBE732BA4FB5A81059C65D80A30F"/>
    <w:rsid w:val="00B27D8B"/>
  </w:style>
  <w:style w:type="paragraph" w:customStyle="1" w:styleId="E2F12AD324B94522BD6F1E1263B5B820">
    <w:name w:val="E2F12AD324B94522BD6F1E1263B5B820"/>
    <w:rsid w:val="00B27D8B"/>
  </w:style>
  <w:style w:type="paragraph" w:customStyle="1" w:styleId="BCDCD3E405F24659A4737C753ECD4E0A">
    <w:name w:val="BCDCD3E405F24659A4737C753ECD4E0A"/>
    <w:rsid w:val="00B27D8B"/>
  </w:style>
  <w:style w:type="paragraph" w:customStyle="1" w:styleId="F250B5C79E8C4A298354A7A4C768A7A0">
    <w:name w:val="F250B5C79E8C4A298354A7A4C768A7A0"/>
    <w:rsid w:val="00B27D8B"/>
  </w:style>
  <w:style w:type="paragraph" w:customStyle="1" w:styleId="C968197404144249A261DA2DF8D106B8">
    <w:name w:val="C968197404144249A261DA2DF8D106B8"/>
    <w:rsid w:val="00B27D8B"/>
  </w:style>
  <w:style w:type="paragraph" w:customStyle="1" w:styleId="FE055343FDA5461E912442A97B1CB8C6">
    <w:name w:val="FE055343FDA5461E912442A97B1CB8C6"/>
    <w:rsid w:val="00B27D8B"/>
  </w:style>
  <w:style w:type="paragraph" w:customStyle="1" w:styleId="D275AE088C4D448C82ABF7D49CE6306D">
    <w:name w:val="D275AE088C4D448C82ABF7D49CE6306D"/>
    <w:rsid w:val="00B27D8B"/>
  </w:style>
  <w:style w:type="paragraph" w:customStyle="1" w:styleId="EBADCA225B8A429399CC7860F6DE8F59">
    <w:name w:val="EBADCA225B8A429399CC7860F6DE8F59"/>
    <w:rsid w:val="00B27D8B"/>
  </w:style>
  <w:style w:type="paragraph" w:customStyle="1" w:styleId="62871C0178574BE7AB94DE1B73A25CC9">
    <w:name w:val="62871C0178574BE7AB94DE1B73A25CC9"/>
    <w:rsid w:val="00B27D8B"/>
  </w:style>
  <w:style w:type="paragraph" w:customStyle="1" w:styleId="79A467B5D66C46E5A93D4236847902AF">
    <w:name w:val="79A467B5D66C46E5A93D4236847902AF"/>
    <w:rsid w:val="00B27D8B"/>
  </w:style>
  <w:style w:type="paragraph" w:customStyle="1" w:styleId="43610F8A31554D1BB0A6C45C16722274">
    <w:name w:val="43610F8A31554D1BB0A6C45C16722274"/>
    <w:rsid w:val="00B27D8B"/>
  </w:style>
  <w:style w:type="paragraph" w:customStyle="1" w:styleId="F2A3B6968C6642BDBDC686ED7B2F9373">
    <w:name w:val="F2A3B6968C6642BDBDC686ED7B2F9373"/>
    <w:rsid w:val="00B27D8B"/>
  </w:style>
  <w:style w:type="paragraph" w:customStyle="1" w:styleId="77C322FBE3FB41388C218700FA977311">
    <w:name w:val="77C322FBE3FB41388C218700FA977311"/>
    <w:rsid w:val="00B27D8B"/>
  </w:style>
  <w:style w:type="paragraph" w:customStyle="1" w:styleId="3CC24A19EE9A43E3AEB8C75D3E01C343">
    <w:name w:val="3CC24A19EE9A43E3AEB8C75D3E01C343"/>
    <w:rsid w:val="00B27D8B"/>
  </w:style>
  <w:style w:type="paragraph" w:customStyle="1" w:styleId="373AFDCFE65A4BA8B6B26CCCF85479F1">
    <w:name w:val="373AFDCFE65A4BA8B6B26CCCF85479F1"/>
    <w:rsid w:val="00B27D8B"/>
  </w:style>
  <w:style w:type="paragraph" w:customStyle="1" w:styleId="740F3A26EF0C43D69EDCF3787C76CDA6">
    <w:name w:val="740F3A26EF0C43D69EDCF3787C76CDA6"/>
    <w:rsid w:val="00B27D8B"/>
  </w:style>
  <w:style w:type="paragraph" w:customStyle="1" w:styleId="0A5AA4722429475B9D9F3101C827CEB3">
    <w:name w:val="0A5AA4722429475B9D9F3101C827CEB3"/>
    <w:rsid w:val="00B27D8B"/>
  </w:style>
  <w:style w:type="paragraph" w:customStyle="1" w:styleId="F43055F86000454888BAB9A295C07566">
    <w:name w:val="F43055F86000454888BAB9A295C07566"/>
    <w:rsid w:val="00B27D8B"/>
  </w:style>
  <w:style w:type="paragraph" w:customStyle="1" w:styleId="37499588C8E64BC98209EE76D2561644">
    <w:name w:val="37499588C8E64BC98209EE76D2561644"/>
    <w:rsid w:val="00B27D8B"/>
  </w:style>
  <w:style w:type="paragraph" w:customStyle="1" w:styleId="A73394586FCC40C5B1E883AA0AB038DF">
    <w:name w:val="A73394586FCC40C5B1E883AA0AB038DF"/>
    <w:rsid w:val="00B27D8B"/>
  </w:style>
  <w:style w:type="paragraph" w:customStyle="1" w:styleId="D4B70E7519DF47E98196FEEA0DABD0D1">
    <w:name w:val="D4B70E7519DF47E98196FEEA0DABD0D1"/>
    <w:rsid w:val="00B27D8B"/>
  </w:style>
  <w:style w:type="paragraph" w:customStyle="1" w:styleId="1A3CA256C61B4103967B76B201DA3687">
    <w:name w:val="1A3CA256C61B4103967B76B201DA3687"/>
    <w:rsid w:val="00B27D8B"/>
  </w:style>
  <w:style w:type="paragraph" w:customStyle="1" w:styleId="5EF25A857566416A9FB9AA313160BDF8">
    <w:name w:val="5EF25A857566416A9FB9AA313160BDF8"/>
    <w:rsid w:val="00B27D8B"/>
  </w:style>
  <w:style w:type="paragraph" w:customStyle="1" w:styleId="ABDCF46B2BD14AC594F736E44537F8AE">
    <w:name w:val="ABDCF46B2BD14AC594F736E44537F8AE"/>
    <w:rsid w:val="00B27D8B"/>
  </w:style>
  <w:style w:type="paragraph" w:customStyle="1" w:styleId="57FEF0552A2F4E328FC2A14298C5F223">
    <w:name w:val="57FEF0552A2F4E328FC2A14298C5F223"/>
    <w:rsid w:val="00B27D8B"/>
  </w:style>
  <w:style w:type="paragraph" w:customStyle="1" w:styleId="2786FEFDD2424927B63D31815C516D13">
    <w:name w:val="2786FEFDD2424927B63D31815C516D13"/>
    <w:rsid w:val="00B27D8B"/>
  </w:style>
  <w:style w:type="paragraph" w:customStyle="1" w:styleId="296B3CC14E994B12818D89F29467730B">
    <w:name w:val="296B3CC14E994B12818D89F29467730B"/>
    <w:rsid w:val="00B27D8B"/>
  </w:style>
  <w:style w:type="paragraph" w:customStyle="1" w:styleId="F3A95B18432A4D64A48EAD0584A9A6BF">
    <w:name w:val="F3A95B18432A4D64A48EAD0584A9A6BF"/>
    <w:rsid w:val="00B27D8B"/>
  </w:style>
  <w:style w:type="paragraph" w:customStyle="1" w:styleId="B14181A3EC3D4F1FB91BE1C239F4F731">
    <w:name w:val="B14181A3EC3D4F1FB91BE1C239F4F731"/>
    <w:rsid w:val="00B27D8B"/>
  </w:style>
  <w:style w:type="paragraph" w:customStyle="1" w:styleId="E320C647979D4FD98473174D95EABD40">
    <w:name w:val="E320C647979D4FD98473174D95EABD40"/>
    <w:rsid w:val="00B27D8B"/>
  </w:style>
  <w:style w:type="paragraph" w:customStyle="1" w:styleId="3364679BABB54E938CA65152B939CFCE">
    <w:name w:val="3364679BABB54E938CA65152B939CFCE"/>
    <w:rsid w:val="00B27D8B"/>
  </w:style>
  <w:style w:type="paragraph" w:customStyle="1" w:styleId="42B40B0272244D8B81002D15A2FC3B48">
    <w:name w:val="42B40B0272244D8B81002D15A2FC3B48"/>
    <w:rsid w:val="00B27D8B"/>
  </w:style>
  <w:style w:type="paragraph" w:customStyle="1" w:styleId="72B93D5BCD2A48AC9909B950B4A9E305">
    <w:name w:val="72B93D5BCD2A48AC9909B950B4A9E305"/>
    <w:rsid w:val="00B27D8B"/>
  </w:style>
  <w:style w:type="paragraph" w:customStyle="1" w:styleId="0652A9B0562F4D279B9375797356F195">
    <w:name w:val="0652A9B0562F4D279B9375797356F195"/>
    <w:rsid w:val="00B27D8B"/>
  </w:style>
  <w:style w:type="paragraph" w:customStyle="1" w:styleId="59F055D3E95543CE837BA4613DBB892F">
    <w:name w:val="59F055D3E95543CE837BA4613DBB892F"/>
    <w:rsid w:val="00B27D8B"/>
  </w:style>
  <w:style w:type="paragraph" w:customStyle="1" w:styleId="6937EDA3AEFD429E93E7FA3E0A4214CC">
    <w:name w:val="6937EDA3AEFD429E93E7FA3E0A4214CC"/>
    <w:rsid w:val="00B27D8B"/>
  </w:style>
  <w:style w:type="paragraph" w:customStyle="1" w:styleId="1572C01533EA4410B944C131CDDB9D6D">
    <w:name w:val="1572C01533EA4410B944C131CDDB9D6D"/>
    <w:rsid w:val="00B27D8B"/>
  </w:style>
  <w:style w:type="paragraph" w:customStyle="1" w:styleId="CCDBCCCBA1E74D39A8A89E5CCF1C995F">
    <w:name w:val="CCDBCCCBA1E74D39A8A89E5CCF1C995F"/>
    <w:rsid w:val="00B27D8B"/>
  </w:style>
  <w:style w:type="paragraph" w:customStyle="1" w:styleId="49C3EBD9D4CA4581BFCEA3F114E9F603">
    <w:name w:val="49C3EBD9D4CA4581BFCEA3F114E9F603"/>
    <w:rsid w:val="00B27D8B"/>
  </w:style>
  <w:style w:type="paragraph" w:customStyle="1" w:styleId="5CBF33CD92FB4F6DAED082F3DEAC7337">
    <w:name w:val="5CBF33CD92FB4F6DAED082F3DEAC7337"/>
    <w:rsid w:val="00B27D8B"/>
  </w:style>
  <w:style w:type="paragraph" w:customStyle="1" w:styleId="DCA5442C0B8E48C2AED6DC7D73894226">
    <w:name w:val="DCA5442C0B8E48C2AED6DC7D73894226"/>
    <w:rsid w:val="00B27D8B"/>
  </w:style>
  <w:style w:type="paragraph" w:customStyle="1" w:styleId="F68F7989C911448F89DD0C7772E9823F">
    <w:name w:val="F68F7989C911448F89DD0C7772E9823F"/>
    <w:rsid w:val="00B27D8B"/>
  </w:style>
  <w:style w:type="paragraph" w:customStyle="1" w:styleId="98D0E6E1F78A497D8E47DC21F1E28EDD">
    <w:name w:val="98D0E6E1F78A497D8E47DC21F1E28EDD"/>
    <w:rsid w:val="00B27D8B"/>
  </w:style>
  <w:style w:type="paragraph" w:customStyle="1" w:styleId="6C66AFB192BB48F6A529EBB534713AB4">
    <w:name w:val="6C66AFB192BB48F6A529EBB534713AB4"/>
    <w:rsid w:val="00B27D8B"/>
  </w:style>
  <w:style w:type="paragraph" w:customStyle="1" w:styleId="5C77148F1E4340088AB30DCB80D09107">
    <w:name w:val="5C77148F1E4340088AB30DCB80D09107"/>
    <w:rsid w:val="00B27D8B"/>
  </w:style>
  <w:style w:type="paragraph" w:customStyle="1" w:styleId="9BEAF95E292C40829760131191CEF89A">
    <w:name w:val="9BEAF95E292C40829760131191CEF89A"/>
    <w:rsid w:val="00B27D8B"/>
  </w:style>
  <w:style w:type="paragraph" w:customStyle="1" w:styleId="B3147D59049845EF8C259DF0A108C919">
    <w:name w:val="B3147D59049845EF8C259DF0A108C919"/>
    <w:rsid w:val="00B27D8B"/>
  </w:style>
  <w:style w:type="paragraph" w:customStyle="1" w:styleId="A2C0B8AF95FA41C3B6C315C8878DDFA3">
    <w:name w:val="A2C0B8AF95FA41C3B6C315C8878DDFA3"/>
    <w:rsid w:val="00B27D8B"/>
  </w:style>
  <w:style w:type="paragraph" w:customStyle="1" w:styleId="B9490DC403344CE4BB48475FFD8D81DB">
    <w:name w:val="B9490DC403344CE4BB48475FFD8D81DB"/>
    <w:rsid w:val="00B27D8B"/>
  </w:style>
  <w:style w:type="paragraph" w:customStyle="1" w:styleId="28479D7433A54D13B049332F3B90D5C2">
    <w:name w:val="28479D7433A54D13B049332F3B90D5C2"/>
    <w:rsid w:val="00B27D8B"/>
  </w:style>
  <w:style w:type="paragraph" w:customStyle="1" w:styleId="C02DD7AE116144C4945A1E7D9B4950B9">
    <w:name w:val="C02DD7AE116144C4945A1E7D9B4950B9"/>
    <w:rsid w:val="00B27D8B"/>
  </w:style>
  <w:style w:type="paragraph" w:customStyle="1" w:styleId="8D99F3C7A3D342A098398F1AD00B1434">
    <w:name w:val="8D99F3C7A3D342A098398F1AD00B1434"/>
    <w:rsid w:val="00B27D8B"/>
  </w:style>
  <w:style w:type="paragraph" w:customStyle="1" w:styleId="83BA108D37394812B03F57F1D419FD76">
    <w:name w:val="83BA108D37394812B03F57F1D419FD76"/>
    <w:rsid w:val="00B27D8B"/>
  </w:style>
  <w:style w:type="paragraph" w:customStyle="1" w:styleId="F18075E6152C46F8A5BABD91F3F3A9F0">
    <w:name w:val="F18075E6152C46F8A5BABD91F3F3A9F0"/>
    <w:rsid w:val="00B27D8B"/>
  </w:style>
  <w:style w:type="paragraph" w:customStyle="1" w:styleId="C7C4BF4AB21B43F3992263B43D4F7AB0">
    <w:name w:val="C7C4BF4AB21B43F3992263B43D4F7AB0"/>
    <w:rsid w:val="00B27D8B"/>
  </w:style>
  <w:style w:type="paragraph" w:customStyle="1" w:styleId="50A199045E20473F8E592277C3034C5F">
    <w:name w:val="50A199045E20473F8E592277C3034C5F"/>
    <w:rsid w:val="00B27D8B"/>
  </w:style>
  <w:style w:type="paragraph" w:customStyle="1" w:styleId="08E3F3FF70374064AC89D3CF4A838E36">
    <w:name w:val="08E3F3FF70374064AC89D3CF4A838E36"/>
    <w:rsid w:val="00B27D8B"/>
  </w:style>
  <w:style w:type="paragraph" w:customStyle="1" w:styleId="1A1421A1F3DB450FB1957E59EB1942D5">
    <w:name w:val="1A1421A1F3DB450FB1957E59EB1942D5"/>
    <w:rsid w:val="00B27D8B"/>
  </w:style>
  <w:style w:type="paragraph" w:customStyle="1" w:styleId="2CCA3B6B6EFB48A0A902827CE1A3B9C0">
    <w:name w:val="2CCA3B6B6EFB48A0A902827CE1A3B9C0"/>
    <w:rsid w:val="00B27D8B"/>
  </w:style>
  <w:style w:type="paragraph" w:customStyle="1" w:styleId="3BE07F9472474F84A8D720DF8843CECD">
    <w:name w:val="3BE07F9472474F84A8D720DF8843CECD"/>
    <w:rsid w:val="00B27D8B"/>
  </w:style>
  <w:style w:type="paragraph" w:customStyle="1" w:styleId="D070053EC9D6477A8790008AAE23F4C5">
    <w:name w:val="D070053EC9D6477A8790008AAE23F4C5"/>
    <w:rsid w:val="00B27D8B"/>
  </w:style>
  <w:style w:type="paragraph" w:customStyle="1" w:styleId="1A493515E0664BFEADA4338A6AE4B73C">
    <w:name w:val="1A493515E0664BFEADA4338A6AE4B73C"/>
    <w:rsid w:val="00B27D8B"/>
  </w:style>
  <w:style w:type="paragraph" w:customStyle="1" w:styleId="56E4C52682F04C588819D50D62FAE43A">
    <w:name w:val="56E4C52682F04C588819D50D62FAE43A"/>
    <w:rsid w:val="00B27D8B"/>
  </w:style>
  <w:style w:type="paragraph" w:customStyle="1" w:styleId="47DEB89E90044CB89C087F3D5833389D">
    <w:name w:val="47DEB89E90044CB89C087F3D5833389D"/>
    <w:rsid w:val="00B27D8B"/>
  </w:style>
  <w:style w:type="paragraph" w:customStyle="1" w:styleId="7E05F106E6DF4ACF8D1B0E9D12D8DAEF">
    <w:name w:val="7E05F106E6DF4ACF8D1B0E9D12D8DAEF"/>
    <w:rsid w:val="00B27D8B"/>
  </w:style>
  <w:style w:type="paragraph" w:customStyle="1" w:styleId="07BF7A35CC324439B8CD04ECD8E2AA9B">
    <w:name w:val="07BF7A35CC324439B8CD04ECD8E2AA9B"/>
    <w:rsid w:val="00B27D8B"/>
  </w:style>
  <w:style w:type="paragraph" w:customStyle="1" w:styleId="E2CD74FC65514BA2818C92E3EE588434">
    <w:name w:val="E2CD74FC65514BA2818C92E3EE588434"/>
    <w:rsid w:val="00B27D8B"/>
  </w:style>
  <w:style w:type="paragraph" w:customStyle="1" w:styleId="923F544E6E9246AB91C0599C2389FFC1">
    <w:name w:val="923F544E6E9246AB91C0599C2389FFC1"/>
    <w:rsid w:val="00B27D8B"/>
  </w:style>
  <w:style w:type="paragraph" w:customStyle="1" w:styleId="ABC3F4B2841B409E80622A222705A371">
    <w:name w:val="ABC3F4B2841B409E80622A222705A371"/>
    <w:rsid w:val="00B27D8B"/>
  </w:style>
  <w:style w:type="paragraph" w:customStyle="1" w:styleId="B5D5EE1530B24851B3646D6CC8033BCD">
    <w:name w:val="B5D5EE1530B24851B3646D6CC8033BCD"/>
    <w:rsid w:val="00B27D8B"/>
  </w:style>
  <w:style w:type="paragraph" w:customStyle="1" w:styleId="3878B1D0893F4F7FB1DEB6E57A82DCBB">
    <w:name w:val="3878B1D0893F4F7FB1DEB6E57A82DCBB"/>
    <w:rsid w:val="00B27D8B"/>
  </w:style>
  <w:style w:type="paragraph" w:customStyle="1" w:styleId="32D39C04D2E942C380BC3EB97A8A96DA">
    <w:name w:val="32D39C04D2E942C380BC3EB97A8A96DA"/>
    <w:rsid w:val="00B27D8B"/>
  </w:style>
  <w:style w:type="paragraph" w:customStyle="1" w:styleId="BF0D474273804F5CB6E645A64242CCC4">
    <w:name w:val="BF0D474273804F5CB6E645A64242CCC4"/>
    <w:rsid w:val="00B27D8B"/>
  </w:style>
  <w:style w:type="paragraph" w:customStyle="1" w:styleId="9DA49594DC134B9490E00BD534D87A0B">
    <w:name w:val="9DA49594DC134B9490E00BD534D87A0B"/>
    <w:rsid w:val="00B27D8B"/>
  </w:style>
  <w:style w:type="paragraph" w:customStyle="1" w:styleId="C6A83795008B4C7982531B189088DD09">
    <w:name w:val="C6A83795008B4C7982531B189088DD09"/>
    <w:rsid w:val="00B27D8B"/>
  </w:style>
  <w:style w:type="paragraph" w:customStyle="1" w:styleId="4810D7E7FB874591A4CC0F0B1F6A6A1A">
    <w:name w:val="4810D7E7FB874591A4CC0F0B1F6A6A1A"/>
    <w:rsid w:val="00B27D8B"/>
  </w:style>
  <w:style w:type="paragraph" w:customStyle="1" w:styleId="118543D52E15436FBF47007F2F3819B7">
    <w:name w:val="118543D52E15436FBF47007F2F3819B7"/>
    <w:rsid w:val="00B27D8B"/>
  </w:style>
  <w:style w:type="paragraph" w:customStyle="1" w:styleId="015A84C20C9C4EF4A13EBA3FFE1E9168">
    <w:name w:val="015A84C20C9C4EF4A13EBA3FFE1E9168"/>
    <w:rsid w:val="00B27D8B"/>
  </w:style>
  <w:style w:type="paragraph" w:customStyle="1" w:styleId="AF4B9C44FF97469A8334B5CFDE0A6864">
    <w:name w:val="AF4B9C44FF97469A8334B5CFDE0A6864"/>
    <w:rsid w:val="00B27D8B"/>
  </w:style>
  <w:style w:type="paragraph" w:customStyle="1" w:styleId="23F27D6BFC9446F5BEAA14F46CB0125A">
    <w:name w:val="23F27D6BFC9446F5BEAA14F46CB0125A"/>
    <w:rsid w:val="00B27D8B"/>
  </w:style>
  <w:style w:type="paragraph" w:customStyle="1" w:styleId="D61268CAE1EC4426BC9044BD11A1C7AC">
    <w:name w:val="D61268CAE1EC4426BC9044BD11A1C7AC"/>
    <w:rsid w:val="00B27D8B"/>
  </w:style>
  <w:style w:type="paragraph" w:customStyle="1" w:styleId="98A5269A0BC84B829EB022409EFD261B">
    <w:name w:val="98A5269A0BC84B829EB022409EFD261B"/>
    <w:rsid w:val="00B27D8B"/>
  </w:style>
  <w:style w:type="paragraph" w:customStyle="1" w:styleId="83E20126E18D442DBBAF42F755F5F108">
    <w:name w:val="83E20126E18D442DBBAF42F755F5F108"/>
    <w:rsid w:val="00B27D8B"/>
  </w:style>
  <w:style w:type="paragraph" w:customStyle="1" w:styleId="52EEBC5BF4684BC49B617BE2FFA09BA6">
    <w:name w:val="52EEBC5BF4684BC49B617BE2FFA09BA6"/>
    <w:rsid w:val="00B27D8B"/>
  </w:style>
  <w:style w:type="paragraph" w:customStyle="1" w:styleId="860C318B015B4883B49A36DB5F4C838E">
    <w:name w:val="860C318B015B4883B49A36DB5F4C838E"/>
    <w:rsid w:val="00B27D8B"/>
  </w:style>
  <w:style w:type="paragraph" w:customStyle="1" w:styleId="9A20F96522104F5A89230999C89FDBBE">
    <w:name w:val="9A20F96522104F5A89230999C89FDBBE"/>
    <w:rsid w:val="00B27D8B"/>
  </w:style>
  <w:style w:type="paragraph" w:customStyle="1" w:styleId="98F6753FFE7343C68F394039D6F86742">
    <w:name w:val="98F6753FFE7343C68F394039D6F86742"/>
    <w:rsid w:val="00B27D8B"/>
  </w:style>
  <w:style w:type="paragraph" w:customStyle="1" w:styleId="6B39C2C2209F4A7DAE0D20E7FC564E22">
    <w:name w:val="6B39C2C2209F4A7DAE0D20E7FC564E22"/>
    <w:rsid w:val="00B27D8B"/>
  </w:style>
  <w:style w:type="paragraph" w:customStyle="1" w:styleId="4E19348D6BB24F55AE86EE54F673ADBE">
    <w:name w:val="4E19348D6BB24F55AE86EE54F673ADBE"/>
    <w:rsid w:val="00B27D8B"/>
  </w:style>
  <w:style w:type="paragraph" w:customStyle="1" w:styleId="0A4D8EB9F02B49E38569F0DE4545349B">
    <w:name w:val="0A4D8EB9F02B49E38569F0DE4545349B"/>
    <w:rsid w:val="00B27D8B"/>
  </w:style>
  <w:style w:type="paragraph" w:customStyle="1" w:styleId="6184B3BC380D47D993167170E383588F">
    <w:name w:val="6184B3BC380D47D993167170E383588F"/>
    <w:rsid w:val="00B27D8B"/>
  </w:style>
  <w:style w:type="paragraph" w:customStyle="1" w:styleId="E468F3265B0549289D14821E39762060">
    <w:name w:val="E468F3265B0549289D14821E39762060"/>
    <w:rsid w:val="00B27D8B"/>
  </w:style>
  <w:style w:type="paragraph" w:customStyle="1" w:styleId="7A1221039FD54B12B6A6343274FEE245">
    <w:name w:val="7A1221039FD54B12B6A6343274FEE245"/>
    <w:rsid w:val="00B27D8B"/>
  </w:style>
  <w:style w:type="paragraph" w:customStyle="1" w:styleId="477214F067A04271BD120D256554ABB2">
    <w:name w:val="477214F067A04271BD120D256554ABB2"/>
    <w:rsid w:val="00B27D8B"/>
  </w:style>
  <w:style w:type="paragraph" w:customStyle="1" w:styleId="84F37B2C6C154D81AB5117AFCED9D9AD">
    <w:name w:val="84F37B2C6C154D81AB5117AFCED9D9AD"/>
    <w:rsid w:val="00B27D8B"/>
  </w:style>
  <w:style w:type="paragraph" w:customStyle="1" w:styleId="ADC6A5FB7B2F4E4EA737AA9322C4DE49">
    <w:name w:val="ADC6A5FB7B2F4E4EA737AA9322C4DE49"/>
    <w:rsid w:val="00B27D8B"/>
  </w:style>
  <w:style w:type="paragraph" w:customStyle="1" w:styleId="79285EBE024D45A9BD88EABF564350EC">
    <w:name w:val="79285EBE024D45A9BD88EABF564350EC"/>
    <w:rsid w:val="00B27D8B"/>
  </w:style>
  <w:style w:type="paragraph" w:customStyle="1" w:styleId="C168C3D6852241E79A79BF0F3DD5697E">
    <w:name w:val="C168C3D6852241E79A79BF0F3DD5697E"/>
    <w:rsid w:val="00B27D8B"/>
  </w:style>
  <w:style w:type="paragraph" w:customStyle="1" w:styleId="C6F08248CFAB470D8ECCDE11822ACF54">
    <w:name w:val="C6F08248CFAB470D8ECCDE11822ACF54"/>
    <w:rsid w:val="00B27D8B"/>
  </w:style>
  <w:style w:type="paragraph" w:customStyle="1" w:styleId="3BD7F192D4964ED8B60A8184F040BA7B">
    <w:name w:val="3BD7F192D4964ED8B60A8184F040BA7B"/>
    <w:rsid w:val="00B27D8B"/>
  </w:style>
  <w:style w:type="paragraph" w:customStyle="1" w:styleId="00011CA74A84478DAF44A4B1B01B2300">
    <w:name w:val="00011CA74A84478DAF44A4B1B01B2300"/>
    <w:rsid w:val="00B27D8B"/>
  </w:style>
  <w:style w:type="paragraph" w:customStyle="1" w:styleId="8DB6528717AE44178151FA353DFAB479">
    <w:name w:val="8DB6528717AE44178151FA353DFAB479"/>
    <w:rsid w:val="00B27D8B"/>
  </w:style>
  <w:style w:type="paragraph" w:customStyle="1" w:styleId="9CC074A8E3C84BC2A03CDE3DA02D4D0D">
    <w:name w:val="9CC074A8E3C84BC2A03CDE3DA02D4D0D"/>
    <w:rsid w:val="00B27D8B"/>
  </w:style>
  <w:style w:type="paragraph" w:customStyle="1" w:styleId="22AB4A333902419F99A0A8479415D3F8">
    <w:name w:val="22AB4A333902419F99A0A8479415D3F8"/>
    <w:rsid w:val="00B27D8B"/>
  </w:style>
  <w:style w:type="paragraph" w:customStyle="1" w:styleId="6B2A3B2312C9466A8ACE58B07DD4426E">
    <w:name w:val="6B2A3B2312C9466A8ACE58B07DD4426E"/>
    <w:rsid w:val="00B27D8B"/>
  </w:style>
  <w:style w:type="paragraph" w:customStyle="1" w:styleId="553CD966656445E7B2F3DF33E8C39FBC">
    <w:name w:val="553CD966656445E7B2F3DF33E8C39FBC"/>
    <w:rsid w:val="00B27D8B"/>
  </w:style>
  <w:style w:type="paragraph" w:customStyle="1" w:styleId="C8EFD2F3D9E74CBEB97612A39E8F10C1">
    <w:name w:val="C8EFD2F3D9E74CBEB97612A39E8F10C1"/>
    <w:rsid w:val="00B27D8B"/>
  </w:style>
  <w:style w:type="paragraph" w:customStyle="1" w:styleId="F466F5ABE1C64BFD92E84EE653B34F77">
    <w:name w:val="F466F5ABE1C64BFD92E84EE653B34F77"/>
    <w:rsid w:val="00B27D8B"/>
  </w:style>
  <w:style w:type="paragraph" w:customStyle="1" w:styleId="A0022C4FC35C4643B27CE0E311203E89">
    <w:name w:val="A0022C4FC35C4643B27CE0E311203E89"/>
    <w:rsid w:val="00B27D8B"/>
  </w:style>
  <w:style w:type="paragraph" w:customStyle="1" w:styleId="BE5A60863E164DB6B589F90A1D5BEA72">
    <w:name w:val="BE5A60863E164DB6B589F90A1D5BEA72"/>
    <w:rsid w:val="00B27D8B"/>
  </w:style>
  <w:style w:type="paragraph" w:customStyle="1" w:styleId="DE2C46DD52EA4D5DA8198919E0DE8A04">
    <w:name w:val="DE2C46DD52EA4D5DA8198919E0DE8A04"/>
    <w:rsid w:val="00B27D8B"/>
  </w:style>
  <w:style w:type="paragraph" w:customStyle="1" w:styleId="14B2ED5A7CC1464BAEE3973DCFC8BD1F">
    <w:name w:val="14B2ED5A7CC1464BAEE3973DCFC8BD1F"/>
    <w:rsid w:val="00B27D8B"/>
  </w:style>
  <w:style w:type="paragraph" w:customStyle="1" w:styleId="7810E0AF0E2A435DB85F9F1DB7201CCA">
    <w:name w:val="7810E0AF0E2A435DB85F9F1DB7201CCA"/>
    <w:rsid w:val="00B27D8B"/>
  </w:style>
  <w:style w:type="paragraph" w:customStyle="1" w:styleId="FA85C007FB314E25887B37A61AA7F8D6">
    <w:name w:val="FA85C007FB314E25887B37A61AA7F8D6"/>
    <w:rsid w:val="00B27D8B"/>
  </w:style>
  <w:style w:type="paragraph" w:customStyle="1" w:styleId="9628A93ADA9D462E9248149E74BEDB0C">
    <w:name w:val="9628A93ADA9D462E9248149E74BEDB0C"/>
    <w:rsid w:val="00B27D8B"/>
  </w:style>
  <w:style w:type="paragraph" w:customStyle="1" w:styleId="00772D854F9D4D94A9F9F7A122C7033D">
    <w:name w:val="00772D854F9D4D94A9F9F7A122C7033D"/>
    <w:rsid w:val="00B27D8B"/>
  </w:style>
  <w:style w:type="paragraph" w:customStyle="1" w:styleId="76704F50AAD345289195FF9287093FF2">
    <w:name w:val="76704F50AAD345289195FF9287093FF2"/>
    <w:rsid w:val="00B27D8B"/>
  </w:style>
  <w:style w:type="paragraph" w:customStyle="1" w:styleId="1AD23B6F2CEF4D568ABCE7F051BED292">
    <w:name w:val="1AD23B6F2CEF4D568ABCE7F051BED292"/>
    <w:rsid w:val="00B27D8B"/>
  </w:style>
  <w:style w:type="paragraph" w:customStyle="1" w:styleId="BBABDF77554D4718AF27ED4F4A7AB989">
    <w:name w:val="BBABDF77554D4718AF27ED4F4A7AB989"/>
    <w:rsid w:val="00B27D8B"/>
  </w:style>
  <w:style w:type="paragraph" w:customStyle="1" w:styleId="63DBB523B9CD48A683B54FA2682483F7">
    <w:name w:val="63DBB523B9CD48A683B54FA2682483F7"/>
    <w:rsid w:val="00B27D8B"/>
  </w:style>
  <w:style w:type="paragraph" w:customStyle="1" w:styleId="B56FBD2AEC984BBA94A4A89CCA1615FB">
    <w:name w:val="B56FBD2AEC984BBA94A4A89CCA1615FB"/>
    <w:rsid w:val="00B27D8B"/>
  </w:style>
  <w:style w:type="paragraph" w:customStyle="1" w:styleId="DE94D48DBF944D2B8D1100CCAFD50358">
    <w:name w:val="DE94D48DBF944D2B8D1100CCAFD50358"/>
    <w:rsid w:val="00B27D8B"/>
  </w:style>
  <w:style w:type="paragraph" w:customStyle="1" w:styleId="3F3B3B89F84C485D96B8EFF98566181C">
    <w:name w:val="3F3B3B89F84C485D96B8EFF98566181C"/>
    <w:rsid w:val="00B27D8B"/>
  </w:style>
  <w:style w:type="paragraph" w:customStyle="1" w:styleId="9DB0EF4B11F448E9A1FDDA1C62249689">
    <w:name w:val="9DB0EF4B11F448E9A1FDDA1C62249689"/>
    <w:rsid w:val="00B27D8B"/>
  </w:style>
  <w:style w:type="paragraph" w:customStyle="1" w:styleId="3122F4FB897E4DFF95268C70C9DB0410">
    <w:name w:val="3122F4FB897E4DFF95268C70C9DB0410"/>
    <w:rsid w:val="00B27D8B"/>
  </w:style>
  <w:style w:type="paragraph" w:customStyle="1" w:styleId="DB6E8B32D31848B19A761B635A187741">
    <w:name w:val="DB6E8B32D31848B19A761B635A187741"/>
    <w:rsid w:val="00B27D8B"/>
  </w:style>
  <w:style w:type="paragraph" w:customStyle="1" w:styleId="B616461B81D44BF2979A775AD6B89BF8">
    <w:name w:val="B616461B81D44BF2979A775AD6B89BF8"/>
    <w:rsid w:val="00B27D8B"/>
  </w:style>
  <w:style w:type="paragraph" w:customStyle="1" w:styleId="CDC0106BA04A401CAAEFBF5A198C142A">
    <w:name w:val="CDC0106BA04A401CAAEFBF5A198C142A"/>
    <w:rsid w:val="00B27D8B"/>
  </w:style>
  <w:style w:type="paragraph" w:customStyle="1" w:styleId="D733347548FC4988BEEAAAF2C8B0004E">
    <w:name w:val="D733347548FC4988BEEAAAF2C8B0004E"/>
    <w:rsid w:val="00B27D8B"/>
  </w:style>
  <w:style w:type="paragraph" w:customStyle="1" w:styleId="3BB19B13255048388208998CE0742AF4">
    <w:name w:val="3BB19B13255048388208998CE0742AF4"/>
    <w:rsid w:val="00B27D8B"/>
  </w:style>
  <w:style w:type="paragraph" w:customStyle="1" w:styleId="85338B4CDE4846CA916ABBC3905BDEE0">
    <w:name w:val="85338B4CDE4846CA916ABBC3905BDEE0"/>
    <w:rsid w:val="00B27D8B"/>
  </w:style>
  <w:style w:type="paragraph" w:customStyle="1" w:styleId="2EA0B91EBD564E54AE0BEA40E5F55BB8">
    <w:name w:val="2EA0B91EBD564E54AE0BEA40E5F55BB8"/>
    <w:rsid w:val="00B27D8B"/>
  </w:style>
  <w:style w:type="paragraph" w:customStyle="1" w:styleId="94C590AEB9454BAA8C0DFCE02165506D">
    <w:name w:val="94C590AEB9454BAA8C0DFCE02165506D"/>
    <w:rsid w:val="00B27D8B"/>
  </w:style>
  <w:style w:type="paragraph" w:customStyle="1" w:styleId="A223DF074223409AA9A352D1D7E6B866">
    <w:name w:val="A223DF074223409AA9A352D1D7E6B866"/>
    <w:rsid w:val="00B27D8B"/>
  </w:style>
  <w:style w:type="paragraph" w:customStyle="1" w:styleId="0C2CB0FAFAB74071B49E838700CB6A55">
    <w:name w:val="0C2CB0FAFAB74071B49E838700CB6A55"/>
    <w:rsid w:val="00B27D8B"/>
  </w:style>
  <w:style w:type="paragraph" w:customStyle="1" w:styleId="D27CA5D9C0444B25A8527055A0C70B4B">
    <w:name w:val="D27CA5D9C0444B25A8527055A0C70B4B"/>
    <w:rsid w:val="00B27D8B"/>
  </w:style>
  <w:style w:type="paragraph" w:customStyle="1" w:styleId="ABFD8E30A9E34189A7559D29FA3CEFC2">
    <w:name w:val="ABFD8E30A9E34189A7559D29FA3CEFC2"/>
    <w:rsid w:val="00B27D8B"/>
  </w:style>
  <w:style w:type="paragraph" w:customStyle="1" w:styleId="463451D4097443C897B481DDD75A2FBE">
    <w:name w:val="463451D4097443C897B481DDD75A2FBE"/>
    <w:rsid w:val="00B27D8B"/>
  </w:style>
  <w:style w:type="paragraph" w:customStyle="1" w:styleId="4C325F7356CA4C6BBBEC98B42A8FC923">
    <w:name w:val="4C325F7356CA4C6BBBEC98B42A8FC923"/>
    <w:rsid w:val="00B27D8B"/>
  </w:style>
  <w:style w:type="paragraph" w:customStyle="1" w:styleId="08FD32B07D074C188AC8690EF82FFF39">
    <w:name w:val="08FD32B07D074C188AC8690EF82FFF39"/>
    <w:rsid w:val="00B27D8B"/>
  </w:style>
  <w:style w:type="paragraph" w:customStyle="1" w:styleId="92700A4AE9B6474F85D3852BA17F3CFF">
    <w:name w:val="92700A4AE9B6474F85D3852BA17F3CFF"/>
    <w:rsid w:val="00B27D8B"/>
  </w:style>
  <w:style w:type="paragraph" w:customStyle="1" w:styleId="83E58D249CC0491DA3A67769AA052583">
    <w:name w:val="83E58D249CC0491DA3A67769AA052583"/>
    <w:rsid w:val="00B27D8B"/>
  </w:style>
  <w:style w:type="paragraph" w:customStyle="1" w:styleId="7DDEA395C4394183BD6C1B45361452C4">
    <w:name w:val="7DDEA395C4394183BD6C1B45361452C4"/>
    <w:rsid w:val="00B27D8B"/>
  </w:style>
  <w:style w:type="paragraph" w:customStyle="1" w:styleId="96C7B601E8554CB9AE222B2DE518D306">
    <w:name w:val="96C7B601E8554CB9AE222B2DE518D306"/>
    <w:rsid w:val="00B27D8B"/>
  </w:style>
  <w:style w:type="paragraph" w:customStyle="1" w:styleId="1782973D2BCB4AF58BB330278BB379C7">
    <w:name w:val="1782973D2BCB4AF58BB330278BB379C7"/>
    <w:rsid w:val="00B27D8B"/>
  </w:style>
  <w:style w:type="paragraph" w:customStyle="1" w:styleId="6DCBC20CE4AF469FA8DCD6D0ACDCC081">
    <w:name w:val="6DCBC20CE4AF469FA8DCD6D0ACDCC081"/>
    <w:rsid w:val="00B27D8B"/>
  </w:style>
  <w:style w:type="paragraph" w:customStyle="1" w:styleId="804D649B2A6D483A97C5DA65CEB22A21">
    <w:name w:val="804D649B2A6D483A97C5DA65CEB22A21"/>
    <w:rsid w:val="00B27D8B"/>
  </w:style>
  <w:style w:type="paragraph" w:customStyle="1" w:styleId="516231178E5643EB9496932C18161EDF">
    <w:name w:val="516231178E5643EB9496932C18161EDF"/>
    <w:rsid w:val="00B27D8B"/>
  </w:style>
  <w:style w:type="paragraph" w:customStyle="1" w:styleId="746BAEEB657146228F70CEFFE3028E85">
    <w:name w:val="746BAEEB657146228F70CEFFE3028E85"/>
    <w:rsid w:val="00B27D8B"/>
  </w:style>
  <w:style w:type="paragraph" w:customStyle="1" w:styleId="97F98E7A8BCE4CCB9CDA622E33F36E9C">
    <w:name w:val="97F98E7A8BCE4CCB9CDA622E33F36E9C"/>
    <w:rsid w:val="00B27D8B"/>
  </w:style>
  <w:style w:type="paragraph" w:customStyle="1" w:styleId="B42D89B65A554E59BF32D526D54E564D">
    <w:name w:val="B42D89B65A554E59BF32D526D54E564D"/>
    <w:rsid w:val="00B27D8B"/>
  </w:style>
  <w:style w:type="paragraph" w:customStyle="1" w:styleId="552EDA29275A484291CE430B0BD05E8D">
    <w:name w:val="552EDA29275A484291CE430B0BD05E8D"/>
    <w:rsid w:val="00B27D8B"/>
  </w:style>
  <w:style w:type="paragraph" w:customStyle="1" w:styleId="B2DDDA01BAB84673947A1061445EC7E0">
    <w:name w:val="B2DDDA01BAB84673947A1061445EC7E0"/>
    <w:rsid w:val="00B27D8B"/>
  </w:style>
  <w:style w:type="paragraph" w:customStyle="1" w:styleId="935CDA6117D64A87AD9FCF7FF33DD3E9">
    <w:name w:val="935CDA6117D64A87AD9FCF7FF33DD3E9"/>
    <w:rsid w:val="00B27D8B"/>
  </w:style>
  <w:style w:type="paragraph" w:customStyle="1" w:styleId="80E6BB52A7C44738A4E3CCA0B7552475">
    <w:name w:val="80E6BB52A7C44738A4E3CCA0B7552475"/>
    <w:rsid w:val="00B27D8B"/>
  </w:style>
  <w:style w:type="paragraph" w:customStyle="1" w:styleId="214C1271187F4B7696530797350C7505">
    <w:name w:val="214C1271187F4B7696530797350C7505"/>
    <w:rsid w:val="002B7801"/>
  </w:style>
  <w:style w:type="paragraph" w:customStyle="1" w:styleId="F345C699CDFE48EFBE21C8B700049B85">
    <w:name w:val="F345C699CDFE48EFBE21C8B700049B85"/>
    <w:rsid w:val="002B7801"/>
  </w:style>
  <w:style w:type="paragraph" w:customStyle="1" w:styleId="038F354A7C9447DA8260EC056236F15C">
    <w:name w:val="038F354A7C9447DA8260EC056236F15C"/>
    <w:rsid w:val="002B7801"/>
  </w:style>
  <w:style w:type="paragraph" w:customStyle="1" w:styleId="8816A253ABA64A60ADF45E4B5F79CDCE">
    <w:name w:val="8816A253ABA64A60ADF45E4B5F79CDCE"/>
    <w:rsid w:val="002B7801"/>
  </w:style>
  <w:style w:type="paragraph" w:customStyle="1" w:styleId="65C070A4935A4D98A9FA8F593CECBDFE">
    <w:name w:val="65C070A4935A4D98A9FA8F593CECBDFE"/>
    <w:rsid w:val="002B7801"/>
  </w:style>
  <w:style w:type="paragraph" w:customStyle="1" w:styleId="7D8FCA10EA0E446E8D69E23C41FBDCFE">
    <w:name w:val="7D8FCA10EA0E446E8D69E23C41FBDCFE"/>
    <w:rsid w:val="002B7801"/>
  </w:style>
  <w:style w:type="paragraph" w:customStyle="1" w:styleId="6870E236BE88423AB6728D99128D5B32">
    <w:name w:val="6870E236BE88423AB6728D99128D5B32"/>
    <w:rsid w:val="002B7801"/>
  </w:style>
  <w:style w:type="paragraph" w:customStyle="1" w:styleId="2D9327E625D94E5F82DDD33DF6D06C39">
    <w:name w:val="2D9327E625D94E5F82DDD33DF6D06C39"/>
    <w:rsid w:val="002B7801"/>
  </w:style>
  <w:style w:type="paragraph" w:customStyle="1" w:styleId="860AE57363F54E7499EC1C4B002F682C">
    <w:name w:val="860AE57363F54E7499EC1C4B002F682C"/>
    <w:rsid w:val="002B7801"/>
  </w:style>
  <w:style w:type="paragraph" w:customStyle="1" w:styleId="4CA7F720AE15407CB77AA936B1DCEE1E">
    <w:name w:val="4CA7F720AE15407CB77AA936B1DCEE1E"/>
    <w:rsid w:val="002B7801"/>
  </w:style>
  <w:style w:type="paragraph" w:customStyle="1" w:styleId="F1465EBE13844CF2A35D011E7F3D9003">
    <w:name w:val="F1465EBE13844CF2A35D011E7F3D9003"/>
    <w:rsid w:val="002B7801"/>
  </w:style>
  <w:style w:type="paragraph" w:customStyle="1" w:styleId="0C8222597CDE4AADA3805FE3699D8CB3">
    <w:name w:val="0C8222597CDE4AADA3805FE3699D8CB3"/>
    <w:rsid w:val="002B7801"/>
  </w:style>
  <w:style w:type="paragraph" w:customStyle="1" w:styleId="7D44B80AF9114309BB63F71E673B672E">
    <w:name w:val="7D44B80AF9114309BB63F71E673B672E"/>
    <w:rsid w:val="002B7801"/>
  </w:style>
  <w:style w:type="paragraph" w:customStyle="1" w:styleId="64255725AE904D50A0D447AC8DDA93FB">
    <w:name w:val="64255725AE904D50A0D447AC8DDA93FB"/>
    <w:rsid w:val="002B7801"/>
  </w:style>
  <w:style w:type="paragraph" w:customStyle="1" w:styleId="8E96D49C473948A7AC46238CEEBA96BA">
    <w:name w:val="8E96D49C473948A7AC46238CEEBA96BA"/>
    <w:rsid w:val="002B7801"/>
  </w:style>
  <w:style w:type="paragraph" w:customStyle="1" w:styleId="DA3E830A80614769AE0C419C2B8ADA23">
    <w:name w:val="DA3E830A80614769AE0C419C2B8ADA23"/>
    <w:rsid w:val="002B7801"/>
  </w:style>
  <w:style w:type="paragraph" w:customStyle="1" w:styleId="F1C62410F11D4E3F9CA22F7584E41889">
    <w:name w:val="F1C62410F11D4E3F9CA22F7584E41889"/>
    <w:rsid w:val="002B7801"/>
  </w:style>
  <w:style w:type="paragraph" w:customStyle="1" w:styleId="3DD4CB89FD1F4C4DB8D784614ABA0790">
    <w:name w:val="3DD4CB89FD1F4C4DB8D784614ABA0790"/>
    <w:rsid w:val="002B7801"/>
  </w:style>
  <w:style w:type="paragraph" w:customStyle="1" w:styleId="DCA4C774F8254234B5670FEC2B76D4C8">
    <w:name w:val="DCA4C774F8254234B5670FEC2B76D4C8"/>
    <w:rsid w:val="002B7801"/>
  </w:style>
  <w:style w:type="paragraph" w:customStyle="1" w:styleId="48EA3EFC317144ABBA5C946654A0361A">
    <w:name w:val="48EA3EFC317144ABBA5C946654A0361A"/>
    <w:rsid w:val="002B7801"/>
  </w:style>
  <w:style w:type="paragraph" w:customStyle="1" w:styleId="3301DE3FF1B145EF9F97FF58041CB558">
    <w:name w:val="3301DE3FF1B145EF9F97FF58041CB558"/>
    <w:rsid w:val="002B7801"/>
  </w:style>
  <w:style w:type="paragraph" w:customStyle="1" w:styleId="558AF20D692B4E4F87FC637E4BD098B3">
    <w:name w:val="558AF20D692B4E4F87FC637E4BD098B3"/>
    <w:rsid w:val="002B7801"/>
  </w:style>
  <w:style w:type="paragraph" w:customStyle="1" w:styleId="54E9B2A0EDB64A16BF5DCDF7DF105DFE">
    <w:name w:val="54E9B2A0EDB64A16BF5DCDF7DF105DFE"/>
    <w:rsid w:val="002B7801"/>
  </w:style>
  <w:style w:type="paragraph" w:customStyle="1" w:styleId="8033851B59BC4C71A8907E17214AB869">
    <w:name w:val="8033851B59BC4C71A8907E17214AB869"/>
    <w:rsid w:val="002B7801"/>
  </w:style>
  <w:style w:type="paragraph" w:customStyle="1" w:styleId="5714C7E696384276927A59D435711173">
    <w:name w:val="5714C7E696384276927A59D435711173"/>
    <w:rsid w:val="002B7801"/>
  </w:style>
  <w:style w:type="paragraph" w:customStyle="1" w:styleId="F21560AF9E884E0EAFFD65ECCCAB8DAC">
    <w:name w:val="F21560AF9E884E0EAFFD65ECCCAB8DAC"/>
    <w:rsid w:val="002B7801"/>
  </w:style>
  <w:style w:type="paragraph" w:customStyle="1" w:styleId="CF6DC7574ACB4F239B090B660B5C7A0E">
    <w:name w:val="CF6DC7574ACB4F239B090B660B5C7A0E"/>
    <w:rsid w:val="002B7801"/>
  </w:style>
  <w:style w:type="paragraph" w:customStyle="1" w:styleId="A775FF997A0B4D0BB5FA3775C5721E3A">
    <w:name w:val="A775FF997A0B4D0BB5FA3775C5721E3A"/>
    <w:rsid w:val="002B7801"/>
  </w:style>
  <w:style w:type="paragraph" w:customStyle="1" w:styleId="83476FED40724816AD567835FCB70628">
    <w:name w:val="83476FED40724816AD567835FCB70628"/>
    <w:rsid w:val="002B7801"/>
  </w:style>
  <w:style w:type="paragraph" w:customStyle="1" w:styleId="12634E6A094847B2952E91E7BD746911">
    <w:name w:val="12634E6A094847B2952E91E7BD746911"/>
    <w:rsid w:val="002B7801"/>
  </w:style>
  <w:style w:type="paragraph" w:customStyle="1" w:styleId="CEEE79BDD7F54D2281B54CBD95583A94">
    <w:name w:val="CEEE79BDD7F54D2281B54CBD95583A94"/>
    <w:rsid w:val="002B7801"/>
  </w:style>
  <w:style w:type="paragraph" w:customStyle="1" w:styleId="5439D8CAF6394AE2B1751187D140EEDC">
    <w:name w:val="5439D8CAF6394AE2B1751187D140EEDC"/>
    <w:rsid w:val="002B7801"/>
  </w:style>
  <w:style w:type="paragraph" w:customStyle="1" w:styleId="A74B43F1AF88457286F9D96436917E31">
    <w:name w:val="A74B43F1AF88457286F9D96436917E31"/>
    <w:rsid w:val="002B7801"/>
  </w:style>
  <w:style w:type="paragraph" w:customStyle="1" w:styleId="190EAEE71E8C4A32A8733D13584F4BC0">
    <w:name w:val="190EAEE71E8C4A32A8733D13584F4BC0"/>
    <w:rsid w:val="002B7801"/>
  </w:style>
  <w:style w:type="paragraph" w:customStyle="1" w:styleId="4C68343CFD134A3ABC7C700A77574488">
    <w:name w:val="4C68343CFD134A3ABC7C700A77574488"/>
    <w:rsid w:val="002B7801"/>
  </w:style>
  <w:style w:type="paragraph" w:customStyle="1" w:styleId="5F1C34F2F4F948BF9166A1B6F51930A0">
    <w:name w:val="5F1C34F2F4F948BF9166A1B6F51930A0"/>
    <w:rsid w:val="002B7801"/>
  </w:style>
  <w:style w:type="paragraph" w:customStyle="1" w:styleId="B01AED9BAFDC4A0EA98B3DDBBAB766D0">
    <w:name w:val="B01AED9BAFDC4A0EA98B3DDBBAB766D0"/>
    <w:rsid w:val="002B7801"/>
  </w:style>
  <w:style w:type="paragraph" w:customStyle="1" w:styleId="D6F57C914C1F4DCD92831CBE4D8CA95F">
    <w:name w:val="D6F57C914C1F4DCD92831CBE4D8CA95F"/>
    <w:rsid w:val="002B7801"/>
  </w:style>
  <w:style w:type="paragraph" w:customStyle="1" w:styleId="B2CF614BB4CF4B26AF49D74141667A30">
    <w:name w:val="B2CF614BB4CF4B26AF49D74141667A30"/>
    <w:rsid w:val="002B7801"/>
  </w:style>
  <w:style w:type="paragraph" w:customStyle="1" w:styleId="BCAEADD3F6ED46828EBDE31C0BA9ACC2">
    <w:name w:val="BCAEADD3F6ED46828EBDE31C0BA9ACC2"/>
    <w:rsid w:val="002B7801"/>
  </w:style>
  <w:style w:type="paragraph" w:customStyle="1" w:styleId="E186141448A648C69E5E8DC9D64401AB">
    <w:name w:val="E186141448A648C69E5E8DC9D64401AB"/>
    <w:rsid w:val="002B7801"/>
  </w:style>
  <w:style w:type="paragraph" w:customStyle="1" w:styleId="B9FFB9FA34614F649BBECE8E6B94D480">
    <w:name w:val="B9FFB9FA34614F649BBECE8E6B94D480"/>
    <w:rsid w:val="002B7801"/>
  </w:style>
  <w:style w:type="paragraph" w:customStyle="1" w:styleId="4387B2CDAD1A4374A65B983E1129CC5E">
    <w:name w:val="4387B2CDAD1A4374A65B983E1129CC5E"/>
    <w:rsid w:val="002B7801"/>
  </w:style>
  <w:style w:type="paragraph" w:customStyle="1" w:styleId="7C9DC6E752DA4E27825FFEA75CE1460A">
    <w:name w:val="7C9DC6E752DA4E27825FFEA75CE1460A"/>
    <w:rsid w:val="002B7801"/>
  </w:style>
  <w:style w:type="paragraph" w:customStyle="1" w:styleId="F7D04EAF9E654E63B1D633A893C4CE5B">
    <w:name w:val="F7D04EAF9E654E63B1D633A893C4CE5B"/>
    <w:rsid w:val="002B7801"/>
  </w:style>
  <w:style w:type="paragraph" w:customStyle="1" w:styleId="E08D7DAEB8544770A76F8D3B3905A566">
    <w:name w:val="E08D7DAEB8544770A76F8D3B3905A566"/>
    <w:rsid w:val="002B7801"/>
  </w:style>
  <w:style w:type="paragraph" w:customStyle="1" w:styleId="246671BEB1394E3F8BE5F2B30CBA681B">
    <w:name w:val="246671BEB1394E3F8BE5F2B30CBA681B"/>
    <w:rsid w:val="002B7801"/>
  </w:style>
  <w:style w:type="paragraph" w:customStyle="1" w:styleId="4152C6A14B574E23A3E4F0C1086A2C6B">
    <w:name w:val="4152C6A14B574E23A3E4F0C1086A2C6B"/>
    <w:rsid w:val="002B7801"/>
  </w:style>
  <w:style w:type="paragraph" w:customStyle="1" w:styleId="A628E30B1E984FE98351A8A1E7834B75">
    <w:name w:val="A628E30B1E984FE98351A8A1E7834B75"/>
    <w:rsid w:val="002B7801"/>
  </w:style>
  <w:style w:type="paragraph" w:customStyle="1" w:styleId="D4A55A9010974991BDF2C2390E94E589">
    <w:name w:val="D4A55A9010974991BDF2C2390E94E589"/>
    <w:rsid w:val="002B7801"/>
  </w:style>
  <w:style w:type="paragraph" w:customStyle="1" w:styleId="9B067076F6C84119828CDC48BDF227A0">
    <w:name w:val="9B067076F6C84119828CDC48BDF227A0"/>
    <w:rsid w:val="002B7801"/>
  </w:style>
  <w:style w:type="paragraph" w:customStyle="1" w:styleId="8D9AFE55077A49698D2E1C4C604CA9E7">
    <w:name w:val="8D9AFE55077A49698D2E1C4C604CA9E7"/>
    <w:rsid w:val="002B7801"/>
  </w:style>
  <w:style w:type="paragraph" w:customStyle="1" w:styleId="245D0931A5CE4A84910562659B70A638">
    <w:name w:val="245D0931A5CE4A84910562659B70A638"/>
    <w:rsid w:val="002B7801"/>
  </w:style>
  <w:style w:type="paragraph" w:customStyle="1" w:styleId="E64B4E5DD08C4F35AB15B09F91510296">
    <w:name w:val="E64B4E5DD08C4F35AB15B09F91510296"/>
    <w:rsid w:val="002B7801"/>
  </w:style>
  <w:style w:type="paragraph" w:customStyle="1" w:styleId="46918C074FED445CB84B732426626D9C">
    <w:name w:val="46918C074FED445CB84B732426626D9C"/>
    <w:rsid w:val="002B7801"/>
  </w:style>
  <w:style w:type="paragraph" w:customStyle="1" w:styleId="6DB1D1385A824BA6801CA7B01E5C5076">
    <w:name w:val="6DB1D1385A824BA6801CA7B01E5C5076"/>
    <w:rsid w:val="002B7801"/>
  </w:style>
  <w:style w:type="paragraph" w:customStyle="1" w:styleId="8FA6D592C76E4394ACF237B69B7BD2E9">
    <w:name w:val="8FA6D592C76E4394ACF237B69B7BD2E9"/>
    <w:rsid w:val="002B7801"/>
  </w:style>
  <w:style w:type="paragraph" w:customStyle="1" w:styleId="FAF92297123D4A3ABEFEE2BF7BBCD109">
    <w:name w:val="FAF92297123D4A3ABEFEE2BF7BBCD109"/>
    <w:rsid w:val="002B7801"/>
  </w:style>
  <w:style w:type="paragraph" w:customStyle="1" w:styleId="520608A3FDF24820AB15C051E79577AA">
    <w:name w:val="520608A3FDF24820AB15C051E79577AA"/>
    <w:rsid w:val="002B7801"/>
  </w:style>
  <w:style w:type="paragraph" w:customStyle="1" w:styleId="EE385C9BC05E4053AE504E1586BC81CF">
    <w:name w:val="EE385C9BC05E4053AE504E1586BC81CF"/>
    <w:rsid w:val="002B7801"/>
  </w:style>
  <w:style w:type="paragraph" w:customStyle="1" w:styleId="CA2C78512ADD4D328D58D97D038E029A">
    <w:name w:val="CA2C78512ADD4D328D58D97D038E029A"/>
    <w:rsid w:val="002B7801"/>
  </w:style>
  <w:style w:type="paragraph" w:customStyle="1" w:styleId="B365B6F040954BCCB7F91FFA99BBE6D0">
    <w:name w:val="B365B6F040954BCCB7F91FFA99BBE6D0"/>
    <w:rsid w:val="002B7801"/>
  </w:style>
  <w:style w:type="paragraph" w:customStyle="1" w:styleId="95F4D185628E4B6D850D24ABA3EF1A31">
    <w:name w:val="95F4D185628E4B6D850D24ABA3EF1A31"/>
    <w:rsid w:val="002B7801"/>
  </w:style>
  <w:style w:type="paragraph" w:customStyle="1" w:styleId="173C53497DD040C1A8614D0D18302B54">
    <w:name w:val="173C53497DD040C1A8614D0D18302B54"/>
    <w:rsid w:val="002B7801"/>
  </w:style>
  <w:style w:type="paragraph" w:customStyle="1" w:styleId="A246EA599AB64FD59DD35C07C4F41579">
    <w:name w:val="A246EA599AB64FD59DD35C07C4F41579"/>
    <w:rsid w:val="002B7801"/>
  </w:style>
  <w:style w:type="paragraph" w:customStyle="1" w:styleId="7CEF9631D1BA48418F3620AF365BFFAB">
    <w:name w:val="7CEF9631D1BA48418F3620AF365BFFAB"/>
    <w:rsid w:val="002B7801"/>
  </w:style>
  <w:style w:type="paragraph" w:customStyle="1" w:styleId="BAB09E597D384AD89D62B004D19F687A">
    <w:name w:val="BAB09E597D384AD89D62B004D19F687A"/>
    <w:rsid w:val="002B7801"/>
  </w:style>
  <w:style w:type="paragraph" w:customStyle="1" w:styleId="617849261CEC457DB86184A3477F6E00">
    <w:name w:val="617849261CEC457DB86184A3477F6E00"/>
    <w:rsid w:val="002B7801"/>
  </w:style>
  <w:style w:type="paragraph" w:customStyle="1" w:styleId="E1FFD2DA227D41598BAE5C5E9C49803B">
    <w:name w:val="E1FFD2DA227D41598BAE5C5E9C49803B"/>
    <w:rsid w:val="002B7801"/>
  </w:style>
  <w:style w:type="paragraph" w:customStyle="1" w:styleId="14071298C9AE41D8A7EE96C4D8B09E02">
    <w:name w:val="14071298C9AE41D8A7EE96C4D8B09E02"/>
    <w:rsid w:val="002B7801"/>
  </w:style>
  <w:style w:type="paragraph" w:customStyle="1" w:styleId="DF8A893ECBB1452B9D3032F77F59E39C">
    <w:name w:val="DF8A893ECBB1452B9D3032F77F59E39C"/>
    <w:rsid w:val="002B7801"/>
  </w:style>
  <w:style w:type="paragraph" w:customStyle="1" w:styleId="5CA73133A66847FE8259F9A57D2B0732">
    <w:name w:val="5CA73133A66847FE8259F9A57D2B0732"/>
    <w:rsid w:val="002B7801"/>
  </w:style>
  <w:style w:type="paragraph" w:customStyle="1" w:styleId="E784954BED2C4645A94F6115EA3BC82B">
    <w:name w:val="E784954BED2C4645A94F6115EA3BC82B"/>
    <w:rsid w:val="002B7801"/>
  </w:style>
  <w:style w:type="paragraph" w:customStyle="1" w:styleId="3A461054243F43BEB7D9201EB66D5AD3">
    <w:name w:val="3A461054243F43BEB7D9201EB66D5AD3"/>
    <w:rsid w:val="002B7801"/>
  </w:style>
  <w:style w:type="paragraph" w:customStyle="1" w:styleId="1642CD58EC254C4485DD803C502AAE15">
    <w:name w:val="1642CD58EC254C4485DD803C502AAE15"/>
    <w:rsid w:val="002B7801"/>
  </w:style>
  <w:style w:type="paragraph" w:customStyle="1" w:styleId="C986D23CA6A04E419314F6D3F5EDB3D6">
    <w:name w:val="C986D23CA6A04E419314F6D3F5EDB3D6"/>
    <w:rsid w:val="002B7801"/>
  </w:style>
  <w:style w:type="paragraph" w:customStyle="1" w:styleId="256200A5B7BB495DB077DD0822529B03">
    <w:name w:val="256200A5B7BB495DB077DD0822529B03"/>
    <w:rsid w:val="002B7801"/>
  </w:style>
  <w:style w:type="paragraph" w:customStyle="1" w:styleId="FF66E2D6DCBD4F76AF9B7B8A0890F574">
    <w:name w:val="FF66E2D6DCBD4F76AF9B7B8A0890F574"/>
    <w:rsid w:val="002B7801"/>
  </w:style>
  <w:style w:type="paragraph" w:customStyle="1" w:styleId="4A022FF9652D4E0AA3C976D8B2396231">
    <w:name w:val="4A022FF9652D4E0AA3C976D8B2396231"/>
    <w:rsid w:val="002B7801"/>
  </w:style>
  <w:style w:type="paragraph" w:customStyle="1" w:styleId="7DE5A96A05EC49B4BC3446FFCD315C19">
    <w:name w:val="7DE5A96A05EC49B4BC3446FFCD315C19"/>
    <w:rsid w:val="002B7801"/>
  </w:style>
  <w:style w:type="paragraph" w:customStyle="1" w:styleId="BD5BA05B17EA424AAF19909B855C5626">
    <w:name w:val="BD5BA05B17EA424AAF19909B855C5626"/>
    <w:rsid w:val="002B7801"/>
  </w:style>
  <w:style w:type="paragraph" w:customStyle="1" w:styleId="757466B4E01B46E5B632F1822F518490">
    <w:name w:val="757466B4E01B46E5B632F1822F518490"/>
    <w:rsid w:val="002B7801"/>
  </w:style>
  <w:style w:type="paragraph" w:customStyle="1" w:styleId="8C43761C0FB74DACBC462150422E0A7B">
    <w:name w:val="8C43761C0FB74DACBC462150422E0A7B"/>
    <w:rsid w:val="002B7801"/>
  </w:style>
  <w:style w:type="paragraph" w:customStyle="1" w:styleId="5B1C988BF8B7485E99737A8CD11F6AFE">
    <w:name w:val="5B1C988BF8B7485E99737A8CD11F6AFE"/>
    <w:rsid w:val="002B7801"/>
  </w:style>
  <w:style w:type="paragraph" w:customStyle="1" w:styleId="3786B65B6412416284258378BADAA56A">
    <w:name w:val="3786B65B6412416284258378BADAA56A"/>
    <w:rsid w:val="002B7801"/>
  </w:style>
  <w:style w:type="paragraph" w:customStyle="1" w:styleId="AFDDBEDFB6EA4CFC87E2059E7FC3D5C1">
    <w:name w:val="AFDDBEDFB6EA4CFC87E2059E7FC3D5C1"/>
    <w:rsid w:val="002B7801"/>
  </w:style>
  <w:style w:type="paragraph" w:customStyle="1" w:styleId="5B7454107E224AE0BDC329537E0676BE">
    <w:name w:val="5B7454107E224AE0BDC329537E0676BE"/>
    <w:rsid w:val="002B7801"/>
  </w:style>
  <w:style w:type="paragraph" w:customStyle="1" w:styleId="C3F28C7E9F5543CC836A92CF782A854D">
    <w:name w:val="C3F28C7E9F5543CC836A92CF782A854D"/>
    <w:rsid w:val="002B7801"/>
  </w:style>
  <w:style w:type="paragraph" w:customStyle="1" w:styleId="E19D15EA169E4C73987893BE1DDB63E7">
    <w:name w:val="E19D15EA169E4C73987893BE1DDB63E7"/>
    <w:rsid w:val="002B7801"/>
  </w:style>
  <w:style w:type="paragraph" w:customStyle="1" w:styleId="253BB68633F04F73A3E547634A1B7892">
    <w:name w:val="253BB68633F04F73A3E547634A1B7892"/>
    <w:rsid w:val="002B7801"/>
  </w:style>
  <w:style w:type="paragraph" w:customStyle="1" w:styleId="41A118029882450397DB2076FD7270AA">
    <w:name w:val="41A118029882450397DB2076FD7270AA"/>
    <w:rsid w:val="002B7801"/>
  </w:style>
  <w:style w:type="paragraph" w:customStyle="1" w:styleId="82B237726E1D40C9B797746088BE41F9">
    <w:name w:val="82B237726E1D40C9B797746088BE41F9"/>
    <w:rsid w:val="002B7801"/>
  </w:style>
  <w:style w:type="paragraph" w:customStyle="1" w:styleId="00F34E73DF294BACBA4A1A1C0A9FDB08">
    <w:name w:val="00F34E73DF294BACBA4A1A1C0A9FDB08"/>
    <w:rsid w:val="002B7801"/>
  </w:style>
  <w:style w:type="paragraph" w:customStyle="1" w:styleId="0C32EA311C0E4552BA3E6634831FC93B">
    <w:name w:val="0C32EA311C0E4552BA3E6634831FC93B"/>
    <w:rsid w:val="002B7801"/>
  </w:style>
  <w:style w:type="paragraph" w:customStyle="1" w:styleId="A34EE97013A04DD39E9CBF1428B714A5">
    <w:name w:val="A34EE97013A04DD39E9CBF1428B714A5"/>
    <w:rsid w:val="002B7801"/>
  </w:style>
  <w:style w:type="paragraph" w:customStyle="1" w:styleId="283D083BA9C340EABDA3FA0D9167CD47">
    <w:name w:val="283D083BA9C340EABDA3FA0D9167CD47"/>
    <w:rsid w:val="002B7801"/>
  </w:style>
  <w:style w:type="paragraph" w:customStyle="1" w:styleId="A6F6FD98680A46C0BBBFBDF071674DF7">
    <w:name w:val="A6F6FD98680A46C0BBBFBDF071674DF7"/>
    <w:rsid w:val="002B7801"/>
  </w:style>
  <w:style w:type="paragraph" w:customStyle="1" w:styleId="C71AC543FE304D0D937B1D7AEF70A9E6">
    <w:name w:val="C71AC543FE304D0D937B1D7AEF70A9E6"/>
    <w:rsid w:val="002B7801"/>
  </w:style>
  <w:style w:type="paragraph" w:customStyle="1" w:styleId="6800932D89D34C1E8516176441350449">
    <w:name w:val="6800932D89D34C1E8516176441350449"/>
    <w:rsid w:val="002B7801"/>
  </w:style>
  <w:style w:type="paragraph" w:customStyle="1" w:styleId="ACE5FDF60BE54168B4FFD1A9546ECDCA">
    <w:name w:val="ACE5FDF60BE54168B4FFD1A9546ECDCA"/>
    <w:rsid w:val="002B7801"/>
  </w:style>
  <w:style w:type="paragraph" w:customStyle="1" w:styleId="AFD7EF3D00184F0EA9A5350B63EFB701">
    <w:name w:val="AFD7EF3D00184F0EA9A5350B63EFB701"/>
    <w:rsid w:val="002B7801"/>
  </w:style>
  <w:style w:type="paragraph" w:customStyle="1" w:styleId="19CF2C31BE4242F7881C0661B089B25E">
    <w:name w:val="19CF2C31BE4242F7881C0661B089B25E"/>
    <w:rsid w:val="002B7801"/>
  </w:style>
  <w:style w:type="paragraph" w:customStyle="1" w:styleId="1782879043744EAA87B35D8DA137C999">
    <w:name w:val="1782879043744EAA87B35D8DA137C999"/>
    <w:rsid w:val="002B7801"/>
  </w:style>
  <w:style w:type="paragraph" w:customStyle="1" w:styleId="C51B033CBE1F4D1A88153989E02D3234">
    <w:name w:val="C51B033CBE1F4D1A88153989E02D3234"/>
    <w:rsid w:val="002B7801"/>
  </w:style>
  <w:style w:type="paragraph" w:customStyle="1" w:styleId="D86470EA01FE4F8B9C2CD923318DD919">
    <w:name w:val="D86470EA01FE4F8B9C2CD923318DD919"/>
    <w:rsid w:val="002B7801"/>
  </w:style>
  <w:style w:type="paragraph" w:customStyle="1" w:styleId="1910282204FB4B8BADF1EEABEA648000">
    <w:name w:val="1910282204FB4B8BADF1EEABEA648000"/>
    <w:rsid w:val="002B7801"/>
  </w:style>
  <w:style w:type="paragraph" w:customStyle="1" w:styleId="72C2CDEF314042E5AF64EEA0F4E5C811">
    <w:name w:val="72C2CDEF314042E5AF64EEA0F4E5C811"/>
    <w:rsid w:val="002B7801"/>
  </w:style>
  <w:style w:type="paragraph" w:customStyle="1" w:styleId="04E497D63345432C9EB1F657ACEBA341">
    <w:name w:val="04E497D63345432C9EB1F657ACEBA341"/>
    <w:rsid w:val="002B7801"/>
  </w:style>
  <w:style w:type="paragraph" w:customStyle="1" w:styleId="4BEC91734D29404E89C123293E4D0A79">
    <w:name w:val="4BEC91734D29404E89C123293E4D0A79"/>
    <w:rsid w:val="002B7801"/>
  </w:style>
  <w:style w:type="paragraph" w:customStyle="1" w:styleId="B5A5D56149EB4C9D988FBBF356388EA9">
    <w:name w:val="B5A5D56149EB4C9D988FBBF356388EA9"/>
    <w:rsid w:val="002B7801"/>
  </w:style>
  <w:style w:type="paragraph" w:customStyle="1" w:styleId="6C74C6BA83BA417AB6E46CF30CAC9A91">
    <w:name w:val="6C74C6BA83BA417AB6E46CF30CAC9A91"/>
    <w:rsid w:val="002B7801"/>
  </w:style>
  <w:style w:type="paragraph" w:customStyle="1" w:styleId="907B46AC53C3498BB56540F009595844">
    <w:name w:val="907B46AC53C3498BB56540F009595844"/>
    <w:rsid w:val="002B7801"/>
  </w:style>
  <w:style w:type="paragraph" w:customStyle="1" w:styleId="74D967A385294437AC06AE229DA43029">
    <w:name w:val="74D967A385294437AC06AE229DA43029"/>
    <w:rsid w:val="003261C5"/>
  </w:style>
  <w:style w:type="paragraph" w:customStyle="1" w:styleId="5D1099053B474B8B8B84474E1162A66D">
    <w:name w:val="5D1099053B474B8B8B84474E1162A66D"/>
    <w:rsid w:val="003261C5"/>
  </w:style>
  <w:style w:type="paragraph" w:customStyle="1" w:styleId="6C9A2D699A6249D1B262D0D78DDF3979">
    <w:name w:val="6C9A2D699A6249D1B262D0D78DDF3979"/>
    <w:rsid w:val="003261C5"/>
  </w:style>
  <w:style w:type="paragraph" w:customStyle="1" w:styleId="835A7097CE2F4345B687899E51547017">
    <w:name w:val="835A7097CE2F4345B687899E51547017"/>
    <w:rsid w:val="003261C5"/>
  </w:style>
  <w:style w:type="paragraph" w:customStyle="1" w:styleId="FF5D300FEAF14BF8976F61A26A44EF7E">
    <w:name w:val="FF5D300FEAF14BF8976F61A26A44EF7E"/>
    <w:rsid w:val="003261C5"/>
  </w:style>
  <w:style w:type="paragraph" w:customStyle="1" w:styleId="D4A831CC947944AF9C49F9998A2747C3">
    <w:name w:val="D4A831CC947944AF9C49F9998A2747C3"/>
    <w:rsid w:val="003261C5"/>
  </w:style>
  <w:style w:type="paragraph" w:customStyle="1" w:styleId="F81604145D1B4263BD9E2EEAC730A3FE">
    <w:name w:val="F81604145D1B4263BD9E2EEAC730A3FE"/>
    <w:rsid w:val="003261C5"/>
  </w:style>
  <w:style w:type="paragraph" w:customStyle="1" w:styleId="AD358976F45541308BC38C7751B8F682">
    <w:name w:val="AD358976F45541308BC38C7751B8F682"/>
    <w:rsid w:val="003261C5"/>
  </w:style>
  <w:style w:type="paragraph" w:customStyle="1" w:styleId="AFDE6075B84747EA875ABBCDA79AD545">
    <w:name w:val="AFDE6075B84747EA875ABBCDA79AD545"/>
    <w:rsid w:val="003261C5"/>
  </w:style>
  <w:style w:type="paragraph" w:customStyle="1" w:styleId="60A1BA90CB74424091FA80065B735958">
    <w:name w:val="60A1BA90CB74424091FA80065B735958"/>
    <w:rsid w:val="003261C5"/>
  </w:style>
  <w:style w:type="paragraph" w:customStyle="1" w:styleId="3B33B735D2E84BD489EFCF62A6310119">
    <w:name w:val="3B33B735D2E84BD489EFCF62A6310119"/>
    <w:rsid w:val="003261C5"/>
  </w:style>
  <w:style w:type="paragraph" w:customStyle="1" w:styleId="9E78FF3BDACB4DC7ABFEF12C3539792C">
    <w:name w:val="9E78FF3BDACB4DC7ABFEF12C3539792C"/>
    <w:rsid w:val="003261C5"/>
  </w:style>
  <w:style w:type="paragraph" w:customStyle="1" w:styleId="70E46CFFAEE24D46AD4C829FA080C702">
    <w:name w:val="70E46CFFAEE24D46AD4C829FA080C702"/>
    <w:rsid w:val="003261C5"/>
  </w:style>
  <w:style w:type="paragraph" w:customStyle="1" w:styleId="51EAB4F04DA84A07904201E0BE598826">
    <w:name w:val="51EAB4F04DA84A07904201E0BE598826"/>
    <w:rsid w:val="003261C5"/>
  </w:style>
  <w:style w:type="paragraph" w:customStyle="1" w:styleId="52B6F32FC29545ED8C204FD8DA89C2D9">
    <w:name w:val="52B6F32FC29545ED8C204FD8DA89C2D9"/>
    <w:rsid w:val="003261C5"/>
  </w:style>
  <w:style w:type="paragraph" w:customStyle="1" w:styleId="BBE6D552BEB649F0BF25E6AC11D070D7">
    <w:name w:val="BBE6D552BEB649F0BF25E6AC11D070D7"/>
    <w:rsid w:val="003261C5"/>
  </w:style>
  <w:style w:type="paragraph" w:customStyle="1" w:styleId="A544EB0F34DD4C49B7FD4EEDF029EA8A">
    <w:name w:val="A544EB0F34DD4C49B7FD4EEDF029EA8A"/>
    <w:rsid w:val="003261C5"/>
  </w:style>
  <w:style w:type="paragraph" w:customStyle="1" w:styleId="C5BD5132E89A4274B00C15B1D8DF7B89">
    <w:name w:val="C5BD5132E89A4274B00C15B1D8DF7B89"/>
    <w:rsid w:val="003261C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261C5"/>
    <w:rPr>
      <w:color w:val="808080"/>
    </w:rPr>
  </w:style>
  <w:style w:type="paragraph" w:customStyle="1" w:styleId="671EC9025E1643D4ACFA89A293A8E77E">
    <w:name w:val="671EC9025E1643D4ACFA89A293A8E77E"/>
  </w:style>
  <w:style w:type="paragraph" w:customStyle="1" w:styleId="EAFF2A4BC58E4871B35A7D2713B23E70">
    <w:name w:val="EAFF2A4BC58E4871B35A7D2713B23E70"/>
  </w:style>
  <w:style w:type="paragraph" w:customStyle="1" w:styleId="E4FC385D29C54C0985865E9DC8DE7FDF">
    <w:name w:val="E4FC385D29C54C0985865E9DC8DE7FDF"/>
  </w:style>
  <w:style w:type="paragraph" w:customStyle="1" w:styleId="72F9AC3D21B14FB499C5D0D009427B48">
    <w:name w:val="72F9AC3D21B14FB499C5D0D009427B48"/>
  </w:style>
  <w:style w:type="paragraph" w:customStyle="1" w:styleId="74804868A66F45C1B0772EE8F6AB4B99">
    <w:name w:val="74804868A66F45C1B0772EE8F6AB4B99"/>
  </w:style>
  <w:style w:type="paragraph" w:customStyle="1" w:styleId="FBFC82F875ED4385ACA7940FF617CF05">
    <w:name w:val="FBFC82F875ED4385ACA7940FF617CF05"/>
  </w:style>
  <w:style w:type="paragraph" w:customStyle="1" w:styleId="E1B59BFA996044D1BF37C1158A41E20C">
    <w:name w:val="E1B59BFA996044D1BF37C1158A41E20C"/>
  </w:style>
  <w:style w:type="paragraph" w:customStyle="1" w:styleId="1C0FFA06D24F46CBBA3C89C2A8FA359C">
    <w:name w:val="1C0FFA06D24F46CBBA3C89C2A8FA359C"/>
  </w:style>
  <w:style w:type="paragraph" w:customStyle="1" w:styleId="FA98DB515650451D83C8CCB0865C2395">
    <w:name w:val="FA98DB515650451D83C8CCB0865C2395"/>
  </w:style>
  <w:style w:type="paragraph" w:customStyle="1" w:styleId="4D33F2140FD544D3BBD41264FE2A563E">
    <w:name w:val="4D33F2140FD544D3BBD41264FE2A563E"/>
  </w:style>
  <w:style w:type="paragraph" w:customStyle="1" w:styleId="91548EA175C548DABD22BD365FF7C8BF">
    <w:name w:val="91548EA175C548DABD22BD365FF7C8BF"/>
  </w:style>
  <w:style w:type="paragraph" w:customStyle="1" w:styleId="43BA7978AAEF40E08B3F6757E19E0764">
    <w:name w:val="43BA7978AAEF40E08B3F6757E19E0764"/>
  </w:style>
  <w:style w:type="paragraph" w:customStyle="1" w:styleId="89DB9069275B40909D8BE6B81809B37D">
    <w:name w:val="89DB9069275B40909D8BE6B81809B37D"/>
  </w:style>
  <w:style w:type="paragraph" w:customStyle="1" w:styleId="F90F248BF47B430BB9D309D301BBAD4E">
    <w:name w:val="F90F248BF47B430BB9D309D301BBAD4E"/>
  </w:style>
  <w:style w:type="paragraph" w:customStyle="1" w:styleId="1FF283C8926C48CC98F83D7BF9F2E1B8">
    <w:name w:val="1FF283C8926C48CC98F83D7BF9F2E1B8"/>
  </w:style>
  <w:style w:type="paragraph" w:customStyle="1" w:styleId="4F44A2D4519A4EF39C1B455A05B445DE">
    <w:name w:val="4F44A2D4519A4EF39C1B455A05B445DE"/>
  </w:style>
  <w:style w:type="paragraph" w:customStyle="1" w:styleId="E6AC503A3BF64C99B6888B9508F2F7B5">
    <w:name w:val="E6AC503A3BF64C99B6888B9508F2F7B5"/>
  </w:style>
  <w:style w:type="paragraph" w:customStyle="1" w:styleId="BB8AB983A26F48B3A706994A68155DD1">
    <w:name w:val="BB8AB983A26F48B3A706994A68155DD1"/>
  </w:style>
  <w:style w:type="paragraph" w:customStyle="1" w:styleId="7FE6121C89F346F7BD29504CB8AD630D">
    <w:name w:val="7FE6121C89F346F7BD29504CB8AD630D"/>
  </w:style>
  <w:style w:type="paragraph" w:customStyle="1" w:styleId="02C3F46A2CFB4FD6B2DAC6911A2AF265">
    <w:name w:val="02C3F46A2CFB4FD6B2DAC6911A2AF265"/>
    <w:rsid w:val="005A51DD"/>
  </w:style>
  <w:style w:type="paragraph" w:customStyle="1" w:styleId="6DA75A924A584DBCA4F2AFDB27F9D48F">
    <w:name w:val="6DA75A924A584DBCA4F2AFDB27F9D48F"/>
    <w:rsid w:val="005A51DD"/>
  </w:style>
  <w:style w:type="paragraph" w:customStyle="1" w:styleId="49041182335B44DB847C62ED22CB54AC">
    <w:name w:val="49041182335B44DB847C62ED22CB54AC"/>
    <w:rsid w:val="005A51DD"/>
  </w:style>
  <w:style w:type="paragraph" w:customStyle="1" w:styleId="E9C1B8AEE05A4D8D8D2C572536A71952">
    <w:name w:val="E9C1B8AEE05A4D8D8D2C572536A71952"/>
    <w:rsid w:val="005A51DD"/>
  </w:style>
  <w:style w:type="paragraph" w:customStyle="1" w:styleId="35B23119D73747F49174A34AD8C7DDD5">
    <w:name w:val="35B23119D73747F49174A34AD8C7DDD5"/>
    <w:rsid w:val="005A51DD"/>
  </w:style>
  <w:style w:type="paragraph" w:customStyle="1" w:styleId="12BAE4B4F6D54FD8A491204EF082084F">
    <w:name w:val="12BAE4B4F6D54FD8A491204EF082084F"/>
    <w:rsid w:val="005A51DD"/>
  </w:style>
  <w:style w:type="paragraph" w:customStyle="1" w:styleId="B50267DBC84741B0BD6D9316F070B113">
    <w:name w:val="B50267DBC84741B0BD6D9316F070B113"/>
    <w:rsid w:val="005A51DD"/>
  </w:style>
  <w:style w:type="paragraph" w:customStyle="1" w:styleId="540D72D57B71482984010D16DF09E66F">
    <w:name w:val="540D72D57B71482984010D16DF09E66F"/>
    <w:rsid w:val="005A51DD"/>
  </w:style>
  <w:style w:type="paragraph" w:customStyle="1" w:styleId="4A33521552134FD49754EFCF41CD5A61">
    <w:name w:val="4A33521552134FD49754EFCF41CD5A61"/>
    <w:rsid w:val="005A51DD"/>
  </w:style>
  <w:style w:type="paragraph" w:customStyle="1" w:styleId="098BAA282CF04E6BA7A9603E382F3171">
    <w:name w:val="098BAA282CF04E6BA7A9603E382F3171"/>
    <w:rsid w:val="005A51DD"/>
  </w:style>
  <w:style w:type="paragraph" w:customStyle="1" w:styleId="9517A412C24047EE88E59B04754CB535">
    <w:name w:val="9517A412C24047EE88E59B04754CB535"/>
    <w:rsid w:val="005A51DD"/>
  </w:style>
  <w:style w:type="paragraph" w:customStyle="1" w:styleId="4069237C781449CEA39037650CEE5021">
    <w:name w:val="4069237C781449CEA39037650CEE5021"/>
    <w:rsid w:val="005A51DD"/>
  </w:style>
  <w:style w:type="paragraph" w:customStyle="1" w:styleId="4FCB5CED0F53463AB72FA0D2D32E4AB4">
    <w:name w:val="4FCB5CED0F53463AB72FA0D2D32E4AB4"/>
    <w:rsid w:val="005A51DD"/>
  </w:style>
  <w:style w:type="paragraph" w:customStyle="1" w:styleId="14D3BFE738974B069786AAC6A67D8686">
    <w:name w:val="14D3BFE738974B069786AAC6A67D8686"/>
    <w:rsid w:val="005A51DD"/>
  </w:style>
  <w:style w:type="paragraph" w:customStyle="1" w:styleId="451324C3915F41579EA5E2D6E704E14F">
    <w:name w:val="451324C3915F41579EA5E2D6E704E14F"/>
    <w:rsid w:val="005A51DD"/>
  </w:style>
  <w:style w:type="paragraph" w:customStyle="1" w:styleId="9B930B626EE747FDA628EDF37BB8A2C8">
    <w:name w:val="9B930B626EE747FDA628EDF37BB8A2C8"/>
    <w:rsid w:val="005A51DD"/>
  </w:style>
  <w:style w:type="paragraph" w:customStyle="1" w:styleId="988774C5226447B1A4B6929EC0628720">
    <w:name w:val="988774C5226447B1A4B6929EC0628720"/>
    <w:rsid w:val="005A51DD"/>
  </w:style>
  <w:style w:type="paragraph" w:customStyle="1" w:styleId="54B63471E95C4ED58CFE0A354FAAA7B2">
    <w:name w:val="54B63471E95C4ED58CFE0A354FAAA7B2"/>
    <w:rsid w:val="005A51DD"/>
  </w:style>
  <w:style w:type="paragraph" w:customStyle="1" w:styleId="75DA0290297D43759D74BB4F5C36D8DE">
    <w:name w:val="75DA0290297D43759D74BB4F5C36D8DE"/>
    <w:rsid w:val="005A51DD"/>
  </w:style>
  <w:style w:type="paragraph" w:customStyle="1" w:styleId="EC61E36D8E974C17B6F3B23909856A6A">
    <w:name w:val="EC61E36D8E974C17B6F3B23909856A6A"/>
    <w:rsid w:val="005A51DD"/>
  </w:style>
  <w:style w:type="paragraph" w:customStyle="1" w:styleId="DA5923423F534A96A3DF300FEB30FB72">
    <w:name w:val="DA5923423F534A96A3DF300FEB30FB72"/>
    <w:rsid w:val="005A51DD"/>
  </w:style>
  <w:style w:type="paragraph" w:customStyle="1" w:styleId="BE6F612F07CA4E14B8A529471E086B91">
    <w:name w:val="BE6F612F07CA4E14B8A529471E086B91"/>
    <w:rsid w:val="005A51DD"/>
  </w:style>
  <w:style w:type="paragraph" w:customStyle="1" w:styleId="33039DCB4BFB46209F2049F6F67A4782">
    <w:name w:val="33039DCB4BFB46209F2049F6F67A4782"/>
    <w:rsid w:val="005A51DD"/>
  </w:style>
  <w:style w:type="paragraph" w:customStyle="1" w:styleId="59759FFE72A54E0695254579DD52D79B">
    <w:name w:val="59759FFE72A54E0695254579DD52D79B"/>
    <w:rsid w:val="005A51DD"/>
  </w:style>
  <w:style w:type="paragraph" w:customStyle="1" w:styleId="F7CCAFE3133C4AE0925EC8567758A744">
    <w:name w:val="F7CCAFE3133C4AE0925EC8567758A744"/>
    <w:rsid w:val="005A51DD"/>
  </w:style>
  <w:style w:type="paragraph" w:customStyle="1" w:styleId="FEFC2DB548B6431F864EC051E6325CE0">
    <w:name w:val="FEFC2DB548B6431F864EC051E6325CE0"/>
    <w:rsid w:val="005A51DD"/>
  </w:style>
  <w:style w:type="paragraph" w:customStyle="1" w:styleId="272DAE37AEB749F598A84C84AABE94D8">
    <w:name w:val="272DAE37AEB749F598A84C84AABE94D8"/>
    <w:rsid w:val="005A51DD"/>
  </w:style>
  <w:style w:type="paragraph" w:customStyle="1" w:styleId="E8C1B38743474E4D9E23BE6EF7D94B7E">
    <w:name w:val="E8C1B38743474E4D9E23BE6EF7D94B7E"/>
    <w:rsid w:val="005A51DD"/>
  </w:style>
  <w:style w:type="paragraph" w:customStyle="1" w:styleId="75B78E7DD64642C9BE491A68B0A8121D">
    <w:name w:val="75B78E7DD64642C9BE491A68B0A8121D"/>
    <w:rsid w:val="005A51DD"/>
  </w:style>
  <w:style w:type="paragraph" w:customStyle="1" w:styleId="9C5E95A4A0104FD6A958B8DBB714A95D">
    <w:name w:val="9C5E95A4A0104FD6A958B8DBB714A95D"/>
    <w:rsid w:val="005A51DD"/>
  </w:style>
  <w:style w:type="paragraph" w:customStyle="1" w:styleId="206CF82190E6443EB22D158D635781CE">
    <w:name w:val="206CF82190E6443EB22D158D635781CE"/>
    <w:rsid w:val="005A51DD"/>
  </w:style>
  <w:style w:type="paragraph" w:customStyle="1" w:styleId="E0FF2CDF2E744FFEA017A8142DD23FD1">
    <w:name w:val="E0FF2CDF2E744FFEA017A8142DD23FD1"/>
    <w:rsid w:val="005A51DD"/>
  </w:style>
  <w:style w:type="paragraph" w:customStyle="1" w:styleId="479002EF2EFC495781F205916C31466C">
    <w:name w:val="479002EF2EFC495781F205916C31466C"/>
    <w:rsid w:val="005A51DD"/>
  </w:style>
  <w:style w:type="paragraph" w:customStyle="1" w:styleId="4AF08F1B887641D58BD624C587A2A6BD">
    <w:name w:val="4AF08F1B887641D58BD624C587A2A6BD"/>
    <w:rsid w:val="005A51DD"/>
  </w:style>
  <w:style w:type="paragraph" w:customStyle="1" w:styleId="37E2F44F0B564360980FB11EC9E818D5">
    <w:name w:val="37E2F44F0B564360980FB11EC9E818D5"/>
    <w:rsid w:val="005A51DD"/>
  </w:style>
  <w:style w:type="paragraph" w:customStyle="1" w:styleId="DF97CDEB77CF41768693003265797599">
    <w:name w:val="DF97CDEB77CF41768693003265797599"/>
    <w:rsid w:val="005A51DD"/>
  </w:style>
  <w:style w:type="paragraph" w:customStyle="1" w:styleId="97BD4A18227D44DCBE534B44FD11972B">
    <w:name w:val="97BD4A18227D44DCBE534B44FD11972B"/>
    <w:rsid w:val="005A51DD"/>
  </w:style>
  <w:style w:type="paragraph" w:customStyle="1" w:styleId="B11E63BD562647009BFA4AA76858B709">
    <w:name w:val="B11E63BD562647009BFA4AA76858B709"/>
    <w:rsid w:val="005A51DD"/>
  </w:style>
  <w:style w:type="paragraph" w:customStyle="1" w:styleId="143CC289E174428B8B733D025FDD955D">
    <w:name w:val="143CC289E174428B8B733D025FDD955D"/>
    <w:rsid w:val="005A51DD"/>
  </w:style>
  <w:style w:type="paragraph" w:customStyle="1" w:styleId="1E08B9175AA543B2B02DDC8A5125A75A">
    <w:name w:val="1E08B9175AA543B2B02DDC8A5125A75A"/>
    <w:rsid w:val="005A51DD"/>
  </w:style>
  <w:style w:type="paragraph" w:customStyle="1" w:styleId="DF8936A5984A42D6921813686EB85815">
    <w:name w:val="DF8936A5984A42D6921813686EB85815"/>
    <w:rsid w:val="005A51DD"/>
  </w:style>
  <w:style w:type="paragraph" w:customStyle="1" w:styleId="1A121C31D1E84B3DB06CCFDEEA682744">
    <w:name w:val="1A121C31D1E84B3DB06CCFDEEA682744"/>
    <w:rsid w:val="005A51DD"/>
  </w:style>
  <w:style w:type="paragraph" w:customStyle="1" w:styleId="C7BB292375454D069A6EA83D017C2EF9">
    <w:name w:val="C7BB292375454D069A6EA83D017C2EF9"/>
    <w:rsid w:val="005A51DD"/>
  </w:style>
  <w:style w:type="paragraph" w:customStyle="1" w:styleId="CB3D3E5AF848489396573C4F1383BFD7">
    <w:name w:val="CB3D3E5AF848489396573C4F1383BFD7"/>
    <w:rsid w:val="005A51DD"/>
  </w:style>
  <w:style w:type="paragraph" w:customStyle="1" w:styleId="D13CEA0471F346FD9D02271865461B6E">
    <w:name w:val="D13CEA0471F346FD9D02271865461B6E"/>
    <w:rsid w:val="005A51DD"/>
  </w:style>
  <w:style w:type="paragraph" w:customStyle="1" w:styleId="339D1EEBC0834319A1D097FAE6056419">
    <w:name w:val="339D1EEBC0834319A1D097FAE6056419"/>
    <w:rsid w:val="005A51DD"/>
  </w:style>
  <w:style w:type="paragraph" w:customStyle="1" w:styleId="081ED3FFF38549BA83557AFBF2F22B26">
    <w:name w:val="081ED3FFF38549BA83557AFBF2F22B26"/>
    <w:rsid w:val="005A51DD"/>
  </w:style>
  <w:style w:type="paragraph" w:customStyle="1" w:styleId="A06D1950A5BF4DEDAAA206E1B79AD8C4">
    <w:name w:val="A06D1950A5BF4DEDAAA206E1B79AD8C4"/>
    <w:rsid w:val="005A51DD"/>
  </w:style>
  <w:style w:type="paragraph" w:customStyle="1" w:styleId="EDCBE5183FC249B6A1A1ADD92BA79BB0">
    <w:name w:val="EDCBE5183FC249B6A1A1ADD92BA79BB0"/>
    <w:rsid w:val="005A51DD"/>
  </w:style>
  <w:style w:type="paragraph" w:customStyle="1" w:styleId="0374CD54D1964DE49FB39F2DCBD746B2">
    <w:name w:val="0374CD54D1964DE49FB39F2DCBD746B2"/>
    <w:rsid w:val="005A51DD"/>
  </w:style>
  <w:style w:type="paragraph" w:customStyle="1" w:styleId="D786B4AD6EB741D39629611236C76675">
    <w:name w:val="D786B4AD6EB741D39629611236C76675"/>
    <w:rsid w:val="005A51DD"/>
  </w:style>
  <w:style w:type="paragraph" w:customStyle="1" w:styleId="3863B833BDC044D1955DD1D9766AA2EF">
    <w:name w:val="3863B833BDC044D1955DD1D9766AA2EF"/>
    <w:rsid w:val="005A51DD"/>
  </w:style>
  <w:style w:type="paragraph" w:customStyle="1" w:styleId="5D394639D32F4E358508BD314296F52C">
    <w:name w:val="5D394639D32F4E358508BD314296F52C"/>
    <w:rsid w:val="005A51DD"/>
  </w:style>
  <w:style w:type="paragraph" w:customStyle="1" w:styleId="24B2562A08C944338E84B56C8F6BED40">
    <w:name w:val="24B2562A08C944338E84B56C8F6BED40"/>
    <w:rsid w:val="005A51DD"/>
  </w:style>
  <w:style w:type="paragraph" w:customStyle="1" w:styleId="D051660572FF4F11A65A63BFE80CAEF6">
    <w:name w:val="D051660572FF4F11A65A63BFE80CAEF6"/>
    <w:rsid w:val="005A51DD"/>
  </w:style>
  <w:style w:type="paragraph" w:customStyle="1" w:styleId="C90682FF3D474A14B83B7552E18B7900">
    <w:name w:val="C90682FF3D474A14B83B7552E18B7900"/>
    <w:rsid w:val="005A51DD"/>
  </w:style>
  <w:style w:type="paragraph" w:customStyle="1" w:styleId="79413F15E42C4C0E91226E28CDA7E2A6">
    <w:name w:val="79413F15E42C4C0E91226E28CDA7E2A6"/>
    <w:rsid w:val="005A51DD"/>
  </w:style>
  <w:style w:type="paragraph" w:customStyle="1" w:styleId="89863820A704405189B89CC656611054">
    <w:name w:val="89863820A704405189B89CC656611054"/>
    <w:rsid w:val="005A51DD"/>
  </w:style>
  <w:style w:type="paragraph" w:customStyle="1" w:styleId="C9D97188E497404496067B2B757A591E">
    <w:name w:val="C9D97188E497404496067B2B757A591E"/>
    <w:rsid w:val="005A51DD"/>
  </w:style>
  <w:style w:type="paragraph" w:customStyle="1" w:styleId="C7823BFA44B04D1EB7BD366EF81FFCDC">
    <w:name w:val="C7823BFA44B04D1EB7BD366EF81FFCDC"/>
    <w:rsid w:val="005A51DD"/>
  </w:style>
  <w:style w:type="paragraph" w:customStyle="1" w:styleId="C782BD5F4F9D44CFA4C4721BC0A15FD3">
    <w:name w:val="C782BD5F4F9D44CFA4C4721BC0A15FD3"/>
    <w:rsid w:val="005A51DD"/>
  </w:style>
  <w:style w:type="paragraph" w:customStyle="1" w:styleId="C30A090951C943A2BB73A67964DB618E">
    <w:name w:val="C30A090951C943A2BB73A67964DB618E"/>
    <w:rsid w:val="005A51DD"/>
  </w:style>
  <w:style w:type="paragraph" w:customStyle="1" w:styleId="C150A974EC0D47C19989557E7313DD62">
    <w:name w:val="C150A974EC0D47C19989557E7313DD62"/>
    <w:rsid w:val="005A51DD"/>
  </w:style>
  <w:style w:type="paragraph" w:customStyle="1" w:styleId="8CE1FAA716CF472B90FBA7CEA2A9C5F0">
    <w:name w:val="8CE1FAA716CF472B90FBA7CEA2A9C5F0"/>
    <w:rsid w:val="005A51DD"/>
  </w:style>
  <w:style w:type="paragraph" w:customStyle="1" w:styleId="3253BE68E3F84A99A3E049B65F02CB65">
    <w:name w:val="3253BE68E3F84A99A3E049B65F02CB65"/>
    <w:rsid w:val="005A51DD"/>
  </w:style>
  <w:style w:type="paragraph" w:customStyle="1" w:styleId="F1FBEF383F3C43B7AFB10AD12E8EDD3B">
    <w:name w:val="F1FBEF383F3C43B7AFB10AD12E8EDD3B"/>
    <w:rsid w:val="005A51DD"/>
  </w:style>
  <w:style w:type="paragraph" w:customStyle="1" w:styleId="6F13AF14AD1045D4A4B33B6DBB37CAAE">
    <w:name w:val="6F13AF14AD1045D4A4B33B6DBB37CAAE"/>
    <w:rsid w:val="005A51DD"/>
  </w:style>
  <w:style w:type="paragraph" w:customStyle="1" w:styleId="C068254BA4AD406E9C7CADEC55D48E1C">
    <w:name w:val="C068254BA4AD406E9C7CADEC55D48E1C"/>
    <w:rsid w:val="005A51DD"/>
  </w:style>
  <w:style w:type="paragraph" w:customStyle="1" w:styleId="3BBEB1BACEF94E6EA0F93BA592014326">
    <w:name w:val="3BBEB1BACEF94E6EA0F93BA592014326"/>
    <w:rsid w:val="005A51DD"/>
  </w:style>
  <w:style w:type="paragraph" w:customStyle="1" w:styleId="D055DAF47DBA43D0981F67A86470102B">
    <w:name w:val="D055DAF47DBA43D0981F67A86470102B"/>
    <w:rsid w:val="005A51DD"/>
  </w:style>
  <w:style w:type="paragraph" w:customStyle="1" w:styleId="4D88146A028D459F9FFE8FA3DE33E29C">
    <w:name w:val="4D88146A028D459F9FFE8FA3DE33E29C"/>
    <w:rsid w:val="005A51DD"/>
  </w:style>
  <w:style w:type="paragraph" w:customStyle="1" w:styleId="10FD48F9581345489BF1A25B269547C4">
    <w:name w:val="10FD48F9581345489BF1A25B269547C4"/>
    <w:rsid w:val="005A51DD"/>
  </w:style>
  <w:style w:type="paragraph" w:customStyle="1" w:styleId="101C820407D545EB96B60FBD92A8960B">
    <w:name w:val="101C820407D545EB96B60FBD92A8960B"/>
    <w:rsid w:val="005A51DD"/>
  </w:style>
  <w:style w:type="paragraph" w:customStyle="1" w:styleId="DE10E6939B914C09ADA315F53DEDA8B1">
    <w:name w:val="DE10E6939B914C09ADA315F53DEDA8B1"/>
    <w:rsid w:val="005A51DD"/>
  </w:style>
  <w:style w:type="paragraph" w:customStyle="1" w:styleId="1A7678C7B00A41C0BDB16300E14A0F46">
    <w:name w:val="1A7678C7B00A41C0BDB16300E14A0F46"/>
    <w:rsid w:val="005A51DD"/>
  </w:style>
  <w:style w:type="paragraph" w:customStyle="1" w:styleId="F5141CB467A24F5B924483EDA85CBD9A">
    <w:name w:val="F5141CB467A24F5B924483EDA85CBD9A"/>
    <w:rsid w:val="005A51DD"/>
  </w:style>
  <w:style w:type="paragraph" w:customStyle="1" w:styleId="5A3BBFC74A474698ACF92BB135C05BF7">
    <w:name w:val="5A3BBFC74A474698ACF92BB135C05BF7"/>
    <w:rsid w:val="005A51DD"/>
  </w:style>
  <w:style w:type="paragraph" w:customStyle="1" w:styleId="855FCFA8D673466992AC185DE6D59D7F">
    <w:name w:val="855FCFA8D673466992AC185DE6D59D7F"/>
    <w:rsid w:val="005A51DD"/>
  </w:style>
  <w:style w:type="paragraph" w:customStyle="1" w:styleId="E8941B5DD3654ACE843AF74285B8D760">
    <w:name w:val="E8941B5DD3654ACE843AF74285B8D760"/>
    <w:rsid w:val="005A51DD"/>
  </w:style>
  <w:style w:type="paragraph" w:customStyle="1" w:styleId="C28DAC4758AA47CB9049BCE0EFC7A7E6">
    <w:name w:val="C28DAC4758AA47CB9049BCE0EFC7A7E6"/>
    <w:rsid w:val="005A51DD"/>
  </w:style>
  <w:style w:type="paragraph" w:customStyle="1" w:styleId="46DD164D869A4E8D98EDEF357CBBD8A7">
    <w:name w:val="46DD164D869A4E8D98EDEF357CBBD8A7"/>
    <w:rsid w:val="005A51DD"/>
  </w:style>
  <w:style w:type="paragraph" w:customStyle="1" w:styleId="E3040B113D534B26B7F4ED7A2851694A">
    <w:name w:val="E3040B113D534B26B7F4ED7A2851694A"/>
    <w:rsid w:val="005A51DD"/>
  </w:style>
  <w:style w:type="paragraph" w:customStyle="1" w:styleId="D266F88AC50748D09C49019CC6A853CF">
    <w:name w:val="D266F88AC50748D09C49019CC6A853CF"/>
    <w:rsid w:val="005A51DD"/>
  </w:style>
  <w:style w:type="paragraph" w:customStyle="1" w:styleId="7FC98D8E8B264C968060758AB2483071">
    <w:name w:val="7FC98D8E8B264C968060758AB2483071"/>
    <w:rsid w:val="005A51DD"/>
  </w:style>
  <w:style w:type="paragraph" w:customStyle="1" w:styleId="27F21CC444E44AA481A89AC92D1A5D3B">
    <w:name w:val="27F21CC444E44AA481A89AC92D1A5D3B"/>
    <w:rsid w:val="005A51DD"/>
  </w:style>
  <w:style w:type="paragraph" w:customStyle="1" w:styleId="6391C6A3F05A441B8385197824ADB698">
    <w:name w:val="6391C6A3F05A441B8385197824ADB698"/>
    <w:rsid w:val="005A51DD"/>
  </w:style>
  <w:style w:type="paragraph" w:customStyle="1" w:styleId="DEC4424627034D9AB13D209BAD618EC0">
    <w:name w:val="DEC4424627034D9AB13D209BAD618EC0"/>
    <w:rsid w:val="005A51DD"/>
  </w:style>
  <w:style w:type="paragraph" w:customStyle="1" w:styleId="7D21DBFD53F7480FBD0367E23DABBE47">
    <w:name w:val="7D21DBFD53F7480FBD0367E23DABBE47"/>
    <w:rsid w:val="005A51DD"/>
  </w:style>
  <w:style w:type="paragraph" w:customStyle="1" w:styleId="4571B6DBD4234413929C5D57963BFEF3">
    <w:name w:val="4571B6DBD4234413929C5D57963BFEF3"/>
    <w:rsid w:val="005A51DD"/>
  </w:style>
  <w:style w:type="paragraph" w:customStyle="1" w:styleId="7BD55F3514054CA4866CA99E262FC4FC">
    <w:name w:val="7BD55F3514054CA4866CA99E262FC4FC"/>
    <w:rsid w:val="005A51DD"/>
  </w:style>
  <w:style w:type="paragraph" w:customStyle="1" w:styleId="E3D8BB19E14E409CAF69BDC33C8865A8">
    <w:name w:val="E3D8BB19E14E409CAF69BDC33C8865A8"/>
    <w:rsid w:val="005A51DD"/>
  </w:style>
  <w:style w:type="paragraph" w:customStyle="1" w:styleId="59CD47B29E1D40F59D90F83EDB727764">
    <w:name w:val="59CD47B29E1D40F59D90F83EDB727764"/>
    <w:rsid w:val="005A51DD"/>
  </w:style>
  <w:style w:type="paragraph" w:customStyle="1" w:styleId="6ACD2F083C8C41688ADAA7BFFD3F18C9">
    <w:name w:val="6ACD2F083C8C41688ADAA7BFFD3F18C9"/>
    <w:rsid w:val="005A51DD"/>
  </w:style>
  <w:style w:type="paragraph" w:customStyle="1" w:styleId="EF78B58AB6C5481699D455214781E390">
    <w:name w:val="EF78B58AB6C5481699D455214781E390"/>
    <w:rsid w:val="005A51DD"/>
  </w:style>
  <w:style w:type="paragraph" w:customStyle="1" w:styleId="F24BC63EDADF4D9C8EE9C42A798C0CBE">
    <w:name w:val="F24BC63EDADF4D9C8EE9C42A798C0CBE"/>
    <w:rsid w:val="005A51DD"/>
  </w:style>
  <w:style w:type="paragraph" w:customStyle="1" w:styleId="74C06F94D732431080D5B82A95F63A93">
    <w:name w:val="74C06F94D732431080D5B82A95F63A93"/>
    <w:rsid w:val="005A51DD"/>
  </w:style>
  <w:style w:type="paragraph" w:customStyle="1" w:styleId="43784189AC1746BBA070487164C644FC">
    <w:name w:val="43784189AC1746BBA070487164C644FC"/>
    <w:rsid w:val="005A51DD"/>
  </w:style>
  <w:style w:type="paragraph" w:customStyle="1" w:styleId="14F613FCC8394CDF88629D82D3FE897B">
    <w:name w:val="14F613FCC8394CDF88629D82D3FE897B"/>
    <w:rsid w:val="005A51DD"/>
  </w:style>
  <w:style w:type="paragraph" w:customStyle="1" w:styleId="64B7F0254E6B4608A38C8C00F2C09D34">
    <w:name w:val="64B7F0254E6B4608A38C8C00F2C09D34"/>
    <w:rsid w:val="005A51DD"/>
  </w:style>
  <w:style w:type="paragraph" w:customStyle="1" w:styleId="576407BE3D0F4547B691AF1284C6BC54">
    <w:name w:val="576407BE3D0F4547B691AF1284C6BC54"/>
    <w:rsid w:val="005A51DD"/>
  </w:style>
  <w:style w:type="paragraph" w:customStyle="1" w:styleId="7678A4608A314C5BBB68D925AF50A3CA">
    <w:name w:val="7678A4608A314C5BBB68D925AF50A3CA"/>
    <w:rsid w:val="005A51DD"/>
  </w:style>
  <w:style w:type="paragraph" w:customStyle="1" w:styleId="7B680B702ED44C638E651FA4BE140328">
    <w:name w:val="7B680B702ED44C638E651FA4BE140328"/>
    <w:rsid w:val="005A51DD"/>
  </w:style>
  <w:style w:type="paragraph" w:customStyle="1" w:styleId="C94A641716164C59A1543FCE077DE58D">
    <w:name w:val="C94A641716164C59A1543FCE077DE58D"/>
    <w:rsid w:val="005A51DD"/>
  </w:style>
  <w:style w:type="paragraph" w:customStyle="1" w:styleId="B7CEA4D596534A4B8CDAD63E6D3BBA34">
    <w:name w:val="B7CEA4D596534A4B8CDAD63E6D3BBA34"/>
    <w:rsid w:val="005A51DD"/>
  </w:style>
  <w:style w:type="paragraph" w:customStyle="1" w:styleId="BDDD291950DF4C209FD38F9FC4B9B4CE">
    <w:name w:val="BDDD291950DF4C209FD38F9FC4B9B4CE"/>
    <w:rsid w:val="005A51DD"/>
  </w:style>
  <w:style w:type="paragraph" w:customStyle="1" w:styleId="4E3A305A49BD4BA0A7580DCB93C3711F">
    <w:name w:val="4E3A305A49BD4BA0A7580DCB93C3711F"/>
    <w:rsid w:val="005A51DD"/>
  </w:style>
  <w:style w:type="paragraph" w:customStyle="1" w:styleId="8B8AE2C7C89741749E623F8C9A13536C">
    <w:name w:val="8B8AE2C7C89741749E623F8C9A13536C"/>
    <w:rsid w:val="005A51DD"/>
  </w:style>
  <w:style w:type="paragraph" w:customStyle="1" w:styleId="A905654F78FA4305819CC4EDE8EC8BC3">
    <w:name w:val="A905654F78FA4305819CC4EDE8EC8BC3"/>
    <w:rsid w:val="005A51DD"/>
  </w:style>
  <w:style w:type="paragraph" w:customStyle="1" w:styleId="4C48DB2AD20F48B29B86BB16721A3D8A">
    <w:name w:val="4C48DB2AD20F48B29B86BB16721A3D8A"/>
    <w:rsid w:val="005A51DD"/>
  </w:style>
  <w:style w:type="paragraph" w:customStyle="1" w:styleId="82800C7D95C8465B8CC1AFC325FCBD18">
    <w:name w:val="82800C7D95C8465B8CC1AFC325FCBD18"/>
    <w:rsid w:val="005A51DD"/>
  </w:style>
  <w:style w:type="paragraph" w:customStyle="1" w:styleId="45943BAED749454C85475B32E34EC7B4">
    <w:name w:val="45943BAED749454C85475B32E34EC7B4"/>
    <w:rsid w:val="005A51DD"/>
  </w:style>
  <w:style w:type="paragraph" w:customStyle="1" w:styleId="59526DFC52264B588354EA78318CC37A">
    <w:name w:val="59526DFC52264B588354EA78318CC37A"/>
    <w:rsid w:val="005A51DD"/>
  </w:style>
  <w:style w:type="paragraph" w:customStyle="1" w:styleId="A4309A3A1F744C7BBE650528A06A9A74">
    <w:name w:val="A4309A3A1F744C7BBE650528A06A9A74"/>
    <w:rsid w:val="005A51DD"/>
  </w:style>
  <w:style w:type="paragraph" w:customStyle="1" w:styleId="76DAF01D54F749A3A6100CBE87CC98D6">
    <w:name w:val="76DAF01D54F749A3A6100CBE87CC98D6"/>
    <w:rsid w:val="005A51DD"/>
  </w:style>
  <w:style w:type="paragraph" w:customStyle="1" w:styleId="CB7C54ACF77E40008104DBF94584E9CA">
    <w:name w:val="CB7C54ACF77E40008104DBF94584E9CA"/>
    <w:rsid w:val="005A51DD"/>
  </w:style>
  <w:style w:type="paragraph" w:customStyle="1" w:styleId="E8168AC85D794A98816444170DDAC303">
    <w:name w:val="E8168AC85D794A98816444170DDAC303"/>
    <w:rsid w:val="005A51DD"/>
  </w:style>
  <w:style w:type="paragraph" w:customStyle="1" w:styleId="0160D324959A442C962EF0E03F9C3A9A">
    <w:name w:val="0160D324959A442C962EF0E03F9C3A9A"/>
    <w:rsid w:val="005A51DD"/>
  </w:style>
  <w:style w:type="paragraph" w:customStyle="1" w:styleId="EB219E79E2C4420EA76B031EC917C82A">
    <w:name w:val="EB219E79E2C4420EA76B031EC917C82A"/>
    <w:rsid w:val="005A51DD"/>
  </w:style>
  <w:style w:type="paragraph" w:customStyle="1" w:styleId="29D9134749EC43DAB42E314A6C9A041A">
    <w:name w:val="29D9134749EC43DAB42E314A6C9A041A"/>
    <w:rsid w:val="005A51DD"/>
  </w:style>
  <w:style w:type="paragraph" w:customStyle="1" w:styleId="33C1CB4E8F9B4D158039ECA4D4295858">
    <w:name w:val="33C1CB4E8F9B4D158039ECA4D4295858"/>
    <w:rsid w:val="005A51DD"/>
  </w:style>
  <w:style w:type="paragraph" w:customStyle="1" w:styleId="9B3C34B8145F4B8B806C324E34ED0FEA">
    <w:name w:val="9B3C34B8145F4B8B806C324E34ED0FEA"/>
    <w:rsid w:val="005A51DD"/>
  </w:style>
  <w:style w:type="paragraph" w:customStyle="1" w:styleId="F419EB5112404B20B07A31D2142DE3C7">
    <w:name w:val="F419EB5112404B20B07A31D2142DE3C7"/>
    <w:rsid w:val="005A51DD"/>
  </w:style>
  <w:style w:type="paragraph" w:customStyle="1" w:styleId="763FE3126EA943C09D2990F838944DC8">
    <w:name w:val="763FE3126EA943C09D2990F838944DC8"/>
    <w:rsid w:val="005A51DD"/>
  </w:style>
  <w:style w:type="paragraph" w:customStyle="1" w:styleId="73574504ECDC481DBE7D8EF7DF59F5FF">
    <w:name w:val="73574504ECDC481DBE7D8EF7DF59F5FF"/>
    <w:rsid w:val="005A51DD"/>
  </w:style>
  <w:style w:type="paragraph" w:customStyle="1" w:styleId="7BCA200BEFCC400AADF5B3D24029F697">
    <w:name w:val="7BCA200BEFCC400AADF5B3D24029F697"/>
    <w:rsid w:val="005A51DD"/>
  </w:style>
  <w:style w:type="paragraph" w:customStyle="1" w:styleId="AEC07D7E788D459AAD44FEE5A458A527">
    <w:name w:val="AEC07D7E788D459AAD44FEE5A458A527"/>
    <w:rsid w:val="005A51DD"/>
  </w:style>
  <w:style w:type="paragraph" w:customStyle="1" w:styleId="109A91E296C348BA844671837AE48EF3">
    <w:name w:val="109A91E296C348BA844671837AE48EF3"/>
    <w:rsid w:val="005A51DD"/>
  </w:style>
  <w:style w:type="paragraph" w:customStyle="1" w:styleId="2F4C8640D23B47B6AFAEAF278227A346">
    <w:name w:val="2F4C8640D23B47B6AFAEAF278227A346"/>
    <w:rsid w:val="005A51DD"/>
  </w:style>
  <w:style w:type="paragraph" w:customStyle="1" w:styleId="60EEF1410CF1403F83A447D1C2C98A16">
    <w:name w:val="60EEF1410CF1403F83A447D1C2C98A16"/>
    <w:rsid w:val="005A51DD"/>
  </w:style>
  <w:style w:type="paragraph" w:customStyle="1" w:styleId="5511D83EA9E54B61A8694DA616B22521">
    <w:name w:val="5511D83EA9E54B61A8694DA616B22521"/>
    <w:rsid w:val="005A51DD"/>
  </w:style>
  <w:style w:type="paragraph" w:customStyle="1" w:styleId="42EFA9255EB34FCA958748954780DF43">
    <w:name w:val="42EFA9255EB34FCA958748954780DF43"/>
    <w:rsid w:val="005A51DD"/>
  </w:style>
  <w:style w:type="paragraph" w:customStyle="1" w:styleId="DF8E8C2B14304549878B0958C35A39BB">
    <w:name w:val="DF8E8C2B14304549878B0958C35A39BB"/>
    <w:rsid w:val="005A51DD"/>
  </w:style>
  <w:style w:type="paragraph" w:customStyle="1" w:styleId="7390FBE312534DACB14F39152639E80D">
    <w:name w:val="7390FBE312534DACB14F39152639E80D"/>
    <w:rsid w:val="005A51DD"/>
  </w:style>
  <w:style w:type="paragraph" w:customStyle="1" w:styleId="98975D9C057E4F1CA90F24E4EAE6257D">
    <w:name w:val="98975D9C057E4F1CA90F24E4EAE6257D"/>
    <w:rsid w:val="005A51DD"/>
  </w:style>
  <w:style w:type="paragraph" w:customStyle="1" w:styleId="F9C387D8F613443593354F86498CA435">
    <w:name w:val="F9C387D8F613443593354F86498CA435"/>
    <w:rsid w:val="005A51DD"/>
  </w:style>
  <w:style w:type="paragraph" w:customStyle="1" w:styleId="F608EEFF14D2465B8FD645081953882E">
    <w:name w:val="F608EEFF14D2465B8FD645081953882E"/>
    <w:rsid w:val="005A51DD"/>
  </w:style>
  <w:style w:type="paragraph" w:customStyle="1" w:styleId="45544FD629E0498FA845EC8537D25ED2">
    <w:name w:val="45544FD629E0498FA845EC8537D25ED2"/>
    <w:rsid w:val="005A51DD"/>
  </w:style>
  <w:style w:type="paragraph" w:customStyle="1" w:styleId="011929467F6E474A8EE640DAC68066A2">
    <w:name w:val="011929467F6E474A8EE640DAC68066A2"/>
    <w:rsid w:val="005A51DD"/>
  </w:style>
  <w:style w:type="paragraph" w:customStyle="1" w:styleId="DA956A0AB9D64B5280229EFA2DB839AE">
    <w:name w:val="DA956A0AB9D64B5280229EFA2DB839AE"/>
    <w:rsid w:val="005A51DD"/>
  </w:style>
  <w:style w:type="paragraph" w:customStyle="1" w:styleId="D55221D8C2904254BC5C64C0E0DF26D5">
    <w:name w:val="D55221D8C2904254BC5C64C0E0DF26D5"/>
    <w:rsid w:val="005A51DD"/>
  </w:style>
  <w:style w:type="paragraph" w:customStyle="1" w:styleId="AC70C54F00544B8B849433F45182D24D">
    <w:name w:val="AC70C54F00544B8B849433F45182D24D"/>
    <w:rsid w:val="005A51DD"/>
  </w:style>
  <w:style w:type="paragraph" w:customStyle="1" w:styleId="712A6424524D4DCEBDEBA90B0A9DEF12">
    <w:name w:val="712A6424524D4DCEBDEBA90B0A9DEF12"/>
    <w:rsid w:val="005A51DD"/>
  </w:style>
  <w:style w:type="paragraph" w:customStyle="1" w:styleId="AB5E6530A7314D009E9E0F61649D98F4">
    <w:name w:val="AB5E6530A7314D009E9E0F61649D98F4"/>
    <w:rsid w:val="005A51DD"/>
  </w:style>
  <w:style w:type="paragraph" w:customStyle="1" w:styleId="26500EE1E39A43AC92300F542B27B231">
    <w:name w:val="26500EE1E39A43AC92300F542B27B231"/>
    <w:rsid w:val="005A51DD"/>
  </w:style>
  <w:style w:type="paragraph" w:customStyle="1" w:styleId="131B2C6C267041C2927569844E55630E">
    <w:name w:val="131B2C6C267041C2927569844E55630E"/>
    <w:rsid w:val="005A51DD"/>
  </w:style>
  <w:style w:type="paragraph" w:customStyle="1" w:styleId="1D76E05D566C488980F5C3D4D21648C5">
    <w:name w:val="1D76E05D566C488980F5C3D4D21648C5"/>
    <w:rsid w:val="005A51DD"/>
  </w:style>
  <w:style w:type="paragraph" w:customStyle="1" w:styleId="46C29F30915D488397495831497F4845">
    <w:name w:val="46C29F30915D488397495831497F4845"/>
    <w:rsid w:val="005A51DD"/>
  </w:style>
  <w:style w:type="paragraph" w:customStyle="1" w:styleId="66D68EADDC5043F191E27711770176F5">
    <w:name w:val="66D68EADDC5043F191E27711770176F5"/>
    <w:rsid w:val="005A51DD"/>
  </w:style>
  <w:style w:type="paragraph" w:customStyle="1" w:styleId="89C6C28DAF4240D1AD79F881ADBD4B3C">
    <w:name w:val="89C6C28DAF4240D1AD79F881ADBD4B3C"/>
    <w:rsid w:val="005A51DD"/>
  </w:style>
  <w:style w:type="paragraph" w:customStyle="1" w:styleId="2F892C4BCCD14D3887FB7A599C4E0288">
    <w:name w:val="2F892C4BCCD14D3887FB7A599C4E0288"/>
    <w:rsid w:val="005A51DD"/>
  </w:style>
  <w:style w:type="paragraph" w:customStyle="1" w:styleId="2BFC418861E54D1A99E13041DFDD9CEA">
    <w:name w:val="2BFC418861E54D1A99E13041DFDD9CEA"/>
    <w:rsid w:val="005A51DD"/>
  </w:style>
  <w:style w:type="paragraph" w:customStyle="1" w:styleId="0BBEEDAB0C1F4349A694DFEABC55E815">
    <w:name w:val="0BBEEDAB0C1F4349A694DFEABC55E815"/>
    <w:rsid w:val="005A51DD"/>
  </w:style>
  <w:style w:type="paragraph" w:customStyle="1" w:styleId="C7FD79440998431FA84B812DE2F04BD5">
    <w:name w:val="C7FD79440998431FA84B812DE2F04BD5"/>
    <w:rsid w:val="005A51DD"/>
  </w:style>
  <w:style w:type="paragraph" w:customStyle="1" w:styleId="7EC4C48CFF804805A6947DA88255AD0E">
    <w:name w:val="7EC4C48CFF804805A6947DA88255AD0E"/>
    <w:rsid w:val="005A51DD"/>
  </w:style>
  <w:style w:type="paragraph" w:customStyle="1" w:styleId="7FA4371336BF4128A42C9E6C138A763B">
    <w:name w:val="7FA4371336BF4128A42C9E6C138A763B"/>
    <w:rsid w:val="005A51DD"/>
  </w:style>
  <w:style w:type="paragraph" w:customStyle="1" w:styleId="1904D0DF8768405FB18FDC2B20BCB64E">
    <w:name w:val="1904D0DF8768405FB18FDC2B20BCB64E"/>
    <w:rsid w:val="005A51DD"/>
  </w:style>
  <w:style w:type="paragraph" w:customStyle="1" w:styleId="36611B756C714DF4B3D787D538B9670C">
    <w:name w:val="36611B756C714DF4B3D787D538B9670C"/>
    <w:rsid w:val="005A51DD"/>
  </w:style>
  <w:style w:type="paragraph" w:customStyle="1" w:styleId="3EC446A6F76544929E5DC20ED81F2958">
    <w:name w:val="3EC446A6F76544929E5DC20ED81F2958"/>
    <w:rsid w:val="005A51DD"/>
  </w:style>
  <w:style w:type="paragraph" w:customStyle="1" w:styleId="A277EA7B1AD94BDCBB1F3756B0587CA4">
    <w:name w:val="A277EA7B1AD94BDCBB1F3756B0587CA4"/>
    <w:rsid w:val="005A51DD"/>
  </w:style>
  <w:style w:type="paragraph" w:customStyle="1" w:styleId="BA18EA362E5B4F168AB5311A5CC3F315">
    <w:name w:val="BA18EA362E5B4F168AB5311A5CC3F315"/>
    <w:rsid w:val="005A51DD"/>
  </w:style>
  <w:style w:type="paragraph" w:customStyle="1" w:styleId="28033C3E45114B9082AD790480FDCA1F">
    <w:name w:val="28033C3E45114B9082AD790480FDCA1F"/>
    <w:rsid w:val="005A51DD"/>
  </w:style>
  <w:style w:type="paragraph" w:customStyle="1" w:styleId="E10429EA53544F99830B9125F1896306">
    <w:name w:val="E10429EA53544F99830B9125F1896306"/>
    <w:rsid w:val="005A51DD"/>
  </w:style>
  <w:style w:type="paragraph" w:customStyle="1" w:styleId="31F4EA2FDFCD4C35A5D1F55264CA992B">
    <w:name w:val="31F4EA2FDFCD4C35A5D1F55264CA992B"/>
    <w:rsid w:val="005A51DD"/>
  </w:style>
  <w:style w:type="paragraph" w:customStyle="1" w:styleId="DBF0D1F6889F49DEBEF21FB6AE1BA10E">
    <w:name w:val="DBF0D1F6889F49DEBEF21FB6AE1BA10E"/>
    <w:rsid w:val="005A51DD"/>
  </w:style>
  <w:style w:type="paragraph" w:customStyle="1" w:styleId="3B164AC5DA394A628804C81B8C7BB680">
    <w:name w:val="3B164AC5DA394A628804C81B8C7BB680"/>
    <w:rsid w:val="005A51DD"/>
  </w:style>
  <w:style w:type="paragraph" w:customStyle="1" w:styleId="9EA7224DF81A402C81B63976FED1B8FE">
    <w:name w:val="9EA7224DF81A402C81B63976FED1B8FE"/>
    <w:rsid w:val="005A51DD"/>
  </w:style>
  <w:style w:type="paragraph" w:customStyle="1" w:styleId="4038E57EAD834D318145314D4B91B2A6">
    <w:name w:val="4038E57EAD834D318145314D4B91B2A6"/>
    <w:rsid w:val="005A51DD"/>
  </w:style>
  <w:style w:type="paragraph" w:customStyle="1" w:styleId="6320CD8E115443C6B3E307A172F44981">
    <w:name w:val="6320CD8E115443C6B3E307A172F44981"/>
    <w:rsid w:val="005A51DD"/>
  </w:style>
  <w:style w:type="paragraph" w:customStyle="1" w:styleId="84D3FC63DF864D078E6AE75EAEB8F676">
    <w:name w:val="84D3FC63DF864D078E6AE75EAEB8F676"/>
    <w:rsid w:val="005A51DD"/>
  </w:style>
  <w:style w:type="paragraph" w:customStyle="1" w:styleId="2C93F4D212A64359B7A3B6BEFD3943D3">
    <w:name w:val="2C93F4D212A64359B7A3B6BEFD3943D3"/>
    <w:rsid w:val="005A51DD"/>
  </w:style>
  <w:style w:type="paragraph" w:customStyle="1" w:styleId="3F3BC529E67543C98BE29CA6FD6CEEAF">
    <w:name w:val="3F3BC529E67543C98BE29CA6FD6CEEAF"/>
    <w:rsid w:val="005A51DD"/>
  </w:style>
  <w:style w:type="paragraph" w:customStyle="1" w:styleId="72BFCD0442C54F70AF4A3C2EEBC90E98">
    <w:name w:val="72BFCD0442C54F70AF4A3C2EEBC90E98"/>
    <w:rsid w:val="005A51DD"/>
  </w:style>
  <w:style w:type="paragraph" w:customStyle="1" w:styleId="766A9846ACC243A7B922B132E111A350">
    <w:name w:val="766A9846ACC243A7B922B132E111A350"/>
    <w:rsid w:val="005A51DD"/>
  </w:style>
  <w:style w:type="paragraph" w:customStyle="1" w:styleId="06EA93B05DBA4E3996C006883B5245A0">
    <w:name w:val="06EA93B05DBA4E3996C006883B5245A0"/>
    <w:rsid w:val="005A51DD"/>
  </w:style>
  <w:style w:type="paragraph" w:customStyle="1" w:styleId="47BED041019942ADAD6CB1DABF191EC5">
    <w:name w:val="47BED041019942ADAD6CB1DABF191EC5"/>
    <w:rsid w:val="005A51DD"/>
  </w:style>
  <w:style w:type="paragraph" w:customStyle="1" w:styleId="1F487C1557F746FEB9CBCD80C192733B">
    <w:name w:val="1F487C1557F746FEB9CBCD80C192733B"/>
    <w:rsid w:val="005A51DD"/>
  </w:style>
  <w:style w:type="paragraph" w:customStyle="1" w:styleId="284670CD0BC44FC18669A8F142FE7173">
    <w:name w:val="284670CD0BC44FC18669A8F142FE7173"/>
    <w:rsid w:val="005A51DD"/>
  </w:style>
  <w:style w:type="paragraph" w:customStyle="1" w:styleId="1A3F54DBD2F6493696FC4E9EA78086EC">
    <w:name w:val="1A3F54DBD2F6493696FC4E9EA78086EC"/>
    <w:rsid w:val="005A51DD"/>
  </w:style>
  <w:style w:type="paragraph" w:customStyle="1" w:styleId="2C11CA898F644E47965DB03FA1635ADE">
    <w:name w:val="2C11CA898F644E47965DB03FA1635ADE"/>
    <w:rsid w:val="005A51DD"/>
  </w:style>
  <w:style w:type="paragraph" w:customStyle="1" w:styleId="78248B388AF94240999D51BC0876E779">
    <w:name w:val="78248B388AF94240999D51BC0876E779"/>
    <w:rsid w:val="005A51DD"/>
  </w:style>
  <w:style w:type="paragraph" w:customStyle="1" w:styleId="4DAC663113D74C1D94428801C6A7CC38">
    <w:name w:val="4DAC663113D74C1D94428801C6A7CC38"/>
    <w:rsid w:val="005A51DD"/>
  </w:style>
  <w:style w:type="paragraph" w:customStyle="1" w:styleId="CA7215C71E2F43EBBE66DE8FC24282D6">
    <w:name w:val="CA7215C71E2F43EBBE66DE8FC24282D6"/>
    <w:rsid w:val="005A51DD"/>
  </w:style>
  <w:style w:type="paragraph" w:customStyle="1" w:styleId="12B3AF2E41CB4374AC9FF0C6B2FD4E9A">
    <w:name w:val="12B3AF2E41CB4374AC9FF0C6B2FD4E9A"/>
    <w:rsid w:val="005A51DD"/>
  </w:style>
  <w:style w:type="paragraph" w:customStyle="1" w:styleId="42EBC331B3C449F4AEE78772B2CD2F9B">
    <w:name w:val="42EBC331B3C449F4AEE78772B2CD2F9B"/>
    <w:rsid w:val="005A51DD"/>
  </w:style>
  <w:style w:type="paragraph" w:customStyle="1" w:styleId="55BA625677244D7AB547656429B7EF45">
    <w:name w:val="55BA625677244D7AB547656429B7EF45"/>
    <w:rsid w:val="005A51DD"/>
  </w:style>
  <w:style w:type="paragraph" w:customStyle="1" w:styleId="4105D8CEBE1E4FC5B4DCD5DEAE394C22">
    <w:name w:val="4105D8CEBE1E4FC5B4DCD5DEAE394C22"/>
    <w:rsid w:val="005A51DD"/>
  </w:style>
  <w:style w:type="paragraph" w:customStyle="1" w:styleId="A40EC5CA850C445FBECAEA061D6AE4E6">
    <w:name w:val="A40EC5CA850C445FBECAEA061D6AE4E6"/>
    <w:rsid w:val="005A51DD"/>
  </w:style>
  <w:style w:type="paragraph" w:customStyle="1" w:styleId="B0465A60625C41E5B7C05B273FEBEB5B">
    <w:name w:val="B0465A60625C41E5B7C05B273FEBEB5B"/>
    <w:rsid w:val="005A51DD"/>
  </w:style>
  <w:style w:type="paragraph" w:customStyle="1" w:styleId="538149F4EFE44718A7F768592E7EB92E">
    <w:name w:val="538149F4EFE44718A7F768592E7EB92E"/>
    <w:rsid w:val="005A51DD"/>
  </w:style>
  <w:style w:type="paragraph" w:customStyle="1" w:styleId="D0F8A0396E584A5AB34394D01014F49A">
    <w:name w:val="D0F8A0396E584A5AB34394D01014F49A"/>
    <w:rsid w:val="005A51DD"/>
  </w:style>
  <w:style w:type="paragraph" w:customStyle="1" w:styleId="0F88967416AB4E9FB03032CD6850BA49">
    <w:name w:val="0F88967416AB4E9FB03032CD6850BA49"/>
    <w:rsid w:val="005A51DD"/>
  </w:style>
  <w:style w:type="paragraph" w:customStyle="1" w:styleId="C90E8A97B73846C3AE82D6661E5C38C1">
    <w:name w:val="C90E8A97B73846C3AE82D6661E5C38C1"/>
    <w:rsid w:val="005A51DD"/>
  </w:style>
  <w:style w:type="paragraph" w:customStyle="1" w:styleId="7119939424274758939CF264B6475094">
    <w:name w:val="7119939424274758939CF264B6475094"/>
    <w:rsid w:val="005A51DD"/>
  </w:style>
  <w:style w:type="paragraph" w:customStyle="1" w:styleId="78B670F6DC574D7A857FF2FEB41E61A9">
    <w:name w:val="78B670F6DC574D7A857FF2FEB41E61A9"/>
    <w:rsid w:val="005A51DD"/>
  </w:style>
  <w:style w:type="paragraph" w:customStyle="1" w:styleId="95488696C48A41869668933B6C380EA4">
    <w:name w:val="95488696C48A41869668933B6C380EA4"/>
    <w:rsid w:val="005A51DD"/>
  </w:style>
  <w:style w:type="paragraph" w:customStyle="1" w:styleId="005AF603071F448A8D53FA8FB67303C1">
    <w:name w:val="005AF603071F448A8D53FA8FB67303C1"/>
    <w:rsid w:val="005A51DD"/>
  </w:style>
  <w:style w:type="paragraph" w:customStyle="1" w:styleId="CFE2A8DC0BBF43CCAE97BBD8F5765084">
    <w:name w:val="CFE2A8DC0BBF43CCAE97BBD8F5765084"/>
    <w:rsid w:val="005A51DD"/>
  </w:style>
  <w:style w:type="paragraph" w:customStyle="1" w:styleId="2D8994BD6501404BAEFFEC63776F1BF2">
    <w:name w:val="2D8994BD6501404BAEFFEC63776F1BF2"/>
    <w:rsid w:val="005A51DD"/>
  </w:style>
  <w:style w:type="paragraph" w:customStyle="1" w:styleId="99951B64EEF548E38F839DED08AF4C8E">
    <w:name w:val="99951B64EEF548E38F839DED08AF4C8E"/>
    <w:rsid w:val="005A51DD"/>
  </w:style>
  <w:style w:type="paragraph" w:customStyle="1" w:styleId="43328CBDC9AC435D8E419923F3CC0E19">
    <w:name w:val="43328CBDC9AC435D8E419923F3CC0E19"/>
    <w:rsid w:val="005A51DD"/>
  </w:style>
  <w:style w:type="paragraph" w:customStyle="1" w:styleId="C7561D43D285475FB543BC61D3A3F53F">
    <w:name w:val="C7561D43D285475FB543BC61D3A3F53F"/>
    <w:rsid w:val="005A51DD"/>
  </w:style>
  <w:style w:type="paragraph" w:customStyle="1" w:styleId="66CD638BB684427DB3C8755C8493DF5D">
    <w:name w:val="66CD638BB684427DB3C8755C8493DF5D"/>
    <w:rsid w:val="005A51DD"/>
  </w:style>
  <w:style w:type="paragraph" w:customStyle="1" w:styleId="2C9E36B94C1644699E885044141028B3">
    <w:name w:val="2C9E36B94C1644699E885044141028B3"/>
    <w:rsid w:val="005A51DD"/>
  </w:style>
  <w:style w:type="paragraph" w:customStyle="1" w:styleId="AE2440CAD2BE459E89F19CC13023F5DE">
    <w:name w:val="AE2440CAD2BE459E89F19CC13023F5DE"/>
    <w:rsid w:val="005A51DD"/>
  </w:style>
  <w:style w:type="paragraph" w:customStyle="1" w:styleId="45A219E091F94E709A6FF29B5FBE438B">
    <w:name w:val="45A219E091F94E709A6FF29B5FBE438B"/>
    <w:rsid w:val="005A51DD"/>
  </w:style>
  <w:style w:type="paragraph" w:customStyle="1" w:styleId="53FBC01A0E7C4A4CA17CD7CDE80E4C9C">
    <w:name w:val="53FBC01A0E7C4A4CA17CD7CDE80E4C9C"/>
    <w:rsid w:val="005A51DD"/>
  </w:style>
  <w:style w:type="paragraph" w:customStyle="1" w:styleId="113DED0999C44EA5B033DC91D3C55F37">
    <w:name w:val="113DED0999C44EA5B033DC91D3C55F37"/>
    <w:rsid w:val="005A51DD"/>
  </w:style>
  <w:style w:type="paragraph" w:customStyle="1" w:styleId="807F1D42A3E64D3C90AD1C183004C4C6">
    <w:name w:val="807F1D42A3E64D3C90AD1C183004C4C6"/>
    <w:rsid w:val="005A51DD"/>
  </w:style>
  <w:style w:type="paragraph" w:customStyle="1" w:styleId="65DCEEA79D3D42BBA74C65098B79734B">
    <w:name w:val="65DCEEA79D3D42BBA74C65098B79734B"/>
    <w:rsid w:val="005A51DD"/>
  </w:style>
  <w:style w:type="paragraph" w:customStyle="1" w:styleId="4A5896CDB3914707A776E28F677554C2">
    <w:name w:val="4A5896CDB3914707A776E28F677554C2"/>
    <w:rsid w:val="005A51DD"/>
  </w:style>
  <w:style w:type="paragraph" w:customStyle="1" w:styleId="73577D2DD7BB4C2DAFD7DD6ED7B4C6D3">
    <w:name w:val="73577D2DD7BB4C2DAFD7DD6ED7B4C6D3"/>
    <w:rsid w:val="005A51DD"/>
  </w:style>
  <w:style w:type="paragraph" w:customStyle="1" w:styleId="78845753523F459AAD3749967455D7E2">
    <w:name w:val="78845753523F459AAD3749967455D7E2"/>
    <w:rsid w:val="005A51DD"/>
  </w:style>
  <w:style w:type="paragraph" w:customStyle="1" w:styleId="75965C6D270144ECBBD08488841A66D2">
    <w:name w:val="75965C6D270144ECBBD08488841A66D2"/>
    <w:rsid w:val="005A51DD"/>
  </w:style>
  <w:style w:type="paragraph" w:customStyle="1" w:styleId="23D6237C0D5642AE894E6F4065C5E4B2">
    <w:name w:val="23D6237C0D5642AE894E6F4065C5E4B2"/>
    <w:rsid w:val="005A51DD"/>
  </w:style>
  <w:style w:type="paragraph" w:customStyle="1" w:styleId="9298806320774ED7972A6E0A332AC988">
    <w:name w:val="9298806320774ED7972A6E0A332AC988"/>
    <w:rsid w:val="005A51DD"/>
  </w:style>
  <w:style w:type="paragraph" w:customStyle="1" w:styleId="995FADA2AC604788AC4E1FEF94748B9A">
    <w:name w:val="995FADA2AC604788AC4E1FEF94748B9A"/>
    <w:rsid w:val="005A51DD"/>
  </w:style>
  <w:style w:type="paragraph" w:customStyle="1" w:styleId="5A654DD3BFBC40A8A6FF7BE04D5A3A7E">
    <w:name w:val="5A654DD3BFBC40A8A6FF7BE04D5A3A7E"/>
    <w:rsid w:val="005A51DD"/>
  </w:style>
  <w:style w:type="paragraph" w:customStyle="1" w:styleId="A81F11083EAE493A88DA6C82B3624B4D">
    <w:name w:val="A81F11083EAE493A88DA6C82B3624B4D"/>
    <w:rsid w:val="005A51DD"/>
  </w:style>
  <w:style w:type="paragraph" w:customStyle="1" w:styleId="B7A24B53E68A48B19C19F89B9E5CD5B5">
    <w:name w:val="B7A24B53E68A48B19C19F89B9E5CD5B5"/>
    <w:rsid w:val="005A51DD"/>
  </w:style>
  <w:style w:type="paragraph" w:customStyle="1" w:styleId="F4459AA34AB2480687983BFD5266E3CC">
    <w:name w:val="F4459AA34AB2480687983BFD5266E3CC"/>
    <w:rsid w:val="005A51DD"/>
  </w:style>
  <w:style w:type="paragraph" w:customStyle="1" w:styleId="D92F5A12DC754112B5EFA3B14ED08709">
    <w:name w:val="D92F5A12DC754112B5EFA3B14ED08709"/>
    <w:rsid w:val="005A51DD"/>
  </w:style>
  <w:style w:type="paragraph" w:customStyle="1" w:styleId="5ED1EDE1365A4003BB487CB422E4A34D">
    <w:name w:val="5ED1EDE1365A4003BB487CB422E4A34D"/>
    <w:rsid w:val="005A51DD"/>
  </w:style>
  <w:style w:type="paragraph" w:customStyle="1" w:styleId="8B5FBCAAC6824D9AA62044F8F0F98618">
    <w:name w:val="8B5FBCAAC6824D9AA62044F8F0F98618"/>
    <w:rsid w:val="005A51DD"/>
  </w:style>
  <w:style w:type="paragraph" w:customStyle="1" w:styleId="465BF3823F8643509FE344B0C3D39801">
    <w:name w:val="465BF3823F8643509FE344B0C3D39801"/>
    <w:rsid w:val="005A51DD"/>
  </w:style>
  <w:style w:type="paragraph" w:customStyle="1" w:styleId="434A604185C8460885000DC543F7583C">
    <w:name w:val="434A604185C8460885000DC543F7583C"/>
    <w:rsid w:val="005A51DD"/>
  </w:style>
  <w:style w:type="paragraph" w:customStyle="1" w:styleId="CE21A654BA524B4BABE590DECAF4C061">
    <w:name w:val="CE21A654BA524B4BABE590DECAF4C061"/>
    <w:rsid w:val="005A51DD"/>
  </w:style>
  <w:style w:type="paragraph" w:customStyle="1" w:styleId="B4B7A001BCE745A59A819433D36285A2">
    <w:name w:val="B4B7A001BCE745A59A819433D36285A2"/>
    <w:rsid w:val="005A51DD"/>
  </w:style>
  <w:style w:type="paragraph" w:customStyle="1" w:styleId="510D6628FE7E41ECA87184FB92F9D0A7">
    <w:name w:val="510D6628FE7E41ECA87184FB92F9D0A7"/>
    <w:rsid w:val="005A51DD"/>
  </w:style>
  <w:style w:type="paragraph" w:customStyle="1" w:styleId="94E3C3D4E2D244E1811E74D4D72E3511">
    <w:name w:val="94E3C3D4E2D244E1811E74D4D72E3511"/>
    <w:rsid w:val="005A51DD"/>
  </w:style>
  <w:style w:type="paragraph" w:customStyle="1" w:styleId="7E3CA656BD224F0FA2DB2881733E27B9">
    <w:name w:val="7E3CA656BD224F0FA2DB2881733E27B9"/>
    <w:rsid w:val="005A51DD"/>
  </w:style>
  <w:style w:type="paragraph" w:customStyle="1" w:styleId="4C053F3EA4E148EEBFF5303BA7661DFE">
    <w:name w:val="4C053F3EA4E148EEBFF5303BA7661DFE"/>
    <w:rsid w:val="005A51DD"/>
  </w:style>
  <w:style w:type="paragraph" w:customStyle="1" w:styleId="F09115EA53394016AFA92F3BDC811852">
    <w:name w:val="F09115EA53394016AFA92F3BDC811852"/>
    <w:rsid w:val="005A51DD"/>
  </w:style>
  <w:style w:type="paragraph" w:customStyle="1" w:styleId="F7307C02F303412F9C51EB8C40C485BF">
    <w:name w:val="F7307C02F303412F9C51EB8C40C485BF"/>
    <w:rsid w:val="005A51DD"/>
  </w:style>
  <w:style w:type="paragraph" w:customStyle="1" w:styleId="802E7718204D4BDA979EC339B3F6AE15">
    <w:name w:val="802E7718204D4BDA979EC339B3F6AE15"/>
    <w:rsid w:val="005A51DD"/>
  </w:style>
  <w:style w:type="paragraph" w:customStyle="1" w:styleId="E6EB7F584A7E47C0A07C49557E9B1346">
    <w:name w:val="E6EB7F584A7E47C0A07C49557E9B1346"/>
    <w:rsid w:val="005A51DD"/>
  </w:style>
  <w:style w:type="paragraph" w:customStyle="1" w:styleId="59758969050C463AB3B733A26BBCF664">
    <w:name w:val="59758969050C463AB3B733A26BBCF664"/>
    <w:rsid w:val="005A51DD"/>
  </w:style>
  <w:style w:type="paragraph" w:customStyle="1" w:styleId="0815C32FCD80479A9BDA380A6E99AA9D">
    <w:name w:val="0815C32FCD80479A9BDA380A6E99AA9D"/>
    <w:rsid w:val="005A51DD"/>
  </w:style>
  <w:style w:type="paragraph" w:customStyle="1" w:styleId="F3D977379DAA4B1C975C911B0508A34D">
    <w:name w:val="F3D977379DAA4B1C975C911B0508A34D"/>
    <w:rsid w:val="005A51DD"/>
  </w:style>
  <w:style w:type="paragraph" w:customStyle="1" w:styleId="82BC6EBF1C0F4DB292A5D796571E8A87">
    <w:name w:val="82BC6EBF1C0F4DB292A5D796571E8A87"/>
    <w:rsid w:val="005A51DD"/>
  </w:style>
  <w:style w:type="paragraph" w:customStyle="1" w:styleId="3587873E12B941A5A73FCBE01EA16499">
    <w:name w:val="3587873E12B941A5A73FCBE01EA16499"/>
    <w:rsid w:val="005A51DD"/>
  </w:style>
  <w:style w:type="paragraph" w:customStyle="1" w:styleId="B658F5BBCC1541AAB2EC8A5DA4C5E467">
    <w:name w:val="B658F5BBCC1541AAB2EC8A5DA4C5E467"/>
    <w:rsid w:val="005A51DD"/>
  </w:style>
  <w:style w:type="paragraph" w:customStyle="1" w:styleId="A441D3D596D94492832A1183D9F5BB1D">
    <w:name w:val="A441D3D596D94492832A1183D9F5BB1D"/>
    <w:rsid w:val="005A51DD"/>
  </w:style>
  <w:style w:type="paragraph" w:customStyle="1" w:styleId="701D831ACABC45D280D6F9BBD187BFD8">
    <w:name w:val="701D831ACABC45D280D6F9BBD187BFD8"/>
    <w:rsid w:val="005A51DD"/>
  </w:style>
  <w:style w:type="paragraph" w:customStyle="1" w:styleId="9A10E914A5A14734AE46081368C23893">
    <w:name w:val="9A10E914A5A14734AE46081368C23893"/>
    <w:rsid w:val="005A51DD"/>
  </w:style>
  <w:style w:type="paragraph" w:customStyle="1" w:styleId="3AAE921F20BC4A748C62FA3F15977F03">
    <w:name w:val="3AAE921F20BC4A748C62FA3F15977F03"/>
    <w:rsid w:val="005A51DD"/>
  </w:style>
  <w:style w:type="paragraph" w:customStyle="1" w:styleId="D2BC0146194A4B9CA50C865FA55D23CA">
    <w:name w:val="D2BC0146194A4B9CA50C865FA55D23CA"/>
    <w:rsid w:val="005A51DD"/>
  </w:style>
  <w:style w:type="paragraph" w:customStyle="1" w:styleId="509E950E845A4C8BA2A86060D09FC0C6">
    <w:name w:val="509E950E845A4C8BA2A86060D09FC0C6"/>
    <w:rsid w:val="005A51DD"/>
  </w:style>
  <w:style w:type="paragraph" w:customStyle="1" w:styleId="29256D19E7524F1681972C5AD9E39154">
    <w:name w:val="29256D19E7524F1681972C5AD9E39154"/>
    <w:rsid w:val="005A51DD"/>
  </w:style>
  <w:style w:type="paragraph" w:customStyle="1" w:styleId="2A46B2D0AB6B49F5B6A2A41DFFC90922">
    <w:name w:val="2A46B2D0AB6B49F5B6A2A41DFFC90922"/>
    <w:rsid w:val="005A51DD"/>
  </w:style>
  <w:style w:type="paragraph" w:customStyle="1" w:styleId="B8F0FE90CB73492699BCD3C30184CE44">
    <w:name w:val="B8F0FE90CB73492699BCD3C30184CE44"/>
    <w:rsid w:val="005A51DD"/>
  </w:style>
  <w:style w:type="paragraph" w:customStyle="1" w:styleId="CD638A6AFFBF458AA0B2839778E9ABDD">
    <w:name w:val="CD638A6AFFBF458AA0B2839778E9ABDD"/>
    <w:rsid w:val="005A51DD"/>
  </w:style>
  <w:style w:type="paragraph" w:customStyle="1" w:styleId="5A5C0E6888ED4B2E8AC0737A9FB58145">
    <w:name w:val="5A5C0E6888ED4B2E8AC0737A9FB58145"/>
    <w:rsid w:val="005A51DD"/>
  </w:style>
  <w:style w:type="paragraph" w:customStyle="1" w:styleId="F9CA7D4016804A4F831159C0753AE890">
    <w:name w:val="F9CA7D4016804A4F831159C0753AE890"/>
    <w:rsid w:val="005A51DD"/>
  </w:style>
  <w:style w:type="paragraph" w:customStyle="1" w:styleId="0808A58D41164ED3B1D2EF31FA01F86A">
    <w:name w:val="0808A58D41164ED3B1D2EF31FA01F86A"/>
    <w:rsid w:val="005A51DD"/>
  </w:style>
  <w:style w:type="paragraph" w:customStyle="1" w:styleId="71D334A0E74F46C9844C846A80554584">
    <w:name w:val="71D334A0E74F46C9844C846A80554584"/>
    <w:rsid w:val="005A51DD"/>
  </w:style>
  <w:style w:type="paragraph" w:customStyle="1" w:styleId="967DDBBD9DD248C1AA21B135E80E803F">
    <w:name w:val="967DDBBD9DD248C1AA21B135E80E803F"/>
    <w:rsid w:val="005A51DD"/>
  </w:style>
  <w:style w:type="paragraph" w:customStyle="1" w:styleId="E597A8C25C67426E84861733F92233BC">
    <w:name w:val="E597A8C25C67426E84861733F92233BC"/>
    <w:rsid w:val="005A51DD"/>
  </w:style>
  <w:style w:type="paragraph" w:customStyle="1" w:styleId="776D31297F4B4D659CFEC5603C118046">
    <w:name w:val="776D31297F4B4D659CFEC5603C118046"/>
    <w:rsid w:val="005A51DD"/>
  </w:style>
  <w:style w:type="paragraph" w:customStyle="1" w:styleId="04E4085E5B4D43B888D612CA85E2BA0A">
    <w:name w:val="04E4085E5B4D43B888D612CA85E2BA0A"/>
    <w:rsid w:val="005A51DD"/>
  </w:style>
  <w:style w:type="paragraph" w:customStyle="1" w:styleId="58C4A5E0FE3D403E88D73D32F4BA5C6A">
    <w:name w:val="58C4A5E0FE3D403E88D73D32F4BA5C6A"/>
    <w:rsid w:val="005A51DD"/>
  </w:style>
  <w:style w:type="paragraph" w:customStyle="1" w:styleId="A8FD33631930430ABF07C55AB5528EDD">
    <w:name w:val="A8FD33631930430ABF07C55AB5528EDD"/>
    <w:rsid w:val="005A51DD"/>
  </w:style>
  <w:style w:type="paragraph" w:customStyle="1" w:styleId="2EC31BEC469B411782B8626194B3F9C1">
    <w:name w:val="2EC31BEC469B411782B8626194B3F9C1"/>
    <w:rsid w:val="005A51DD"/>
  </w:style>
  <w:style w:type="paragraph" w:customStyle="1" w:styleId="458796A06B0146E5B8A5E2C46E2D157F">
    <w:name w:val="458796A06B0146E5B8A5E2C46E2D157F"/>
    <w:rsid w:val="005A51DD"/>
  </w:style>
  <w:style w:type="paragraph" w:customStyle="1" w:styleId="A52DF158D5A74CE3879E4F992E3480E1">
    <w:name w:val="A52DF158D5A74CE3879E4F992E3480E1"/>
    <w:rsid w:val="005A51DD"/>
  </w:style>
  <w:style w:type="paragraph" w:customStyle="1" w:styleId="27AE5735A9474CF5B74900F2933533E1">
    <w:name w:val="27AE5735A9474CF5B74900F2933533E1"/>
    <w:rsid w:val="005A51DD"/>
  </w:style>
  <w:style w:type="paragraph" w:customStyle="1" w:styleId="9E83D04E2B044122B40C8E267CA15B30">
    <w:name w:val="9E83D04E2B044122B40C8E267CA15B30"/>
    <w:rsid w:val="005A51DD"/>
  </w:style>
  <w:style w:type="paragraph" w:customStyle="1" w:styleId="7E468D37795346499AEFE20B183C5BFA">
    <w:name w:val="7E468D37795346499AEFE20B183C5BFA"/>
    <w:rsid w:val="005A51DD"/>
  </w:style>
  <w:style w:type="paragraph" w:customStyle="1" w:styleId="3129FA46C8A142C08EFAB1DB7D55D149">
    <w:name w:val="3129FA46C8A142C08EFAB1DB7D55D149"/>
    <w:rsid w:val="005A51DD"/>
  </w:style>
  <w:style w:type="paragraph" w:customStyle="1" w:styleId="E148EA767F5F4E9FB83090100250F8A4">
    <w:name w:val="E148EA767F5F4E9FB83090100250F8A4"/>
    <w:rsid w:val="005A51DD"/>
  </w:style>
  <w:style w:type="paragraph" w:customStyle="1" w:styleId="7C5CEA37DEC04D76A89ED5142141BA20">
    <w:name w:val="7C5CEA37DEC04D76A89ED5142141BA20"/>
    <w:rsid w:val="005A51DD"/>
  </w:style>
  <w:style w:type="paragraph" w:customStyle="1" w:styleId="4D7D8D21C9264F05AC4FDA41BCC40E69">
    <w:name w:val="4D7D8D21C9264F05AC4FDA41BCC40E69"/>
    <w:rsid w:val="005A51DD"/>
  </w:style>
  <w:style w:type="paragraph" w:customStyle="1" w:styleId="8F3D3BA917E84799A1987B5F77C3B1A7">
    <w:name w:val="8F3D3BA917E84799A1987B5F77C3B1A7"/>
    <w:rsid w:val="005A51DD"/>
  </w:style>
  <w:style w:type="paragraph" w:customStyle="1" w:styleId="468D5B413C3A419CBD65551F5E74E6F8">
    <w:name w:val="468D5B413C3A419CBD65551F5E74E6F8"/>
    <w:rsid w:val="005A51DD"/>
  </w:style>
  <w:style w:type="paragraph" w:customStyle="1" w:styleId="546955A60F14418A8E8AF1D33A3E6C7C">
    <w:name w:val="546955A60F14418A8E8AF1D33A3E6C7C"/>
    <w:rsid w:val="005A51DD"/>
  </w:style>
  <w:style w:type="paragraph" w:customStyle="1" w:styleId="DC709BC6BE094AC4B4616888C199C367">
    <w:name w:val="DC709BC6BE094AC4B4616888C199C367"/>
    <w:rsid w:val="005A51DD"/>
  </w:style>
  <w:style w:type="paragraph" w:customStyle="1" w:styleId="2D0FAAC77B4C41078472F396EB79AD4A">
    <w:name w:val="2D0FAAC77B4C41078472F396EB79AD4A"/>
    <w:rsid w:val="005A51DD"/>
  </w:style>
  <w:style w:type="paragraph" w:customStyle="1" w:styleId="5F3238DF93A548C09D0E1B7723784A04">
    <w:name w:val="5F3238DF93A548C09D0E1B7723784A04"/>
    <w:rsid w:val="005A51DD"/>
  </w:style>
  <w:style w:type="paragraph" w:customStyle="1" w:styleId="0FB800B693E54A169F9280C127DE7E2F">
    <w:name w:val="0FB800B693E54A169F9280C127DE7E2F"/>
    <w:rsid w:val="005A51DD"/>
  </w:style>
  <w:style w:type="paragraph" w:customStyle="1" w:styleId="50A3BA1D9CFC4CCCAA7C33E1716FBF8F">
    <w:name w:val="50A3BA1D9CFC4CCCAA7C33E1716FBF8F"/>
    <w:rsid w:val="005A51DD"/>
  </w:style>
  <w:style w:type="paragraph" w:customStyle="1" w:styleId="D444A621FE1543E9996767C7DB521FCD">
    <w:name w:val="D444A621FE1543E9996767C7DB521FCD"/>
    <w:rsid w:val="005A51DD"/>
  </w:style>
  <w:style w:type="paragraph" w:customStyle="1" w:styleId="88EA5FFD4F3A46A78AE93B0DC654E447">
    <w:name w:val="88EA5FFD4F3A46A78AE93B0DC654E447"/>
    <w:rsid w:val="005A51DD"/>
  </w:style>
  <w:style w:type="paragraph" w:customStyle="1" w:styleId="12E6A0627A184A1CAA5AF42052760F30">
    <w:name w:val="12E6A0627A184A1CAA5AF42052760F30"/>
    <w:rsid w:val="005A51DD"/>
  </w:style>
  <w:style w:type="paragraph" w:customStyle="1" w:styleId="09342C56A6BB478ABDC6C957AE12A25D">
    <w:name w:val="09342C56A6BB478ABDC6C957AE12A25D"/>
    <w:rsid w:val="005A51DD"/>
  </w:style>
  <w:style w:type="paragraph" w:customStyle="1" w:styleId="2EA2C5CAB93147DA9ABAE20D8A256A37">
    <w:name w:val="2EA2C5CAB93147DA9ABAE20D8A256A37"/>
    <w:rsid w:val="005A51DD"/>
  </w:style>
  <w:style w:type="paragraph" w:customStyle="1" w:styleId="C2AF6F9A5E1E461399AEFD0984FB46E2">
    <w:name w:val="C2AF6F9A5E1E461399AEFD0984FB46E2"/>
    <w:rsid w:val="005A51DD"/>
  </w:style>
  <w:style w:type="paragraph" w:customStyle="1" w:styleId="43AAF44DDC644495BA6E2596A2E6A824">
    <w:name w:val="43AAF44DDC644495BA6E2596A2E6A824"/>
    <w:rsid w:val="005A51DD"/>
  </w:style>
  <w:style w:type="paragraph" w:customStyle="1" w:styleId="5A219F2EEA4948D9B38FBB8E4E4811AD">
    <w:name w:val="5A219F2EEA4948D9B38FBB8E4E4811AD"/>
    <w:rsid w:val="005A51DD"/>
  </w:style>
  <w:style w:type="paragraph" w:customStyle="1" w:styleId="51DBEF968F204B328AD3A886C666A227">
    <w:name w:val="51DBEF968F204B328AD3A886C666A227"/>
    <w:rsid w:val="005A51DD"/>
  </w:style>
  <w:style w:type="paragraph" w:customStyle="1" w:styleId="926C163D88C542FA9959DA08FFD27206">
    <w:name w:val="926C163D88C542FA9959DA08FFD27206"/>
    <w:rsid w:val="005A51DD"/>
  </w:style>
  <w:style w:type="paragraph" w:customStyle="1" w:styleId="C18AF437F15548E1B01D573351C09AE6">
    <w:name w:val="C18AF437F15548E1B01D573351C09AE6"/>
    <w:rsid w:val="005A51DD"/>
  </w:style>
  <w:style w:type="paragraph" w:customStyle="1" w:styleId="6EBF6F8711C94AF09972D457B86305A3">
    <w:name w:val="6EBF6F8711C94AF09972D457B86305A3"/>
    <w:rsid w:val="005A51DD"/>
  </w:style>
  <w:style w:type="paragraph" w:customStyle="1" w:styleId="8CB751A9C88A4E429F62C58504F8C996">
    <w:name w:val="8CB751A9C88A4E429F62C58504F8C996"/>
    <w:rsid w:val="005A51DD"/>
  </w:style>
  <w:style w:type="paragraph" w:customStyle="1" w:styleId="5F695B5741644AAB873D927A86B04E9B">
    <w:name w:val="5F695B5741644AAB873D927A86B04E9B"/>
    <w:rsid w:val="005A51DD"/>
  </w:style>
  <w:style w:type="paragraph" w:customStyle="1" w:styleId="FEEC3FD75F734BB686278C5BB64F32CE">
    <w:name w:val="FEEC3FD75F734BB686278C5BB64F32CE"/>
    <w:rsid w:val="005A51DD"/>
  </w:style>
  <w:style w:type="paragraph" w:customStyle="1" w:styleId="3EDFE5E8EE29408F8AF02587FE8FF86A">
    <w:name w:val="3EDFE5E8EE29408F8AF02587FE8FF86A"/>
    <w:rsid w:val="005A51DD"/>
  </w:style>
  <w:style w:type="paragraph" w:customStyle="1" w:styleId="10B6F0B5DDF34640BA8217F9F0943269">
    <w:name w:val="10B6F0B5DDF34640BA8217F9F0943269"/>
    <w:rsid w:val="005A51DD"/>
  </w:style>
  <w:style w:type="paragraph" w:customStyle="1" w:styleId="5D3DA86342794E79A9379DF961B70F1C">
    <w:name w:val="5D3DA86342794E79A9379DF961B70F1C"/>
    <w:rsid w:val="005A51DD"/>
  </w:style>
  <w:style w:type="paragraph" w:customStyle="1" w:styleId="85394BE244B443F89A9A15B4A72C6F5A">
    <w:name w:val="85394BE244B443F89A9A15B4A72C6F5A"/>
    <w:rsid w:val="005A51DD"/>
  </w:style>
  <w:style w:type="paragraph" w:customStyle="1" w:styleId="DEA12316F8354C97BF17D6F9C8D2BB8D">
    <w:name w:val="DEA12316F8354C97BF17D6F9C8D2BB8D"/>
    <w:rsid w:val="005A51DD"/>
  </w:style>
  <w:style w:type="paragraph" w:customStyle="1" w:styleId="195C87C002BE49B4A8D286D42522A5D0">
    <w:name w:val="195C87C002BE49B4A8D286D42522A5D0"/>
    <w:rsid w:val="005A51DD"/>
  </w:style>
  <w:style w:type="paragraph" w:customStyle="1" w:styleId="38C68ECE6E83450CA44C978D03A52D31">
    <w:name w:val="38C68ECE6E83450CA44C978D03A52D31"/>
    <w:rsid w:val="005A51DD"/>
  </w:style>
  <w:style w:type="paragraph" w:customStyle="1" w:styleId="E4682D9E8C30438FA64C64DC755BBB14">
    <w:name w:val="E4682D9E8C30438FA64C64DC755BBB14"/>
    <w:rsid w:val="005A51DD"/>
  </w:style>
  <w:style w:type="paragraph" w:customStyle="1" w:styleId="185545812C6C46E7B53FB52CFACF532C">
    <w:name w:val="185545812C6C46E7B53FB52CFACF532C"/>
    <w:rsid w:val="005A51DD"/>
  </w:style>
  <w:style w:type="paragraph" w:customStyle="1" w:styleId="383C1D914A8F4B63837A75B83D5E16B6">
    <w:name w:val="383C1D914A8F4B63837A75B83D5E16B6"/>
    <w:rsid w:val="005A51DD"/>
  </w:style>
  <w:style w:type="paragraph" w:customStyle="1" w:styleId="31A8FAEB8B654EE6B55A3A6D171F34F2">
    <w:name w:val="31A8FAEB8B654EE6B55A3A6D171F34F2"/>
    <w:rsid w:val="005A51DD"/>
  </w:style>
  <w:style w:type="paragraph" w:customStyle="1" w:styleId="1CE258DDEE9B4E4FB6D9C5CE33357C21">
    <w:name w:val="1CE258DDEE9B4E4FB6D9C5CE33357C21"/>
    <w:rsid w:val="005A51DD"/>
  </w:style>
  <w:style w:type="paragraph" w:customStyle="1" w:styleId="DB9FC869570C47319ED18A8B51EC1764">
    <w:name w:val="DB9FC869570C47319ED18A8B51EC1764"/>
    <w:rsid w:val="005A51DD"/>
  </w:style>
  <w:style w:type="paragraph" w:customStyle="1" w:styleId="CF40C15BF7CE4CE1A8956BF52788847D">
    <w:name w:val="CF40C15BF7CE4CE1A8956BF52788847D"/>
    <w:rsid w:val="005A51DD"/>
  </w:style>
  <w:style w:type="paragraph" w:customStyle="1" w:styleId="23C11D77FDAA408B896E8746A67DA293">
    <w:name w:val="23C11D77FDAA408B896E8746A67DA293"/>
    <w:rsid w:val="005A51DD"/>
  </w:style>
  <w:style w:type="paragraph" w:customStyle="1" w:styleId="FE0275168CBC4336A5439176353789B9">
    <w:name w:val="FE0275168CBC4336A5439176353789B9"/>
    <w:rsid w:val="005A51DD"/>
  </w:style>
  <w:style w:type="paragraph" w:customStyle="1" w:styleId="C6F4CB4F10CC4EA99040BAAF5F0F28F5">
    <w:name w:val="C6F4CB4F10CC4EA99040BAAF5F0F28F5"/>
    <w:rsid w:val="005A51DD"/>
  </w:style>
  <w:style w:type="paragraph" w:customStyle="1" w:styleId="311F5C8F4F21480992C7B552FBC74DEC">
    <w:name w:val="311F5C8F4F21480992C7B552FBC74DEC"/>
    <w:rsid w:val="005A51DD"/>
  </w:style>
  <w:style w:type="paragraph" w:customStyle="1" w:styleId="05496A9A0A02498280DA3288607C6186">
    <w:name w:val="05496A9A0A02498280DA3288607C6186"/>
    <w:rsid w:val="005A51DD"/>
  </w:style>
  <w:style w:type="paragraph" w:customStyle="1" w:styleId="1B66F91B91C142428ED95999721A3222">
    <w:name w:val="1B66F91B91C142428ED95999721A3222"/>
    <w:rsid w:val="005A51DD"/>
  </w:style>
  <w:style w:type="paragraph" w:customStyle="1" w:styleId="D4B207653D824659B33F777F17ADB023">
    <w:name w:val="D4B207653D824659B33F777F17ADB023"/>
    <w:rsid w:val="005A51DD"/>
  </w:style>
  <w:style w:type="paragraph" w:customStyle="1" w:styleId="BE254764F47A4739A511B8C32AEEE6C2">
    <w:name w:val="BE254764F47A4739A511B8C32AEEE6C2"/>
    <w:rsid w:val="005A51DD"/>
  </w:style>
  <w:style w:type="paragraph" w:customStyle="1" w:styleId="7D100C8C9C8447579FB8375C7BBA49AF">
    <w:name w:val="7D100C8C9C8447579FB8375C7BBA49AF"/>
    <w:rsid w:val="005A51DD"/>
  </w:style>
  <w:style w:type="paragraph" w:customStyle="1" w:styleId="4627B483643C42FB9D1F7575DCF42763">
    <w:name w:val="4627B483643C42FB9D1F7575DCF42763"/>
    <w:rsid w:val="005A51DD"/>
  </w:style>
  <w:style w:type="paragraph" w:customStyle="1" w:styleId="C4D2D73074B741E8BA59E66D9CBD4462">
    <w:name w:val="C4D2D73074B741E8BA59E66D9CBD4462"/>
    <w:rsid w:val="005A51DD"/>
  </w:style>
  <w:style w:type="paragraph" w:customStyle="1" w:styleId="25C01A6E110649CABC44EE67892C7918">
    <w:name w:val="25C01A6E110649CABC44EE67892C7918"/>
    <w:rsid w:val="005A51DD"/>
  </w:style>
  <w:style w:type="paragraph" w:customStyle="1" w:styleId="E9298107456144EA84347FAF982E4612">
    <w:name w:val="E9298107456144EA84347FAF982E4612"/>
    <w:rsid w:val="005A51DD"/>
  </w:style>
  <w:style w:type="paragraph" w:customStyle="1" w:styleId="88C3227C41294D1283A8C2F3B58CB6E9">
    <w:name w:val="88C3227C41294D1283A8C2F3B58CB6E9"/>
    <w:rsid w:val="005A51DD"/>
  </w:style>
  <w:style w:type="paragraph" w:customStyle="1" w:styleId="6690CD32FBF94202A05F4936F4E1AC07">
    <w:name w:val="6690CD32FBF94202A05F4936F4E1AC07"/>
    <w:rsid w:val="005A51DD"/>
  </w:style>
  <w:style w:type="paragraph" w:customStyle="1" w:styleId="03CF6FFC9B4943E8B07D1F93400A35D5">
    <w:name w:val="03CF6FFC9B4943E8B07D1F93400A35D5"/>
    <w:rsid w:val="005A51DD"/>
  </w:style>
  <w:style w:type="paragraph" w:customStyle="1" w:styleId="85BE4AE74073447EB21ECB9CF8F8E26F">
    <w:name w:val="85BE4AE74073447EB21ECB9CF8F8E26F"/>
    <w:rsid w:val="005A51DD"/>
  </w:style>
  <w:style w:type="paragraph" w:customStyle="1" w:styleId="FA1A8070E3864325AD57AE01017010C5">
    <w:name w:val="FA1A8070E3864325AD57AE01017010C5"/>
    <w:rsid w:val="005A51DD"/>
  </w:style>
  <w:style w:type="paragraph" w:customStyle="1" w:styleId="7DD88B41767B415998723BD332B23635">
    <w:name w:val="7DD88B41767B415998723BD332B23635"/>
    <w:rsid w:val="005A51DD"/>
  </w:style>
  <w:style w:type="paragraph" w:customStyle="1" w:styleId="D286E9B69E704F78AE8B1DFE04DA1075">
    <w:name w:val="D286E9B69E704F78AE8B1DFE04DA1075"/>
    <w:rsid w:val="005A51DD"/>
  </w:style>
  <w:style w:type="paragraph" w:customStyle="1" w:styleId="49307DFE08C5463D8E519B095CE493FF">
    <w:name w:val="49307DFE08C5463D8E519B095CE493FF"/>
    <w:rsid w:val="005A51DD"/>
  </w:style>
  <w:style w:type="paragraph" w:customStyle="1" w:styleId="E8C8653E14FA464C85E9313E06E0A5C1">
    <w:name w:val="E8C8653E14FA464C85E9313E06E0A5C1"/>
    <w:rsid w:val="005A51DD"/>
  </w:style>
  <w:style w:type="paragraph" w:customStyle="1" w:styleId="CE40811C4E8149B2A35EF2DC282FCDDC">
    <w:name w:val="CE40811C4E8149B2A35EF2DC282FCDDC"/>
    <w:rsid w:val="005A51DD"/>
  </w:style>
  <w:style w:type="paragraph" w:customStyle="1" w:styleId="E810B70FF54D4E47BD6733088DB9A06D">
    <w:name w:val="E810B70FF54D4E47BD6733088DB9A06D"/>
    <w:rsid w:val="005A51DD"/>
  </w:style>
  <w:style w:type="paragraph" w:customStyle="1" w:styleId="171CD20DEA484137ADAD514BEBF416C0">
    <w:name w:val="171CD20DEA484137ADAD514BEBF416C0"/>
    <w:rsid w:val="005A51DD"/>
  </w:style>
  <w:style w:type="paragraph" w:customStyle="1" w:styleId="7ABA53D495F141CB9841CB43AE6B2340">
    <w:name w:val="7ABA53D495F141CB9841CB43AE6B2340"/>
    <w:rsid w:val="005A51DD"/>
  </w:style>
  <w:style w:type="paragraph" w:customStyle="1" w:styleId="300CDEB4DD1D4B359A3391342DA6A071">
    <w:name w:val="300CDEB4DD1D4B359A3391342DA6A071"/>
    <w:rsid w:val="005A51DD"/>
  </w:style>
  <w:style w:type="paragraph" w:customStyle="1" w:styleId="975D975FC1AD4D61A649AD964149DE42">
    <w:name w:val="975D975FC1AD4D61A649AD964149DE42"/>
    <w:rsid w:val="005A51DD"/>
  </w:style>
  <w:style w:type="paragraph" w:customStyle="1" w:styleId="3159D12CF5AF4843AEBC65202DE983C0">
    <w:name w:val="3159D12CF5AF4843AEBC65202DE983C0"/>
    <w:rsid w:val="005A51DD"/>
  </w:style>
  <w:style w:type="paragraph" w:customStyle="1" w:styleId="F80E33FD163B419E96BD4A91ECF3F721">
    <w:name w:val="F80E33FD163B419E96BD4A91ECF3F721"/>
    <w:rsid w:val="005A51DD"/>
  </w:style>
  <w:style w:type="paragraph" w:customStyle="1" w:styleId="BA0D18D32E5A4F6ABE6A03BB56361127">
    <w:name w:val="BA0D18D32E5A4F6ABE6A03BB56361127"/>
    <w:rsid w:val="005A51DD"/>
  </w:style>
  <w:style w:type="paragraph" w:customStyle="1" w:styleId="BCEB5A7EED8F492DBC85DAF724619A13">
    <w:name w:val="BCEB5A7EED8F492DBC85DAF724619A13"/>
    <w:rsid w:val="005A51DD"/>
  </w:style>
  <w:style w:type="paragraph" w:customStyle="1" w:styleId="A056FCAB94194D66B89F7AB47D57A851">
    <w:name w:val="A056FCAB94194D66B89F7AB47D57A851"/>
    <w:rsid w:val="005A51DD"/>
  </w:style>
  <w:style w:type="paragraph" w:customStyle="1" w:styleId="00187EB85B1F4F5A9316B7C009EF32A8">
    <w:name w:val="00187EB85B1F4F5A9316B7C009EF32A8"/>
    <w:rsid w:val="005A51DD"/>
  </w:style>
  <w:style w:type="paragraph" w:customStyle="1" w:styleId="D9CC2EDD41E54AE9AF867BE1CDD11334">
    <w:name w:val="D9CC2EDD41E54AE9AF867BE1CDD11334"/>
    <w:rsid w:val="005A51DD"/>
  </w:style>
  <w:style w:type="paragraph" w:customStyle="1" w:styleId="E96688688B7E41919D18842FCCDB5B83">
    <w:name w:val="E96688688B7E41919D18842FCCDB5B83"/>
    <w:rsid w:val="005A51DD"/>
  </w:style>
  <w:style w:type="paragraph" w:customStyle="1" w:styleId="5E00DE7F65854A0AB3F187A059FBCBE6">
    <w:name w:val="5E00DE7F65854A0AB3F187A059FBCBE6"/>
    <w:rsid w:val="005A51DD"/>
  </w:style>
  <w:style w:type="paragraph" w:customStyle="1" w:styleId="1BE08C0419A344C799D1995FF63D6C48">
    <w:name w:val="1BE08C0419A344C799D1995FF63D6C48"/>
    <w:rsid w:val="005A51DD"/>
  </w:style>
  <w:style w:type="paragraph" w:customStyle="1" w:styleId="94872D3DA9D44602A68F527D1A7F44AC">
    <w:name w:val="94872D3DA9D44602A68F527D1A7F44AC"/>
    <w:rsid w:val="005A51DD"/>
  </w:style>
  <w:style w:type="paragraph" w:customStyle="1" w:styleId="12810DA22DFB46FE8CDA4F09CC98E0F0">
    <w:name w:val="12810DA22DFB46FE8CDA4F09CC98E0F0"/>
    <w:rsid w:val="005A51DD"/>
  </w:style>
  <w:style w:type="paragraph" w:customStyle="1" w:styleId="3ABE124BEDD24A67953AECBF41108027">
    <w:name w:val="3ABE124BEDD24A67953AECBF41108027"/>
    <w:rsid w:val="005A51DD"/>
  </w:style>
  <w:style w:type="paragraph" w:customStyle="1" w:styleId="3979F700EC8149D99042DACBE7DD7BC6">
    <w:name w:val="3979F700EC8149D99042DACBE7DD7BC6"/>
    <w:rsid w:val="005A51DD"/>
  </w:style>
  <w:style w:type="paragraph" w:customStyle="1" w:styleId="C18816522C5A47BFB8D1FBBD19B7FB61">
    <w:name w:val="C18816522C5A47BFB8D1FBBD19B7FB61"/>
    <w:rsid w:val="005A51DD"/>
  </w:style>
  <w:style w:type="paragraph" w:customStyle="1" w:styleId="2B1702D2E997444DBA621446BB353C2F">
    <w:name w:val="2B1702D2E997444DBA621446BB353C2F"/>
    <w:rsid w:val="005A51DD"/>
  </w:style>
  <w:style w:type="paragraph" w:customStyle="1" w:styleId="862B64E790A34FF98406C8FC4DCBCEA6">
    <w:name w:val="862B64E790A34FF98406C8FC4DCBCEA6"/>
    <w:rsid w:val="005A51DD"/>
  </w:style>
  <w:style w:type="paragraph" w:customStyle="1" w:styleId="0D36AA87DBC5482FA300DCF30BDADB13">
    <w:name w:val="0D36AA87DBC5482FA300DCF30BDADB13"/>
    <w:rsid w:val="005A51DD"/>
  </w:style>
  <w:style w:type="paragraph" w:customStyle="1" w:styleId="00877E9526474A05B871EECBE8A54E14">
    <w:name w:val="00877E9526474A05B871EECBE8A54E14"/>
    <w:rsid w:val="005A51DD"/>
  </w:style>
  <w:style w:type="paragraph" w:customStyle="1" w:styleId="E5412040F58A4FC78126A684F2FF58D0">
    <w:name w:val="E5412040F58A4FC78126A684F2FF58D0"/>
    <w:rsid w:val="005A51DD"/>
  </w:style>
  <w:style w:type="paragraph" w:customStyle="1" w:styleId="D6C16CDDC9C841A88C60C0512ADB3C7F">
    <w:name w:val="D6C16CDDC9C841A88C60C0512ADB3C7F"/>
    <w:rsid w:val="005A51DD"/>
  </w:style>
  <w:style w:type="paragraph" w:customStyle="1" w:styleId="FD1A6A3353134A9E95B5A98DE79AD44D">
    <w:name w:val="FD1A6A3353134A9E95B5A98DE79AD44D"/>
    <w:rsid w:val="005A51DD"/>
  </w:style>
  <w:style w:type="paragraph" w:customStyle="1" w:styleId="C78A87843AC64D62B4F0FAFD26605500">
    <w:name w:val="C78A87843AC64D62B4F0FAFD26605500"/>
    <w:rsid w:val="005A51DD"/>
  </w:style>
  <w:style w:type="paragraph" w:customStyle="1" w:styleId="D867D214BE4D4EA286DF1FFA902ACDD5">
    <w:name w:val="D867D214BE4D4EA286DF1FFA902ACDD5"/>
    <w:rsid w:val="005A51DD"/>
  </w:style>
  <w:style w:type="paragraph" w:customStyle="1" w:styleId="B6AC19E0BF6A452CA8DD4F13D79409B4">
    <w:name w:val="B6AC19E0BF6A452CA8DD4F13D79409B4"/>
    <w:rsid w:val="005A51DD"/>
  </w:style>
  <w:style w:type="paragraph" w:customStyle="1" w:styleId="DA19170093A44D4A86E102953907B8C8">
    <w:name w:val="DA19170093A44D4A86E102953907B8C8"/>
    <w:rsid w:val="005A51DD"/>
  </w:style>
  <w:style w:type="paragraph" w:customStyle="1" w:styleId="BCC858A539A145E29F8FF715EF1D3782">
    <w:name w:val="BCC858A539A145E29F8FF715EF1D3782"/>
    <w:rsid w:val="005A51DD"/>
  </w:style>
  <w:style w:type="paragraph" w:customStyle="1" w:styleId="E62019433C254BA28295F231440C09A5">
    <w:name w:val="E62019433C254BA28295F231440C09A5"/>
    <w:rsid w:val="005A51DD"/>
  </w:style>
  <w:style w:type="paragraph" w:customStyle="1" w:styleId="C6B92180B6C1411D8A790658D8AA74BE">
    <w:name w:val="C6B92180B6C1411D8A790658D8AA74BE"/>
    <w:rsid w:val="005A51DD"/>
  </w:style>
  <w:style w:type="paragraph" w:customStyle="1" w:styleId="0A86B9F0CA844179A1E56DFFE8585072">
    <w:name w:val="0A86B9F0CA844179A1E56DFFE8585072"/>
    <w:rsid w:val="005A51DD"/>
  </w:style>
  <w:style w:type="paragraph" w:customStyle="1" w:styleId="7481264BE69C42C68D2F0B05E1C74E0C">
    <w:name w:val="7481264BE69C42C68D2F0B05E1C74E0C"/>
    <w:rsid w:val="005A51DD"/>
  </w:style>
  <w:style w:type="paragraph" w:customStyle="1" w:styleId="DCDBBA26E1844F5E96E0DAF0632A8E6B">
    <w:name w:val="DCDBBA26E1844F5E96E0DAF0632A8E6B"/>
    <w:rsid w:val="005A51DD"/>
  </w:style>
  <w:style w:type="paragraph" w:customStyle="1" w:styleId="85239E150F5349E4B6D65F8E1EA47AE6">
    <w:name w:val="85239E150F5349E4B6D65F8E1EA47AE6"/>
    <w:rsid w:val="005A51DD"/>
  </w:style>
  <w:style w:type="paragraph" w:customStyle="1" w:styleId="00E8510692384CB08A03BB616779BAB9">
    <w:name w:val="00E8510692384CB08A03BB616779BAB9"/>
    <w:rsid w:val="005A51DD"/>
  </w:style>
  <w:style w:type="paragraph" w:customStyle="1" w:styleId="FEAD146E4B334238BE66C5626CCDE848">
    <w:name w:val="FEAD146E4B334238BE66C5626CCDE848"/>
    <w:rsid w:val="005A51DD"/>
  </w:style>
  <w:style w:type="paragraph" w:customStyle="1" w:styleId="7322E12662EE41A99759EAECA5F599C9">
    <w:name w:val="7322E12662EE41A99759EAECA5F599C9"/>
    <w:rsid w:val="005A51DD"/>
  </w:style>
  <w:style w:type="paragraph" w:customStyle="1" w:styleId="88F22D5C124F44C98E8FD19EF8C2D1D2">
    <w:name w:val="88F22D5C124F44C98E8FD19EF8C2D1D2"/>
    <w:rsid w:val="005A51DD"/>
  </w:style>
  <w:style w:type="paragraph" w:customStyle="1" w:styleId="3E78FC2E3EED44BF9111CBB3FABEA490">
    <w:name w:val="3E78FC2E3EED44BF9111CBB3FABEA490"/>
    <w:rsid w:val="005A51DD"/>
  </w:style>
  <w:style w:type="paragraph" w:customStyle="1" w:styleId="65CBC5F1C52C4FF78B558CB676CD0BF6">
    <w:name w:val="65CBC5F1C52C4FF78B558CB676CD0BF6"/>
    <w:rsid w:val="005A51DD"/>
  </w:style>
  <w:style w:type="paragraph" w:customStyle="1" w:styleId="E414CEFB314D44079C1C6AF771BF32C7">
    <w:name w:val="E414CEFB314D44079C1C6AF771BF32C7"/>
    <w:rsid w:val="005A51DD"/>
  </w:style>
  <w:style w:type="paragraph" w:customStyle="1" w:styleId="4A8D1996D6414695BF0B7C31C7AC27C4">
    <w:name w:val="4A8D1996D6414695BF0B7C31C7AC27C4"/>
    <w:rsid w:val="005A51DD"/>
  </w:style>
  <w:style w:type="paragraph" w:customStyle="1" w:styleId="701E67CF2AA243589E40707077762C0C">
    <w:name w:val="701E67CF2AA243589E40707077762C0C"/>
    <w:rsid w:val="005A51DD"/>
  </w:style>
  <w:style w:type="paragraph" w:customStyle="1" w:styleId="0F8F75C5F720417BBA783FD5570A036D">
    <w:name w:val="0F8F75C5F720417BBA783FD5570A036D"/>
    <w:rsid w:val="005A51DD"/>
  </w:style>
  <w:style w:type="paragraph" w:customStyle="1" w:styleId="1AAD89EEA07146B49008D6779F5CF1DB">
    <w:name w:val="1AAD89EEA07146B49008D6779F5CF1DB"/>
    <w:rsid w:val="005A51DD"/>
  </w:style>
  <w:style w:type="paragraph" w:customStyle="1" w:styleId="D8E85E7735C84B31A9C8ACD0A17EBE54">
    <w:name w:val="D8E85E7735C84B31A9C8ACD0A17EBE54"/>
    <w:rsid w:val="005A51DD"/>
  </w:style>
  <w:style w:type="paragraph" w:customStyle="1" w:styleId="24DE28D0FC944FF8BE0BA113829D6B70">
    <w:name w:val="24DE28D0FC944FF8BE0BA113829D6B70"/>
    <w:rsid w:val="005A51DD"/>
  </w:style>
  <w:style w:type="paragraph" w:customStyle="1" w:styleId="76EA8D13E2AC4172AEE49F0D0838047C">
    <w:name w:val="76EA8D13E2AC4172AEE49F0D0838047C"/>
    <w:rsid w:val="005A51DD"/>
  </w:style>
  <w:style w:type="paragraph" w:customStyle="1" w:styleId="142401EB6A7C4CB5B81508CF1FF17134">
    <w:name w:val="142401EB6A7C4CB5B81508CF1FF17134"/>
    <w:rsid w:val="005A51DD"/>
  </w:style>
  <w:style w:type="paragraph" w:customStyle="1" w:styleId="EB1A8BCE025944CC80DDFB2E5EAB40BD">
    <w:name w:val="EB1A8BCE025944CC80DDFB2E5EAB40BD"/>
    <w:rsid w:val="005A51DD"/>
  </w:style>
  <w:style w:type="paragraph" w:customStyle="1" w:styleId="C2CC7D2988154B0E9143822C0A9994A6">
    <w:name w:val="C2CC7D2988154B0E9143822C0A9994A6"/>
    <w:rsid w:val="005A51DD"/>
  </w:style>
  <w:style w:type="paragraph" w:customStyle="1" w:styleId="BD7CD91A5EE94996BDE63FD07BCA3D7A">
    <w:name w:val="BD7CD91A5EE94996BDE63FD07BCA3D7A"/>
    <w:rsid w:val="005A51DD"/>
  </w:style>
  <w:style w:type="paragraph" w:customStyle="1" w:styleId="9488A7936FC14057A04DE7F3AEBE31B7">
    <w:name w:val="9488A7936FC14057A04DE7F3AEBE31B7"/>
    <w:rsid w:val="005A51DD"/>
  </w:style>
  <w:style w:type="paragraph" w:customStyle="1" w:styleId="EEE225A507FF4A6992A21EA3D02FA022">
    <w:name w:val="EEE225A507FF4A6992A21EA3D02FA022"/>
    <w:rsid w:val="005A51DD"/>
  </w:style>
  <w:style w:type="paragraph" w:customStyle="1" w:styleId="9980959E9EB54482833D15E98327CE99">
    <w:name w:val="9980959E9EB54482833D15E98327CE99"/>
    <w:rsid w:val="005A51DD"/>
  </w:style>
  <w:style w:type="paragraph" w:customStyle="1" w:styleId="7EB0AE280AE04FEFA0FE2AC155984EC3">
    <w:name w:val="7EB0AE280AE04FEFA0FE2AC155984EC3"/>
    <w:rsid w:val="005A51DD"/>
  </w:style>
  <w:style w:type="paragraph" w:customStyle="1" w:styleId="A23DB3DB92B741A683C86292F11E1B2E">
    <w:name w:val="A23DB3DB92B741A683C86292F11E1B2E"/>
    <w:rsid w:val="005A51DD"/>
  </w:style>
  <w:style w:type="paragraph" w:customStyle="1" w:styleId="EE2838D66F814E248C7934C4B25D5BB0">
    <w:name w:val="EE2838D66F814E248C7934C4B25D5BB0"/>
    <w:rsid w:val="005A51DD"/>
  </w:style>
  <w:style w:type="paragraph" w:customStyle="1" w:styleId="7114CDAB55184DAE90696F5103AF72C6">
    <w:name w:val="7114CDAB55184DAE90696F5103AF72C6"/>
    <w:rsid w:val="005A51DD"/>
  </w:style>
  <w:style w:type="paragraph" w:customStyle="1" w:styleId="1C987799E150432F949012F1D298A3BF">
    <w:name w:val="1C987799E150432F949012F1D298A3BF"/>
    <w:rsid w:val="005A51DD"/>
  </w:style>
  <w:style w:type="paragraph" w:customStyle="1" w:styleId="CE31B7A75BA046249C0C772F89783C8E">
    <w:name w:val="CE31B7A75BA046249C0C772F89783C8E"/>
    <w:rsid w:val="005A51DD"/>
  </w:style>
  <w:style w:type="paragraph" w:customStyle="1" w:styleId="3235E3E3A8CC4854BD4CFA5153F39A08">
    <w:name w:val="3235E3E3A8CC4854BD4CFA5153F39A08"/>
    <w:rsid w:val="005A51DD"/>
  </w:style>
  <w:style w:type="paragraph" w:customStyle="1" w:styleId="5E20DC7B48954F14B6A3FC183EDD58C6">
    <w:name w:val="5E20DC7B48954F14B6A3FC183EDD58C6"/>
    <w:rsid w:val="005A51DD"/>
  </w:style>
  <w:style w:type="paragraph" w:customStyle="1" w:styleId="49186F363BBF469985D30F4E5944E009">
    <w:name w:val="49186F363BBF469985D30F4E5944E009"/>
    <w:rsid w:val="005A51DD"/>
  </w:style>
  <w:style w:type="paragraph" w:customStyle="1" w:styleId="896569A994D3422BAC40625E413C3B65">
    <w:name w:val="896569A994D3422BAC40625E413C3B65"/>
    <w:rsid w:val="005A51DD"/>
  </w:style>
  <w:style w:type="paragraph" w:customStyle="1" w:styleId="386D317558BA4F10801261E4D3D23333">
    <w:name w:val="386D317558BA4F10801261E4D3D23333"/>
    <w:rsid w:val="005A51DD"/>
  </w:style>
  <w:style w:type="paragraph" w:customStyle="1" w:styleId="4BE2C973B1BA4D1EA45441522318662F">
    <w:name w:val="4BE2C973B1BA4D1EA45441522318662F"/>
    <w:rsid w:val="005A51DD"/>
  </w:style>
  <w:style w:type="paragraph" w:customStyle="1" w:styleId="A066D048B56445498F9E9739E1098A24">
    <w:name w:val="A066D048B56445498F9E9739E1098A24"/>
    <w:rsid w:val="005A51DD"/>
  </w:style>
  <w:style w:type="paragraph" w:customStyle="1" w:styleId="26F7E1128A7B439487AC2077E10336F2">
    <w:name w:val="26F7E1128A7B439487AC2077E10336F2"/>
    <w:rsid w:val="005A51DD"/>
  </w:style>
  <w:style w:type="paragraph" w:customStyle="1" w:styleId="2C3F41F588114AC4A066CF719F2C341A">
    <w:name w:val="2C3F41F588114AC4A066CF719F2C341A"/>
    <w:rsid w:val="005A51DD"/>
  </w:style>
  <w:style w:type="paragraph" w:customStyle="1" w:styleId="12A24EB446D4436E83B530A20D08D994">
    <w:name w:val="12A24EB446D4436E83B530A20D08D994"/>
    <w:rsid w:val="005A51DD"/>
  </w:style>
  <w:style w:type="paragraph" w:customStyle="1" w:styleId="489821F0DF6F4D4E9D5FA6CCDAF9564E">
    <w:name w:val="489821F0DF6F4D4E9D5FA6CCDAF9564E"/>
    <w:rsid w:val="005A51DD"/>
  </w:style>
  <w:style w:type="paragraph" w:customStyle="1" w:styleId="570A4BB20A704E4CAA0D06E4FC7F6EE7">
    <w:name w:val="570A4BB20A704E4CAA0D06E4FC7F6EE7"/>
    <w:rsid w:val="005A51DD"/>
  </w:style>
  <w:style w:type="paragraph" w:customStyle="1" w:styleId="20542B51F5B24AD58C698A2A63084579">
    <w:name w:val="20542B51F5B24AD58C698A2A63084579"/>
    <w:rsid w:val="005A51DD"/>
  </w:style>
  <w:style w:type="paragraph" w:customStyle="1" w:styleId="E1C2C855B7D3402E8F24A6078C43737C">
    <w:name w:val="E1C2C855B7D3402E8F24A6078C43737C"/>
    <w:rsid w:val="005A51DD"/>
  </w:style>
  <w:style w:type="paragraph" w:customStyle="1" w:styleId="077B9B034E4B44838946A0471D62C4BE">
    <w:name w:val="077B9B034E4B44838946A0471D62C4BE"/>
    <w:rsid w:val="005A51DD"/>
  </w:style>
  <w:style w:type="paragraph" w:customStyle="1" w:styleId="1EEFF49A58AD47C384D113BA8F1AACB3">
    <w:name w:val="1EEFF49A58AD47C384D113BA8F1AACB3"/>
    <w:rsid w:val="005A51DD"/>
  </w:style>
  <w:style w:type="paragraph" w:customStyle="1" w:styleId="F339BF5FC89D4370BA194F44A3A76333">
    <w:name w:val="F339BF5FC89D4370BA194F44A3A76333"/>
    <w:rsid w:val="005A51DD"/>
  </w:style>
  <w:style w:type="paragraph" w:customStyle="1" w:styleId="703562F586164AE080C449DEEC9AA668">
    <w:name w:val="703562F586164AE080C449DEEC9AA668"/>
    <w:rsid w:val="005A51DD"/>
  </w:style>
  <w:style w:type="paragraph" w:customStyle="1" w:styleId="76BF7ECAF3124EEE9DAE27678DDEF602">
    <w:name w:val="76BF7ECAF3124EEE9DAE27678DDEF602"/>
    <w:rsid w:val="005A51DD"/>
  </w:style>
  <w:style w:type="paragraph" w:customStyle="1" w:styleId="FEC2D70FFE814DBB9C913FD827E83313">
    <w:name w:val="FEC2D70FFE814DBB9C913FD827E83313"/>
    <w:rsid w:val="005A51DD"/>
  </w:style>
  <w:style w:type="paragraph" w:customStyle="1" w:styleId="0ECC73A9DCA446E4B21D1DFF0CDCCE52">
    <w:name w:val="0ECC73A9DCA446E4B21D1DFF0CDCCE52"/>
    <w:rsid w:val="005A51DD"/>
  </w:style>
  <w:style w:type="paragraph" w:customStyle="1" w:styleId="79AC3A9EE6344A6A95214F998EFC0FAC">
    <w:name w:val="79AC3A9EE6344A6A95214F998EFC0FAC"/>
    <w:rsid w:val="005A51DD"/>
  </w:style>
  <w:style w:type="paragraph" w:customStyle="1" w:styleId="A62B2DEE693C4672BED590ADD1985AE7">
    <w:name w:val="A62B2DEE693C4672BED590ADD1985AE7"/>
    <w:rsid w:val="005A51DD"/>
  </w:style>
  <w:style w:type="paragraph" w:customStyle="1" w:styleId="1DE1210B2C3D4353839746FC1154B666">
    <w:name w:val="1DE1210B2C3D4353839746FC1154B666"/>
    <w:rsid w:val="005A51DD"/>
  </w:style>
  <w:style w:type="paragraph" w:customStyle="1" w:styleId="6B39F0937D494960946143C11B3DDCF7">
    <w:name w:val="6B39F0937D494960946143C11B3DDCF7"/>
    <w:rsid w:val="005A51DD"/>
  </w:style>
  <w:style w:type="paragraph" w:customStyle="1" w:styleId="4BBA23B63FAA4E43AFA09475A448BE77">
    <w:name w:val="4BBA23B63FAA4E43AFA09475A448BE77"/>
    <w:rsid w:val="005A51DD"/>
  </w:style>
  <w:style w:type="paragraph" w:customStyle="1" w:styleId="5BA345AE9ADF4131AEA6E64E6982F3F7">
    <w:name w:val="5BA345AE9ADF4131AEA6E64E6982F3F7"/>
    <w:rsid w:val="005A51DD"/>
  </w:style>
  <w:style w:type="paragraph" w:customStyle="1" w:styleId="5E3DAFC999564CB59370C28CEE3573D7">
    <w:name w:val="5E3DAFC999564CB59370C28CEE3573D7"/>
    <w:rsid w:val="005A51DD"/>
  </w:style>
  <w:style w:type="paragraph" w:customStyle="1" w:styleId="800EE79A213743FD9A97D7CFA9980C5E">
    <w:name w:val="800EE79A213743FD9A97D7CFA9980C5E"/>
    <w:rsid w:val="005A51DD"/>
  </w:style>
  <w:style w:type="paragraph" w:customStyle="1" w:styleId="C45D2169DF01498D97E0B52B901C3743">
    <w:name w:val="C45D2169DF01498D97E0B52B901C3743"/>
    <w:rsid w:val="005A51DD"/>
  </w:style>
  <w:style w:type="paragraph" w:customStyle="1" w:styleId="8BDE54B8BF5F4B0B8FFE44154F6E8D04">
    <w:name w:val="8BDE54B8BF5F4B0B8FFE44154F6E8D04"/>
    <w:rsid w:val="005A51DD"/>
  </w:style>
  <w:style w:type="paragraph" w:customStyle="1" w:styleId="AA32202BA921400EBE0719A8CAE805D1">
    <w:name w:val="AA32202BA921400EBE0719A8CAE805D1"/>
    <w:rsid w:val="005A51DD"/>
  </w:style>
  <w:style w:type="paragraph" w:customStyle="1" w:styleId="C5B41E56FD8C4CCCA26AF2BA6579998C">
    <w:name w:val="C5B41E56FD8C4CCCA26AF2BA6579998C"/>
    <w:rsid w:val="005A51DD"/>
  </w:style>
  <w:style w:type="paragraph" w:customStyle="1" w:styleId="532ACB4492F240809ACBD1B584911102">
    <w:name w:val="532ACB4492F240809ACBD1B584911102"/>
    <w:rsid w:val="005A51DD"/>
  </w:style>
  <w:style w:type="paragraph" w:customStyle="1" w:styleId="D73DB979E69D40A89664FA978083E14F">
    <w:name w:val="D73DB979E69D40A89664FA978083E14F"/>
    <w:rsid w:val="005A51DD"/>
  </w:style>
  <w:style w:type="paragraph" w:customStyle="1" w:styleId="80CC28C2D90E4DE9BE6833D4DAF89015">
    <w:name w:val="80CC28C2D90E4DE9BE6833D4DAF89015"/>
    <w:rsid w:val="005A51DD"/>
  </w:style>
  <w:style w:type="paragraph" w:customStyle="1" w:styleId="EC00BD5E20CB4E61BFB81971FA9DBB2C">
    <w:name w:val="EC00BD5E20CB4E61BFB81971FA9DBB2C"/>
    <w:rsid w:val="005A51DD"/>
  </w:style>
  <w:style w:type="paragraph" w:customStyle="1" w:styleId="7F30DD5528E549928CE8029BB22DBB5E">
    <w:name w:val="7F30DD5528E549928CE8029BB22DBB5E"/>
    <w:rsid w:val="005A51DD"/>
  </w:style>
  <w:style w:type="paragraph" w:customStyle="1" w:styleId="84E1479B2AF2419A9BEAA982805A509E">
    <w:name w:val="84E1479B2AF2419A9BEAA982805A509E"/>
    <w:rsid w:val="005A51DD"/>
  </w:style>
  <w:style w:type="paragraph" w:customStyle="1" w:styleId="9EC510FC07AB440BB771BD603E9F3C0A">
    <w:name w:val="9EC510FC07AB440BB771BD603E9F3C0A"/>
    <w:rsid w:val="005A51DD"/>
  </w:style>
  <w:style w:type="paragraph" w:customStyle="1" w:styleId="DDB67534D176474D80875A4A7F6395B1">
    <w:name w:val="DDB67534D176474D80875A4A7F6395B1"/>
    <w:rsid w:val="005A51DD"/>
  </w:style>
  <w:style w:type="paragraph" w:customStyle="1" w:styleId="4F1956A72D974CF6988A6F48C6741CAE">
    <w:name w:val="4F1956A72D974CF6988A6F48C6741CAE"/>
    <w:rsid w:val="005A51DD"/>
  </w:style>
  <w:style w:type="paragraph" w:customStyle="1" w:styleId="72E1C0D9ACD14413B9803C0745913E66">
    <w:name w:val="72E1C0D9ACD14413B9803C0745913E66"/>
    <w:rsid w:val="005A51DD"/>
  </w:style>
  <w:style w:type="paragraph" w:customStyle="1" w:styleId="FE908C4FE8E644C691A3983F0320E38C">
    <w:name w:val="FE908C4FE8E644C691A3983F0320E38C"/>
    <w:rsid w:val="005A51DD"/>
  </w:style>
  <w:style w:type="paragraph" w:customStyle="1" w:styleId="64C3E7BC51A540B78BBA8087B9F91A5A">
    <w:name w:val="64C3E7BC51A540B78BBA8087B9F91A5A"/>
    <w:rsid w:val="005A51DD"/>
  </w:style>
  <w:style w:type="paragraph" w:customStyle="1" w:styleId="A702440077DF4A3092DD84ABB6D0D827">
    <w:name w:val="A702440077DF4A3092DD84ABB6D0D827"/>
    <w:rsid w:val="005A51DD"/>
  </w:style>
  <w:style w:type="paragraph" w:customStyle="1" w:styleId="0ACF00222780448498404B64E0B7A0A7">
    <w:name w:val="0ACF00222780448498404B64E0B7A0A7"/>
    <w:rsid w:val="005A51DD"/>
  </w:style>
  <w:style w:type="paragraph" w:customStyle="1" w:styleId="8236C790B97244589622C31EC6E1768B">
    <w:name w:val="8236C790B97244589622C31EC6E1768B"/>
    <w:rsid w:val="005A51DD"/>
  </w:style>
  <w:style w:type="paragraph" w:customStyle="1" w:styleId="15DA368D544746FB8133F315FFBBC137">
    <w:name w:val="15DA368D544746FB8133F315FFBBC137"/>
    <w:rsid w:val="005A51DD"/>
  </w:style>
  <w:style w:type="paragraph" w:customStyle="1" w:styleId="57EDEDA9FC9C4EA0B38A3FA0A18EAC97">
    <w:name w:val="57EDEDA9FC9C4EA0B38A3FA0A18EAC97"/>
    <w:rsid w:val="005A51DD"/>
  </w:style>
  <w:style w:type="paragraph" w:customStyle="1" w:styleId="F32043F3B6284ACEA1A1F72F8287D9A4">
    <w:name w:val="F32043F3B6284ACEA1A1F72F8287D9A4"/>
    <w:rsid w:val="005A51DD"/>
  </w:style>
  <w:style w:type="paragraph" w:customStyle="1" w:styleId="B83B93C093434E8CA33284E1DB1B09C6">
    <w:name w:val="B83B93C093434E8CA33284E1DB1B09C6"/>
    <w:rsid w:val="005A51DD"/>
  </w:style>
  <w:style w:type="paragraph" w:customStyle="1" w:styleId="357E3AD608864457A6EB21816E5A2758">
    <w:name w:val="357E3AD608864457A6EB21816E5A2758"/>
    <w:rsid w:val="005A51DD"/>
  </w:style>
  <w:style w:type="paragraph" w:customStyle="1" w:styleId="D085AE1C1E6B4177AB267BD601D249AA">
    <w:name w:val="D085AE1C1E6B4177AB267BD601D249AA"/>
    <w:rsid w:val="005A51DD"/>
  </w:style>
  <w:style w:type="paragraph" w:customStyle="1" w:styleId="E148D72B07B5413AA8ACEE711E40F957">
    <w:name w:val="E148D72B07B5413AA8ACEE711E40F957"/>
    <w:rsid w:val="005A51DD"/>
  </w:style>
  <w:style w:type="paragraph" w:customStyle="1" w:styleId="BBF003B15D6E4FDD8629573A959583E1">
    <w:name w:val="BBF003B15D6E4FDD8629573A959583E1"/>
    <w:rsid w:val="005A51DD"/>
  </w:style>
  <w:style w:type="paragraph" w:customStyle="1" w:styleId="35D5D96464C842DEB358AE6167E48F24">
    <w:name w:val="35D5D96464C842DEB358AE6167E48F24"/>
    <w:rsid w:val="005A51DD"/>
  </w:style>
  <w:style w:type="paragraph" w:customStyle="1" w:styleId="3A3F5ED1140D4C908C9638B41806F643">
    <w:name w:val="3A3F5ED1140D4C908C9638B41806F643"/>
    <w:rsid w:val="005A51DD"/>
  </w:style>
  <w:style w:type="paragraph" w:customStyle="1" w:styleId="B27122189E7C4B1BA4A3C10D8D936D98">
    <w:name w:val="B27122189E7C4B1BA4A3C10D8D936D98"/>
    <w:rsid w:val="005A51DD"/>
  </w:style>
  <w:style w:type="paragraph" w:customStyle="1" w:styleId="0D6831475B374502BB735105BCAC948D">
    <w:name w:val="0D6831475B374502BB735105BCAC948D"/>
    <w:rsid w:val="005A51DD"/>
  </w:style>
  <w:style w:type="paragraph" w:customStyle="1" w:styleId="A2CCA71A48314F36B1814913138CFE95">
    <w:name w:val="A2CCA71A48314F36B1814913138CFE95"/>
    <w:rsid w:val="005A51DD"/>
  </w:style>
  <w:style w:type="paragraph" w:customStyle="1" w:styleId="DA4A597D3B7A49A19CFD1BA89D26040B">
    <w:name w:val="DA4A597D3B7A49A19CFD1BA89D26040B"/>
    <w:rsid w:val="005A51DD"/>
  </w:style>
  <w:style w:type="paragraph" w:customStyle="1" w:styleId="717B7EA1E1EB4E6586222C264DE6E19D">
    <w:name w:val="717B7EA1E1EB4E6586222C264DE6E19D"/>
    <w:rsid w:val="005A51DD"/>
  </w:style>
  <w:style w:type="paragraph" w:customStyle="1" w:styleId="E21696195BA442739BE8D7AAC044505B">
    <w:name w:val="E21696195BA442739BE8D7AAC044505B"/>
    <w:rsid w:val="005A51DD"/>
  </w:style>
  <w:style w:type="paragraph" w:customStyle="1" w:styleId="96D39638035D48A1A5A517AFB262A220">
    <w:name w:val="96D39638035D48A1A5A517AFB262A220"/>
    <w:rsid w:val="005A51DD"/>
  </w:style>
  <w:style w:type="paragraph" w:customStyle="1" w:styleId="7293571C5FF6451FA4DBF592366E3C40">
    <w:name w:val="7293571C5FF6451FA4DBF592366E3C40"/>
    <w:rsid w:val="005A51DD"/>
  </w:style>
  <w:style w:type="paragraph" w:customStyle="1" w:styleId="42BD013EC2DB431CBAF3E4142BA1E550">
    <w:name w:val="42BD013EC2DB431CBAF3E4142BA1E550"/>
    <w:rsid w:val="005A51DD"/>
  </w:style>
  <w:style w:type="paragraph" w:customStyle="1" w:styleId="7F07EBF4BC984E1DAD49AF7A6D8AC0D0">
    <w:name w:val="7F07EBF4BC984E1DAD49AF7A6D8AC0D0"/>
    <w:rsid w:val="005A51DD"/>
  </w:style>
  <w:style w:type="paragraph" w:customStyle="1" w:styleId="7A49137DDA374FD0A9F08D39A34038F9">
    <w:name w:val="7A49137DDA374FD0A9F08D39A34038F9"/>
    <w:rsid w:val="005A51DD"/>
  </w:style>
  <w:style w:type="paragraph" w:customStyle="1" w:styleId="4E029B3A4A4D4F1B82F2A62C81436F7B">
    <w:name w:val="4E029B3A4A4D4F1B82F2A62C81436F7B"/>
    <w:rsid w:val="005A51DD"/>
  </w:style>
  <w:style w:type="paragraph" w:customStyle="1" w:styleId="EBB75258452A4C7998ACC93015A9B499">
    <w:name w:val="EBB75258452A4C7998ACC93015A9B499"/>
    <w:rsid w:val="005A51DD"/>
  </w:style>
  <w:style w:type="paragraph" w:customStyle="1" w:styleId="D1147FFAEDA74A8BA5961B518A79593B">
    <w:name w:val="D1147FFAEDA74A8BA5961B518A79593B"/>
    <w:rsid w:val="005A51DD"/>
  </w:style>
  <w:style w:type="paragraph" w:customStyle="1" w:styleId="37983A167E284E4E985804D144B7689A">
    <w:name w:val="37983A167E284E4E985804D144B7689A"/>
    <w:rsid w:val="005A51DD"/>
  </w:style>
  <w:style w:type="paragraph" w:customStyle="1" w:styleId="8F98FA6F43794F65A162BA887D5A7809">
    <w:name w:val="8F98FA6F43794F65A162BA887D5A7809"/>
    <w:rsid w:val="005A51DD"/>
  </w:style>
  <w:style w:type="paragraph" w:customStyle="1" w:styleId="71D7179FCCBD48A0B200FBA116118383">
    <w:name w:val="71D7179FCCBD48A0B200FBA116118383"/>
    <w:rsid w:val="005A51DD"/>
  </w:style>
  <w:style w:type="paragraph" w:customStyle="1" w:styleId="AD13F6991A534998803B375033E40C9B">
    <w:name w:val="AD13F6991A534998803B375033E40C9B"/>
    <w:rsid w:val="005A51DD"/>
  </w:style>
  <w:style w:type="paragraph" w:customStyle="1" w:styleId="7632E467956B46F6A2E83E456AB3E376">
    <w:name w:val="7632E467956B46F6A2E83E456AB3E376"/>
    <w:rsid w:val="005A51DD"/>
  </w:style>
  <w:style w:type="paragraph" w:customStyle="1" w:styleId="FCE4930F6BBD43239D4CA045A3FE391D">
    <w:name w:val="FCE4930F6BBD43239D4CA045A3FE391D"/>
    <w:rsid w:val="005A51DD"/>
  </w:style>
  <w:style w:type="paragraph" w:customStyle="1" w:styleId="A2DBDA20CC9346C0AA42727FC0574CE4">
    <w:name w:val="A2DBDA20CC9346C0AA42727FC0574CE4"/>
    <w:rsid w:val="005A51DD"/>
  </w:style>
  <w:style w:type="paragraph" w:customStyle="1" w:styleId="0A987527ADB64969A59851E910F646CB">
    <w:name w:val="0A987527ADB64969A59851E910F646CB"/>
    <w:rsid w:val="005A51DD"/>
  </w:style>
  <w:style w:type="paragraph" w:customStyle="1" w:styleId="E32D7FDEE6CB4B9B80E2F3D8BA64ADAB">
    <w:name w:val="E32D7FDEE6CB4B9B80E2F3D8BA64ADAB"/>
    <w:rsid w:val="005A51DD"/>
  </w:style>
  <w:style w:type="paragraph" w:customStyle="1" w:styleId="14D387BFA4B040C694711AEED73FD987">
    <w:name w:val="14D387BFA4B040C694711AEED73FD987"/>
    <w:rsid w:val="005A51DD"/>
  </w:style>
  <w:style w:type="paragraph" w:customStyle="1" w:styleId="FA2346A8B16D41E59354318A8209FAD1">
    <w:name w:val="FA2346A8B16D41E59354318A8209FAD1"/>
    <w:rsid w:val="005A51DD"/>
  </w:style>
  <w:style w:type="paragraph" w:customStyle="1" w:styleId="0ED144A1CCDE4D1284C025B4E65AC27E">
    <w:name w:val="0ED144A1CCDE4D1284C025B4E65AC27E"/>
    <w:rsid w:val="005A51DD"/>
  </w:style>
  <w:style w:type="paragraph" w:customStyle="1" w:styleId="85992F8ADD544DD3AB6643E11699C58D">
    <w:name w:val="85992F8ADD544DD3AB6643E11699C58D"/>
    <w:rsid w:val="005A51DD"/>
  </w:style>
  <w:style w:type="paragraph" w:customStyle="1" w:styleId="91FD442757B042A3AAF191336C7389FB">
    <w:name w:val="91FD442757B042A3AAF191336C7389FB"/>
    <w:rsid w:val="005A51DD"/>
  </w:style>
  <w:style w:type="paragraph" w:customStyle="1" w:styleId="FC0AC327E42D43F194FA106D46947753">
    <w:name w:val="FC0AC327E42D43F194FA106D46947753"/>
    <w:rsid w:val="005A51DD"/>
  </w:style>
  <w:style w:type="paragraph" w:customStyle="1" w:styleId="BDBD6A81E73F4B7A951611EC37429234">
    <w:name w:val="BDBD6A81E73F4B7A951611EC37429234"/>
    <w:rsid w:val="005A51DD"/>
  </w:style>
  <w:style w:type="paragraph" w:customStyle="1" w:styleId="E7A0B9B88641471EA43EF497756CA278">
    <w:name w:val="E7A0B9B88641471EA43EF497756CA278"/>
    <w:rsid w:val="005A51DD"/>
  </w:style>
  <w:style w:type="paragraph" w:customStyle="1" w:styleId="730D77640A7F4B11ADA1A332F1C1D95B">
    <w:name w:val="730D77640A7F4B11ADA1A332F1C1D95B"/>
    <w:rsid w:val="005A51DD"/>
  </w:style>
  <w:style w:type="paragraph" w:customStyle="1" w:styleId="313FB7BDCECE44CD85E03FE4CD5EEDDB">
    <w:name w:val="313FB7BDCECE44CD85E03FE4CD5EEDDB"/>
    <w:rsid w:val="005A51DD"/>
  </w:style>
  <w:style w:type="paragraph" w:customStyle="1" w:styleId="5BAE4A98AC7C44C091037ABE267B378D">
    <w:name w:val="5BAE4A98AC7C44C091037ABE267B378D"/>
    <w:rsid w:val="005A51DD"/>
  </w:style>
  <w:style w:type="paragraph" w:customStyle="1" w:styleId="524B73F02AB7447BA66932E126708F99">
    <w:name w:val="524B73F02AB7447BA66932E126708F99"/>
    <w:rsid w:val="005A51DD"/>
  </w:style>
  <w:style w:type="paragraph" w:customStyle="1" w:styleId="69A8E07ABD12430DACDDA14D97717AD1">
    <w:name w:val="69A8E07ABD12430DACDDA14D97717AD1"/>
    <w:rsid w:val="005A51DD"/>
  </w:style>
  <w:style w:type="paragraph" w:customStyle="1" w:styleId="239A10CE24CC41D9BB2BBB344A12037C">
    <w:name w:val="239A10CE24CC41D9BB2BBB344A12037C"/>
    <w:rsid w:val="005A51DD"/>
  </w:style>
  <w:style w:type="paragraph" w:customStyle="1" w:styleId="4F8B4A96A86542A4B2F8DBA26C35DF19">
    <w:name w:val="4F8B4A96A86542A4B2F8DBA26C35DF19"/>
    <w:rsid w:val="005A51DD"/>
  </w:style>
  <w:style w:type="paragraph" w:customStyle="1" w:styleId="D4BA1E1B73774C3D816924DB15170064">
    <w:name w:val="D4BA1E1B73774C3D816924DB15170064"/>
    <w:rsid w:val="005A51DD"/>
  </w:style>
  <w:style w:type="paragraph" w:customStyle="1" w:styleId="5D493F8EE1234CC1B1BC24B1463D63C8">
    <w:name w:val="5D493F8EE1234CC1B1BC24B1463D63C8"/>
    <w:rsid w:val="005A51DD"/>
  </w:style>
  <w:style w:type="paragraph" w:customStyle="1" w:styleId="693BA81FF1954208A92542C7AEC49F6C">
    <w:name w:val="693BA81FF1954208A92542C7AEC49F6C"/>
    <w:rsid w:val="005A51DD"/>
  </w:style>
  <w:style w:type="paragraph" w:customStyle="1" w:styleId="729BA50AD50940C1B26B47E27891A1BA">
    <w:name w:val="729BA50AD50940C1B26B47E27891A1BA"/>
    <w:rsid w:val="005A51DD"/>
  </w:style>
  <w:style w:type="paragraph" w:customStyle="1" w:styleId="57DFA843EE03448F958207AF1026F7A4">
    <w:name w:val="57DFA843EE03448F958207AF1026F7A4"/>
    <w:rsid w:val="005A51DD"/>
  </w:style>
  <w:style w:type="paragraph" w:customStyle="1" w:styleId="57D542418BB5426395CEC0190768A024">
    <w:name w:val="57D542418BB5426395CEC0190768A024"/>
    <w:rsid w:val="005A51DD"/>
  </w:style>
  <w:style w:type="paragraph" w:customStyle="1" w:styleId="AB48A8344DBE423DB4C291A3CA49331E">
    <w:name w:val="AB48A8344DBE423DB4C291A3CA49331E"/>
    <w:rsid w:val="005A51DD"/>
  </w:style>
  <w:style w:type="paragraph" w:customStyle="1" w:styleId="D69D478A1BE74436A16103737C0FF18F">
    <w:name w:val="D69D478A1BE74436A16103737C0FF18F"/>
    <w:rsid w:val="005A51DD"/>
  </w:style>
  <w:style w:type="paragraph" w:customStyle="1" w:styleId="65A5598C01BB48C2A60F43B98B03B086">
    <w:name w:val="65A5598C01BB48C2A60F43B98B03B086"/>
    <w:rsid w:val="005A51DD"/>
  </w:style>
  <w:style w:type="paragraph" w:customStyle="1" w:styleId="037D4190ECBA4EB58C0CD0D000803679">
    <w:name w:val="037D4190ECBA4EB58C0CD0D000803679"/>
    <w:rsid w:val="005A51DD"/>
  </w:style>
  <w:style w:type="paragraph" w:customStyle="1" w:styleId="C6A513B1DFA24FD6954F75C33209268F">
    <w:name w:val="C6A513B1DFA24FD6954F75C33209268F"/>
    <w:rsid w:val="005A51DD"/>
  </w:style>
  <w:style w:type="paragraph" w:customStyle="1" w:styleId="F6B2244E930D4F4891A1FAFB065BE8FA">
    <w:name w:val="F6B2244E930D4F4891A1FAFB065BE8FA"/>
    <w:rsid w:val="005A51DD"/>
  </w:style>
  <w:style w:type="paragraph" w:customStyle="1" w:styleId="FEAACEB8D6AE4D53B09EF065F478A5D4">
    <w:name w:val="FEAACEB8D6AE4D53B09EF065F478A5D4"/>
    <w:rsid w:val="005A51DD"/>
  </w:style>
  <w:style w:type="paragraph" w:customStyle="1" w:styleId="632F55D754E3493EA0A733716E370D0F">
    <w:name w:val="632F55D754E3493EA0A733716E370D0F"/>
    <w:rsid w:val="005A51DD"/>
  </w:style>
  <w:style w:type="paragraph" w:customStyle="1" w:styleId="B900092C855B43D6B683449EA63B5F85">
    <w:name w:val="B900092C855B43D6B683449EA63B5F85"/>
    <w:rsid w:val="005A51DD"/>
  </w:style>
  <w:style w:type="paragraph" w:customStyle="1" w:styleId="FC36C9CDCD884355825EF30ECAF593B6">
    <w:name w:val="FC36C9CDCD884355825EF30ECAF593B6"/>
    <w:rsid w:val="005A51DD"/>
  </w:style>
  <w:style w:type="paragraph" w:customStyle="1" w:styleId="B30EED9713E347C7BF2B8EFAD51AD181">
    <w:name w:val="B30EED9713E347C7BF2B8EFAD51AD181"/>
    <w:rsid w:val="005A51DD"/>
  </w:style>
  <w:style w:type="paragraph" w:customStyle="1" w:styleId="AB3E00E132A34CB88EA3AE4591CEFA34">
    <w:name w:val="AB3E00E132A34CB88EA3AE4591CEFA34"/>
    <w:rsid w:val="005A51DD"/>
  </w:style>
  <w:style w:type="paragraph" w:customStyle="1" w:styleId="7311CE7A17114D2CB69B07775DEDC99F">
    <w:name w:val="7311CE7A17114D2CB69B07775DEDC99F"/>
    <w:rsid w:val="005A51DD"/>
  </w:style>
  <w:style w:type="paragraph" w:customStyle="1" w:styleId="0B13C3352ADB4E6C839AABD0AC10DCCB">
    <w:name w:val="0B13C3352ADB4E6C839AABD0AC10DCCB"/>
    <w:rsid w:val="005A51DD"/>
  </w:style>
  <w:style w:type="paragraph" w:customStyle="1" w:styleId="3865CC1A6EE54FDBA978429A2F3F1759">
    <w:name w:val="3865CC1A6EE54FDBA978429A2F3F1759"/>
    <w:rsid w:val="005A51DD"/>
  </w:style>
  <w:style w:type="paragraph" w:customStyle="1" w:styleId="1F74E5C4114E4C68948291BDC409952A">
    <w:name w:val="1F74E5C4114E4C68948291BDC409952A"/>
    <w:rsid w:val="005A51DD"/>
  </w:style>
  <w:style w:type="paragraph" w:customStyle="1" w:styleId="8CD0BDC7BAD24B3EBB219BF8E63B55F9">
    <w:name w:val="8CD0BDC7BAD24B3EBB219BF8E63B55F9"/>
    <w:rsid w:val="005A51DD"/>
  </w:style>
  <w:style w:type="paragraph" w:customStyle="1" w:styleId="F9AE422F3BC0404AA764336499F1382E">
    <w:name w:val="F9AE422F3BC0404AA764336499F1382E"/>
    <w:rsid w:val="005A51DD"/>
  </w:style>
  <w:style w:type="paragraph" w:customStyle="1" w:styleId="F758E49CBE244953A4E37E2B3F8B4BA2">
    <w:name w:val="F758E49CBE244953A4E37E2B3F8B4BA2"/>
    <w:rsid w:val="005A51DD"/>
  </w:style>
  <w:style w:type="paragraph" w:customStyle="1" w:styleId="4CBB05FF1EEC4279A3A204C86F8CB0EB">
    <w:name w:val="4CBB05FF1EEC4279A3A204C86F8CB0EB"/>
    <w:rsid w:val="005A51DD"/>
  </w:style>
  <w:style w:type="paragraph" w:customStyle="1" w:styleId="2B8FFC64785D4543B4AF4B06C9213AA6">
    <w:name w:val="2B8FFC64785D4543B4AF4B06C9213AA6"/>
    <w:rsid w:val="005A51DD"/>
  </w:style>
  <w:style w:type="paragraph" w:customStyle="1" w:styleId="63B9BC235C01480F8F2EDA064F598835">
    <w:name w:val="63B9BC235C01480F8F2EDA064F598835"/>
    <w:rsid w:val="005A51DD"/>
  </w:style>
  <w:style w:type="paragraph" w:customStyle="1" w:styleId="43B3D830E6EE41C29CCA968923F5992C">
    <w:name w:val="43B3D830E6EE41C29CCA968923F5992C"/>
    <w:rsid w:val="005A51DD"/>
  </w:style>
  <w:style w:type="paragraph" w:customStyle="1" w:styleId="4A14D120593A418486ECFD6001E89B0C">
    <w:name w:val="4A14D120593A418486ECFD6001E89B0C"/>
    <w:rsid w:val="005A51DD"/>
  </w:style>
  <w:style w:type="paragraph" w:customStyle="1" w:styleId="EB1E60BB4EA14B6187E16179B3B5BA9A">
    <w:name w:val="EB1E60BB4EA14B6187E16179B3B5BA9A"/>
    <w:rsid w:val="005A51DD"/>
  </w:style>
  <w:style w:type="paragraph" w:customStyle="1" w:styleId="B781B6A3DB6C4444B41F4FE3C508047F">
    <w:name w:val="B781B6A3DB6C4444B41F4FE3C508047F"/>
    <w:rsid w:val="005A51DD"/>
  </w:style>
  <w:style w:type="paragraph" w:customStyle="1" w:styleId="E360A33EF84747BA88D2E82E7544DE58">
    <w:name w:val="E360A33EF84747BA88D2E82E7544DE58"/>
    <w:rsid w:val="005A51DD"/>
  </w:style>
  <w:style w:type="paragraph" w:customStyle="1" w:styleId="1B895E8AC73641D88B03C59B118254CF">
    <w:name w:val="1B895E8AC73641D88B03C59B118254CF"/>
    <w:rsid w:val="005A51DD"/>
  </w:style>
  <w:style w:type="paragraph" w:customStyle="1" w:styleId="F6245DD7C1514F97A1A0B4D0274E0065">
    <w:name w:val="F6245DD7C1514F97A1A0B4D0274E0065"/>
    <w:rsid w:val="005A51DD"/>
  </w:style>
  <w:style w:type="paragraph" w:customStyle="1" w:styleId="01175EF94CB248818C0EE121F0781A1A">
    <w:name w:val="01175EF94CB248818C0EE121F0781A1A"/>
    <w:rsid w:val="005A51DD"/>
  </w:style>
  <w:style w:type="paragraph" w:customStyle="1" w:styleId="014A9BC7CAFA423ABE6B02886509049E">
    <w:name w:val="014A9BC7CAFA423ABE6B02886509049E"/>
    <w:rsid w:val="005A51DD"/>
  </w:style>
  <w:style w:type="paragraph" w:customStyle="1" w:styleId="A54AD0AE2C594F1C83C3F57514BE28A7">
    <w:name w:val="A54AD0AE2C594F1C83C3F57514BE28A7"/>
    <w:rsid w:val="005A51DD"/>
  </w:style>
  <w:style w:type="paragraph" w:customStyle="1" w:styleId="E4C3F780F1824C67B277BCB9F98D4BEC">
    <w:name w:val="E4C3F780F1824C67B277BCB9F98D4BEC"/>
    <w:rsid w:val="005A51DD"/>
  </w:style>
  <w:style w:type="paragraph" w:customStyle="1" w:styleId="D86902F1BB9542EBB966757B72699C2F">
    <w:name w:val="D86902F1BB9542EBB966757B72699C2F"/>
    <w:rsid w:val="005A51DD"/>
  </w:style>
  <w:style w:type="paragraph" w:customStyle="1" w:styleId="17450969247243A8867715DD4E138BAF">
    <w:name w:val="17450969247243A8867715DD4E138BAF"/>
    <w:rsid w:val="005A51DD"/>
  </w:style>
  <w:style w:type="paragraph" w:customStyle="1" w:styleId="4146BBD71C4F45D48B69034AC5CFA502">
    <w:name w:val="4146BBD71C4F45D48B69034AC5CFA502"/>
    <w:rsid w:val="005A51DD"/>
  </w:style>
  <w:style w:type="paragraph" w:customStyle="1" w:styleId="E6F04F5A017C4F5EB2AC8B3C32328E91">
    <w:name w:val="E6F04F5A017C4F5EB2AC8B3C32328E91"/>
    <w:rsid w:val="005A51DD"/>
  </w:style>
  <w:style w:type="paragraph" w:customStyle="1" w:styleId="D787059E29C24724A938D0F81B29F2BD">
    <w:name w:val="D787059E29C24724A938D0F81B29F2BD"/>
    <w:rsid w:val="005A51DD"/>
  </w:style>
  <w:style w:type="paragraph" w:customStyle="1" w:styleId="24691B87A4BB46EF94785222E85331E9">
    <w:name w:val="24691B87A4BB46EF94785222E85331E9"/>
    <w:rsid w:val="005A51DD"/>
  </w:style>
  <w:style w:type="paragraph" w:customStyle="1" w:styleId="307284A9FBE343B4B61D13CFDC13A3C9">
    <w:name w:val="307284A9FBE343B4B61D13CFDC13A3C9"/>
    <w:rsid w:val="005A51DD"/>
  </w:style>
  <w:style w:type="paragraph" w:customStyle="1" w:styleId="4B5138C947D84E76A8D5A06A5381C065">
    <w:name w:val="4B5138C947D84E76A8D5A06A5381C065"/>
    <w:rsid w:val="005A51DD"/>
  </w:style>
  <w:style w:type="paragraph" w:customStyle="1" w:styleId="2E672681D8AD4E38B1A806ECF88011CD">
    <w:name w:val="2E672681D8AD4E38B1A806ECF88011CD"/>
    <w:rsid w:val="005A51DD"/>
  </w:style>
  <w:style w:type="paragraph" w:customStyle="1" w:styleId="3C5D8EF0A654401AA39199DCD916E1B8">
    <w:name w:val="3C5D8EF0A654401AA39199DCD916E1B8"/>
    <w:rsid w:val="005A51DD"/>
  </w:style>
  <w:style w:type="paragraph" w:customStyle="1" w:styleId="223174CB68FD46E1AAD3A4D521AA1B9C">
    <w:name w:val="223174CB68FD46E1AAD3A4D521AA1B9C"/>
    <w:rsid w:val="005A51DD"/>
  </w:style>
  <w:style w:type="paragraph" w:customStyle="1" w:styleId="095E50274FB94021AB9E80C055CDBF79">
    <w:name w:val="095E50274FB94021AB9E80C055CDBF79"/>
    <w:rsid w:val="005A51DD"/>
  </w:style>
  <w:style w:type="paragraph" w:customStyle="1" w:styleId="58E46B4DD25A4FB194A186EAA076740D">
    <w:name w:val="58E46B4DD25A4FB194A186EAA076740D"/>
    <w:rsid w:val="005A51DD"/>
  </w:style>
  <w:style w:type="paragraph" w:customStyle="1" w:styleId="2E6F658368534377BD18892667A3B586">
    <w:name w:val="2E6F658368534377BD18892667A3B586"/>
    <w:rsid w:val="005A51DD"/>
  </w:style>
  <w:style w:type="paragraph" w:customStyle="1" w:styleId="2D0310069A114B06949626A581B051E6">
    <w:name w:val="2D0310069A114B06949626A581B051E6"/>
    <w:rsid w:val="005A51DD"/>
  </w:style>
  <w:style w:type="paragraph" w:customStyle="1" w:styleId="C98CFF10E888401488B42BAA1C542B30">
    <w:name w:val="C98CFF10E888401488B42BAA1C542B30"/>
    <w:rsid w:val="005A51DD"/>
  </w:style>
  <w:style w:type="paragraph" w:customStyle="1" w:styleId="1FD5AE7A77C14638A4AD26E90054E61B">
    <w:name w:val="1FD5AE7A77C14638A4AD26E90054E61B"/>
    <w:rsid w:val="005A51DD"/>
  </w:style>
  <w:style w:type="paragraph" w:customStyle="1" w:styleId="3ED920D663D74691A3DF94087A46FEE8">
    <w:name w:val="3ED920D663D74691A3DF94087A46FEE8"/>
    <w:rsid w:val="005A51DD"/>
  </w:style>
  <w:style w:type="paragraph" w:customStyle="1" w:styleId="33D1629282FB4ED68DE7C033F56FE26C">
    <w:name w:val="33D1629282FB4ED68DE7C033F56FE26C"/>
    <w:rsid w:val="005A51DD"/>
  </w:style>
  <w:style w:type="paragraph" w:customStyle="1" w:styleId="C8027DB95472444DA4464A861CF3BC5E">
    <w:name w:val="C8027DB95472444DA4464A861CF3BC5E"/>
    <w:rsid w:val="005A51DD"/>
  </w:style>
  <w:style w:type="paragraph" w:customStyle="1" w:styleId="54253ACB08C84CF699CF3D4478A0A272">
    <w:name w:val="54253ACB08C84CF699CF3D4478A0A272"/>
    <w:rsid w:val="005A51DD"/>
  </w:style>
  <w:style w:type="paragraph" w:customStyle="1" w:styleId="7315864848DB42FFBD1C8B59BA6E026D">
    <w:name w:val="7315864848DB42FFBD1C8B59BA6E026D"/>
    <w:rsid w:val="005A51DD"/>
  </w:style>
  <w:style w:type="paragraph" w:customStyle="1" w:styleId="F9F39816A4244DE6980EE765E684696D">
    <w:name w:val="F9F39816A4244DE6980EE765E684696D"/>
    <w:rsid w:val="005A51DD"/>
  </w:style>
  <w:style w:type="paragraph" w:customStyle="1" w:styleId="B79BBCD9411C44A7A8FB08050EBC8742">
    <w:name w:val="B79BBCD9411C44A7A8FB08050EBC8742"/>
    <w:rsid w:val="005A51DD"/>
  </w:style>
  <w:style w:type="paragraph" w:customStyle="1" w:styleId="B29462163D1B45B398636277330CABBD">
    <w:name w:val="B29462163D1B45B398636277330CABBD"/>
    <w:rsid w:val="005A51DD"/>
  </w:style>
  <w:style w:type="paragraph" w:customStyle="1" w:styleId="4CF3EC8BFDD24DB49E3DA8214F51A33B">
    <w:name w:val="4CF3EC8BFDD24DB49E3DA8214F51A33B"/>
    <w:rsid w:val="005A51DD"/>
  </w:style>
  <w:style w:type="paragraph" w:customStyle="1" w:styleId="0EFF6BE241424DA2A7F999E131AB0D7A">
    <w:name w:val="0EFF6BE241424DA2A7F999E131AB0D7A"/>
    <w:rsid w:val="005A51DD"/>
  </w:style>
  <w:style w:type="paragraph" w:customStyle="1" w:styleId="CE95FE5F9523406F8F29986A4E0D99C9">
    <w:name w:val="CE95FE5F9523406F8F29986A4E0D99C9"/>
    <w:rsid w:val="005A51DD"/>
  </w:style>
  <w:style w:type="paragraph" w:customStyle="1" w:styleId="DB41760B18D34A91B9A332AF4438A9C2">
    <w:name w:val="DB41760B18D34A91B9A332AF4438A9C2"/>
    <w:rsid w:val="005A51DD"/>
  </w:style>
  <w:style w:type="paragraph" w:customStyle="1" w:styleId="20935234734548CDA7415AB4DCCD3B85">
    <w:name w:val="20935234734548CDA7415AB4DCCD3B85"/>
    <w:rsid w:val="005A51DD"/>
  </w:style>
  <w:style w:type="paragraph" w:customStyle="1" w:styleId="0B7A3032F5BE4B2B8B738354BC49EC6A">
    <w:name w:val="0B7A3032F5BE4B2B8B738354BC49EC6A"/>
    <w:rsid w:val="005A51DD"/>
  </w:style>
  <w:style w:type="paragraph" w:customStyle="1" w:styleId="FC4DFBA42A454896B518A833887CA113">
    <w:name w:val="FC4DFBA42A454896B518A833887CA113"/>
    <w:rsid w:val="005A51DD"/>
  </w:style>
  <w:style w:type="paragraph" w:customStyle="1" w:styleId="CB3E66F3DCBA4BE79AB79053413A3491">
    <w:name w:val="CB3E66F3DCBA4BE79AB79053413A3491"/>
    <w:rsid w:val="005A51DD"/>
  </w:style>
  <w:style w:type="paragraph" w:customStyle="1" w:styleId="5F606A4A551D4E78852F7A11381760F2">
    <w:name w:val="5F606A4A551D4E78852F7A11381760F2"/>
    <w:rsid w:val="005A51DD"/>
  </w:style>
  <w:style w:type="paragraph" w:customStyle="1" w:styleId="64455A416E31411AB5458216A291063C">
    <w:name w:val="64455A416E31411AB5458216A291063C"/>
    <w:rsid w:val="005A51DD"/>
  </w:style>
  <w:style w:type="paragraph" w:customStyle="1" w:styleId="0563D021A4AA4C65A2E3E35948D669EA">
    <w:name w:val="0563D021A4AA4C65A2E3E35948D669EA"/>
    <w:rsid w:val="005A51DD"/>
  </w:style>
  <w:style w:type="paragraph" w:customStyle="1" w:styleId="3E69810BE9E64D6F8A3F81F67645EB21">
    <w:name w:val="3E69810BE9E64D6F8A3F81F67645EB21"/>
    <w:rsid w:val="005A51DD"/>
  </w:style>
  <w:style w:type="paragraph" w:customStyle="1" w:styleId="D2AD950042C84E6AABB53A1D5A4B9967">
    <w:name w:val="D2AD950042C84E6AABB53A1D5A4B9967"/>
    <w:rsid w:val="005A51DD"/>
  </w:style>
  <w:style w:type="paragraph" w:customStyle="1" w:styleId="B04996AAE46B4C17ADB94DC18C4D608C">
    <w:name w:val="B04996AAE46B4C17ADB94DC18C4D608C"/>
    <w:rsid w:val="005A51DD"/>
  </w:style>
  <w:style w:type="paragraph" w:customStyle="1" w:styleId="3D0CC066CFC44250991DF5834965BD3F">
    <w:name w:val="3D0CC066CFC44250991DF5834965BD3F"/>
    <w:rsid w:val="005A51DD"/>
  </w:style>
  <w:style w:type="paragraph" w:customStyle="1" w:styleId="CCEE312B312C4CC89392753D33BBD176">
    <w:name w:val="CCEE312B312C4CC89392753D33BBD176"/>
    <w:rsid w:val="005A51DD"/>
  </w:style>
  <w:style w:type="paragraph" w:customStyle="1" w:styleId="2F729EABBBB54FE0BD5EE66A641B8F65">
    <w:name w:val="2F729EABBBB54FE0BD5EE66A641B8F65"/>
    <w:rsid w:val="005A51DD"/>
  </w:style>
  <w:style w:type="paragraph" w:customStyle="1" w:styleId="8360A01954E44BAC82D085F50F045325">
    <w:name w:val="8360A01954E44BAC82D085F50F045325"/>
    <w:rsid w:val="005A51DD"/>
  </w:style>
  <w:style w:type="paragraph" w:customStyle="1" w:styleId="3B2FFE1768F244139606D135F3654F7B">
    <w:name w:val="3B2FFE1768F244139606D135F3654F7B"/>
    <w:rsid w:val="005A51DD"/>
  </w:style>
  <w:style w:type="paragraph" w:customStyle="1" w:styleId="F7F4A8E030D34F8D9C27F93AEB061421">
    <w:name w:val="F7F4A8E030D34F8D9C27F93AEB061421"/>
    <w:rsid w:val="005A51DD"/>
  </w:style>
  <w:style w:type="paragraph" w:customStyle="1" w:styleId="278E8B84B3C848509688153AA9DDD8E2">
    <w:name w:val="278E8B84B3C848509688153AA9DDD8E2"/>
    <w:rsid w:val="005A51DD"/>
  </w:style>
  <w:style w:type="paragraph" w:customStyle="1" w:styleId="75F0CD34E57A4E0684DE42F979E6D01B">
    <w:name w:val="75F0CD34E57A4E0684DE42F979E6D01B"/>
    <w:rsid w:val="005A51DD"/>
  </w:style>
  <w:style w:type="paragraph" w:customStyle="1" w:styleId="9737CDC2C44C41BB9E01AE6611A3A39F">
    <w:name w:val="9737CDC2C44C41BB9E01AE6611A3A39F"/>
    <w:rsid w:val="005A51DD"/>
  </w:style>
  <w:style w:type="paragraph" w:customStyle="1" w:styleId="D9CEABE639C048E5AAFEDE747029977B">
    <w:name w:val="D9CEABE639C048E5AAFEDE747029977B"/>
    <w:rsid w:val="005A51DD"/>
  </w:style>
  <w:style w:type="paragraph" w:customStyle="1" w:styleId="1078CF5D3CDE49C194700376E0F21C37">
    <w:name w:val="1078CF5D3CDE49C194700376E0F21C37"/>
    <w:rsid w:val="005A51DD"/>
  </w:style>
  <w:style w:type="paragraph" w:customStyle="1" w:styleId="B64EEFBBD8B04510A571F1F550649097">
    <w:name w:val="B64EEFBBD8B04510A571F1F550649097"/>
    <w:rsid w:val="005A51DD"/>
  </w:style>
  <w:style w:type="paragraph" w:customStyle="1" w:styleId="2556988EB59941CCA05E8FDDC39F284A">
    <w:name w:val="2556988EB59941CCA05E8FDDC39F284A"/>
    <w:rsid w:val="005A51DD"/>
  </w:style>
  <w:style w:type="paragraph" w:customStyle="1" w:styleId="9BE652189CE94468AFE19E8FCC9CA9C9">
    <w:name w:val="9BE652189CE94468AFE19E8FCC9CA9C9"/>
    <w:rsid w:val="005A51DD"/>
  </w:style>
  <w:style w:type="paragraph" w:customStyle="1" w:styleId="46C1AE4317BE4B51AA6F6E930B4E4448">
    <w:name w:val="46C1AE4317BE4B51AA6F6E930B4E4448"/>
    <w:rsid w:val="005A51DD"/>
  </w:style>
  <w:style w:type="paragraph" w:customStyle="1" w:styleId="1635889D9CEE426CBB27482F61E3F71F">
    <w:name w:val="1635889D9CEE426CBB27482F61E3F71F"/>
    <w:rsid w:val="005A51DD"/>
  </w:style>
  <w:style w:type="paragraph" w:customStyle="1" w:styleId="EFA12B1D47464813B016B65418A0B428">
    <w:name w:val="EFA12B1D47464813B016B65418A0B428"/>
    <w:rsid w:val="005A51DD"/>
  </w:style>
  <w:style w:type="paragraph" w:customStyle="1" w:styleId="805C50BB339949379022DF7BED50A9A5">
    <w:name w:val="805C50BB339949379022DF7BED50A9A5"/>
    <w:rsid w:val="005A51DD"/>
  </w:style>
  <w:style w:type="paragraph" w:customStyle="1" w:styleId="A462C20645D44E48971A1D0F3C185270">
    <w:name w:val="A462C20645D44E48971A1D0F3C185270"/>
    <w:rsid w:val="005A51DD"/>
  </w:style>
  <w:style w:type="paragraph" w:customStyle="1" w:styleId="2496841F6E43413FA1EE353E46157E24">
    <w:name w:val="2496841F6E43413FA1EE353E46157E24"/>
    <w:rsid w:val="005A51DD"/>
  </w:style>
  <w:style w:type="paragraph" w:customStyle="1" w:styleId="B4F13A0CE8554287BFEA590E071245C4">
    <w:name w:val="B4F13A0CE8554287BFEA590E071245C4"/>
    <w:rsid w:val="005A51DD"/>
  </w:style>
  <w:style w:type="paragraph" w:customStyle="1" w:styleId="2B5B28E7D25F49828F962ACCC0C4879A">
    <w:name w:val="2B5B28E7D25F49828F962ACCC0C4879A"/>
    <w:rsid w:val="005A51DD"/>
  </w:style>
  <w:style w:type="paragraph" w:customStyle="1" w:styleId="D1E15E14A5C643709AEC75BB790CF027">
    <w:name w:val="D1E15E14A5C643709AEC75BB790CF027"/>
    <w:rsid w:val="005A51DD"/>
  </w:style>
  <w:style w:type="paragraph" w:customStyle="1" w:styleId="FAE4B49455EE4AB48443FEABBF1F3E12">
    <w:name w:val="FAE4B49455EE4AB48443FEABBF1F3E12"/>
    <w:rsid w:val="005A51DD"/>
  </w:style>
  <w:style w:type="paragraph" w:customStyle="1" w:styleId="D5867C48196840C19B490F4E3CDD657D">
    <w:name w:val="D5867C48196840C19B490F4E3CDD657D"/>
    <w:rsid w:val="005A51DD"/>
  </w:style>
  <w:style w:type="paragraph" w:customStyle="1" w:styleId="16FD684D870846FF9E286BA35E6D6051">
    <w:name w:val="16FD684D870846FF9E286BA35E6D6051"/>
    <w:rsid w:val="005A51DD"/>
  </w:style>
  <w:style w:type="paragraph" w:customStyle="1" w:styleId="B8DEA9930E614084A2FED3B1F7E2470E">
    <w:name w:val="B8DEA9930E614084A2FED3B1F7E2470E"/>
    <w:rsid w:val="005A51DD"/>
  </w:style>
  <w:style w:type="paragraph" w:customStyle="1" w:styleId="20B3372BF7924B699741C4B2734442E8">
    <w:name w:val="20B3372BF7924B699741C4B2734442E8"/>
    <w:rsid w:val="005A51DD"/>
  </w:style>
  <w:style w:type="paragraph" w:customStyle="1" w:styleId="82C1045009854EB881E17872E1112855">
    <w:name w:val="82C1045009854EB881E17872E1112855"/>
    <w:rsid w:val="005A51DD"/>
  </w:style>
  <w:style w:type="paragraph" w:customStyle="1" w:styleId="3E04CE71D2944EF1826364456DE4388D">
    <w:name w:val="3E04CE71D2944EF1826364456DE4388D"/>
    <w:rsid w:val="005A51DD"/>
  </w:style>
  <w:style w:type="paragraph" w:customStyle="1" w:styleId="813D7E92E6E54F798B39F609D10566D3">
    <w:name w:val="813D7E92E6E54F798B39F609D10566D3"/>
    <w:rsid w:val="005A51DD"/>
  </w:style>
  <w:style w:type="paragraph" w:customStyle="1" w:styleId="ADAFB07C6CC54AAE9887609AA9C39B71">
    <w:name w:val="ADAFB07C6CC54AAE9887609AA9C39B71"/>
    <w:rsid w:val="005A51DD"/>
  </w:style>
  <w:style w:type="paragraph" w:customStyle="1" w:styleId="806B786317FE4D2FBF7037A49654AABC">
    <w:name w:val="806B786317FE4D2FBF7037A49654AABC"/>
    <w:rsid w:val="005A51DD"/>
  </w:style>
  <w:style w:type="paragraph" w:customStyle="1" w:styleId="797547B783274D89B1AA243971D4218F">
    <w:name w:val="797547B783274D89B1AA243971D4218F"/>
    <w:rsid w:val="005A51DD"/>
  </w:style>
  <w:style w:type="paragraph" w:customStyle="1" w:styleId="F7234BE6B0204126B916C82CC97C8151">
    <w:name w:val="F7234BE6B0204126B916C82CC97C8151"/>
    <w:rsid w:val="005A51DD"/>
  </w:style>
  <w:style w:type="paragraph" w:customStyle="1" w:styleId="2B890303D7F44A4083DCCDF278E372CD">
    <w:name w:val="2B890303D7F44A4083DCCDF278E372CD"/>
    <w:rsid w:val="005A51DD"/>
  </w:style>
  <w:style w:type="paragraph" w:customStyle="1" w:styleId="C28D621DE874468CAB5BAA0BDF5C7C18">
    <w:name w:val="C28D621DE874468CAB5BAA0BDF5C7C18"/>
    <w:rsid w:val="005A51DD"/>
  </w:style>
  <w:style w:type="paragraph" w:customStyle="1" w:styleId="FD75ECCE08A94110B2DABDDCEE93B682">
    <w:name w:val="FD75ECCE08A94110B2DABDDCEE93B682"/>
    <w:rsid w:val="005A51DD"/>
  </w:style>
  <w:style w:type="paragraph" w:customStyle="1" w:styleId="BC0F68EAE5AA473085D9D5B45FF9EF80">
    <w:name w:val="BC0F68EAE5AA473085D9D5B45FF9EF80"/>
    <w:rsid w:val="005A51DD"/>
  </w:style>
  <w:style w:type="paragraph" w:customStyle="1" w:styleId="D58D209182624D2EA78FBA74828F74D4">
    <w:name w:val="D58D209182624D2EA78FBA74828F74D4"/>
    <w:rsid w:val="005A51DD"/>
  </w:style>
  <w:style w:type="paragraph" w:customStyle="1" w:styleId="04ACF30EF7264772AAD86CB00B500ABF">
    <w:name w:val="04ACF30EF7264772AAD86CB00B500ABF"/>
    <w:rsid w:val="005A51DD"/>
  </w:style>
  <w:style w:type="paragraph" w:customStyle="1" w:styleId="84E4ADDAF2164CFFB5C135CCC51B2CB0">
    <w:name w:val="84E4ADDAF2164CFFB5C135CCC51B2CB0"/>
    <w:rsid w:val="005A51DD"/>
  </w:style>
  <w:style w:type="paragraph" w:customStyle="1" w:styleId="A1B0DEA1497749D6B4C0032DDE980DCF">
    <w:name w:val="A1B0DEA1497749D6B4C0032DDE980DCF"/>
    <w:rsid w:val="005A51DD"/>
  </w:style>
  <w:style w:type="paragraph" w:customStyle="1" w:styleId="D5D1E5593BC643318D6887467EA5A793">
    <w:name w:val="D5D1E5593BC643318D6887467EA5A793"/>
    <w:rsid w:val="005A51DD"/>
  </w:style>
  <w:style w:type="paragraph" w:customStyle="1" w:styleId="6293C2B16B524747A8624AD6EA0664F0">
    <w:name w:val="6293C2B16B524747A8624AD6EA0664F0"/>
    <w:rsid w:val="005A51DD"/>
  </w:style>
  <w:style w:type="paragraph" w:customStyle="1" w:styleId="7870818AE3EE457DA635EA86ECA8F7AC">
    <w:name w:val="7870818AE3EE457DA635EA86ECA8F7AC"/>
    <w:rsid w:val="005A51DD"/>
  </w:style>
  <w:style w:type="paragraph" w:customStyle="1" w:styleId="A5A70285384348A09B33843ADB8F9125">
    <w:name w:val="A5A70285384348A09B33843ADB8F9125"/>
    <w:rsid w:val="005A51DD"/>
  </w:style>
  <w:style w:type="paragraph" w:customStyle="1" w:styleId="69B3D2A4851F4E1FA7EBAADB60F333C9">
    <w:name w:val="69B3D2A4851F4E1FA7EBAADB60F333C9"/>
    <w:rsid w:val="005A51DD"/>
  </w:style>
  <w:style w:type="paragraph" w:customStyle="1" w:styleId="4B5FBDE23F544AEEBDB47C06E9A78E41">
    <w:name w:val="4B5FBDE23F544AEEBDB47C06E9A78E41"/>
    <w:rsid w:val="005A51DD"/>
  </w:style>
  <w:style w:type="paragraph" w:customStyle="1" w:styleId="D54A37DCB71A408681C87DD4C6B54FBF">
    <w:name w:val="D54A37DCB71A408681C87DD4C6B54FBF"/>
    <w:rsid w:val="005A51DD"/>
  </w:style>
  <w:style w:type="paragraph" w:customStyle="1" w:styleId="0096BF851AD14EBE9FA7C34656F0B0AF">
    <w:name w:val="0096BF851AD14EBE9FA7C34656F0B0AF"/>
    <w:rsid w:val="005A51DD"/>
  </w:style>
  <w:style w:type="paragraph" w:customStyle="1" w:styleId="C01CAB1421AE47D4838653E946564D82">
    <w:name w:val="C01CAB1421AE47D4838653E946564D82"/>
    <w:rsid w:val="005A51DD"/>
  </w:style>
  <w:style w:type="paragraph" w:customStyle="1" w:styleId="EEA5043618DC4FAAB0F28ED309562E2B">
    <w:name w:val="EEA5043618DC4FAAB0F28ED309562E2B"/>
    <w:rsid w:val="005A51DD"/>
  </w:style>
  <w:style w:type="paragraph" w:customStyle="1" w:styleId="FD8BF904AC70460EB4434705787621FD">
    <w:name w:val="FD8BF904AC70460EB4434705787621FD"/>
    <w:rsid w:val="005A51DD"/>
  </w:style>
  <w:style w:type="paragraph" w:customStyle="1" w:styleId="90CF0DEC80BC42F490EEF9823B792331">
    <w:name w:val="90CF0DEC80BC42F490EEF9823B792331"/>
    <w:rsid w:val="005A51DD"/>
  </w:style>
  <w:style w:type="paragraph" w:customStyle="1" w:styleId="28DE9776E50F4CC09AF57D016592A4BC">
    <w:name w:val="28DE9776E50F4CC09AF57D016592A4BC"/>
    <w:rsid w:val="005A51DD"/>
  </w:style>
  <w:style w:type="paragraph" w:customStyle="1" w:styleId="86651E83A60A4C35B6CFB2F60FA738A4">
    <w:name w:val="86651E83A60A4C35B6CFB2F60FA738A4"/>
    <w:rsid w:val="005A51DD"/>
  </w:style>
  <w:style w:type="paragraph" w:customStyle="1" w:styleId="8E5AA369A7084616B656BEBBD2EBD9AC">
    <w:name w:val="8E5AA369A7084616B656BEBBD2EBD9AC"/>
    <w:rsid w:val="005A51DD"/>
  </w:style>
  <w:style w:type="paragraph" w:customStyle="1" w:styleId="F90AD23B89914E93BBB665345007C26E">
    <w:name w:val="F90AD23B89914E93BBB665345007C26E"/>
    <w:rsid w:val="005A51DD"/>
  </w:style>
  <w:style w:type="paragraph" w:customStyle="1" w:styleId="4B56D52C84F04426961673BC50C25352">
    <w:name w:val="4B56D52C84F04426961673BC50C25352"/>
    <w:rsid w:val="005A51DD"/>
  </w:style>
  <w:style w:type="paragraph" w:customStyle="1" w:styleId="FE4F090126EB4FCB887B6EB318B22483">
    <w:name w:val="FE4F090126EB4FCB887B6EB318B22483"/>
    <w:rsid w:val="005A51DD"/>
  </w:style>
  <w:style w:type="paragraph" w:customStyle="1" w:styleId="E6CF6B41188D4D23863FF17CDA509862">
    <w:name w:val="E6CF6B41188D4D23863FF17CDA509862"/>
    <w:rsid w:val="005A51DD"/>
  </w:style>
  <w:style w:type="paragraph" w:customStyle="1" w:styleId="68A9C24441F149FA83265E0CCF473A3A">
    <w:name w:val="68A9C24441F149FA83265E0CCF473A3A"/>
    <w:rsid w:val="005A51DD"/>
  </w:style>
  <w:style w:type="paragraph" w:customStyle="1" w:styleId="81C5A0DF833F45B6A00896F6CC11BD6D">
    <w:name w:val="81C5A0DF833F45B6A00896F6CC11BD6D"/>
    <w:rsid w:val="005A51DD"/>
  </w:style>
  <w:style w:type="paragraph" w:customStyle="1" w:styleId="22CF15EB597043DA87A01821CAED1900">
    <w:name w:val="22CF15EB597043DA87A01821CAED1900"/>
    <w:rsid w:val="005A51DD"/>
  </w:style>
  <w:style w:type="paragraph" w:customStyle="1" w:styleId="10362034E6094DF3A82E140451412EF7">
    <w:name w:val="10362034E6094DF3A82E140451412EF7"/>
    <w:rsid w:val="005A51DD"/>
  </w:style>
  <w:style w:type="paragraph" w:customStyle="1" w:styleId="72D283CBC80D47C29DA6BAB42BFFC22A">
    <w:name w:val="72D283CBC80D47C29DA6BAB42BFFC22A"/>
    <w:rsid w:val="005A51DD"/>
  </w:style>
  <w:style w:type="paragraph" w:customStyle="1" w:styleId="E02B2E6C92CD4ABB8968FF320571ADBB">
    <w:name w:val="E02B2E6C92CD4ABB8968FF320571ADBB"/>
    <w:rsid w:val="005A51DD"/>
  </w:style>
  <w:style w:type="paragraph" w:customStyle="1" w:styleId="B0C56F8E8E1B48EA9276515914F52A18">
    <w:name w:val="B0C56F8E8E1B48EA9276515914F52A18"/>
    <w:rsid w:val="005A51DD"/>
  </w:style>
  <w:style w:type="paragraph" w:customStyle="1" w:styleId="0A2CD4D459194DCAA31E8B812C0431DA">
    <w:name w:val="0A2CD4D459194DCAA31E8B812C0431DA"/>
    <w:rsid w:val="005A51DD"/>
  </w:style>
  <w:style w:type="paragraph" w:customStyle="1" w:styleId="4C328D6ED6E4445888F1A36AEEC9196E">
    <w:name w:val="4C328D6ED6E4445888F1A36AEEC9196E"/>
    <w:rsid w:val="005A51DD"/>
  </w:style>
  <w:style w:type="paragraph" w:customStyle="1" w:styleId="EBD8085E2CE54A3E909FF46781EB92FC">
    <w:name w:val="EBD8085E2CE54A3E909FF46781EB92FC"/>
    <w:rsid w:val="005A51DD"/>
  </w:style>
  <w:style w:type="paragraph" w:customStyle="1" w:styleId="BF66CE4439B341E19ABC7B9EAE0949AF">
    <w:name w:val="BF66CE4439B341E19ABC7B9EAE0949AF"/>
    <w:rsid w:val="005A51DD"/>
  </w:style>
  <w:style w:type="paragraph" w:customStyle="1" w:styleId="D862F3C532D6410C9011C98435121A28">
    <w:name w:val="D862F3C532D6410C9011C98435121A28"/>
    <w:rsid w:val="005A51DD"/>
  </w:style>
  <w:style w:type="paragraph" w:customStyle="1" w:styleId="4E0D459F8F38466CAE30A4B13C36A6C8">
    <w:name w:val="4E0D459F8F38466CAE30A4B13C36A6C8"/>
    <w:rsid w:val="005A51DD"/>
  </w:style>
  <w:style w:type="paragraph" w:customStyle="1" w:styleId="E7574D6E4A2840C3A9A9AE309C094CE8">
    <w:name w:val="E7574D6E4A2840C3A9A9AE309C094CE8"/>
    <w:rsid w:val="005A51DD"/>
  </w:style>
  <w:style w:type="paragraph" w:customStyle="1" w:styleId="001A494E63424D96BEC88C96A12E7333">
    <w:name w:val="001A494E63424D96BEC88C96A12E7333"/>
    <w:rsid w:val="005A51DD"/>
  </w:style>
  <w:style w:type="paragraph" w:customStyle="1" w:styleId="6D96A4B352F04D39B3CBE12C564CB52E">
    <w:name w:val="6D96A4B352F04D39B3CBE12C564CB52E"/>
    <w:rsid w:val="005A51DD"/>
  </w:style>
  <w:style w:type="paragraph" w:customStyle="1" w:styleId="5D23092CEA084838A96418856578580F">
    <w:name w:val="5D23092CEA084838A96418856578580F"/>
    <w:rsid w:val="005A51DD"/>
  </w:style>
  <w:style w:type="paragraph" w:customStyle="1" w:styleId="94FF0AF4AAFD434889AF84D6F6A759CE">
    <w:name w:val="94FF0AF4AAFD434889AF84D6F6A759CE"/>
    <w:rsid w:val="005A51DD"/>
  </w:style>
  <w:style w:type="paragraph" w:customStyle="1" w:styleId="40018FAE159A479FB228F6D85BE3B699">
    <w:name w:val="40018FAE159A479FB228F6D85BE3B699"/>
    <w:rsid w:val="005A51DD"/>
  </w:style>
  <w:style w:type="paragraph" w:customStyle="1" w:styleId="6DA0CA517F3E4F2EA1DB0F3B518B2EB0">
    <w:name w:val="6DA0CA517F3E4F2EA1DB0F3B518B2EB0"/>
    <w:rsid w:val="005A51DD"/>
  </w:style>
  <w:style w:type="paragraph" w:customStyle="1" w:styleId="D0A0EDF085534588AE1F6CD7F800F2D9">
    <w:name w:val="D0A0EDF085534588AE1F6CD7F800F2D9"/>
    <w:rsid w:val="005A51DD"/>
  </w:style>
  <w:style w:type="paragraph" w:customStyle="1" w:styleId="4F7BD56FC5444846963586B223C466D4">
    <w:name w:val="4F7BD56FC5444846963586B223C466D4"/>
    <w:rsid w:val="005A51DD"/>
  </w:style>
  <w:style w:type="paragraph" w:customStyle="1" w:styleId="1D3BB14E56594985BFB9E4466AE21CC7">
    <w:name w:val="1D3BB14E56594985BFB9E4466AE21CC7"/>
    <w:rsid w:val="005A51DD"/>
  </w:style>
  <w:style w:type="paragraph" w:customStyle="1" w:styleId="595B802C87CF4E359359E80EE826C2E5">
    <w:name w:val="595B802C87CF4E359359E80EE826C2E5"/>
    <w:rsid w:val="005A51DD"/>
  </w:style>
  <w:style w:type="paragraph" w:customStyle="1" w:styleId="14D5C6695EA849D99880D01E1EB3B9EE">
    <w:name w:val="14D5C6695EA849D99880D01E1EB3B9EE"/>
    <w:rsid w:val="005A51DD"/>
  </w:style>
  <w:style w:type="paragraph" w:customStyle="1" w:styleId="D162C30F4DC84B19B9E80F4B8F021FEE">
    <w:name w:val="D162C30F4DC84B19B9E80F4B8F021FEE"/>
    <w:rsid w:val="005A51DD"/>
  </w:style>
  <w:style w:type="paragraph" w:customStyle="1" w:styleId="F7FD8EBC6BFE4CE5B27B0CE2249E98B7">
    <w:name w:val="F7FD8EBC6BFE4CE5B27B0CE2249E98B7"/>
    <w:rsid w:val="005A51DD"/>
  </w:style>
  <w:style w:type="paragraph" w:customStyle="1" w:styleId="7F23AC365E524EDEA9A0BCCF662E98FA">
    <w:name w:val="7F23AC365E524EDEA9A0BCCF662E98FA"/>
    <w:rsid w:val="005A51DD"/>
  </w:style>
  <w:style w:type="paragraph" w:customStyle="1" w:styleId="C0EF974763F24991A26BF815B67CA03C">
    <w:name w:val="C0EF974763F24991A26BF815B67CA03C"/>
    <w:rsid w:val="005A51DD"/>
  </w:style>
  <w:style w:type="paragraph" w:customStyle="1" w:styleId="09DF1EF3E9524902B581775CC1618614">
    <w:name w:val="09DF1EF3E9524902B581775CC1618614"/>
    <w:rsid w:val="005A51DD"/>
  </w:style>
  <w:style w:type="paragraph" w:customStyle="1" w:styleId="3402B2D9DF6D447FB6E3864534BB1F4E">
    <w:name w:val="3402B2D9DF6D447FB6E3864534BB1F4E"/>
    <w:rsid w:val="005A51DD"/>
  </w:style>
  <w:style w:type="paragraph" w:customStyle="1" w:styleId="C09ED9BC1C944EEA99B831E3DE4EFBEE">
    <w:name w:val="C09ED9BC1C944EEA99B831E3DE4EFBEE"/>
    <w:rsid w:val="005A51DD"/>
  </w:style>
  <w:style w:type="paragraph" w:customStyle="1" w:styleId="4D50059D549449588171D37BC6502431">
    <w:name w:val="4D50059D549449588171D37BC6502431"/>
    <w:rsid w:val="005A51DD"/>
  </w:style>
  <w:style w:type="paragraph" w:customStyle="1" w:styleId="7192C21FD4404B37A7FD8603ED27A183">
    <w:name w:val="7192C21FD4404B37A7FD8603ED27A183"/>
    <w:rsid w:val="005A51DD"/>
  </w:style>
  <w:style w:type="paragraph" w:customStyle="1" w:styleId="9C0E0FBAE0584F77A4280937472A0388">
    <w:name w:val="9C0E0FBAE0584F77A4280937472A0388"/>
    <w:rsid w:val="005A51DD"/>
  </w:style>
  <w:style w:type="paragraph" w:customStyle="1" w:styleId="7BD70DE22E334740B51B79AA233FB848">
    <w:name w:val="7BD70DE22E334740B51B79AA233FB848"/>
    <w:rsid w:val="005A51DD"/>
  </w:style>
  <w:style w:type="paragraph" w:customStyle="1" w:styleId="6A98D2AC976448D7A8B9F3079073D032">
    <w:name w:val="6A98D2AC976448D7A8B9F3079073D032"/>
    <w:rsid w:val="005A51DD"/>
  </w:style>
  <w:style w:type="paragraph" w:customStyle="1" w:styleId="648E74A5C1E4446DB4BB52FEC76F58D6">
    <w:name w:val="648E74A5C1E4446DB4BB52FEC76F58D6"/>
    <w:rsid w:val="005A51DD"/>
  </w:style>
  <w:style w:type="paragraph" w:customStyle="1" w:styleId="D5D05E50CEE84FE2A0FF6DE7027D3A20">
    <w:name w:val="D5D05E50CEE84FE2A0FF6DE7027D3A20"/>
    <w:rsid w:val="005A51DD"/>
  </w:style>
  <w:style w:type="paragraph" w:customStyle="1" w:styleId="BF570B394D264F2592FDE5F903295935">
    <w:name w:val="BF570B394D264F2592FDE5F903295935"/>
    <w:rsid w:val="005A51DD"/>
  </w:style>
  <w:style w:type="paragraph" w:customStyle="1" w:styleId="3E767A040FFA4E3AA9CB5306034C5050">
    <w:name w:val="3E767A040FFA4E3AA9CB5306034C5050"/>
    <w:rsid w:val="005A51DD"/>
  </w:style>
  <w:style w:type="paragraph" w:customStyle="1" w:styleId="8C47FBC2AE134BBC97B0ED3066E0D634">
    <w:name w:val="8C47FBC2AE134BBC97B0ED3066E0D634"/>
    <w:rsid w:val="005A51DD"/>
  </w:style>
  <w:style w:type="paragraph" w:customStyle="1" w:styleId="4DFEBD2FA75C49F996AE66BFAB768907">
    <w:name w:val="4DFEBD2FA75C49F996AE66BFAB768907"/>
    <w:rsid w:val="005A51DD"/>
  </w:style>
  <w:style w:type="paragraph" w:customStyle="1" w:styleId="67F9F2EEE7864B6DB5D75FC87D13BEFA">
    <w:name w:val="67F9F2EEE7864B6DB5D75FC87D13BEFA"/>
    <w:rsid w:val="005A51DD"/>
  </w:style>
  <w:style w:type="paragraph" w:customStyle="1" w:styleId="0ACF60989DAE413491AF929DB337A347">
    <w:name w:val="0ACF60989DAE413491AF929DB337A347"/>
    <w:rsid w:val="005A51DD"/>
  </w:style>
  <w:style w:type="paragraph" w:customStyle="1" w:styleId="C11F9D8A9708447A80DFEF290029ED79">
    <w:name w:val="C11F9D8A9708447A80DFEF290029ED79"/>
    <w:rsid w:val="005A51DD"/>
  </w:style>
  <w:style w:type="paragraph" w:customStyle="1" w:styleId="70040BDF6A564CCBB8D885C5C1ACBC04">
    <w:name w:val="70040BDF6A564CCBB8D885C5C1ACBC04"/>
    <w:rsid w:val="005A51DD"/>
  </w:style>
  <w:style w:type="paragraph" w:customStyle="1" w:styleId="9EF1F3CFD0D94FBA9B7F557B054DF996">
    <w:name w:val="9EF1F3CFD0D94FBA9B7F557B054DF996"/>
    <w:rsid w:val="005A51DD"/>
  </w:style>
  <w:style w:type="paragraph" w:customStyle="1" w:styleId="178838D1B5B04BF4BA23FAB54223B8BE">
    <w:name w:val="178838D1B5B04BF4BA23FAB54223B8BE"/>
    <w:rsid w:val="005A51DD"/>
  </w:style>
  <w:style w:type="paragraph" w:customStyle="1" w:styleId="3E04687A7A6D44A9920AA378F6ABE57B">
    <w:name w:val="3E04687A7A6D44A9920AA378F6ABE57B"/>
    <w:rsid w:val="005A51DD"/>
  </w:style>
  <w:style w:type="paragraph" w:customStyle="1" w:styleId="5EDCA414B0814587B831378361336F3E">
    <w:name w:val="5EDCA414B0814587B831378361336F3E"/>
    <w:rsid w:val="005A51DD"/>
  </w:style>
  <w:style w:type="paragraph" w:customStyle="1" w:styleId="B37B5193600E473497899C3F4CB3FB00">
    <w:name w:val="B37B5193600E473497899C3F4CB3FB00"/>
    <w:rsid w:val="005A51DD"/>
  </w:style>
  <w:style w:type="paragraph" w:customStyle="1" w:styleId="148BFC2444B1486F91CDEADDA2638E64">
    <w:name w:val="148BFC2444B1486F91CDEADDA2638E64"/>
    <w:rsid w:val="005A51DD"/>
  </w:style>
  <w:style w:type="paragraph" w:customStyle="1" w:styleId="AD294F803E0446FEB61EB981FC8A4351">
    <w:name w:val="AD294F803E0446FEB61EB981FC8A4351"/>
    <w:rsid w:val="005A51DD"/>
  </w:style>
  <w:style w:type="paragraph" w:customStyle="1" w:styleId="66100643F1CD4D978F1A4F51CC0D0A17">
    <w:name w:val="66100643F1CD4D978F1A4F51CC0D0A17"/>
    <w:rsid w:val="005A51DD"/>
  </w:style>
  <w:style w:type="paragraph" w:customStyle="1" w:styleId="D923E197E64D4C7F9447B6F52062D1CE">
    <w:name w:val="D923E197E64D4C7F9447B6F52062D1CE"/>
    <w:rsid w:val="005A51DD"/>
  </w:style>
  <w:style w:type="paragraph" w:customStyle="1" w:styleId="5F854BCCFE7945D0A3D9F0FC0B9B2A35">
    <w:name w:val="5F854BCCFE7945D0A3D9F0FC0B9B2A35"/>
    <w:rsid w:val="005A51DD"/>
  </w:style>
  <w:style w:type="paragraph" w:customStyle="1" w:styleId="BBFF21608456450AA5907D5D8E52C336">
    <w:name w:val="BBFF21608456450AA5907D5D8E52C336"/>
    <w:rsid w:val="005A51DD"/>
  </w:style>
  <w:style w:type="paragraph" w:customStyle="1" w:styleId="F48271A07D6A43C8B29ABF941D1AB2D8">
    <w:name w:val="F48271A07D6A43C8B29ABF941D1AB2D8"/>
    <w:rsid w:val="005A51DD"/>
  </w:style>
  <w:style w:type="paragraph" w:customStyle="1" w:styleId="8B82C8A34B5541E6BF338AA2BFCEF9FB">
    <w:name w:val="8B82C8A34B5541E6BF338AA2BFCEF9FB"/>
    <w:rsid w:val="005A51DD"/>
  </w:style>
  <w:style w:type="paragraph" w:customStyle="1" w:styleId="CCCC66541DC54641A1FA98E64D67A4DA">
    <w:name w:val="CCCC66541DC54641A1FA98E64D67A4DA"/>
    <w:rsid w:val="005A51DD"/>
  </w:style>
  <w:style w:type="paragraph" w:customStyle="1" w:styleId="547A942D0F834D6AB4D0492329B9B445">
    <w:name w:val="547A942D0F834D6AB4D0492329B9B445"/>
    <w:rsid w:val="005A51DD"/>
  </w:style>
  <w:style w:type="paragraph" w:customStyle="1" w:styleId="125861126321492B98DDB1207091B30A">
    <w:name w:val="125861126321492B98DDB1207091B30A"/>
    <w:rsid w:val="005A51DD"/>
  </w:style>
  <w:style w:type="paragraph" w:customStyle="1" w:styleId="6214E0F6A672419D80076498FE4A0B94">
    <w:name w:val="6214E0F6A672419D80076498FE4A0B94"/>
    <w:rsid w:val="005A51DD"/>
  </w:style>
  <w:style w:type="paragraph" w:customStyle="1" w:styleId="48BBB6BD9F3A42EFAC150EBBC3B92A5B">
    <w:name w:val="48BBB6BD9F3A42EFAC150EBBC3B92A5B"/>
    <w:rsid w:val="005A51DD"/>
  </w:style>
  <w:style w:type="paragraph" w:customStyle="1" w:styleId="F3FB3368E10141B7B7DE6D36E6D952CC">
    <w:name w:val="F3FB3368E10141B7B7DE6D36E6D952CC"/>
    <w:rsid w:val="005A51DD"/>
  </w:style>
  <w:style w:type="paragraph" w:customStyle="1" w:styleId="97068331D97844ABB0A631FD4C737FF7">
    <w:name w:val="97068331D97844ABB0A631FD4C737FF7"/>
    <w:rsid w:val="005A51DD"/>
  </w:style>
  <w:style w:type="paragraph" w:customStyle="1" w:styleId="36CA99EE60FB4A6090C2FC7768642F32">
    <w:name w:val="36CA99EE60FB4A6090C2FC7768642F32"/>
    <w:rsid w:val="005A51DD"/>
  </w:style>
  <w:style w:type="paragraph" w:customStyle="1" w:styleId="032099CFB7A84674B5E3601D4AF3F4B2">
    <w:name w:val="032099CFB7A84674B5E3601D4AF3F4B2"/>
    <w:rsid w:val="005A51DD"/>
  </w:style>
  <w:style w:type="paragraph" w:customStyle="1" w:styleId="031CE341D93E4888AF998DF299F53424">
    <w:name w:val="031CE341D93E4888AF998DF299F53424"/>
    <w:rsid w:val="005A51DD"/>
  </w:style>
  <w:style w:type="paragraph" w:customStyle="1" w:styleId="DAA5069B2CDA473F97770F06B71142D6">
    <w:name w:val="DAA5069B2CDA473F97770F06B71142D6"/>
    <w:rsid w:val="005A51DD"/>
  </w:style>
  <w:style w:type="paragraph" w:customStyle="1" w:styleId="F965A72BE1F544B69EF5C0DD3E6CCB1A">
    <w:name w:val="F965A72BE1F544B69EF5C0DD3E6CCB1A"/>
    <w:rsid w:val="005A51DD"/>
  </w:style>
  <w:style w:type="paragraph" w:customStyle="1" w:styleId="FC9B051BA8664E1CA29064B8845BFE4F">
    <w:name w:val="FC9B051BA8664E1CA29064B8845BFE4F"/>
    <w:rsid w:val="005A51DD"/>
  </w:style>
  <w:style w:type="paragraph" w:customStyle="1" w:styleId="FEE7093385424DC4A105886965280B31">
    <w:name w:val="FEE7093385424DC4A105886965280B31"/>
    <w:rsid w:val="005A51DD"/>
  </w:style>
  <w:style w:type="paragraph" w:customStyle="1" w:styleId="901DDE40B6D84ED5B1837CF2C7397423">
    <w:name w:val="901DDE40B6D84ED5B1837CF2C7397423"/>
    <w:rsid w:val="005A51DD"/>
  </w:style>
  <w:style w:type="paragraph" w:customStyle="1" w:styleId="C702EE3048EE4FE38CB28608933E6B0D">
    <w:name w:val="C702EE3048EE4FE38CB28608933E6B0D"/>
    <w:rsid w:val="005A51DD"/>
  </w:style>
  <w:style w:type="paragraph" w:customStyle="1" w:styleId="1AE03780094945B9AC0201218C83DC67">
    <w:name w:val="1AE03780094945B9AC0201218C83DC67"/>
    <w:rsid w:val="005A51DD"/>
  </w:style>
  <w:style w:type="paragraph" w:customStyle="1" w:styleId="CE7509F5CBBE4A3D8FF5A3666A177303">
    <w:name w:val="CE7509F5CBBE4A3D8FF5A3666A177303"/>
    <w:rsid w:val="005A51DD"/>
  </w:style>
  <w:style w:type="paragraph" w:customStyle="1" w:styleId="B7223771A2584442B7CD9BBFDD7ADE54">
    <w:name w:val="B7223771A2584442B7CD9BBFDD7ADE54"/>
    <w:rsid w:val="005A51DD"/>
  </w:style>
  <w:style w:type="paragraph" w:customStyle="1" w:styleId="C3B3122713224E4DA45A978982BB8654">
    <w:name w:val="C3B3122713224E4DA45A978982BB8654"/>
    <w:rsid w:val="005A51DD"/>
  </w:style>
  <w:style w:type="paragraph" w:customStyle="1" w:styleId="8B44377A646E4EEEA56CB4FF6621B060">
    <w:name w:val="8B44377A646E4EEEA56CB4FF6621B060"/>
    <w:rsid w:val="005A51DD"/>
  </w:style>
  <w:style w:type="paragraph" w:customStyle="1" w:styleId="4CFFC80EED304065951949B2E659C87D">
    <w:name w:val="4CFFC80EED304065951949B2E659C87D"/>
    <w:rsid w:val="005A51DD"/>
  </w:style>
  <w:style w:type="paragraph" w:customStyle="1" w:styleId="EBA802E61A784600A6F6328404C5B18D">
    <w:name w:val="EBA802E61A784600A6F6328404C5B18D"/>
    <w:rsid w:val="005A51DD"/>
  </w:style>
  <w:style w:type="paragraph" w:customStyle="1" w:styleId="E7FF432FF43A496997526F4254D824FD">
    <w:name w:val="E7FF432FF43A496997526F4254D824FD"/>
    <w:rsid w:val="005A51DD"/>
  </w:style>
  <w:style w:type="paragraph" w:customStyle="1" w:styleId="BEBD329D434C441CBB3FB0EE6948CE6C">
    <w:name w:val="BEBD329D434C441CBB3FB0EE6948CE6C"/>
    <w:rsid w:val="005A51DD"/>
  </w:style>
  <w:style w:type="paragraph" w:customStyle="1" w:styleId="F10E128DB5FD4E62AA415E02583FEE2E">
    <w:name w:val="F10E128DB5FD4E62AA415E02583FEE2E"/>
    <w:rsid w:val="005A51DD"/>
  </w:style>
  <w:style w:type="paragraph" w:customStyle="1" w:styleId="9D4F89C5F48146C1843B06688A253210">
    <w:name w:val="9D4F89C5F48146C1843B06688A253210"/>
    <w:rsid w:val="005A51DD"/>
  </w:style>
  <w:style w:type="paragraph" w:customStyle="1" w:styleId="D497ECB98DCF4EE687E9A645FB0ED1AD">
    <w:name w:val="D497ECB98DCF4EE687E9A645FB0ED1AD"/>
    <w:rsid w:val="005A51DD"/>
  </w:style>
  <w:style w:type="paragraph" w:customStyle="1" w:styleId="42D23A8EDDCD445095D9743AB3FF186A">
    <w:name w:val="42D23A8EDDCD445095D9743AB3FF186A"/>
    <w:rsid w:val="005A51DD"/>
  </w:style>
  <w:style w:type="paragraph" w:customStyle="1" w:styleId="D62660448CA64B5EA4EA9B3E7D4CCCF3">
    <w:name w:val="D62660448CA64B5EA4EA9B3E7D4CCCF3"/>
    <w:rsid w:val="005A51DD"/>
  </w:style>
  <w:style w:type="paragraph" w:customStyle="1" w:styleId="B4F19D7F801E415B8F914DE6D2F8FD85">
    <w:name w:val="B4F19D7F801E415B8F914DE6D2F8FD85"/>
    <w:rsid w:val="005A51DD"/>
  </w:style>
  <w:style w:type="paragraph" w:customStyle="1" w:styleId="3F15CDF11E7D4DD8B9D4AA925CCF2BE8">
    <w:name w:val="3F15CDF11E7D4DD8B9D4AA925CCF2BE8"/>
    <w:rsid w:val="005A51DD"/>
  </w:style>
  <w:style w:type="paragraph" w:customStyle="1" w:styleId="47AB270DDFFC425BA4502AFEA5BDB1A3">
    <w:name w:val="47AB270DDFFC425BA4502AFEA5BDB1A3"/>
    <w:rsid w:val="005A51DD"/>
  </w:style>
  <w:style w:type="paragraph" w:customStyle="1" w:styleId="8D15321D805A4514AB98AF4CB2C114E5">
    <w:name w:val="8D15321D805A4514AB98AF4CB2C114E5"/>
    <w:rsid w:val="005A51DD"/>
  </w:style>
  <w:style w:type="paragraph" w:customStyle="1" w:styleId="FF176F7A58C74F5AA859AAEC176D9DDC">
    <w:name w:val="FF176F7A58C74F5AA859AAEC176D9DDC"/>
    <w:rsid w:val="005A51DD"/>
  </w:style>
  <w:style w:type="paragraph" w:customStyle="1" w:styleId="555E185F71204B5D80CA59CA667FEB49">
    <w:name w:val="555E185F71204B5D80CA59CA667FEB49"/>
    <w:rsid w:val="005A51DD"/>
  </w:style>
  <w:style w:type="paragraph" w:customStyle="1" w:styleId="56A9B4AA758D4BCFB18A608DE5001691">
    <w:name w:val="56A9B4AA758D4BCFB18A608DE5001691"/>
    <w:rsid w:val="005A51DD"/>
  </w:style>
  <w:style w:type="paragraph" w:customStyle="1" w:styleId="6541C17ED4754F09810F2102702ABF60">
    <w:name w:val="6541C17ED4754F09810F2102702ABF60"/>
    <w:rsid w:val="005A51DD"/>
  </w:style>
  <w:style w:type="paragraph" w:customStyle="1" w:styleId="7BB492C6FB8D4BC49D67D44D082C0DF3">
    <w:name w:val="7BB492C6FB8D4BC49D67D44D082C0DF3"/>
    <w:rsid w:val="005A51DD"/>
  </w:style>
  <w:style w:type="paragraph" w:customStyle="1" w:styleId="79A3C806EF9541BBB684703E0127B80D">
    <w:name w:val="79A3C806EF9541BBB684703E0127B80D"/>
    <w:rsid w:val="005A51DD"/>
  </w:style>
  <w:style w:type="paragraph" w:customStyle="1" w:styleId="DFEAB67479A643CEA39BC42C35FE64A5">
    <w:name w:val="DFEAB67479A643CEA39BC42C35FE64A5"/>
    <w:rsid w:val="005A51DD"/>
  </w:style>
  <w:style w:type="paragraph" w:customStyle="1" w:styleId="30FEE11D5EC146138FE71D399C9210AC">
    <w:name w:val="30FEE11D5EC146138FE71D399C9210AC"/>
    <w:rsid w:val="005A51DD"/>
  </w:style>
  <w:style w:type="paragraph" w:customStyle="1" w:styleId="AA272BDDDAE14CE0B68F39361071D24C">
    <w:name w:val="AA272BDDDAE14CE0B68F39361071D24C"/>
    <w:rsid w:val="005A51DD"/>
  </w:style>
  <w:style w:type="paragraph" w:customStyle="1" w:styleId="42CFC9409287494098782FAC36785AFA">
    <w:name w:val="42CFC9409287494098782FAC36785AFA"/>
    <w:rsid w:val="005A51DD"/>
  </w:style>
  <w:style w:type="paragraph" w:customStyle="1" w:styleId="0FAADE9824CF40EC869F8FA41A582DD7">
    <w:name w:val="0FAADE9824CF40EC869F8FA41A582DD7"/>
    <w:rsid w:val="005A51DD"/>
  </w:style>
  <w:style w:type="paragraph" w:customStyle="1" w:styleId="368F6494D02E471594FF4033EE497759">
    <w:name w:val="368F6494D02E471594FF4033EE497759"/>
    <w:rsid w:val="005A51DD"/>
  </w:style>
  <w:style w:type="paragraph" w:customStyle="1" w:styleId="2BEADA9CCF084EA58EA090E45E6F4CB4">
    <w:name w:val="2BEADA9CCF084EA58EA090E45E6F4CB4"/>
    <w:rsid w:val="005A51DD"/>
  </w:style>
  <w:style w:type="paragraph" w:customStyle="1" w:styleId="7113623BA2A74BA2B8284068213D5C06">
    <w:name w:val="7113623BA2A74BA2B8284068213D5C06"/>
    <w:rsid w:val="005A51DD"/>
  </w:style>
  <w:style w:type="paragraph" w:customStyle="1" w:styleId="4FF1063CDDDD42DA9353E490B247B02C">
    <w:name w:val="4FF1063CDDDD42DA9353E490B247B02C"/>
    <w:rsid w:val="005A51DD"/>
  </w:style>
  <w:style w:type="paragraph" w:customStyle="1" w:styleId="D0EAAE49C5F64554B704E13C96E55AB4">
    <w:name w:val="D0EAAE49C5F64554B704E13C96E55AB4"/>
    <w:rsid w:val="005A51DD"/>
  </w:style>
  <w:style w:type="paragraph" w:customStyle="1" w:styleId="DA3869C4717D49DF880BD3713FDB4302">
    <w:name w:val="DA3869C4717D49DF880BD3713FDB4302"/>
    <w:rsid w:val="005A51DD"/>
  </w:style>
  <w:style w:type="paragraph" w:customStyle="1" w:styleId="D4785A04DEA34851BC035E277B10EF80">
    <w:name w:val="D4785A04DEA34851BC035E277B10EF80"/>
    <w:rsid w:val="005A51DD"/>
  </w:style>
  <w:style w:type="paragraph" w:customStyle="1" w:styleId="7D9BFDC35D844B8EBAD8F6343BFAC18B">
    <w:name w:val="7D9BFDC35D844B8EBAD8F6343BFAC18B"/>
    <w:rsid w:val="005A51DD"/>
  </w:style>
  <w:style w:type="paragraph" w:customStyle="1" w:styleId="4ADD9655135942CE946A6D6CFE878E32">
    <w:name w:val="4ADD9655135942CE946A6D6CFE878E32"/>
    <w:rsid w:val="005A51DD"/>
  </w:style>
  <w:style w:type="paragraph" w:customStyle="1" w:styleId="4930F1AC61284BB59D247F8A18BC307E">
    <w:name w:val="4930F1AC61284BB59D247F8A18BC307E"/>
    <w:rsid w:val="005A51DD"/>
  </w:style>
  <w:style w:type="paragraph" w:customStyle="1" w:styleId="13CDE0D1A64148BE8E33652F9E3258A2">
    <w:name w:val="13CDE0D1A64148BE8E33652F9E3258A2"/>
    <w:rsid w:val="005A51DD"/>
  </w:style>
  <w:style w:type="paragraph" w:customStyle="1" w:styleId="DDC7B8AB571141BEA300F7C8AB8F4AE6">
    <w:name w:val="DDC7B8AB571141BEA300F7C8AB8F4AE6"/>
    <w:rsid w:val="005A51DD"/>
  </w:style>
  <w:style w:type="paragraph" w:customStyle="1" w:styleId="7D6DC2357CF445D3B5B6C6ECF3127AA5">
    <w:name w:val="7D6DC2357CF445D3B5B6C6ECF3127AA5"/>
    <w:rsid w:val="005A51DD"/>
  </w:style>
  <w:style w:type="paragraph" w:customStyle="1" w:styleId="4887AE867C064AF4ADC86BFB3E5627A7">
    <w:name w:val="4887AE867C064AF4ADC86BFB3E5627A7"/>
    <w:rsid w:val="005A51DD"/>
  </w:style>
  <w:style w:type="paragraph" w:customStyle="1" w:styleId="A4B40F415BE5436DB6B8488E91759E16">
    <w:name w:val="A4B40F415BE5436DB6B8488E91759E16"/>
    <w:rsid w:val="005A51DD"/>
  </w:style>
  <w:style w:type="paragraph" w:customStyle="1" w:styleId="B7DC82043D834094B000E649A259847B">
    <w:name w:val="B7DC82043D834094B000E649A259847B"/>
    <w:rsid w:val="005A51DD"/>
  </w:style>
  <w:style w:type="paragraph" w:customStyle="1" w:styleId="AC07014AB0194F9B9250A47314CEB20C">
    <w:name w:val="AC07014AB0194F9B9250A47314CEB20C"/>
    <w:rsid w:val="005A51DD"/>
  </w:style>
  <w:style w:type="paragraph" w:customStyle="1" w:styleId="5487670655524DB59961BB52C2E234B2">
    <w:name w:val="5487670655524DB59961BB52C2E234B2"/>
    <w:rsid w:val="005A51DD"/>
  </w:style>
  <w:style w:type="paragraph" w:customStyle="1" w:styleId="E0A2B6F315104B389CC85AAA03147CF7">
    <w:name w:val="E0A2B6F315104B389CC85AAA03147CF7"/>
    <w:rsid w:val="005A51DD"/>
  </w:style>
  <w:style w:type="paragraph" w:customStyle="1" w:styleId="18E706BFD8A541CE81F0772FF045B840">
    <w:name w:val="18E706BFD8A541CE81F0772FF045B840"/>
    <w:rsid w:val="005A51DD"/>
  </w:style>
  <w:style w:type="paragraph" w:customStyle="1" w:styleId="7C6A6EA07B5540F0B3DF0C1A698FC798">
    <w:name w:val="7C6A6EA07B5540F0B3DF0C1A698FC798"/>
    <w:rsid w:val="005A51DD"/>
  </w:style>
  <w:style w:type="paragraph" w:customStyle="1" w:styleId="F8149D134AC24CC18AE78E97D2516BBD">
    <w:name w:val="F8149D134AC24CC18AE78E97D2516BBD"/>
    <w:rsid w:val="005A51DD"/>
  </w:style>
  <w:style w:type="paragraph" w:customStyle="1" w:styleId="8D6D223BAEF44E798B7B6BFC82826BAE">
    <w:name w:val="8D6D223BAEF44E798B7B6BFC82826BAE"/>
    <w:rsid w:val="005A51DD"/>
  </w:style>
  <w:style w:type="paragraph" w:customStyle="1" w:styleId="83FA80D7E0884F75BA71C5EEA04210BA">
    <w:name w:val="83FA80D7E0884F75BA71C5EEA04210BA"/>
    <w:rsid w:val="005A51DD"/>
  </w:style>
  <w:style w:type="paragraph" w:customStyle="1" w:styleId="982FBB8F556D49A688DE39F6EABD3230">
    <w:name w:val="982FBB8F556D49A688DE39F6EABD3230"/>
    <w:rsid w:val="005A51DD"/>
  </w:style>
  <w:style w:type="paragraph" w:customStyle="1" w:styleId="5B621A7D542E4E5CABEEFA2DA368C093">
    <w:name w:val="5B621A7D542E4E5CABEEFA2DA368C093"/>
    <w:rsid w:val="005A51DD"/>
  </w:style>
  <w:style w:type="paragraph" w:customStyle="1" w:styleId="43B586267AD744AD85BF046C4D3088E2">
    <w:name w:val="43B586267AD744AD85BF046C4D3088E2"/>
    <w:rsid w:val="005A51DD"/>
  </w:style>
  <w:style w:type="paragraph" w:customStyle="1" w:styleId="9C470FA497E74717B1E7BDA4315940D0">
    <w:name w:val="9C470FA497E74717B1E7BDA4315940D0"/>
    <w:rsid w:val="005A51DD"/>
  </w:style>
  <w:style w:type="paragraph" w:customStyle="1" w:styleId="B9965BA1125B4BA68720B5B81BF5FC3C">
    <w:name w:val="B9965BA1125B4BA68720B5B81BF5FC3C"/>
    <w:rsid w:val="005A51DD"/>
  </w:style>
  <w:style w:type="paragraph" w:customStyle="1" w:styleId="E1A47AE4DDA2494BBCE8AFCA32A8B7D2">
    <w:name w:val="E1A47AE4DDA2494BBCE8AFCA32A8B7D2"/>
    <w:rsid w:val="005A51DD"/>
  </w:style>
  <w:style w:type="paragraph" w:customStyle="1" w:styleId="3DCE22D7AC1A4E25A96731EB1A328605">
    <w:name w:val="3DCE22D7AC1A4E25A96731EB1A328605"/>
    <w:rsid w:val="005A51DD"/>
  </w:style>
  <w:style w:type="paragraph" w:customStyle="1" w:styleId="49C309F7078F447BAEF57D85BEE80DFE">
    <w:name w:val="49C309F7078F447BAEF57D85BEE80DFE"/>
    <w:rsid w:val="005A51DD"/>
  </w:style>
  <w:style w:type="paragraph" w:customStyle="1" w:styleId="B91F88C2BE904FBCAA6FD0927CCAEB14">
    <w:name w:val="B91F88C2BE904FBCAA6FD0927CCAEB14"/>
    <w:rsid w:val="005A51DD"/>
  </w:style>
  <w:style w:type="paragraph" w:customStyle="1" w:styleId="3E0919B7347246718E18DFB33E295634">
    <w:name w:val="3E0919B7347246718E18DFB33E295634"/>
    <w:rsid w:val="005A51DD"/>
  </w:style>
  <w:style w:type="paragraph" w:customStyle="1" w:styleId="C59ED8CB90EF49A8A90B1E0D7D4E8D5C">
    <w:name w:val="C59ED8CB90EF49A8A90B1E0D7D4E8D5C"/>
    <w:rsid w:val="005A51DD"/>
  </w:style>
  <w:style w:type="paragraph" w:customStyle="1" w:styleId="A38E6FF3103C45F8872B3357B02E0659">
    <w:name w:val="A38E6FF3103C45F8872B3357B02E0659"/>
    <w:rsid w:val="005A51DD"/>
  </w:style>
  <w:style w:type="paragraph" w:customStyle="1" w:styleId="5FDC125FCE2142B382E07BF68146C83F">
    <w:name w:val="5FDC125FCE2142B382E07BF68146C83F"/>
    <w:rsid w:val="005A51DD"/>
  </w:style>
  <w:style w:type="paragraph" w:customStyle="1" w:styleId="22F0F45FAEF5446A9D68499F469C7329">
    <w:name w:val="22F0F45FAEF5446A9D68499F469C7329"/>
    <w:rsid w:val="005A51DD"/>
  </w:style>
  <w:style w:type="paragraph" w:customStyle="1" w:styleId="C125934BEFC046FD80B0CA2EE2CC8D26">
    <w:name w:val="C125934BEFC046FD80B0CA2EE2CC8D26"/>
    <w:rsid w:val="005A51DD"/>
  </w:style>
  <w:style w:type="paragraph" w:customStyle="1" w:styleId="DA0891D7A52F458388B2E0D06E31AB5A">
    <w:name w:val="DA0891D7A52F458388B2E0D06E31AB5A"/>
    <w:rsid w:val="005A51DD"/>
  </w:style>
  <w:style w:type="paragraph" w:customStyle="1" w:styleId="65E682E5AFEC40E4865CE6310C515645">
    <w:name w:val="65E682E5AFEC40E4865CE6310C515645"/>
    <w:rsid w:val="005A51DD"/>
  </w:style>
  <w:style w:type="paragraph" w:customStyle="1" w:styleId="7D4C3463F21E4741A23FDB4C2A9CD796">
    <w:name w:val="7D4C3463F21E4741A23FDB4C2A9CD796"/>
    <w:rsid w:val="005A51DD"/>
  </w:style>
  <w:style w:type="paragraph" w:customStyle="1" w:styleId="B28DD556D46C4F4BA83CA81FC5BBA521">
    <w:name w:val="B28DD556D46C4F4BA83CA81FC5BBA521"/>
    <w:rsid w:val="005A51DD"/>
  </w:style>
  <w:style w:type="paragraph" w:customStyle="1" w:styleId="3F78CAE81FE9469CAC1CCAD0A82142C4">
    <w:name w:val="3F78CAE81FE9469CAC1CCAD0A82142C4"/>
    <w:rsid w:val="005A51DD"/>
  </w:style>
  <w:style w:type="paragraph" w:customStyle="1" w:styleId="19D9E21E389243419F8504E2FB25946D">
    <w:name w:val="19D9E21E389243419F8504E2FB25946D"/>
    <w:rsid w:val="005A51DD"/>
  </w:style>
  <w:style w:type="paragraph" w:customStyle="1" w:styleId="793C15663F8B470AB72DA3C2AB7CFA0B">
    <w:name w:val="793C15663F8B470AB72DA3C2AB7CFA0B"/>
    <w:rsid w:val="005A51DD"/>
  </w:style>
  <w:style w:type="paragraph" w:customStyle="1" w:styleId="E07C9114831445E7A53DEFC9B6FCF015">
    <w:name w:val="E07C9114831445E7A53DEFC9B6FCF015"/>
    <w:rsid w:val="005A51DD"/>
  </w:style>
  <w:style w:type="paragraph" w:customStyle="1" w:styleId="C8B5FA10022E421EA9F5EEB7125BA8FC">
    <w:name w:val="C8B5FA10022E421EA9F5EEB7125BA8FC"/>
    <w:rsid w:val="005A51DD"/>
  </w:style>
  <w:style w:type="paragraph" w:customStyle="1" w:styleId="0F1A3F4216884E06A794FCBC7F09D6C1">
    <w:name w:val="0F1A3F4216884E06A794FCBC7F09D6C1"/>
    <w:rsid w:val="005A51DD"/>
  </w:style>
  <w:style w:type="paragraph" w:customStyle="1" w:styleId="20958B167D534A069AA3535EC20B2E18">
    <w:name w:val="20958B167D534A069AA3535EC20B2E18"/>
    <w:rsid w:val="005A51DD"/>
  </w:style>
  <w:style w:type="paragraph" w:customStyle="1" w:styleId="1F6772031B584106A57814CF67367B01">
    <w:name w:val="1F6772031B584106A57814CF67367B01"/>
    <w:rsid w:val="005A51DD"/>
  </w:style>
  <w:style w:type="paragraph" w:customStyle="1" w:styleId="D8E805D80334422ABA68A98CD03389A4">
    <w:name w:val="D8E805D80334422ABA68A98CD03389A4"/>
    <w:rsid w:val="005A51DD"/>
  </w:style>
  <w:style w:type="paragraph" w:customStyle="1" w:styleId="7A1B1071C9CB448EB30D468239AA80D4">
    <w:name w:val="7A1B1071C9CB448EB30D468239AA80D4"/>
    <w:rsid w:val="005A51DD"/>
  </w:style>
  <w:style w:type="paragraph" w:customStyle="1" w:styleId="05760CA46B98447F9E3ABE579618A03B">
    <w:name w:val="05760CA46B98447F9E3ABE579618A03B"/>
    <w:rsid w:val="005A51DD"/>
  </w:style>
  <w:style w:type="paragraph" w:customStyle="1" w:styleId="8B31A2C9D0104CEB9B4DAA9765EF0805">
    <w:name w:val="8B31A2C9D0104CEB9B4DAA9765EF0805"/>
    <w:rsid w:val="005A51DD"/>
  </w:style>
  <w:style w:type="paragraph" w:customStyle="1" w:styleId="0DF10994F6A647888314A29507AF2860">
    <w:name w:val="0DF10994F6A647888314A29507AF2860"/>
    <w:rsid w:val="005A51DD"/>
  </w:style>
  <w:style w:type="paragraph" w:customStyle="1" w:styleId="88445358F43F448592CB04D3721172D1">
    <w:name w:val="88445358F43F448592CB04D3721172D1"/>
    <w:rsid w:val="005A51DD"/>
  </w:style>
  <w:style w:type="paragraph" w:customStyle="1" w:styleId="359E93C213E14991835E0767A986D03A">
    <w:name w:val="359E93C213E14991835E0767A986D03A"/>
    <w:rsid w:val="005A51DD"/>
  </w:style>
  <w:style w:type="paragraph" w:customStyle="1" w:styleId="E1C054C15934407CB5E036D6E32480E0">
    <w:name w:val="E1C054C15934407CB5E036D6E32480E0"/>
    <w:rsid w:val="005A51DD"/>
  </w:style>
  <w:style w:type="paragraph" w:customStyle="1" w:styleId="0D6DA62F45474EA9A6EDA3EB037F5AC7">
    <w:name w:val="0D6DA62F45474EA9A6EDA3EB037F5AC7"/>
    <w:rsid w:val="005A51DD"/>
  </w:style>
  <w:style w:type="paragraph" w:customStyle="1" w:styleId="3EAADFC9597B43B0890434FD649331F2">
    <w:name w:val="3EAADFC9597B43B0890434FD649331F2"/>
    <w:rsid w:val="005A51DD"/>
  </w:style>
  <w:style w:type="paragraph" w:customStyle="1" w:styleId="8499C71E3A20436C8048066C46B85A23">
    <w:name w:val="8499C71E3A20436C8048066C46B85A23"/>
    <w:rsid w:val="005A51DD"/>
  </w:style>
  <w:style w:type="paragraph" w:customStyle="1" w:styleId="51A45686F9FF437AA01F9699C73F98BF">
    <w:name w:val="51A45686F9FF437AA01F9699C73F98BF"/>
    <w:rsid w:val="005A51DD"/>
  </w:style>
  <w:style w:type="paragraph" w:customStyle="1" w:styleId="A220AB33039149D98769A69B178CDB39">
    <w:name w:val="A220AB33039149D98769A69B178CDB39"/>
    <w:rsid w:val="005A51DD"/>
  </w:style>
  <w:style w:type="paragraph" w:customStyle="1" w:styleId="DCE1AAC580AE4EFFB66AC248C8702423">
    <w:name w:val="DCE1AAC580AE4EFFB66AC248C8702423"/>
    <w:rsid w:val="005A51DD"/>
  </w:style>
  <w:style w:type="paragraph" w:customStyle="1" w:styleId="576258BA1C8249AB937FDA7455145592">
    <w:name w:val="576258BA1C8249AB937FDA7455145592"/>
    <w:rsid w:val="005A51DD"/>
  </w:style>
  <w:style w:type="paragraph" w:customStyle="1" w:styleId="00839FC406644889A97CB0AFFFEE6645">
    <w:name w:val="00839FC406644889A97CB0AFFFEE6645"/>
    <w:rsid w:val="005A51DD"/>
  </w:style>
  <w:style w:type="paragraph" w:customStyle="1" w:styleId="C289CCB750B746F6A40576FC2E04C098">
    <w:name w:val="C289CCB750B746F6A40576FC2E04C098"/>
    <w:rsid w:val="005A51DD"/>
  </w:style>
  <w:style w:type="paragraph" w:customStyle="1" w:styleId="8ABE4FB1A1874F5CAB1A51A800CF37F1">
    <w:name w:val="8ABE4FB1A1874F5CAB1A51A800CF37F1"/>
    <w:rsid w:val="005A51DD"/>
  </w:style>
  <w:style w:type="paragraph" w:customStyle="1" w:styleId="84DE2CA1F7C44650A5C2C3DD1522C04E">
    <w:name w:val="84DE2CA1F7C44650A5C2C3DD1522C04E"/>
    <w:rsid w:val="005A51DD"/>
  </w:style>
  <w:style w:type="paragraph" w:customStyle="1" w:styleId="09C30263155443FBA975EF54EE7A31E9">
    <w:name w:val="09C30263155443FBA975EF54EE7A31E9"/>
    <w:rsid w:val="005A51DD"/>
  </w:style>
  <w:style w:type="paragraph" w:customStyle="1" w:styleId="5C63A26911FC4ACD8DB79220B1E80CDF">
    <w:name w:val="5C63A26911FC4ACD8DB79220B1E80CDF"/>
    <w:rsid w:val="005A51DD"/>
  </w:style>
  <w:style w:type="paragraph" w:customStyle="1" w:styleId="CBF61273E68741CE94770F8ABAB9E4C5">
    <w:name w:val="CBF61273E68741CE94770F8ABAB9E4C5"/>
    <w:rsid w:val="005A51DD"/>
  </w:style>
  <w:style w:type="paragraph" w:customStyle="1" w:styleId="EA8392E8E2024D1AAEE67D6BD393F6D9">
    <w:name w:val="EA8392E8E2024D1AAEE67D6BD393F6D9"/>
    <w:rsid w:val="005A51DD"/>
  </w:style>
  <w:style w:type="paragraph" w:customStyle="1" w:styleId="F66D5ADCCD0A4A29BDC6E9B9B365BD32">
    <w:name w:val="F66D5ADCCD0A4A29BDC6E9B9B365BD32"/>
    <w:rsid w:val="005A51DD"/>
  </w:style>
  <w:style w:type="paragraph" w:customStyle="1" w:styleId="4CF0693E668C43B98FF87ACA3823A2E4">
    <w:name w:val="4CF0693E668C43B98FF87ACA3823A2E4"/>
    <w:rsid w:val="005A51DD"/>
  </w:style>
  <w:style w:type="paragraph" w:customStyle="1" w:styleId="863FAA765E1946F3846E18EB718CE7D3">
    <w:name w:val="863FAA765E1946F3846E18EB718CE7D3"/>
    <w:rsid w:val="005A51DD"/>
  </w:style>
  <w:style w:type="paragraph" w:customStyle="1" w:styleId="255F06313E2C4A6FA8D821AD533CA55A">
    <w:name w:val="255F06313E2C4A6FA8D821AD533CA55A"/>
    <w:rsid w:val="005A51DD"/>
  </w:style>
  <w:style w:type="paragraph" w:customStyle="1" w:styleId="F447CAD702E24FECAC5C5FA2507CB18D">
    <w:name w:val="F447CAD702E24FECAC5C5FA2507CB18D"/>
    <w:rsid w:val="005A51DD"/>
  </w:style>
  <w:style w:type="paragraph" w:customStyle="1" w:styleId="F67561F1F3BD430BABE937AF39CE364A">
    <w:name w:val="F67561F1F3BD430BABE937AF39CE364A"/>
    <w:rsid w:val="005A51DD"/>
  </w:style>
  <w:style w:type="paragraph" w:customStyle="1" w:styleId="AA778293B4BD4566B2B8B0809C72EA63">
    <w:name w:val="AA778293B4BD4566B2B8B0809C72EA63"/>
    <w:rsid w:val="005A51DD"/>
  </w:style>
  <w:style w:type="paragraph" w:customStyle="1" w:styleId="7D479A026FDA483E9B837E6E4115339B">
    <w:name w:val="7D479A026FDA483E9B837E6E4115339B"/>
    <w:rsid w:val="005A51DD"/>
  </w:style>
  <w:style w:type="paragraph" w:customStyle="1" w:styleId="4C5702312BF6456BB48DB910312A7D51">
    <w:name w:val="4C5702312BF6456BB48DB910312A7D51"/>
    <w:rsid w:val="005A51DD"/>
  </w:style>
  <w:style w:type="paragraph" w:customStyle="1" w:styleId="24EA11ACB35448C4BA3E3E2A2D45EA7C">
    <w:name w:val="24EA11ACB35448C4BA3E3E2A2D45EA7C"/>
    <w:rsid w:val="005A51DD"/>
  </w:style>
  <w:style w:type="paragraph" w:customStyle="1" w:styleId="C3E759FE23D74615A4B16FFE71CB0310">
    <w:name w:val="C3E759FE23D74615A4B16FFE71CB0310"/>
    <w:rsid w:val="005A51DD"/>
  </w:style>
  <w:style w:type="paragraph" w:customStyle="1" w:styleId="474EB61647B048AC92CAA5B97C69D46C">
    <w:name w:val="474EB61647B048AC92CAA5B97C69D46C"/>
    <w:rsid w:val="005A51DD"/>
  </w:style>
  <w:style w:type="paragraph" w:customStyle="1" w:styleId="9A5F40A8B09F4D779E01064A6CA454ED">
    <w:name w:val="9A5F40A8B09F4D779E01064A6CA454ED"/>
    <w:rsid w:val="005A51DD"/>
  </w:style>
  <w:style w:type="paragraph" w:customStyle="1" w:styleId="BF8AD2E230EE49A6B5994412DABEAC1A">
    <w:name w:val="BF8AD2E230EE49A6B5994412DABEAC1A"/>
    <w:rsid w:val="005A51DD"/>
  </w:style>
  <w:style w:type="paragraph" w:customStyle="1" w:styleId="1135AFD257344C20A6CE4079B981414F">
    <w:name w:val="1135AFD257344C20A6CE4079B981414F"/>
    <w:rsid w:val="005A51DD"/>
  </w:style>
  <w:style w:type="paragraph" w:customStyle="1" w:styleId="A484D5BC58AC47819CC76F01ED2C980C">
    <w:name w:val="A484D5BC58AC47819CC76F01ED2C980C"/>
    <w:rsid w:val="005A51DD"/>
  </w:style>
  <w:style w:type="paragraph" w:customStyle="1" w:styleId="F178BB59CC1B46619656F1E3E1D2D3F0">
    <w:name w:val="F178BB59CC1B46619656F1E3E1D2D3F0"/>
    <w:rsid w:val="005A51DD"/>
  </w:style>
  <w:style w:type="paragraph" w:customStyle="1" w:styleId="F26BB971BCE04169ABC5EFCEB9E9ACBE">
    <w:name w:val="F26BB971BCE04169ABC5EFCEB9E9ACBE"/>
    <w:rsid w:val="005A51DD"/>
  </w:style>
  <w:style w:type="paragraph" w:customStyle="1" w:styleId="8A6BF60112A241E488CB7FC766D0B095">
    <w:name w:val="8A6BF60112A241E488CB7FC766D0B095"/>
    <w:rsid w:val="005A51DD"/>
  </w:style>
  <w:style w:type="paragraph" w:customStyle="1" w:styleId="48A9FCA0F70A485D80F3F9D42DF92C0D">
    <w:name w:val="48A9FCA0F70A485D80F3F9D42DF92C0D"/>
    <w:rsid w:val="005A51DD"/>
  </w:style>
  <w:style w:type="paragraph" w:customStyle="1" w:styleId="573E833523374A3E8C08D99F65898198">
    <w:name w:val="573E833523374A3E8C08D99F65898198"/>
    <w:rsid w:val="005A51DD"/>
  </w:style>
  <w:style w:type="paragraph" w:customStyle="1" w:styleId="F3D3F0DA8EF145FE88F8559FF8E0B2F9">
    <w:name w:val="F3D3F0DA8EF145FE88F8559FF8E0B2F9"/>
    <w:rsid w:val="005A51DD"/>
  </w:style>
  <w:style w:type="paragraph" w:customStyle="1" w:styleId="F52C9B8088D340849DCB4AD6ECE13692">
    <w:name w:val="F52C9B8088D340849DCB4AD6ECE13692"/>
    <w:rsid w:val="005A51DD"/>
  </w:style>
  <w:style w:type="paragraph" w:customStyle="1" w:styleId="AE46802274044735BBC8796755CF6266">
    <w:name w:val="AE46802274044735BBC8796755CF6266"/>
    <w:rsid w:val="005A51DD"/>
  </w:style>
  <w:style w:type="paragraph" w:customStyle="1" w:styleId="F15D41D895C644BAB4A2692AADB2D503">
    <w:name w:val="F15D41D895C644BAB4A2692AADB2D503"/>
    <w:rsid w:val="005A51DD"/>
  </w:style>
  <w:style w:type="paragraph" w:customStyle="1" w:styleId="CC7AA4B2F2124156A21E48B890828406">
    <w:name w:val="CC7AA4B2F2124156A21E48B890828406"/>
    <w:rsid w:val="005A51DD"/>
  </w:style>
  <w:style w:type="paragraph" w:customStyle="1" w:styleId="8610EF4F34B847A28FF3F827B61BAD5D">
    <w:name w:val="8610EF4F34B847A28FF3F827B61BAD5D"/>
    <w:rsid w:val="005A51DD"/>
  </w:style>
  <w:style w:type="paragraph" w:customStyle="1" w:styleId="F890E1D9E37342C98B54B4EA71059F24">
    <w:name w:val="F890E1D9E37342C98B54B4EA71059F24"/>
    <w:rsid w:val="005A51DD"/>
  </w:style>
  <w:style w:type="paragraph" w:customStyle="1" w:styleId="DA42F491A0FE40EF9E1038201BF10C70">
    <w:name w:val="DA42F491A0FE40EF9E1038201BF10C70"/>
    <w:rsid w:val="005A51DD"/>
  </w:style>
  <w:style w:type="paragraph" w:customStyle="1" w:styleId="2A32B28F339748CD8B8D51B71C37EF37">
    <w:name w:val="2A32B28F339748CD8B8D51B71C37EF37"/>
    <w:rsid w:val="005A51DD"/>
  </w:style>
  <w:style w:type="paragraph" w:customStyle="1" w:styleId="0C95709396674EFCB747FAAB82C7D1E6">
    <w:name w:val="0C95709396674EFCB747FAAB82C7D1E6"/>
    <w:rsid w:val="005A51DD"/>
  </w:style>
  <w:style w:type="paragraph" w:customStyle="1" w:styleId="92A7899C95364A39916A89BB9FBB2694">
    <w:name w:val="92A7899C95364A39916A89BB9FBB2694"/>
    <w:rsid w:val="005A51DD"/>
  </w:style>
  <w:style w:type="paragraph" w:customStyle="1" w:styleId="2DFE2318B51247B584F4CCFA7499DE2C">
    <w:name w:val="2DFE2318B51247B584F4CCFA7499DE2C"/>
    <w:rsid w:val="005A51DD"/>
  </w:style>
  <w:style w:type="paragraph" w:customStyle="1" w:styleId="AF439B1FF2CA4B838BC90735308EC417">
    <w:name w:val="AF439B1FF2CA4B838BC90735308EC417"/>
    <w:rsid w:val="005A51DD"/>
  </w:style>
  <w:style w:type="paragraph" w:customStyle="1" w:styleId="6D61C3479FEE432CADF769D0A9AFC0AB">
    <w:name w:val="6D61C3479FEE432CADF769D0A9AFC0AB"/>
    <w:rsid w:val="005A51DD"/>
  </w:style>
  <w:style w:type="paragraph" w:customStyle="1" w:styleId="0F46F8F292AA4FC2AD23B32E82A0E8DC">
    <w:name w:val="0F46F8F292AA4FC2AD23B32E82A0E8DC"/>
    <w:rsid w:val="005A51DD"/>
  </w:style>
  <w:style w:type="paragraph" w:customStyle="1" w:styleId="B95FAA5F7E5646B48AD6CAC8A3FB0159">
    <w:name w:val="B95FAA5F7E5646B48AD6CAC8A3FB0159"/>
    <w:rsid w:val="005A51DD"/>
  </w:style>
  <w:style w:type="paragraph" w:customStyle="1" w:styleId="36AE7F826D2543B9BD4A72EB6D6E731E">
    <w:name w:val="36AE7F826D2543B9BD4A72EB6D6E731E"/>
    <w:rsid w:val="005A51DD"/>
  </w:style>
  <w:style w:type="paragraph" w:customStyle="1" w:styleId="37019BB7C345418A97847B028FF98102">
    <w:name w:val="37019BB7C345418A97847B028FF98102"/>
    <w:rsid w:val="005A51DD"/>
  </w:style>
  <w:style w:type="paragraph" w:customStyle="1" w:styleId="E0F8C4D32FAF4787BCECBCF7EBE517B4">
    <w:name w:val="E0F8C4D32FAF4787BCECBCF7EBE517B4"/>
    <w:rsid w:val="005A51DD"/>
  </w:style>
  <w:style w:type="paragraph" w:customStyle="1" w:styleId="9C1D1861DFBE4D9892837BAF59BD7C9D">
    <w:name w:val="9C1D1861DFBE4D9892837BAF59BD7C9D"/>
    <w:rsid w:val="005A51DD"/>
  </w:style>
  <w:style w:type="paragraph" w:customStyle="1" w:styleId="252693EFAB084C1E9F9A2A4605F8DD5B">
    <w:name w:val="252693EFAB084C1E9F9A2A4605F8DD5B"/>
    <w:rsid w:val="005A51DD"/>
  </w:style>
  <w:style w:type="paragraph" w:customStyle="1" w:styleId="02BC568FCBAC43498A135CCE4670CD9F">
    <w:name w:val="02BC568FCBAC43498A135CCE4670CD9F"/>
    <w:rsid w:val="005A51DD"/>
  </w:style>
  <w:style w:type="paragraph" w:customStyle="1" w:styleId="00FBCCAB505A4C99AA5A308A877B87AE">
    <w:name w:val="00FBCCAB505A4C99AA5A308A877B87AE"/>
    <w:rsid w:val="005A51DD"/>
  </w:style>
  <w:style w:type="paragraph" w:customStyle="1" w:styleId="97B0B9E8D391492CA53247CDABE17A6E">
    <w:name w:val="97B0B9E8D391492CA53247CDABE17A6E"/>
    <w:rsid w:val="005A51DD"/>
  </w:style>
  <w:style w:type="paragraph" w:customStyle="1" w:styleId="4D66E1BFC73E422682075F123CCE2EBA">
    <w:name w:val="4D66E1BFC73E422682075F123CCE2EBA"/>
    <w:rsid w:val="005A51DD"/>
  </w:style>
  <w:style w:type="paragraph" w:customStyle="1" w:styleId="123CB7DBC3474CBE854FD37A8274C1D6">
    <w:name w:val="123CB7DBC3474CBE854FD37A8274C1D6"/>
    <w:rsid w:val="005A51DD"/>
  </w:style>
  <w:style w:type="paragraph" w:customStyle="1" w:styleId="9A4E52CAAA9C4F2982F03EA79BC7A142">
    <w:name w:val="9A4E52CAAA9C4F2982F03EA79BC7A142"/>
    <w:rsid w:val="005A51DD"/>
  </w:style>
  <w:style w:type="paragraph" w:customStyle="1" w:styleId="7045B1AF680D4E9D91612B5E144AB20C">
    <w:name w:val="7045B1AF680D4E9D91612B5E144AB20C"/>
    <w:rsid w:val="005A51DD"/>
  </w:style>
  <w:style w:type="paragraph" w:customStyle="1" w:styleId="421653FBADB34AE5B5DBC8A9E152742F">
    <w:name w:val="421653FBADB34AE5B5DBC8A9E152742F"/>
    <w:rsid w:val="005A51DD"/>
  </w:style>
  <w:style w:type="paragraph" w:customStyle="1" w:styleId="77510F0E9BD3485880956104EA919998">
    <w:name w:val="77510F0E9BD3485880956104EA919998"/>
    <w:rsid w:val="005A51DD"/>
  </w:style>
  <w:style w:type="paragraph" w:customStyle="1" w:styleId="917655AE2440435D980E1F47BF1137E8">
    <w:name w:val="917655AE2440435D980E1F47BF1137E8"/>
    <w:rsid w:val="005A51DD"/>
  </w:style>
  <w:style w:type="paragraph" w:customStyle="1" w:styleId="9CCC4F0A89DF4F1E9F3005BAD9E1FD60">
    <w:name w:val="9CCC4F0A89DF4F1E9F3005BAD9E1FD60"/>
    <w:rsid w:val="005A51DD"/>
  </w:style>
  <w:style w:type="paragraph" w:customStyle="1" w:styleId="CF11224C123B454DB806D8FF91228192">
    <w:name w:val="CF11224C123B454DB806D8FF91228192"/>
    <w:rsid w:val="005A51DD"/>
  </w:style>
  <w:style w:type="paragraph" w:customStyle="1" w:styleId="ED050C74BE204D3AABEF4E59431B08BA">
    <w:name w:val="ED050C74BE204D3AABEF4E59431B08BA"/>
    <w:rsid w:val="005A51DD"/>
  </w:style>
  <w:style w:type="paragraph" w:customStyle="1" w:styleId="21F59AFA71AF4F20A5C6450F2C702478">
    <w:name w:val="21F59AFA71AF4F20A5C6450F2C702478"/>
    <w:rsid w:val="005A51DD"/>
  </w:style>
  <w:style w:type="paragraph" w:customStyle="1" w:styleId="6528BBC26AC64172A3F971E4C50906A9">
    <w:name w:val="6528BBC26AC64172A3F971E4C50906A9"/>
    <w:rsid w:val="005A51DD"/>
  </w:style>
  <w:style w:type="paragraph" w:customStyle="1" w:styleId="9AEDA814BB59464B9C56D525896ADBE9">
    <w:name w:val="9AEDA814BB59464B9C56D525896ADBE9"/>
    <w:rsid w:val="005A51DD"/>
  </w:style>
  <w:style w:type="paragraph" w:customStyle="1" w:styleId="5B4158B2079F4F42AB35092C7DCB9565">
    <w:name w:val="5B4158B2079F4F42AB35092C7DCB9565"/>
    <w:rsid w:val="005A51DD"/>
  </w:style>
  <w:style w:type="paragraph" w:customStyle="1" w:styleId="43E59B795E5746D9871E83CA754B2387">
    <w:name w:val="43E59B795E5746D9871E83CA754B2387"/>
    <w:rsid w:val="005A51DD"/>
  </w:style>
  <w:style w:type="paragraph" w:customStyle="1" w:styleId="B8B895A42D3343A4BC0509B1887EB1C2">
    <w:name w:val="B8B895A42D3343A4BC0509B1887EB1C2"/>
    <w:rsid w:val="005A51DD"/>
  </w:style>
  <w:style w:type="paragraph" w:customStyle="1" w:styleId="231658FB86174FCA9D27AF3D98464EC9">
    <w:name w:val="231658FB86174FCA9D27AF3D98464EC9"/>
    <w:rsid w:val="005A51DD"/>
  </w:style>
  <w:style w:type="paragraph" w:customStyle="1" w:styleId="E381A5A26AF7449095D605B73129E2E3">
    <w:name w:val="E381A5A26AF7449095D605B73129E2E3"/>
    <w:rsid w:val="005A51DD"/>
  </w:style>
  <w:style w:type="paragraph" w:customStyle="1" w:styleId="A06F26C6098A4E53A1939647BA79B745">
    <w:name w:val="A06F26C6098A4E53A1939647BA79B745"/>
    <w:rsid w:val="005A51DD"/>
  </w:style>
  <w:style w:type="paragraph" w:customStyle="1" w:styleId="44F06CB7487D452A857BCE417C2BDEB7">
    <w:name w:val="44F06CB7487D452A857BCE417C2BDEB7"/>
    <w:rsid w:val="005A51DD"/>
  </w:style>
  <w:style w:type="paragraph" w:customStyle="1" w:styleId="B7D9BDD0FA4647CBBC76AD8D040E5747">
    <w:name w:val="B7D9BDD0FA4647CBBC76AD8D040E5747"/>
    <w:rsid w:val="005A51DD"/>
  </w:style>
  <w:style w:type="paragraph" w:customStyle="1" w:styleId="56FC5DF73B5F4988A7FD76221978122B">
    <w:name w:val="56FC5DF73B5F4988A7FD76221978122B"/>
    <w:rsid w:val="005A51DD"/>
  </w:style>
  <w:style w:type="paragraph" w:customStyle="1" w:styleId="74E856EA55A546CE9F4CCED57B356CF2">
    <w:name w:val="74E856EA55A546CE9F4CCED57B356CF2"/>
    <w:rsid w:val="005A51DD"/>
  </w:style>
  <w:style w:type="paragraph" w:customStyle="1" w:styleId="5B84C653D699482D871C8594C1183A05">
    <w:name w:val="5B84C653D699482D871C8594C1183A05"/>
    <w:rsid w:val="005A51DD"/>
  </w:style>
  <w:style w:type="paragraph" w:customStyle="1" w:styleId="EC3BF826F8B14A3BB5B0C5EC9A80162D">
    <w:name w:val="EC3BF826F8B14A3BB5B0C5EC9A80162D"/>
    <w:rsid w:val="005A51DD"/>
  </w:style>
  <w:style w:type="paragraph" w:customStyle="1" w:styleId="4EE919F283C446DC8D1460FECBBD24E6">
    <w:name w:val="4EE919F283C446DC8D1460FECBBD24E6"/>
    <w:rsid w:val="005A51DD"/>
  </w:style>
  <w:style w:type="paragraph" w:customStyle="1" w:styleId="9EAFF02D8B594E0ABCA6867181745C37">
    <w:name w:val="9EAFF02D8B594E0ABCA6867181745C37"/>
    <w:rsid w:val="005A51DD"/>
  </w:style>
  <w:style w:type="paragraph" w:customStyle="1" w:styleId="904522FEC2F24A7E81E06C4A42618EF5">
    <w:name w:val="904522FEC2F24A7E81E06C4A42618EF5"/>
    <w:rsid w:val="005A51DD"/>
  </w:style>
  <w:style w:type="paragraph" w:customStyle="1" w:styleId="FF896A9B44874C01B6369FAD0356F168">
    <w:name w:val="FF896A9B44874C01B6369FAD0356F168"/>
    <w:rsid w:val="005A51DD"/>
  </w:style>
  <w:style w:type="paragraph" w:customStyle="1" w:styleId="261117EB978E40EABABFCF7DCB8EEE07">
    <w:name w:val="261117EB978E40EABABFCF7DCB8EEE07"/>
    <w:rsid w:val="005A51DD"/>
  </w:style>
  <w:style w:type="paragraph" w:customStyle="1" w:styleId="7B55874B41044B2083AB008E064BA18D">
    <w:name w:val="7B55874B41044B2083AB008E064BA18D"/>
    <w:rsid w:val="005A51DD"/>
  </w:style>
  <w:style w:type="paragraph" w:customStyle="1" w:styleId="A9EE026D54784EA489145EDF3231FB73">
    <w:name w:val="A9EE026D54784EA489145EDF3231FB73"/>
    <w:rsid w:val="005A51DD"/>
  </w:style>
  <w:style w:type="paragraph" w:customStyle="1" w:styleId="811C1A56D59E4F6499479C52172FB2E2">
    <w:name w:val="811C1A56D59E4F6499479C52172FB2E2"/>
    <w:rsid w:val="005A51DD"/>
  </w:style>
  <w:style w:type="paragraph" w:customStyle="1" w:styleId="2E49D8E9D4F8445CB30C3B6AC80A5E9D">
    <w:name w:val="2E49D8E9D4F8445CB30C3B6AC80A5E9D"/>
    <w:rsid w:val="005A51DD"/>
  </w:style>
  <w:style w:type="paragraph" w:customStyle="1" w:styleId="A51BAEF070E343E28E3EB9A74A84C7ED">
    <w:name w:val="A51BAEF070E343E28E3EB9A74A84C7ED"/>
    <w:rsid w:val="005A51DD"/>
  </w:style>
  <w:style w:type="paragraph" w:customStyle="1" w:styleId="5FB76BA7234A4FC08D0DB5A6EB8EE35C">
    <w:name w:val="5FB76BA7234A4FC08D0DB5A6EB8EE35C"/>
    <w:rsid w:val="005A51DD"/>
  </w:style>
  <w:style w:type="paragraph" w:customStyle="1" w:styleId="5B4EA2C2D258471FAE46D24AEACE21AC">
    <w:name w:val="5B4EA2C2D258471FAE46D24AEACE21AC"/>
    <w:rsid w:val="005A51DD"/>
  </w:style>
  <w:style w:type="paragraph" w:customStyle="1" w:styleId="9892E53C339E4DAD8F0646D8858F72B8">
    <w:name w:val="9892E53C339E4DAD8F0646D8858F72B8"/>
    <w:rsid w:val="005A51DD"/>
  </w:style>
  <w:style w:type="paragraph" w:customStyle="1" w:styleId="9AF2D3C4B2354A4BA515D55A058D6EF4">
    <w:name w:val="9AF2D3C4B2354A4BA515D55A058D6EF4"/>
    <w:rsid w:val="005A51DD"/>
  </w:style>
  <w:style w:type="paragraph" w:customStyle="1" w:styleId="F265D02C121B4E59B07668391EE12D2E">
    <w:name w:val="F265D02C121B4E59B07668391EE12D2E"/>
    <w:rsid w:val="005A51DD"/>
  </w:style>
  <w:style w:type="paragraph" w:customStyle="1" w:styleId="87E298D1EA8E47C68E4D8C014148DF2D">
    <w:name w:val="87E298D1EA8E47C68E4D8C014148DF2D"/>
    <w:rsid w:val="005A51DD"/>
  </w:style>
  <w:style w:type="paragraph" w:customStyle="1" w:styleId="519E84E3EF554B4CB99275B2C6CEA05C">
    <w:name w:val="519E84E3EF554B4CB99275B2C6CEA05C"/>
    <w:rsid w:val="005A51DD"/>
  </w:style>
  <w:style w:type="paragraph" w:customStyle="1" w:styleId="B0109C4629FB4A98A1C1937971A8233A">
    <w:name w:val="B0109C4629FB4A98A1C1937971A8233A"/>
    <w:rsid w:val="005A51DD"/>
  </w:style>
  <w:style w:type="paragraph" w:customStyle="1" w:styleId="590B8B4628C047238ADD64DED7F65F28">
    <w:name w:val="590B8B4628C047238ADD64DED7F65F28"/>
    <w:rsid w:val="005A51DD"/>
  </w:style>
  <w:style w:type="paragraph" w:customStyle="1" w:styleId="470E6CFBAFEC406DBB2A5CE8C0E5B73D">
    <w:name w:val="470E6CFBAFEC406DBB2A5CE8C0E5B73D"/>
    <w:rsid w:val="005A51DD"/>
  </w:style>
  <w:style w:type="paragraph" w:customStyle="1" w:styleId="C9352891B0FC41B7B44EA6C8EB70E9D5">
    <w:name w:val="C9352891B0FC41B7B44EA6C8EB70E9D5"/>
    <w:rsid w:val="005A51DD"/>
  </w:style>
  <w:style w:type="paragraph" w:customStyle="1" w:styleId="168DEC6E94BF4CC89D0E199F77DE3F22">
    <w:name w:val="168DEC6E94BF4CC89D0E199F77DE3F22"/>
    <w:rsid w:val="005A51DD"/>
  </w:style>
  <w:style w:type="paragraph" w:customStyle="1" w:styleId="125F559411F940A5ABD29223E9744C90">
    <w:name w:val="125F559411F940A5ABD29223E9744C90"/>
    <w:rsid w:val="005A51DD"/>
  </w:style>
  <w:style w:type="paragraph" w:customStyle="1" w:styleId="3A70CE2FD93A4DFA84875126B25CC1B2">
    <w:name w:val="3A70CE2FD93A4DFA84875126B25CC1B2"/>
    <w:rsid w:val="005A51DD"/>
  </w:style>
  <w:style w:type="paragraph" w:customStyle="1" w:styleId="DD4B1208D3BC460D9370A26B81D86829">
    <w:name w:val="DD4B1208D3BC460D9370A26B81D86829"/>
    <w:rsid w:val="005A51DD"/>
  </w:style>
  <w:style w:type="paragraph" w:customStyle="1" w:styleId="2584465F85DC4B3585A7FE1113234924">
    <w:name w:val="2584465F85DC4B3585A7FE1113234924"/>
    <w:rsid w:val="005A51DD"/>
  </w:style>
  <w:style w:type="paragraph" w:customStyle="1" w:styleId="16E9F7BF2886402A816338D6D6E52B01">
    <w:name w:val="16E9F7BF2886402A816338D6D6E52B01"/>
    <w:rsid w:val="005A51DD"/>
  </w:style>
  <w:style w:type="paragraph" w:customStyle="1" w:styleId="BCB21DB58C634992BD06C38D7F8CC0A2">
    <w:name w:val="BCB21DB58C634992BD06C38D7F8CC0A2"/>
    <w:rsid w:val="005A51DD"/>
  </w:style>
  <w:style w:type="paragraph" w:customStyle="1" w:styleId="E44FDFE46D3D4F6A98345884E5DDACA0">
    <w:name w:val="E44FDFE46D3D4F6A98345884E5DDACA0"/>
    <w:rsid w:val="005A51DD"/>
  </w:style>
  <w:style w:type="paragraph" w:customStyle="1" w:styleId="303CC2B912D94D048BCC5EACDB5D6AB5">
    <w:name w:val="303CC2B912D94D048BCC5EACDB5D6AB5"/>
    <w:rsid w:val="005A51DD"/>
  </w:style>
  <w:style w:type="paragraph" w:customStyle="1" w:styleId="209F0573324D49EC907F3E08F62708F4">
    <w:name w:val="209F0573324D49EC907F3E08F62708F4"/>
    <w:rsid w:val="005A51DD"/>
  </w:style>
  <w:style w:type="paragraph" w:customStyle="1" w:styleId="F8442069C3154CDE8CB1D924B8D10A9F">
    <w:name w:val="F8442069C3154CDE8CB1D924B8D10A9F"/>
    <w:rsid w:val="005A51DD"/>
  </w:style>
  <w:style w:type="paragraph" w:customStyle="1" w:styleId="FEF72145185643E894444F06803F749A">
    <w:name w:val="FEF72145185643E894444F06803F749A"/>
    <w:rsid w:val="005A51DD"/>
  </w:style>
  <w:style w:type="paragraph" w:customStyle="1" w:styleId="FC38CF2BBB3A4D05BB6AC40F3CA2391A">
    <w:name w:val="FC38CF2BBB3A4D05BB6AC40F3CA2391A"/>
    <w:rsid w:val="005A51DD"/>
  </w:style>
  <w:style w:type="paragraph" w:customStyle="1" w:styleId="E33452899C604235B5B12A8CB11EA69A">
    <w:name w:val="E33452899C604235B5B12A8CB11EA69A"/>
    <w:rsid w:val="005A51DD"/>
  </w:style>
  <w:style w:type="paragraph" w:customStyle="1" w:styleId="C25455FFF5C942508E4CF250F18917C0">
    <w:name w:val="C25455FFF5C942508E4CF250F18917C0"/>
    <w:rsid w:val="005A51DD"/>
  </w:style>
  <w:style w:type="paragraph" w:customStyle="1" w:styleId="30AFF0D82F9B42B39901B134426BC1E5">
    <w:name w:val="30AFF0D82F9B42B39901B134426BC1E5"/>
    <w:rsid w:val="005A51DD"/>
  </w:style>
  <w:style w:type="paragraph" w:customStyle="1" w:styleId="873F1BF0CEE845EE95DE4E410958682B">
    <w:name w:val="873F1BF0CEE845EE95DE4E410958682B"/>
    <w:rsid w:val="005A51DD"/>
  </w:style>
  <w:style w:type="paragraph" w:customStyle="1" w:styleId="39F46F7E53F840D7839179786FCED8A5">
    <w:name w:val="39F46F7E53F840D7839179786FCED8A5"/>
    <w:rsid w:val="005A51DD"/>
  </w:style>
  <w:style w:type="paragraph" w:customStyle="1" w:styleId="18A92FFE2A4947819007D186531357AD">
    <w:name w:val="18A92FFE2A4947819007D186531357AD"/>
    <w:rsid w:val="005A51DD"/>
  </w:style>
  <w:style w:type="paragraph" w:customStyle="1" w:styleId="760489247FA0440AB8CD86A36997242F">
    <w:name w:val="760489247FA0440AB8CD86A36997242F"/>
    <w:rsid w:val="005A51DD"/>
  </w:style>
  <w:style w:type="paragraph" w:customStyle="1" w:styleId="522ED3A8CC5A4997B85BCB80F989E72C">
    <w:name w:val="522ED3A8CC5A4997B85BCB80F989E72C"/>
    <w:rsid w:val="005A51DD"/>
  </w:style>
  <w:style w:type="paragraph" w:customStyle="1" w:styleId="4E52FBC6B3B7471E9129856A141656E4">
    <w:name w:val="4E52FBC6B3B7471E9129856A141656E4"/>
    <w:rsid w:val="005A51DD"/>
  </w:style>
  <w:style w:type="paragraph" w:customStyle="1" w:styleId="97079210C84245348A3FB09BDF2AC8BB">
    <w:name w:val="97079210C84245348A3FB09BDF2AC8BB"/>
    <w:rsid w:val="005A51DD"/>
  </w:style>
  <w:style w:type="paragraph" w:customStyle="1" w:styleId="ABBFF643D4524E16BDA347742EB26A19">
    <w:name w:val="ABBFF643D4524E16BDA347742EB26A19"/>
    <w:rsid w:val="005A51DD"/>
  </w:style>
  <w:style w:type="paragraph" w:customStyle="1" w:styleId="D09CBCF98B1D402193387DB6AEE2C750">
    <w:name w:val="D09CBCF98B1D402193387DB6AEE2C750"/>
    <w:rsid w:val="005A51DD"/>
  </w:style>
  <w:style w:type="paragraph" w:customStyle="1" w:styleId="6A82E3D5AC8642CD85A00B95DE99A548">
    <w:name w:val="6A82E3D5AC8642CD85A00B95DE99A548"/>
    <w:rsid w:val="005A51DD"/>
  </w:style>
  <w:style w:type="paragraph" w:customStyle="1" w:styleId="3C67BCF02FE0479387D9DAB173834F38">
    <w:name w:val="3C67BCF02FE0479387D9DAB173834F38"/>
    <w:rsid w:val="005A51DD"/>
  </w:style>
  <w:style w:type="paragraph" w:customStyle="1" w:styleId="FF8F29C71B5E4170AEA3E6CCAEFB755F">
    <w:name w:val="FF8F29C71B5E4170AEA3E6CCAEFB755F"/>
    <w:rsid w:val="005A51DD"/>
  </w:style>
  <w:style w:type="paragraph" w:customStyle="1" w:styleId="2C54E521C20D4FFAA029452D82EAF57C">
    <w:name w:val="2C54E521C20D4FFAA029452D82EAF57C"/>
    <w:rsid w:val="005A51DD"/>
  </w:style>
  <w:style w:type="paragraph" w:customStyle="1" w:styleId="A7F90F52DF744682998911C9F5DDE500">
    <w:name w:val="A7F90F52DF744682998911C9F5DDE500"/>
    <w:rsid w:val="005A51DD"/>
  </w:style>
  <w:style w:type="paragraph" w:customStyle="1" w:styleId="61C29E6A294C4448B16D53CF43E00149">
    <w:name w:val="61C29E6A294C4448B16D53CF43E00149"/>
    <w:rsid w:val="005A51DD"/>
  </w:style>
  <w:style w:type="paragraph" w:customStyle="1" w:styleId="AC37CABBCC864035BC4905768554F9DA">
    <w:name w:val="AC37CABBCC864035BC4905768554F9DA"/>
    <w:rsid w:val="005A51DD"/>
  </w:style>
  <w:style w:type="paragraph" w:customStyle="1" w:styleId="4AB9667424144536B28C28D7302F2CA4">
    <w:name w:val="4AB9667424144536B28C28D7302F2CA4"/>
    <w:rsid w:val="005A51DD"/>
  </w:style>
  <w:style w:type="paragraph" w:customStyle="1" w:styleId="1FDA80D458CD48FD8083B1777E7F6283">
    <w:name w:val="1FDA80D458CD48FD8083B1777E7F6283"/>
    <w:rsid w:val="005A51DD"/>
  </w:style>
  <w:style w:type="paragraph" w:customStyle="1" w:styleId="D2C42B05A198457F8BA3DCF4B599B8AC">
    <w:name w:val="D2C42B05A198457F8BA3DCF4B599B8AC"/>
    <w:rsid w:val="005A51DD"/>
  </w:style>
  <w:style w:type="paragraph" w:customStyle="1" w:styleId="B787F691B3664504AC9A1945051AC563">
    <w:name w:val="B787F691B3664504AC9A1945051AC563"/>
    <w:rsid w:val="005A51DD"/>
  </w:style>
  <w:style w:type="paragraph" w:customStyle="1" w:styleId="794CF4EA9DD64FB7A981C1BD2E074A38">
    <w:name w:val="794CF4EA9DD64FB7A981C1BD2E074A38"/>
    <w:rsid w:val="005A51DD"/>
  </w:style>
  <w:style w:type="paragraph" w:customStyle="1" w:styleId="8DDF170A77E24621B25707BD762A5F9F">
    <w:name w:val="8DDF170A77E24621B25707BD762A5F9F"/>
    <w:rsid w:val="005A51DD"/>
  </w:style>
  <w:style w:type="paragraph" w:customStyle="1" w:styleId="86BAF37E44414FF88A075CF61ABE462D">
    <w:name w:val="86BAF37E44414FF88A075CF61ABE462D"/>
    <w:rsid w:val="005A51DD"/>
  </w:style>
  <w:style w:type="paragraph" w:customStyle="1" w:styleId="5F4EF5A500C4415C9461EF2D0817B74C">
    <w:name w:val="5F4EF5A500C4415C9461EF2D0817B74C"/>
    <w:rsid w:val="005A51DD"/>
  </w:style>
  <w:style w:type="paragraph" w:customStyle="1" w:styleId="E1B4F7D9E370429D9E3AED4BF10A8E40">
    <w:name w:val="E1B4F7D9E370429D9E3AED4BF10A8E40"/>
    <w:rsid w:val="005A51DD"/>
  </w:style>
  <w:style w:type="paragraph" w:customStyle="1" w:styleId="377AA258C20749979ABBF3BEB259DDBD">
    <w:name w:val="377AA258C20749979ABBF3BEB259DDBD"/>
    <w:rsid w:val="005A51DD"/>
  </w:style>
  <w:style w:type="paragraph" w:customStyle="1" w:styleId="A5679B7CA54C4579B4676C05785DD390">
    <w:name w:val="A5679B7CA54C4579B4676C05785DD390"/>
    <w:rsid w:val="005A51DD"/>
  </w:style>
  <w:style w:type="paragraph" w:customStyle="1" w:styleId="6ED4FC0D26244015899834BDD4C990F0">
    <w:name w:val="6ED4FC0D26244015899834BDD4C990F0"/>
    <w:rsid w:val="005A51DD"/>
  </w:style>
  <w:style w:type="paragraph" w:customStyle="1" w:styleId="85C7AB3BF0854721B072520FC08F7EFC">
    <w:name w:val="85C7AB3BF0854721B072520FC08F7EFC"/>
    <w:rsid w:val="005A51DD"/>
  </w:style>
  <w:style w:type="paragraph" w:customStyle="1" w:styleId="3B1117D4CFBC4D26944EF3D55992930F">
    <w:name w:val="3B1117D4CFBC4D26944EF3D55992930F"/>
    <w:rsid w:val="005A51DD"/>
  </w:style>
  <w:style w:type="paragraph" w:customStyle="1" w:styleId="41C78840C22644D2B6B2CCDC78428A39">
    <w:name w:val="41C78840C22644D2B6B2CCDC78428A39"/>
    <w:rsid w:val="005A51DD"/>
  </w:style>
  <w:style w:type="paragraph" w:customStyle="1" w:styleId="CC4C5AF65C96469093D5DA32BDDB613A">
    <w:name w:val="CC4C5AF65C96469093D5DA32BDDB613A"/>
    <w:rsid w:val="005A51DD"/>
  </w:style>
  <w:style w:type="paragraph" w:customStyle="1" w:styleId="06CFF12BBF1848FF9873C7C0CB0FF780">
    <w:name w:val="06CFF12BBF1848FF9873C7C0CB0FF780"/>
    <w:rsid w:val="005A51DD"/>
  </w:style>
  <w:style w:type="paragraph" w:customStyle="1" w:styleId="12C7554ACC6248EC9475E062AF489603">
    <w:name w:val="12C7554ACC6248EC9475E062AF489603"/>
    <w:rsid w:val="005A51DD"/>
  </w:style>
  <w:style w:type="paragraph" w:customStyle="1" w:styleId="BF10D29C0A114B4BBB39732C08028ACA">
    <w:name w:val="BF10D29C0A114B4BBB39732C08028ACA"/>
    <w:rsid w:val="005A51DD"/>
  </w:style>
  <w:style w:type="paragraph" w:customStyle="1" w:styleId="DAF6AD0E66C14D1B9D9A8B8A3E8C2256">
    <w:name w:val="DAF6AD0E66C14D1B9D9A8B8A3E8C2256"/>
    <w:rsid w:val="005A51DD"/>
  </w:style>
  <w:style w:type="paragraph" w:customStyle="1" w:styleId="F47D8FD8103E4DBBB54778AA0B23EE95">
    <w:name w:val="F47D8FD8103E4DBBB54778AA0B23EE95"/>
    <w:rsid w:val="005A51DD"/>
  </w:style>
  <w:style w:type="paragraph" w:customStyle="1" w:styleId="7AC9A55EFAE34E4DA36E7FD9F829A0C4">
    <w:name w:val="7AC9A55EFAE34E4DA36E7FD9F829A0C4"/>
    <w:rsid w:val="005A51DD"/>
  </w:style>
  <w:style w:type="paragraph" w:customStyle="1" w:styleId="1356986826324A7AB3C9A83666425F8A">
    <w:name w:val="1356986826324A7AB3C9A83666425F8A"/>
    <w:rsid w:val="005A51DD"/>
  </w:style>
  <w:style w:type="paragraph" w:customStyle="1" w:styleId="7E6ECB5419F74EB5A5CA0BA496ECB616">
    <w:name w:val="7E6ECB5419F74EB5A5CA0BA496ECB616"/>
    <w:rsid w:val="005A51DD"/>
  </w:style>
  <w:style w:type="paragraph" w:customStyle="1" w:styleId="C031B116A64B4680B21F96F097F0667C">
    <w:name w:val="C031B116A64B4680B21F96F097F0667C"/>
    <w:rsid w:val="005A51DD"/>
  </w:style>
  <w:style w:type="paragraph" w:customStyle="1" w:styleId="0F47CA6763D74A619DA2843FCA6EC15A">
    <w:name w:val="0F47CA6763D74A619DA2843FCA6EC15A"/>
    <w:rsid w:val="005A51DD"/>
  </w:style>
  <w:style w:type="paragraph" w:customStyle="1" w:styleId="358F2C61C8EC4C9080F9810F27E38FE5">
    <w:name w:val="358F2C61C8EC4C9080F9810F27E38FE5"/>
    <w:rsid w:val="005A51DD"/>
  </w:style>
  <w:style w:type="paragraph" w:customStyle="1" w:styleId="9EFBCDFC7DEB4EC697F488945DA3EE12">
    <w:name w:val="9EFBCDFC7DEB4EC697F488945DA3EE12"/>
    <w:rsid w:val="005A51DD"/>
  </w:style>
  <w:style w:type="paragraph" w:customStyle="1" w:styleId="569027CAFB1B4756BC439819CD2C298C">
    <w:name w:val="569027CAFB1B4756BC439819CD2C298C"/>
    <w:rsid w:val="005A51DD"/>
  </w:style>
  <w:style w:type="paragraph" w:customStyle="1" w:styleId="938D4BF05BF04B15931BD9389CFAB6E8">
    <w:name w:val="938D4BF05BF04B15931BD9389CFAB6E8"/>
    <w:rsid w:val="005A51DD"/>
  </w:style>
  <w:style w:type="paragraph" w:customStyle="1" w:styleId="DA5F5F198CB44E76931CCE267AF1EEE2">
    <w:name w:val="DA5F5F198CB44E76931CCE267AF1EEE2"/>
    <w:rsid w:val="005A51DD"/>
  </w:style>
  <w:style w:type="paragraph" w:customStyle="1" w:styleId="39C067AA85FC4D5F8E69E0C247CC1BE0">
    <w:name w:val="39C067AA85FC4D5F8E69E0C247CC1BE0"/>
    <w:rsid w:val="005A51DD"/>
  </w:style>
  <w:style w:type="paragraph" w:customStyle="1" w:styleId="4C7D4FA513CB4567B47686C4FA546DC0">
    <w:name w:val="4C7D4FA513CB4567B47686C4FA546DC0"/>
    <w:rsid w:val="005A51DD"/>
  </w:style>
  <w:style w:type="paragraph" w:customStyle="1" w:styleId="13C3C4E164994EDA9328038C14F7AE1E">
    <w:name w:val="13C3C4E164994EDA9328038C14F7AE1E"/>
    <w:rsid w:val="005A51DD"/>
  </w:style>
  <w:style w:type="paragraph" w:customStyle="1" w:styleId="E8F4CB1CE4F4470DB31A3687F72B6A39">
    <w:name w:val="E8F4CB1CE4F4470DB31A3687F72B6A39"/>
    <w:rsid w:val="005A51DD"/>
  </w:style>
  <w:style w:type="paragraph" w:customStyle="1" w:styleId="8919122AA684427684E6D0236F8A300F">
    <w:name w:val="8919122AA684427684E6D0236F8A300F"/>
    <w:rsid w:val="005A51DD"/>
  </w:style>
  <w:style w:type="paragraph" w:customStyle="1" w:styleId="1055459A9236459898069ED2B2BB041F">
    <w:name w:val="1055459A9236459898069ED2B2BB041F"/>
    <w:rsid w:val="005A51DD"/>
  </w:style>
  <w:style w:type="paragraph" w:customStyle="1" w:styleId="B5C4F778F21A48CBAF925BFD942B9C25">
    <w:name w:val="B5C4F778F21A48CBAF925BFD942B9C25"/>
    <w:rsid w:val="005A51DD"/>
  </w:style>
  <w:style w:type="paragraph" w:customStyle="1" w:styleId="2697A4804B804AE78FA766F4AFA0AAD8">
    <w:name w:val="2697A4804B804AE78FA766F4AFA0AAD8"/>
    <w:rsid w:val="005A51DD"/>
  </w:style>
  <w:style w:type="paragraph" w:customStyle="1" w:styleId="08544F026C92434F92587CAB6BC9D6B2">
    <w:name w:val="08544F026C92434F92587CAB6BC9D6B2"/>
    <w:rsid w:val="005A51DD"/>
  </w:style>
  <w:style w:type="paragraph" w:customStyle="1" w:styleId="F046E8DB9DCE4E16A5D9B2350D3AEDE3">
    <w:name w:val="F046E8DB9DCE4E16A5D9B2350D3AEDE3"/>
    <w:rsid w:val="005A51DD"/>
  </w:style>
  <w:style w:type="paragraph" w:customStyle="1" w:styleId="592413E6F29A4DBB90CA07537909C3B0">
    <w:name w:val="592413E6F29A4DBB90CA07537909C3B0"/>
    <w:rsid w:val="005A51DD"/>
  </w:style>
  <w:style w:type="paragraph" w:customStyle="1" w:styleId="180B2BB58EED4FDAB3CD457F80AF7E43">
    <w:name w:val="180B2BB58EED4FDAB3CD457F80AF7E43"/>
    <w:rsid w:val="005A51DD"/>
  </w:style>
  <w:style w:type="paragraph" w:customStyle="1" w:styleId="1BAA10B61AA24B6F9A428AB3C590E37B">
    <w:name w:val="1BAA10B61AA24B6F9A428AB3C590E37B"/>
    <w:rsid w:val="005A51DD"/>
  </w:style>
  <w:style w:type="paragraph" w:customStyle="1" w:styleId="FF7E0F655406478DB75DCA24B913577F">
    <w:name w:val="FF7E0F655406478DB75DCA24B913577F"/>
    <w:rsid w:val="005A51DD"/>
  </w:style>
  <w:style w:type="paragraph" w:customStyle="1" w:styleId="6EEEFCC7A1FE4FD2ABF806FA71392430">
    <w:name w:val="6EEEFCC7A1FE4FD2ABF806FA71392430"/>
    <w:rsid w:val="005A51DD"/>
  </w:style>
  <w:style w:type="paragraph" w:customStyle="1" w:styleId="6E90F831AADA4D53B037E55C8D6E0B9B">
    <w:name w:val="6E90F831AADA4D53B037E55C8D6E0B9B"/>
    <w:rsid w:val="005A51DD"/>
  </w:style>
  <w:style w:type="paragraph" w:customStyle="1" w:styleId="840E857D038C4C0C9A685D6EB398CB88">
    <w:name w:val="840E857D038C4C0C9A685D6EB398CB88"/>
    <w:rsid w:val="005A51DD"/>
  </w:style>
  <w:style w:type="paragraph" w:customStyle="1" w:styleId="0F67494C07A945E3A5DA1596A51BF15D">
    <w:name w:val="0F67494C07A945E3A5DA1596A51BF15D"/>
    <w:rsid w:val="005A51DD"/>
  </w:style>
  <w:style w:type="paragraph" w:customStyle="1" w:styleId="9FD336BB4C2E4BCEBB6903315137AE5F">
    <w:name w:val="9FD336BB4C2E4BCEBB6903315137AE5F"/>
    <w:rsid w:val="005A51DD"/>
  </w:style>
  <w:style w:type="paragraph" w:customStyle="1" w:styleId="7D617C9ABB544566906CFF37F61D332A">
    <w:name w:val="7D617C9ABB544566906CFF37F61D332A"/>
    <w:rsid w:val="005A51DD"/>
  </w:style>
  <w:style w:type="paragraph" w:customStyle="1" w:styleId="1D700A4CB82046E08B6A1CEA69D8959D">
    <w:name w:val="1D700A4CB82046E08B6A1CEA69D8959D"/>
    <w:rsid w:val="005A51DD"/>
  </w:style>
  <w:style w:type="paragraph" w:customStyle="1" w:styleId="EA0EE6B0796C44E7B7CFFB58840EBFB9">
    <w:name w:val="EA0EE6B0796C44E7B7CFFB58840EBFB9"/>
    <w:rsid w:val="005A51DD"/>
  </w:style>
  <w:style w:type="paragraph" w:customStyle="1" w:styleId="551A7828207C46808C13F2C22EDD71F1">
    <w:name w:val="551A7828207C46808C13F2C22EDD71F1"/>
    <w:rsid w:val="005A51DD"/>
  </w:style>
  <w:style w:type="paragraph" w:customStyle="1" w:styleId="38D99BCE4CA6468CBFB082F51EF81D48">
    <w:name w:val="38D99BCE4CA6468CBFB082F51EF81D48"/>
    <w:rsid w:val="005A51DD"/>
  </w:style>
  <w:style w:type="paragraph" w:customStyle="1" w:styleId="6B245D3E4C2C428BA176182A2E232244">
    <w:name w:val="6B245D3E4C2C428BA176182A2E232244"/>
    <w:rsid w:val="005A51DD"/>
  </w:style>
  <w:style w:type="paragraph" w:customStyle="1" w:styleId="85A489AEC8FE42958754033B6BFF2936">
    <w:name w:val="85A489AEC8FE42958754033B6BFF2936"/>
    <w:rsid w:val="005A51DD"/>
  </w:style>
  <w:style w:type="paragraph" w:customStyle="1" w:styleId="7173FE15E9B04ED7BC69DBEA92963461">
    <w:name w:val="7173FE15E9B04ED7BC69DBEA92963461"/>
    <w:rsid w:val="005A51DD"/>
  </w:style>
  <w:style w:type="paragraph" w:customStyle="1" w:styleId="922DE7AFA5B048B99F87D8514761ACD1">
    <w:name w:val="922DE7AFA5B048B99F87D8514761ACD1"/>
    <w:rsid w:val="005A51DD"/>
  </w:style>
  <w:style w:type="paragraph" w:customStyle="1" w:styleId="135C816FF46049A2A1561E5E44924381">
    <w:name w:val="135C816FF46049A2A1561E5E44924381"/>
    <w:rsid w:val="005A51DD"/>
  </w:style>
  <w:style w:type="paragraph" w:customStyle="1" w:styleId="4E8451953B9944BF9D76A98A28B998F4">
    <w:name w:val="4E8451953B9944BF9D76A98A28B998F4"/>
    <w:rsid w:val="005A51DD"/>
  </w:style>
  <w:style w:type="paragraph" w:customStyle="1" w:styleId="15BACFE4777A4FABA4C5E9CF3B63652A">
    <w:name w:val="15BACFE4777A4FABA4C5E9CF3B63652A"/>
    <w:rsid w:val="005A51DD"/>
  </w:style>
  <w:style w:type="paragraph" w:customStyle="1" w:styleId="BC28A241C23B436BB71E5B38B666DEC9">
    <w:name w:val="BC28A241C23B436BB71E5B38B666DEC9"/>
    <w:rsid w:val="005A51DD"/>
  </w:style>
  <w:style w:type="paragraph" w:customStyle="1" w:styleId="F9CE2AA9D53742A4ABC673A52C182AF2">
    <w:name w:val="F9CE2AA9D53742A4ABC673A52C182AF2"/>
    <w:rsid w:val="005A51DD"/>
  </w:style>
  <w:style w:type="paragraph" w:customStyle="1" w:styleId="3234626545694E5492E3C1AE876006C7">
    <w:name w:val="3234626545694E5492E3C1AE876006C7"/>
    <w:rsid w:val="005A51DD"/>
  </w:style>
  <w:style w:type="paragraph" w:customStyle="1" w:styleId="58DCF08AA02742448FF1DE8921AB209D">
    <w:name w:val="58DCF08AA02742448FF1DE8921AB209D"/>
    <w:rsid w:val="005A51DD"/>
  </w:style>
  <w:style w:type="paragraph" w:customStyle="1" w:styleId="4C6E40FAEC394917AC41EC94659D1CEF">
    <w:name w:val="4C6E40FAEC394917AC41EC94659D1CEF"/>
    <w:rsid w:val="005A51DD"/>
  </w:style>
  <w:style w:type="paragraph" w:customStyle="1" w:styleId="F3C226B524A44F9B94789DE7D9063EBD">
    <w:name w:val="F3C226B524A44F9B94789DE7D9063EBD"/>
    <w:rsid w:val="005A51DD"/>
  </w:style>
  <w:style w:type="paragraph" w:customStyle="1" w:styleId="4A6199C6B34B45F4A420A301290278B4">
    <w:name w:val="4A6199C6B34B45F4A420A301290278B4"/>
    <w:rsid w:val="005A51DD"/>
  </w:style>
  <w:style w:type="paragraph" w:customStyle="1" w:styleId="572DBA83103F4E7B8E14910706F7D0D6">
    <w:name w:val="572DBA83103F4E7B8E14910706F7D0D6"/>
    <w:rsid w:val="005A51DD"/>
  </w:style>
  <w:style w:type="paragraph" w:customStyle="1" w:styleId="6D6ACEA669534BB9A5E449A246FB7383">
    <w:name w:val="6D6ACEA669534BB9A5E449A246FB7383"/>
    <w:rsid w:val="005A51DD"/>
  </w:style>
  <w:style w:type="paragraph" w:customStyle="1" w:styleId="BAB1EF0D701D436C867B14EE5A7238E3">
    <w:name w:val="BAB1EF0D701D436C867B14EE5A7238E3"/>
    <w:rsid w:val="005A51DD"/>
  </w:style>
  <w:style w:type="paragraph" w:customStyle="1" w:styleId="ED7CA1E90DA94D95818EF3CA0850ED93">
    <w:name w:val="ED7CA1E90DA94D95818EF3CA0850ED93"/>
    <w:rsid w:val="005A51DD"/>
  </w:style>
  <w:style w:type="paragraph" w:customStyle="1" w:styleId="9668306E236D428188198A125A84D0E6">
    <w:name w:val="9668306E236D428188198A125A84D0E6"/>
    <w:rsid w:val="005A51DD"/>
  </w:style>
  <w:style w:type="paragraph" w:customStyle="1" w:styleId="DC466EDF41B34C8F9CCA6AFFE19D7D9F">
    <w:name w:val="DC466EDF41B34C8F9CCA6AFFE19D7D9F"/>
    <w:rsid w:val="005A51DD"/>
  </w:style>
  <w:style w:type="paragraph" w:customStyle="1" w:styleId="168A919C99A045C4B07EEF486F034AC7">
    <w:name w:val="168A919C99A045C4B07EEF486F034AC7"/>
    <w:rsid w:val="005A51DD"/>
  </w:style>
  <w:style w:type="paragraph" w:customStyle="1" w:styleId="B586D2AC80EB41B79A9427D2B0633963">
    <w:name w:val="B586D2AC80EB41B79A9427D2B0633963"/>
    <w:rsid w:val="005A51DD"/>
  </w:style>
  <w:style w:type="paragraph" w:customStyle="1" w:styleId="58F41DF973AE41AA913268237B5589F5">
    <w:name w:val="58F41DF973AE41AA913268237B5589F5"/>
    <w:rsid w:val="005A51DD"/>
  </w:style>
  <w:style w:type="paragraph" w:customStyle="1" w:styleId="1E7AF2BE3F3F471AB989F3342FE54FA6">
    <w:name w:val="1E7AF2BE3F3F471AB989F3342FE54FA6"/>
    <w:rsid w:val="005A51DD"/>
  </w:style>
  <w:style w:type="paragraph" w:customStyle="1" w:styleId="46DFBFCD7EC74D899462E1C589A6F10D">
    <w:name w:val="46DFBFCD7EC74D899462E1C589A6F10D"/>
    <w:rsid w:val="005A51DD"/>
  </w:style>
  <w:style w:type="paragraph" w:customStyle="1" w:styleId="7A5D35215534431C9ADA057C3CA80FBF">
    <w:name w:val="7A5D35215534431C9ADA057C3CA80FBF"/>
    <w:rsid w:val="005A51DD"/>
  </w:style>
  <w:style w:type="paragraph" w:customStyle="1" w:styleId="8C7FDF6508FA4D2E9B83CB31CB088257">
    <w:name w:val="8C7FDF6508FA4D2E9B83CB31CB088257"/>
    <w:rsid w:val="005A51DD"/>
  </w:style>
  <w:style w:type="paragraph" w:customStyle="1" w:styleId="9B173698EB09464FAB3BCB5A5AE3D468">
    <w:name w:val="9B173698EB09464FAB3BCB5A5AE3D468"/>
    <w:rsid w:val="005A51DD"/>
  </w:style>
  <w:style w:type="paragraph" w:customStyle="1" w:styleId="8A8B27FF82AC4F19B7E5C455035909AE">
    <w:name w:val="8A8B27FF82AC4F19B7E5C455035909AE"/>
    <w:rsid w:val="005A51DD"/>
  </w:style>
  <w:style w:type="paragraph" w:customStyle="1" w:styleId="D30BC51CF3E246929CD1259485783341">
    <w:name w:val="D30BC51CF3E246929CD1259485783341"/>
    <w:rsid w:val="005A51DD"/>
  </w:style>
  <w:style w:type="paragraph" w:customStyle="1" w:styleId="A90E56D62EB846BBBCFC1FEF3560CD18">
    <w:name w:val="A90E56D62EB846BBBCFC1FEF3560CD18"/>
    <w:rsid w:val="005A51DD"/>
  </w:style>
  <w:style w:type="paragraph" w:customStyle="1" w:styleId="FD5920155E0B48C591D708E879E2EE3B">
    <w:name w:val="FD5920155E0B48C591D708E879E2EE3B"/>
    <w:rsid w:val="005A51DD"/>
  </w:style>
  <w:style w:type="paragraph" w:customStyle="1" w:styleId="2F75D63393B7482AA2633888834D60DC">
    <w:name w:val="2F75D63393B7482AA2633888834D60DC"/>
    <w:rsid w:val="005A51DD"/>
  </w:style>
  <w:style w:type="paragraph" w:customStyle="1" w:styleId="3C427078CFC646CFB2453DF518864C81">
    <w:name w:val="3C427078CFC646CFB2453DF518864C81"/>
    <w:rsid w:val="005A51DD"/>
  </w:style>
  <w:style w:type="paragraph" w:customStyle="1" w:styleId="0CBB3EB45D574F84941D761FF4748037">
    <w:name w:val="0CBB3EB45D574F84941D761FF4748037"/>
    <w:rsid w:val="005A51DD"/>
  </w:style>
  <w:style w:type="paragraph" w:customStyle="1" w:styleId="6F18265C7DDD4B89B8A36AE213299CCC">
    <w:name w:val="6F18265C7DDD4B89B8A36AE213299CCC"/>
    <w:rsid w:val="005A51DD"/>
  </w:style>
  <w:style w:type="paragraph" w:customStyle="1" w:styleId="CFA9D7C636A649EBA77BD3CF9184EEBF">
    <w:name w:val="CFA9D7C636A649EBA77BD3CF9184EEBF"/>
    <w:rsid w:val="005A51DD"/>
  </w:style>
  <w:style w:type="paragraph" w:customStyle="1" w:styleId="C546B2A788A4476C9A3B7A9370EAD9B8">
    <w:name w:val="C546B2A788A4476C9A3B7A9370EAD9B8"/>
    <w:rsid w:val="005A51DD"/>
  </w:style>
  <w:style w:type="paragraph" w:customStyle="1" w:styleId="BAAB56AAC60A4D83918094CFF68D65AC">
    <w:name w:val="BAAB56AAC60A4D83918094CFF68D65AC"/>
    <w:rsid w:val="005A51DD"/>
  </w:style>
  <w:style w:type="paragraph" w:customStyle="1" w:styleId="39F966FFBBFA4A02AE9E0E1319344335">
    <w:name w:val="39F966FFBBFA4A02AE9E0E1319344335"/>
    <w:rsid w:val="005A51DD"/>
  </w:style>
  <w:style w:type="paragraph" w:customStyle="1" w:styleId="FAC18DFC393A4966980FBB34776D8EA6">
    <w:name w:val="FAC18DFC393A4966980FBB34776D8EA6"/>
    <w:rsid w:val="005A51DD"/>
  </w:style>
  <w:style w:type="paragraph" w:customStyle="1" w:styleId="5D50A744D96B4FFFB8636EF435857739">
    <w:name w:val="5D50A744D96B4FFFB8636EF435857739"/>
    <w:rsid w:val="005A51DD"/>
  </w:style>
  <w:style w:type="paragraph" w:customStyle="1" w:styleId="38851295B0654E65929EBC0123A03EE6">
    <w:name w:val="38851295B0654E65929EBC0123A03EE6"/>
    <w:rsid w:val="005A51DD"/>
  </w:style>
  <w:style w:type="paragraph" w:customStyle="1" w:styleId="C42918FF91324F98AF1AF73D37E6AEE0">
    <w:name w:val="C42918FF91324F98AF1AF73D37E6AEE0"/>
    <w:rsid w:val="005A51DD"/>
  </w:style>
  <w:style w:type="paragraph" w:customStyle="1" w:styleId="27F916E5A1CE455F80DF6580F6C5D78D">
    <w:name w:val="27F916E5A1CE455F80DF6580F6C5D78D"/>
    <w:rsid w:val="005A51DD"/>
  </w:style>
  <w:style w:type="paragraph" w:customStyle="1" w:styleId="121C8294A4BF4B729FB0E12318EFACB8">
    <w:name w:val="121C8294A4BF4B729FB0E12318EFACB8"/>
    <w:rsid w:val="005A51DD"/>
  </w:style>
  <w:style w:type="paragraph" w:customStyle="1" w:styleId="01E813182BF7464BBD99B1D1E277B841">
    <w:name w:val="01E813182BF7464BBD99B1D1E277B841"/>
    <w:rsid w:val="005A51DD"/>
  </w:style>
  <w:style w:type="paragraph" w:customStyle="1" w:styleId="FC1DAC32AC0844CFBDA30F80FEBD8687">
    <w:name w:val="FC1DAC32AC0844CFBDA30F80FEBD8687"/>
    <w:rsid w:val="005A51DD"/>
  </w:style>
  <w:style w:type="paragraph" w:customStyle="1" w:styleId="7A21D47992514033A033114D3704105F">
    <w:name w:val="7A21D47992514033A033114D3704105F"/>
    <w:rsid w:val="005A51DD"/>
  </w:style>
  <w:style w:type="paragraph" w:customStyle="1" w:styleId="B4E5B625325E43A9A59EF62F6281CD44">
    <w:name w:val="B4E5B625325E43A9A59EF62F6281CD44"/>
    <w:rsid w:val="005A51DD"/>
  </w:style>
  <w:style w:type="paragraph" w:customStyle="1" w:styleId="10E5AAC2BA614B0485856FA7E8686BDD">
    <w:name w:val="10E5AAC2BA614B0485856FA7E8686BDD"/>
    <w:rsid w:val="005A51DD"/>
  </w:style>
  <w:style w:type="paragraph" w:customStyle="1" w:styleId="343FF136E6B04EE6A0A31F88FB06A2E3">
    <w:name w:val="343FF136E6B04EE6A0A31F88FB06A2E3"/>
    <w:rsid w:val="005A51DD"/>
  </w:style>
  <w:style w:type="paragraph" w:customStyle="1" w:styleId="7DD0EDF661B548E5A1B708B712F369D2">
    <w:name w:val="7DD0EDF661B548E5A1B708B712F369D2"/>
    <w:rsid w:val="005A51DD"/>
  </w:style>
  <w:style w:type="paragraph" w:customStyle="1" w:styleId="60C14029C03B45A7B5470BB8D90663D4">
    <w:name w:val="60C14029C03B45A7B5470BB8D90663D4"/>
    <w:rsid w:val="005A51DD"/>
  </w:style>
  <w:style w:type="paragraph" w:customStyle="1" w:styleId="1FD2FF24D99A4B058B80B871BE58E16E">
    <w:name w:val="1FD2FF24D99A4B058B80B871BE58E16E"/>
    <w:rsid w:val="005A51DD"/>
  </w:style>
  <w:style w:type="paragraph" w:customStyle="1" w:styleId="E8E75A7ED06F4A3797FD6F455C7DE3FB">
    <w:name w:val="E8E75A7ED06F4A3797FD6F455C7DE3FB"/>
    <w:rsid w:val="005A51DD"/>
  </w:style>
  <w:style w:type="paragraph" w:customStyle="1" w:styleId="859C542ED7964D2DAAA290D93587ADB1">
    <w:name w:val="859C542ED7964D2DAAA290D93587ADB1"/>
    <w:rsid w:val="005A51DD"/>
  </w:style>
  <w:style w:type="paragraph" w:customStyle="1" w:styleId="AD4E0E7EC8D54EF9BB2DE6F59B41425E">
    <w:name w:val="AD4E0E7EC8D54EF9BB2DE6F59B41425E"/>
    <w:rsid w:val="005A51DD"/>
  </w:style>
  <w:style w:type="paragraph" w:customStyle="1" w:styleId="07B286C7389D4A8AB2C058AB719C953C">
    <w:name w:val="07B286C7389D4A8AB2C058AB719C953C"/>
    <w:rsid w:val="005A51DD"/>
  </w:style>
  <w:style w:type="paragraph" w:customStyle="1" w:styleId="B8A1060F853E4C16A36C1408B9162EB3">
    <w:name w:val="B8A1060F853E4C16A36C1408B9162EB3"/>
    <w:rsid w:val="005A51DD"/>
  </w:style>
  <w:style w:type="paragraph" w:customStyle="1" w:styleId="0AF3CD68D73945D4B84F8B3106F8C0C1">
    <w:name w:val="0AF3CD68D73945D4B84F8B3106F8C0C1"/>
    <w:rsid w:val="005A51DD"/>
  </w:style>
  <w:style w:type="paragraph" w:customStyle="1" w:styleId="CC754DFF196444C28943FADE517007E6">
    <w:name w:val="CC754DFF196444C28943FADE517007E6"/>
    <w:rsid w:val="005A51DD"/>
  </w:style>
  <w:style w:type="paragraph" w:customStyle="1" w:styleId="41C2E7E687F544EBA963F99DA425E14D">
    <w:name w:val="41C2E7E687F544EBA963F99DA425E14D"/>
    <w:rsid w:val="005A51DD"/>
  </w:style>
  <w:style w:type="paragraph" w:customStyle="1" w:styleId="80D3D226249C4730A86FA63940B5AAFB">
    <w:name w:val="80D3D226249C4730A86FA63940B5AAFB"/>
    <w:rsid w:val="005A51DD"/>
  </w:style>
  <w:style w:type="paragraph" w:customStyle="1" w:styleId="05244238E434446AA8B1F10ABD359715">
    <w:name w:val="05244238E434446AA8B1F10ABD359715"/>
    <w:rsid w:val="005A51DD"/>
  </w:style>
  <w:style w:type="paragraph" w:customStyle="1" w:styleId="E5B1355426464D89A888D58BCAD434D9">
    <w:name w:val="E5B1355426464D89A888D58BCAD434D9"/>
    <w:rsid w:val="005A51DD"/>
  </w:style>
  <w:style w:type="paragraph" w:customStyle="1" w:styleId="7C0F9C14D25A42BCBD2915898EC2B755">
    <w:name w:val="7C0F9C14D25A42BCBD2915898EC2B755"/>
    <w:rsid w:val="005A51DD"/>
  </w:style>
  <w:style w:type="paragraph" w:customStyle="1" w:styleId="D2837EDE2B5E4F6AA97BBF4728A574BF">
    <w:name w:val="D2837EDE2B5E4F6AA97BBF4728A574BF"/>
    <w:rsid w:val="005A51DD"/>
  </w:style>
  <w:style w:type="paragraph" w:customStyle="1" w:styleId="1884ECB5F1CB4C3C9380EFF7AB441555">
    <w:name w:val="1884ECB5F1CB4C3C9380EFF7AB441555"/>
    <w:rsid w:val="005A51DD"/>
  </w:style>
  <w:style w:type="paragraph" w:customStyle="1" w:styleId="D50DE2241A034E79A794BBCFC46EC0DE">
    <w:name w:val="D50DE2241A034E79A794BBCFC46EC0DE"/>
    <w:rsid w:val="005A51DD"/>
  </w:style>
  <w:style w:type="paragraph" w:customStyle="1" w:styleId="12080A85A2C94A48B4AF7558DD7CD940">
    <w:name w:val="12080A85A2C94A48B4AF7558DD7CD940"/>
    <w:rsid w:val="005A51DD"/>
  </w:style>
  <w:style w:type="paragraph" w:customStyle="1" w:styleId="AAFC3122F068439C903FAA012356706A">
    <w:name w:val="AAFC3122F068439C903FAA012356706A"/>
    <w:rsid w:val="005A51DD"/>
  </w:style>
  <w:style w:type="paragraph" w:customStyle="1" w:styleId="0A7E187D612E428CACAE162D8AA029FF">
    <w:name w:val="0A7E187D612E428CACAE162D8AA029FF"/>
    <w:rsid w:val="005A51DD"/>
  </w:style>
  <w:style w:type="paragraph" w:customStyle="1" w:styleId="2A2AC6BC2F63448AA93DA0D8694201C7">
    <w:name w:val="2A2AC6BC2F63448AA93DA0D8694201C7"/>
    <w:rsid w:val="005A51DD"/>
  </w:style>
  <w:style w:type="paragraph" w:customStyle="1" w:styleId="A431A3400CE64736981E16A1BABF6542">
    <w:name w:val="A431A3400CE64736981E16A1BABF6542"/>
    <w:rsid w:val="005A51DD"/>
  </w:style>
  <w:style w:type="paragraph" w:customStyle="1" w:styleId="5CB5773FBA1F433A9416DC770588E79F">
    <w:name w:val="5CB5773FBA1F433A9416DC770588E79F"/>
    <w:rsid w:val="005A51DD"/>
  </w:style>
  <w:style w:type="paragraph" w:customStyle="1" w:styleId="F3A4447F8D6042B491CC7E34087BBEE7">
    <w:name w:val="F3A4447F8D6042B491CC7E34087BBEE7"/>
    <w:rsid w:val="005A51DD"/>
  </w:style>
  <w:style w:type="paragraph" w:customStyle="1" w:styleId="4A543D1F4579478BB11655DCABAE4735">
    <w:name w:val="4A543D1F4579478BB11655DCABAE4735"/>
    <w:rsid w:val="005A51DD"/>
  </w:style>
  <w:style w:type="paragraph" w:customStyle="1" w:styleId="37BE5F1F13754C34B604706B017B9DB2">
    <w:name w:val="37BE5F1F13754C34B604706B017B9DB2"/>
    <w:rsid w:val="005A51DD"/>
  </w:style>
  <w:style w:type="paragraph" w:customStyle="1" w:styleId="7AB90B5E84A04BCCBECF76089233D8DB">
    <w:name w:val="7AB90B5E84A04BCCBECF76089233D8DB"/>
    <w:rsid w:val="005A51DD"/>
  </w:style>
  <w:style w:type="paragraph" w:customStyle="1" w:styleId="C1DC7CBADF8543DD9B78ADDA0AB735C7">
    <w:name w:val="C1DC7CBADF8543DD9B78ADDA0AB735C7"/>
    <w:rsid w:val="005A51DD"/>
  </w:style>
  <w:style w:type="paragraph" w:customStyle="1" w:styleId="910D391C40C647D781983094AA6D50D9">
    <w:name w:val="910D391C40C647D781983094AA6D50D9"/>
    <w:rsid w:val="005A51DD"/>
  </w:style>
  <w:style w:type="paragraph" w:customStyle="1" w:styleId="242CAB9D8A614539BB54272795D73550">
    <w:name w:val="242CAB9D8A614539BB54272795D73550"/>
    <w:rsid w:val="005A51DD"/>
  </w:style>
  <w:style w:type="paragraph" w:customStyle="1" w:styleId="43C3427EBD904EC895607EE577B14583">
    <w:name w:val="43C3427EBD904EC895607EE577B14583"/>
    <w:rsid w:val="005A51DD"/>
  </w:style>
  <w:style w:type="paragraph" w:customStyle="1" w:styleId="ABEE614DF6104F49A629513854001174">
    <w:name w:val="ABEE614DF6104F49A629513854001174"/>
    <w:rsid w:val="005A51DD"/>
  </w:style>
  <w:style w:type="paragraph" w:customStyle="1" w:styleId="18DADF0536984E12B08B7A79C680F1EE">
    <w:name w:val="18DADF0536984E12B08B7A79C680F1EE"/>
    <w:rsid w:val="005A51DD"/>
  </w:style>
  <w:style w:type="paragraph" w:customStyle="1" w:styleId="10C5B6A328DA4EDF922EA98E163E8E74">
    <w:name w:val="10C5B6A328DA4EDF922EA98E163E8E74"/>
    <w:rsid w:val="005A51DD"/>
  </w:style>
  <w:style w:type="paragraph" w:customStyle="1" w:styleId="C44A5F72677042CCADC35943327E82BB">
    <w:name w:val="C44A5F72677042CCADC35943327E82BB"/>
    <w:rsid w:val="005A51DD"/>
  </w:style>
  <w:style w:type="paragraph" w:customStyle="1" w:styleId="59E53CF2318E4AA98EEEA77DAB80C5FB">
    <w:name w:val="59E53CF2318E4AA98EEEA77DAB80C5FB"/>
    <w:rsid w:val="005A51DD"/>
  </w:style>
  <w:style w:type="paragraph" w:customStyle="1" w:styleId="96D4F2D9021D46908B20D68C982E78BC">
    <w:name w:val="96D4F2D9021D46908B20D68C982E78BC"/>
    <w:rsid w:val="005A51DD"/>
  </w:style>
  <w:style w:type="paragraph" w:customStyle="1" w:styleId="A45C93AE090346ECA7FA5164E651A39C">
    <w:name w:val="A45C93AE090346ECA7FA5164E651A39C"/>
    <w:rsid w:val="005A51DD"/>
  </w:style>
  <w:style w:type="paragraph" w:customStyle="1" w:styleId="A16D244677A448A1BD0E63DE0D8C4CC8">
    <w:name w:val="A16D244677A448A1BD0E63DE0D8C4CC8"/>
    <w:rsid w:val="005A51DD"/>
  </w:style>
  <w:style w:type="paragraph" w:customStyle="1" w:styleId="4661AB864BBC48289A6BB977D6736D7E">
    <w:name w:val="4661AB864BBC48289A6BB977D6736D7E"/>
    <w:rsid w:val="005A51DD"/>
  </w:style>
  <w:style w:type="paragraph" w:customStyle="1" w:styleId="4F368F835B8E4D6D8F7224D1BA266E74">
    <w:name w:val="4F368F835B8E4D6D8F7224D1BA266E74"/>
    <w:rsid w:val="005A51DD"/>
  </w:style>
  <w:style w:type="paragraph" w:customStyle="1" w:styleId="F29458AB969847169346AF32C7DB0A6B">
    <w:name w:val="F29458AB969847169346AF32C7DB0A6B"/>
    <w:rsid w:val="005A51DD"/>
  </w:style>
  <w:style w:type="paragraph" w:customStyle="1" w:styleId="BCF7327D793F4761A3AF42885589E4B5">
    <w:name w:val="BCF7327D793F4761A3AF42885589E4B5"/>
    <w:rsid w:val="005A51DD"/>
  </w:style>
  <w:style w:type="paragraph" w:customStyle="1" w:styleId="A63EBA03377B404CABAE60B6198D792F">
    <w:name w:val="A63EBA03377B404CABAE60B6198D792F"/>
    <w:rsid w:val="005A51DD"/>
  </w:style>
  <w:style w:type="paragraph" w:customStyle="1" w:styleId="FD10680226CF4F7DA290C2C246826AC2">
    <w:name w:val="FD10680226CF4F7DA290C2C246826AC2"/>
    <w:rsid w:val="005A51DD"/>
  </w:style>
  <w:style w:type="paragraph" w:customStyle="1" w:styleId="533C364B19AF439B929CFBCA1CF8C096">
    <w:name w:val="533C364B19AF439B929CFBCA1CF8C096"/>
    <w:rsid w:val="005A51DD"/>
  </w:style>
  <w:style w:type="paragraph" w:customStyle="1" w:styleId="DF95D7149E9945B98FC909333727001A">
    <w:name w:val="DF95D7149E9945B98FC909333727001A"/>
    <w:rsid w:val="005A51DD"/>
  </w:style>
  <w:style w:type="paragraph" w:customStyle="1" w:styleId="FF1693F19545437F996C884A7CDEA25C">
    <w:name w:val="FF1693F19545437F996C884A7CDEA25C"/>
    <w:rsid w:val="005A51DD"/>
  </w:style>
  <w:style w:type="paragraph" w:customStyle="1" w:styleId="E895C97D726D4191B6481B4ADA1863C0">
    <w:name w:val="E895C97D726D4191B6481B4ADA1863C0"/>
    <w:rsid w:val="005A51DD"/>
  </w:style>
  <w:style w:type="paragraph" w:customStyle="1" w:styleId="3A12D26E52974BD784DD5542A9D0B080">
    <w:name w:val="3A12D26E52974BD784DD5542A9D0B080"/>
    <w:rsid w:val="005A51DD"/>
  </w:style>
  <w:style w:type="paragraph" w:customStyle="1" w:styleId="A3D83C4630A74A92A00F8EB45705651D">
    <w:name w:val="A3D83C4630A74A92A00F8EB45705651D"/>
    <w:rsid w:val="005A51DD"/>
  </w:style>
  <w:style w:type="paragraph" w:customStyle="1" w:styleId="9FFB7F82DE4043119FD60F0C77D55604">
    <w:name w:val="9FFB7F82DE4043119FD60F0C77D55604"/>
    <w:rsid w:val="005A51DD"/>
  </w:style>
  <w:style w:type="paragraph" w:customStyle="1" w:styleId="DAD013B20BC34E36AFFDC3C9982CF02D">
    <w:name w:val="DAD013B20BC34E36AFFDC3C9982CF02D"/>
    <w:rsid w:val="005A51DD"/>
  </w:style>
  <w:style w:type="paragraph" w:customStyle="1" w:styleId="614087E159AE4317844B6C84D8571FB7">
    <w:name w:val="614087E159AE4317844B6C84D8571FB7"/>
    <w:rsid w:val="005A51DD"/>
  </w:style>
  <w:style w:type="paragraph" w:customStyle="1" w:styleId="07BC8846AE6145FEBA476747A6298D21">
    <w:name w:val="07BC8846AE6145FEBA476747A6298D21"/>
    <w:rsid w:val="005A51DD"/>
  </w:style>
  <w:style w:type="paragraph" w:customStyle="1" w:styleId="9621D9D020CB485F8BD750DD84E2A1B6">
    <w:name w:val="9621D9D020CB485F8BD750DD84E2A1B6"/>
    <w:rsid w:val="005A51DD"/>
  </w:style>
  <w:style w:type="paragraph" w:customStyle="1" w:styleId="16F0249261F843D7BFD3FB2F84579A57">
    <w:name w:val="16F0249261F843D7BFD3FB2F84579A57"/>
    <w:rsid w:val="005A51DD"/>
  </w:style>
  <w:style w:type="paragraph" w:customStyle="1" w:styleId="B168D03997764B80BD08FC097A0816C4">
    <w:name w:val="B168D03997764B80BD08FC097A0816C4"/>
    <w:rsid w:val="005A51DD"/>
  </w:style>
  <w:style w:type="paragraph" w:customStyle="1" w:styleId="3734122BF6954B1289631E4BAA6B9142">
    <w:name w:val="3734122BF6954B1289631E4BAA6B9142"/>
    <w:rsid w:val="005A51DD"/>
  </w:style>
  <w:style w:type="paragraph" w:customStyle="1" w:styleId="62144E3CDAF643CDAC63948906B92C80">
    <w:name w:val="62144E3CDAF643CDAC63948906B92C80"/>
    <w:rsid w:val="005A51DD"/>
  </w:style>
  <w:style w:type="paragraph" w:customStyle="1" w:styleId="CA2A3A029D6045AEBEBA22B7F96F7CD7">
    <w:name w:val="CA2A3A029D6045AEBEBA22B7F96F7CD7"/>
    <w:rsid w:val="005A51DD"/>
  </w:style>
  <w:style w:type="paragraph" w:customStyle="1" w:styleId="0D4FC4DF705B49E1B21F55F7C6EC82BA">
    <w:name w:val="0D4FC4DF705B49E1B21F55F7C6EC82BA"/>
    <w:rsid w:val="005A51DD"/>
  </w:style>
  <w:style w:type="paragraph" w:customStyle="1" w:styleId="BE7032EC29E747CEB284D2C59BA1E106">
    <w:name w:val="BE7032EC29E747CEB284D2C59BA1E106"/>
    <w:rsid w:val="005A51DD"/>
  </w:style>
  <w:style w:type="paragraph" w:customStyle="1" w:styleId="ECC456F5CF524E44A7FB40F3581B71DD">
    <w:name w:val="ECC456F5CF524E44A7FB40F3581B71DD"/>
    <w:rsid w:val="005A51DD"/>
  </w:style>
  <w:style w:type="paragraph" w:customStyle="1" w:styleId="96C6173481774195931435D7528B9095">
    <w:name w:val="96C6173481774195931435D7528B9095"/>
    <w:rsid w:val="005A51DD"/>
  </w:style>
  <w:style w:type="paragraph" w:customStyle="1" w:styleId="94B65E3BC3F2430AA9C1879F6728235F">
    <w:name w:val="94B65E3BC3F2430AA9C1879F6728235F"/>
    <w:rsid w:val="005A51DD"/>
  </w:style>
  <w:style w:type="paragraph" w:customStyle="1" w:styleId="58A66710264E42569DE3A7CCD7FBB1BC">
    <w:name w:val="58A66710264E42569DE3A7CCD7FBB1BC"/>
    <w:rsid w:val="005A51DD"/>
  </w:style>
  <w:style w:type="paragraph" w:customStyle="1" w:styleId="B127BDAF489B403A86E69F98646D992D">
    <w:name w:val="B127BDAF489B403A86E69F98646D992D"/>
    <w:rsid w:val="005A51DD"/>
  </w:style>
  <w:style w:type="paragraph" w:customStyle="1" w:styleId="6BC6C80486E14473A5653E0F1C2FAC73">
    <w:name w:val="6BC6C80486E14473A5653E0F1C2FAC73"/>
    <w:rsid w:val="005A51DD"/>
  </w:style>
  <w:style w:type="paragraph" w:customStyle="1" w:styleId="86F312B2B4A848E6993E4007746321A6">
    <w:name w:val="86F312B2B4A848E6993E4007746321A6"/>
    <w:rsid w:val="005A51DD"/>
  </w:style>
  <w:style w:type="paragraph" w:customStyle="1" w:styleId="57EB43222A94431AA86850F85E004974">
    <w:name w:val="57EB43222A94431AA86850F85E004974"/>
    <w:rsid w:val="005A51DD"/>
  </w:style>
  <w:style w:type="paragraph" w:customStyle="1" w:styleId="A4AFAE0E92484216834BF0332D8FE236">
    <w:name w:val="A4AFAE0E92484216834BF0332D8FE236"/>
    <w:rsid w:val="005A51DD"/>
  </w:style>
  <w:style w:type="paragraph" w:customStyle="1" w:styleId="885DBB6B11584D9EBC9539A648E5F526">
    <w:name w:val="885DBB6B11584D9EBC9539A648E5F526"/>
    <w:rsid w:val="005A51DD"/>
  </w:style>
  <w:style w:type="paragraph" w:customStyle="1" w:styleId="824629464FB840B4904B9AFEFE4CA35D">
    <w:name w:val="824629464FB840B4904B9AFEFE4CA35D"/>
    <w:rsid w:val="005A51DD"/>
  </w:style>
  <w:style w:type="paragraph" w:customStyle="1" w:styleId="15CD4E6AB1A7474D83FEBA1AF850E484">
    <w:name w:val="15CD4E6AB1A7474D83FEBA1AF850E484"/>
    <w:rsid w:val="005A51DD"/>
  </w:style>
  <w:style w:type="paragraph" w:customStyle="1" w:styleId="2920084FC2D94543B42ADA56244493DD">
    <w:name w:val="2920084FC2D94543B42ADA56244493DD"/>
    <w:rsid w:val="005A51DD"/>
  </w:style>
  <w:style w:type="paragraph" w:customStyle="1" w:styleId="AA3DB3AF955D41CFB52D2947D9987054">
    <w:name w:val="AA3DB3AF955D41CFB52D2947D9987054"/>
    <w:rsid w:val="005A51DD"/>
  </w:style>
  <w:style w:type="paragraph" w:customStyle="1" w:styleId="10DEB8D5AE874E49AFAB22092B504648">
    <w:name w:val="10DEB8D5AE874E49AFAB22092B504648"/>
    <w:rsid w:val="005A51DD"/>
  </w:style>
  <w:style w:type="paragraph" w:customStyle="1" w:styleId="6864328F21734CDC9935F5A3082583D0">
    <w:name w:val="6864328F21734CDC9935F5A3082583D0"/>
    <w:rsid w:val="005A51DD"/>
  </w:style>
  <w:style w:type="paragraph" w:customStyle="1" w:styleId="6F52253899794B80AED10674F018D74C">
    <w:name w:val="6F52253899794B80AED10674F018D74C"/>
    <w:rsid w:val="005A51DD"/>
  </w:style>
  <w:style w:type="paragraph" w:customStyle="1" w:styleId="A7C8D4BFCF634F2A8F0CD92C62728266">
    <w:name w:val="A7C8D4BFCF634F2A8F0CD92C62728266"/>
    <w:rsid w:val="005A51DD"/>
  </w:style>
  <w:style w:type="paragraph" w:customStyle="1" w:styleId="F988E13A4D724193AD6AD6E4A155B300">
    <w:name w:val="F988E13A4D724193AD6AD6E4A155B300"/>
    <w:rsid w:val="005A51DD"/>
  </w:style>
  <w:style w:type="paragraph" w:customStyle="1" w:styleId="310447FF782E4E03AF0642514F5A70DF">
    <w:name w:val="310447FF782E4E03AF0642514F5A70DF"/>
    <w:rsid w:val="005A51DD"/>
  </w:style>
  <w:style w:type="paragraph" w:customStyle="1" w:styleId="6A53A9E1B52A436386F7CD8072468825">
    <w:name w:val="6A53A9E1B52A436386F7CD8072468825"/>
    <w:rsid w:val="005A51DD"/>
  </w:style>
  <w:style w:type="paragraph" w:customStyle="1" w:styleId="239C9C206B814F3E9237E0A64E2ACDE4">
    <w:name w:val="239C9C206B814F3E9237E0A64E2ACDE4"/>
    <w:rsid w:val="005A51DD"/>
  </w:style>
  <w:style w:type="paragraph" w:customStyle="1" w:styleId="58A1BC2C5B9E4E5F821A726D3249FCAA">
    <w:name w:val="58A1BC2C5B9E4E5F821A726D3249FCAA"/>
    <w:rsid w:val="005A51DD"/>
  </w:style>
  <w:style w:type="paragraph" w:customStyle="1" w:styleId="A4B5991ADDE94A89B61DAE078CB1D912">
    <w:name w:val="A4B5991ADDE94A89B61DAE078CB1D912"/>
    <w:rsid w:val="005A51DD"/>
  </w:style>
  <w:style w:type="paragraph" w:customStyle="1" w:styleId="2D694A6971354162AAFA74ABBFA5CD6C">
    <w:name w:val="2D694A6971354162AAFA74ABBFA5CD6C"/>
    <w:rsid w:val="005A51DD"/>
  </w:style>
  <w:style w:type="paragraph" w:customStyle="1" w:styleId="DDC5D777B6BC4B208493FE10C584909E">
    <w:name w:val="DDC5D777B6BC4B208493FE10C584909E"/>
    <w:rsid w:val="005A51DD"/>
  </w:style>
  <w:style w:type="paragraph" w:customStyle="1" w:styleId="0DBB144997CA4B9A9DB93CA8F100247D">
    <w:name w:val="0DBB144997CA4B9A9DB93CA8F100247D"/>
    <w:rsid w:val="005A51DD"/>
  </w:style>
  <w:style w:type="paragraph" w:customStyle="1" w:styleId="15B9023F877343FA9967CFB6C48E000C">
    <w:name w:val="15B9023F877343FA9967CFB6C48E000C"/>
    <w:rsid w:val="005A51DD"/>
  </w:style>
  <w:style w:type="paragraph" w:customStyle="1" w:styleId="C13044FD47684A0D9153978677044DB0">
    <w:name w:val="C13044FD47684A0D9153978677044DB0"/>
    <w:rsid w:val="005A51DD"/>
  </w:style>
  <w:style w:type="paragraph" w:customStyle="1" w:styleId="97D49C41B5074BB2B067306EAA6526C5">
    <w:name w:val="97D49C41B5074BB2B067306EAA6526C5"/>
    <w:rsid w:val="005A51DD"/>
  </w:style>
  <w:style w:type="paragraph" w:customStyle="1" w:styleId="B6F7184825E04B8494E2F663328A55AD">
    <w:name w:val="B6F7184825E04B8494E2F663328A55AD"/>
    <w:rsid w:val="005A51DD"/>
  </w:style>
  <w:style w:type="paragraph" w:customStyle="1" w:styleId="AF7283732E6E4A95A37A1CE7361220E2">
    <w:name w:val="AF7283732E6E4A95A37A1CE7361220E2"/>
    <w:rsid w:val="005A51DD"/>
  </w:style>
  <w:style w:type="paragraph" w:customStyle="1" w:styleId="E4125653CE0C4BAC918FE3B4B8B37B02">
    <w:name w:val="E4125653CE0C4BAC918FE3B4B8B37B02"/>
    <w:rsid w:val="005A51DD"/>
  </w:style>
  <w:style w:type="paragraph" w:customStyle="1" w:styleId="ECCA1E7CB1E6441E9730F70790FC8A3F">
    <w:name w:val="ECCA1E7CB1E6441E9730F70790FC8A3F"/>
    <w:rsid w:val="005A51DD"/>
  </w:style>
  <w:style w:type="paragraph" w:customStyle="1" w:styleId="753D698294AA44A68E0A9B7C58561B5B">
    <w:name w:val="753D698294AA44A68E0A9B7C58561B5B"/>
    <w:rsid w:val="005A51DD"/>
  </w:style>
  <w:style w:type="paragraph" w:customStyle="1" w:styleId="9C29C0359E974E859350F62F09DAB5F6">
    <w:name w:val="9C29C0359E974E859350F62F09DAB5F6"/>
    <w:rsid w:val="005A51DD"/>
  </w:style>
  <w:style w:type="paragraph" w:customStyle="1" w:styleId="FB6196712D9B4B9C81E2CAD94909457E">
    <w:name w:val="FB6196712D9B4B9C81E2CAD94909457E"/>
    <w:rsid w:val="005A51DD"/>
  </w:style>
  <w:style w:type="paragraph" w:customStyle="1" w:styleId="43B6B5EAFBB84C05BDCA63526D89CF85">
    <w:name w:val="43B6B5EAFBB84C05BDCA63526D89CF85"/>
    <w:rsid w:val="005A51DD"/>
  </w:style>
  <w:style w:type="paragraph" w:customStyle="1" w:styleId="9D61989F615243A5B1821AC8FCA448E9">
    <w:name w:val="9D61989F615243A5B1821AC8FCA448E9"/>
    <w:rsid w:val="005A51DD"/>
  </w:style>
  <w:style w:type="paragraph" w:customStyle="1" w:styleId="DD62C5E05B21495A8753819254E04E87">
    <w:name w:val="DD62C5E05B21495A8753819254E04E87"/>
    <w:rsid w:val="005A51DD"/>
  </w:style>
  <w:style w:type="paragraph" w:customStyle="1" w:styleId="EA0157D19D614ABF8B800BC3A91D8143">
    <w:name w:val="EA0157D19D614ABF8B800BC3A91D8143"/>
    <w:rsid w:val="005A51DD"/>
  </w:style>
  <w:style w:type="paragraph" w:customStyle="1" w:styleId="E5A02EDDA8D045F684AC63E2210575D1">
    <w:name w:val="E5A02EDDA8D045F684AC63E2210575D1"/>
    <w:rsid w:val="005A51DD"/>
  </w:style>
  <w:style w:type="paragraph" w:customStyle="1" w:styleId="6A88861B7A924790917876D80FD3752A">
    <w:name w:val="6A88861B7A924790917876D80FD3752A"/>
    <w:rsid w:val="005A51DD"/>
  </w:style>
  <w:style w:type="paragraph" w:customStyle="1" w:styleId="0691DFEB969B44B4A137F947A4F2C38B">
    <w:name w:val="0691DFEB969B44B4A137F947A4F2C38B"/>
    <w:rsid w:val="005A51DD"/>
  </w:style>
  <w:style w:type="paragraph" w:customStyle="1" w:styleId="9EC0693E0AC94D538222CFB651BE2C2F">
    <w:name w:val="9EC0693E0AC94D538222CFB651BE2C2F"/>
    <w:rsid w:val="005A51DD"/>
  </w:style>
  <w:style w:type="paragraph" w:customStyle="1" w:styleId="28853EC61DB74203899B2CAB735BACD3">
    <w:name w:val="28853EC61DB74203899B2CAB735BACD3"/>
    <w:rsid w:val="005A51DD"/>
  </w:style>
  <w:style w:type="paragraph" w:customStyle="1" w:styleId="5BFF6FDD84A54BAA89D9895CDE58FF7E">
    <w:name w:val="5BFF6FDD84A54BAA89D9895CDE58FF7E"/>
    <w:rsid w:val="005A51DD"/>
  </w:style>
  <w:style w:type="paragraph" w:customStyle="1" w:styleId="693F84A7F50A4859A147367C2CAC8F43">
    <w:name w:val="693F84A7F50A4859A147367C2CAC8F43"/>
    <w:rsid w:val="005A51DD"/>
  </w:style>
  <w:style w:type="paragraph" w:customStyle="1" w:styleId="36B8AA2CFE24458DA414779E83B78E0C">
    <w:name w:val="36B8AA2CFE24458DA414779E83B78E0C"/>
    <w:rsid w:val="005A51DD"/>
  </w:style>
  <w:style w:type="paragraph" w:customStyle="1" w:styleId="BFF46EF7921A4B60B224585241BAD1FD">
    <w:name w:val="BFF46EF7921A4B60B224585241BAD1FD"/>
    <w:rsid w:val="005A51DD"/>
  </w:style>
  <w:style w:type="paragraph" w:customStyle="1" w:styleId="BE75EC51ECA8498DBD47DC85ED86B38E">
    <w:name w:val="BE75EC51ECA8498DBD47DC85ED86B38E"/>
    <w:rsid w:val="005A51DD"/>
  </w:style>
  <w:style w:type="paragraph" w:customStyle="1" w:styleId="4DD12C0BA3F74B3C9738A8C57246DC46">
    <w:name w:val="4DD12C0BA3F74B3C9738A8C57246DC46"/>
    <w:rsid w:val="005A51DD"/>
  </w:style>
  <w:style w:type="paragraph" w:customStyle="1" w:styleId="61F1CFE3DAB440C0BB3F86F7F8F7CDD9">
    <w:name w:val="61F1CFE3DAB440C0BB3F86F7F8F7CDD9"/>
    <w:rsid w:val="005A51DD"/>
  </w:style>
  <w:style w:type="paragraph" w:customStyle="1" w:styleId="906EDA4EBD0B409CA79E33D3F782D7B1">
    <w:name w:val="906EDA4EBD0B409CA79E33D3F782D7B1"/>
    <w:rsid w:val="005A51DD"/>
  </w:style>
  <w:style w:type="paragraph" w:customStyle="1" w:styleId="8BCD8400B9164AEB8216BAB152807F7A">
    <w:name w:val="8BCD8400B9164AEB8216BAB152807F7A"/>
    <w:rsid w:val="005A51DD"/>
  </w:style>
  <w:style w:type="paragraph" w:customStyle="1" w:styleId="357FB5E469AA436F86C53BD82A92D853">
    <w:name w:val="357FB5E469AA436F86C53BD82A92D853"/>
    <w:rsid w:val="005A51DD"/>
  </w:style>
  <w:style w:type="paragraph" w:customStyle="1" w:styleId="9AD3D8ADEB2649FE9D7A8AAE1C1F80E5">
    <w:name w:val="9AD3D8ADEB2649FE9D7A8AAE1C1F80E5"/>
    <w:rsid w:val="005A51DD"/>
  </w:style>
  <w:style w:type="paragraph" w:customStyle="1" w:styleId="8B9B3EA0D70B4B6FAA02ECEA21028B2D">
    <w:name w:val="8B9B3EA0D70B4B6FAA02ECEA21028B2D"/>
    <w:rsid w:val="005A51DD"/>
  </w:style>
  <w:style w:type="paragraph" w:customStyle="1" w:styleId="FEB6ADC7FE3545C8B04688052F819E1E">
    <w:name w:val="FEB6ADC7FE3545C8B04688052F819E1E"/>
    <w:rsid w:val="005A51DD"/>
  </w:style>
  <w:style w:type="paragraph" w:customStyle="1" w:styleId="156F398AC9674955AD3F688B2BD0A3AE">
    <w:name w:val="156F398AC9674955AD3F688B2BD0A3AE"/>
    <w:rsid w:val="005A51DD"/>
  </w:style>
  <w:style w:type="paragraph" w:customStyle="1" w:styleId="68B5E5FBD41D4643ACA890D46B67CEEC">
    <w:name w:val="68B5E5FBD41D4643ACA890D46B67CEEC"/>
    <w:rsid w:val="005A51DD"/>
  </w:style>
  <w:style w:type="paragraph" w:customStyle="1" w:styleId="74D55C369B7E47668DFBE03BD64EB1C8">
    <w:name w:val="74D55C369B7E47668DFBE03BD64EB1C8"/>
    <w:rsid w:val="005A51DD"/>
  </w:style>
  <w:style w:type="paragraph" w:customStyle="1" w:styleId="54800CC6F72840858A6069F1248CE91F">
    <w:name w:val="54800CC6F72840858A6069F1248CE91F"/>
    <w:rsid w:val="005A51DD"/>
  </w:style>
  <w:style w:type="paragraph" w:customStyle="1" w:styleId="F81D42C1DFA04D3BBE4C59711C08B399">
    <w:name w:val="F81D42C1DFA04D3BBE4C59711C08B399"/>
    <w:rsid w:val="005A51DD"/>
  </w:style>
  <w:style w:type="paragraph" w:customStyle="1" w:styleId="5204988C36DD41D0965841875ECD08AE">
    <w:name w:val="5204988C36DD41D0965841875ECD08AE"/>
    <w:rsid w:val="005A51DD"/>
  </w:style>
  <w:style w:type="paragraph" w:customStyle="1" w:styleId="A2C41BEE1E404A73B052F1D433818F9E">
    <w:name w:val="A2C41BEE1E404A73B052F1D433818F9E"/>
    <w:rsid w:val="005A51DD"/>
  </w:style>
  <w:style w:type="paragraph" w:customStyle="1" w:styleId="2DC4C91BFC6A43AEA02CC4D6EAB75FD9">
    <w:name w:val="2DC4C91BFC6A43AEA02CC4D6EAB75FD9"/>
    <w:rsid w:val="005A51DD"/>
  </w:style>
  <w:style w:type="paragraph" w:customStyle="1" w:styleId="4246CDEA34BE40C68AC1ADE5F9389DF3">
    <w:name w:val="4246CDEA34BE40C68AC1ADE5F9389DF3"/>
    <w:rsid w:val="005A51DD"/>
  </w:style>
  <w:style w:type="paragraph" w:customStyle="1" w:styleId="23F33EF5D18240769B24794A2F243B4C">
    <w:name w:val="23F33EF5D18240769B24794A2F243B4C"/>
    <w:rsid w:val="005A51DD"/>
  </w:style>
  <w:style w:type="paragraph" w:customStyle="1" w:styleId="A59775D27C5840D7B9BDD5973A1D61F0">
    <w:name w:val="A59775D27C5840D7B9BDD5973A1D61F0"/>
    <w:rsid w:val="009E4A63"/>
  </w:style>
  <w:style w:type="paragraph" w:customStyle="1" w:styleId="AC3C3360A93B4A1DB70D92F1309DB959">
    <w:name w:val="AC3C3360A93B4A1DB70D92F1309DB959"/>
    <w:rsid w:val="009E4A63"/>
  </w:style>
  <w:style w:type="paragraph" w:customStyle="1" w:styleId="4FA84AAF3C29448C9DEB5119291F139E">
    <w:name w:val="4FA84AAF3C29448C9DEB5119291F139E"/>
    <w:rsid w:val="009E4A63"/>
  </w:style>
  <w:style w:type="paragraph" w:customStyle="1" w:styleId="5E901C9F37A5475FBE709FD2AC151467">
    <w:name w:val="5E901C9F37A5475FBE709FD2AC151467"/>
    <w:rsid w:val="009E4A63"/>
  </w:style>
  <w:style w:type="paragraph" w:customStyle="1" w:styleId="B27A0B1951664919999D800126B1B008">
    <w:name w:val="B27A0B1951664919999D800126B1B008"/>
    <w:rsid w:val="009E4A63"/>
  </w:style>
  <w:style w:type="paragraph" w:customStyle="1" w:styleId="B018BE0E226A4FAE94203CA7665F6D9B">
    <w:name w:val="B018BE0E226A4FAE94203CA7665F6D9B"/>
    <w:rsid w:val="009E4A63"/>
  </w:style>
  <w:style w:type="paragraph" w:customStyle="1" w:styleId="D235DE1FFA3C434FB0720227880C26DD">
    <w:name w:val="D235DE1FFA3C434FB0720227880C26DD"/>
    <w:rsid w:val="009E4A63"/>
  </w:style>
  <w:style w:type="paragraph" w:customStyle="1" w:styleId="4B31A3366CDA46F4A757D26DF8C1E8C5">
    <w:name w:val="4B31A3366CDA46F4A757D26DF8C1E8C5"/>
    <w:rsid w:val="009E4A63"/>
  </w:style>
  <w:style w:type="paragraph" w:customStyle="1" w:styleId="605288CEA5E14A3380ED77C44B8CDE04">
    <w:name w:val="605288CEA5E14A3380ED77C44B8CDE04"/>
    <w:rsid w:val="009E4A63"/>
  </w:style>
  <w:style w:type="paragraph" w:customStyle="1" w:styleId="DD698DC7A9C443FB9F33B34FA09BD8EB">
    <w:name w:val="DD698DC7A9C443FB9F33B34FA09BD8EB"/>
    <w:rsid w:val="009E4A63"/>
  </w:style>
  <w:style w:type="paragraph" w:customStyle="1" w:styleId="958A86C2A4444D26BBB399BE90640C89">
    <w:name w:val="958A86C2A4444D26BBB399BE90640C89"/>
    <w:rsid w:val="009E4A63"/>
  </w:style>
  <w:style w:type="paragraph" w:customStyle="1" w:styleId="F7ACD4EBA3464194A7A93943496E6B1A">
    <w:name w:val="F7ACD4EBA3464194A7A93943496E6B1A"/>
    <w:rsid w:val="009E4A63"/>
  </w:style>
  <w:style w:type="paragraph" w:customStyle="1" w:styleId="AAFDA8DCB67748589404CE077CD03F11">
    <w:name w:val="AAFDA8DCB67748589404CE077CD03F11"/>
    <w:rsid w:val="009E4A63"/>
  </w:style>
  <w:style w:type="paragraph" w:customStyle="1" w:styleId="1DC0AF80B4E849E7BE0352A0419FD82D">
    <w:name w:val="1DC0AF80B4E849E7BE0352A0419FD82D"/>
    <w:rsid w:val="009E4A63"/>
  </w:style>
  <w:style w:type="paragraph" w:customStyle="1" w:styleId="A4452AF926F64016A1F04A07FF1E1F6D">
    <w:name w:val="A4452AF926F64016A1F04A07FF1E1F6D"/>
    <w:rsid w:val="009E4A63"/>
  </w:style>
  <w:style w:type="paragraph" w:customStyle="1" w:styleId="AD4EFB2245A6445CB93BCD4AFFA64B05">
    <w:name w:val="AD4EFB2245A6445CB93BCD4AFFA64B05"/>
    <w:rsid w:val="009E4A63"/>
  </w:style>
  <w:style w:type="paragraph" w:customStyle="1" w:styleId="CF70760CA8D74C64A24324E65AE8CC7F">
    <w:name w:val="CF70760CA8D74C64A24324E65AE8CC7F"/>
    <w:rsid w:val="009E4A63"/>
  </w:style>
  <w:style w:type="paragraph" w:customStyle="1" w:styleId="D36B6300068147128F7824E737EDDEBE">
    <w:name w:val="D36B6300068147128F7824E737EDDEBE"/>
    <w:rsid w:val="009E4A63"/>
  </w:style>
  <w:style w:type="paragraph" w:customStyle="1" w:styleId="7694935233CB4E7991EFBC2A902905D9">
    <w:name w:val="7694935233CB4E7991EFBC2A902905D9"/>
    <w:rsid w:val="009E4A63"/>
  </w:style>
  <w:style w:type="paragraph" w:customStyle="1" w:styleId="57F10A23F0844373B71EBA39C845E188">
    <w:name w:val="57F10A23F0844373B71EBA39C845E188"/>
    <w:rsid w:val="009E4A63"/>
  </w:style>
  <w:style w:type="paragraph" w:customStyle="1" w:styleId="0A0C4C84970B45F4B40F2C5868A194F0">
    <w:name w:val="0A0C4C84970B45F4B40F2C5868A194F0"/>
    <w:rsid w:val="009E4A63"/>
  </w:style>
  <w:style w:type="paragraph" w:customStyle="1" w:styleId="13F7D244714448E2A191EEE3D6457C67">
    <w:name w:val="13F7D244714448E2A191EEE3D6457C67"/>
    <w:rsid w:val="009E4A63"/>
  </w:style>
  <w:style w:type="paragraph" w:customStyle="1" w:styleId="09E25C8EB8D94FE3A02214CE1F9B15ED">
    <w:name w:val="09E25C8EB8D94FE3A02214CE1F9B15ED"/>
    <w:rsid w:val="009E4A63"/>
  </w:style>
  <w:style w:type="paragraph" w:customStyle="1" w:styleId="F72CB123BBA1459E9FE1A5DD60ADE376">
    <w:name w:val="F72CB123BBA1459E9FE1A5DD60ADE376"/>
    <w:rsid w:val="009E4A63"/>
  </w:style>
  <w:style w:type="paragraph" w:customStyle="1" w:styleId="0894863590F44AA5873EC22604FAFA2D">
    <w:name w:val="0894863590F44AA5873EC22604FAFA2D"/>
    <w:rsid w:val="009E4A63"/>
  </w:style>
  <w:style w:type="paragraph" w:customStyle="1" w:styleId="F4A7F34D329E47BD8B1A79DDBFC965B5">
    <w:name w:val="F4A7F34D329E47BD8B1A79DDBFC965B5"/>
    <w:rsid w:val="009E4A63"/>
  </w:style>
  <w:style w:type="paragraph" w:customStyle="1" w:styleId="39DA77CA61484C648A396DEDC0F9443E">
    <w:name w:val="39DA77CA61484C648A396DEDC0F9443E"/>
    <w:rsid w:val="009E4A63"/>
  </w:style>
  <w:style w:type="paragraph" w:customStyle="1" w:styleId="FDA4081D634C4473B2C3D8B3463E1FBD">
    <w:name w:val="FDA4081D634C4473B2C3D8B3463E1FBD"/>
    <w:rsid w:val="009E4A63"/>
  </w:style>
  <w:style w:type="paragraph" w:customStyle="1" w:styleId="EAD8107298B743798CC318171C6936FC">
    <w:name w:val="EAD8107298B743798CC318171C6936FC"/>
    <w:rsid w:val="009E4A63"/>
  </w:style>
  <w:style w:type="paragraph" w:customStyle="1" w:styleId="5BCADDAED10E408291D53A5AC3839D8A">
    <w:name w:val="5BCADDAED10E408291D53A5AC3839D8A"/>
    <w:rsid w:val="009E4A63"/>
  </w:style>
  <w:style w:type="paragraph" w:customStyle="1" w:styleId="043A0EEB53BB47D0AC5220CDC7A36075">
    <w:name w:val="043A0EEB53BB47D0AC5220CDC7A36075"/>
    <w:rsid w:val="009E4A63"/>
  </w:style>
  <w:style w:type="paragraph" w:customStyle="1" w:styleId="618382E8F6524922BE649150EBBADCB7">
    <w:name w:val="618382E8F6524922BE649150EBBADCB7"/>
    <w:rsid w:val="009E4A63"/>
  </w:style>
  <w:style w:type="paragraph" w:customStyle="1" w:styleId="F8A0DA44676943D19C06EDD0B7AFCA6D">
    <w:name w:val="F8A0DA44676943D19C06EDD0B7AFCA6D"/>
    <w:rsid w:val="009E4A63"/>
  </w:style>
  <w:style w:type="paragraph" w:customStyle="1" w:styleId="4554CBDA38C849D4925CF78511674C84">
    <w:name w:val="4554CBDA38C849D4925CF78511674C84"/>
    <w:rsid w:val="009E4A63"/>
  </w:style>
  <w:style w:type="paragraph" w:customStyle="1" w:styleId="0CB53D7E57B44FDAAEFB2313ED0EDAB3">
    <w:name w:val="0CB53D7E57B44FDAAEFB2313ED0EDAB3"/>
    <w:rsid w:val="009E4A63"/>
  </w:style>
  <w:style w:type="paragraph" w:customStyle="1" w:styleId="75B1BA252DBD42F8A3BDEA6074E032D5">
    <w:name w:val="75B1BA252DBD42F8A3BDEA6074E032D5"/>
    <w:rsid w:val="009E4A63"/>
  </w:style>
  <w:style w:type="paragraph" w:customStyle="1" w:styleId="2128393E9DB74FB683FC3A8C4AC9B149">
    <w:name w:val="2128393E9DB74FB683FC3A8C4AC9B149"/>
    <w:rsid w:val="009E4A63"/>
  </w:style>
  <w:style w:type="paragraph" w:customStyle="1" w:styleId="C1D4E571BD004B54851C673F6326C5BF">
    <w:name w:val="C1D4E571BD004B54851C673F6326C5BF"/>
    <w:rsid w:val="009E4A63"/>
  </w:style>
  <w:style w:type="paragraph" w:customStyle="1" w:styleId="5520CE7C29DE4C9B89F3EF39539D5B57">
    <w:name w:val="5520CE7C29DE4C9B89F3EF39539D5B57"/>
    <w:rsid w:val="009E4A63"/>
  </w:style>
  <w:style w:type="paragraph" w:customStyle="1" w:styleId="0A8E340413F142E6BCB2696D50491286">
    <w:name w:val="0A8E340413F142E6BCB2696D50491286"/>
    <w:rsid w:val="009E4A63"/>
  </w:style>
  <w:style w:type="paragraph" w:customStyle="1" w:styleId="EDAF52D0D91C412080C2A30BD1BED82C">
    <w:name w:val="EDAF52D0D91C412080C2A30BD1BED82C"/>
    <w:rsid w:val="009E4A63"/>
  </w:style>
  <w:style w:type="paragraph" w:customStyle="1" w:styleId="0447DF71A99B4046848B35CACD87329E">
    <w:name w:val="0447DF71A99B4046848B35CACD87329E"/>
    <w:rsid w:val="00202585"/>
  </w:style>
  <w:style w:type="paragraph" w:customStyle="1" w:styleId="475ECD87D51E483EAE25AAFE3AF18BB8">
    <w:name w:val="475ECD87D51E483EAE25AAFE3AF18BB8"/>
    <w:rsid w:val="00202585"/>
  </w:style>
  <w:style w:type="paragraph" w:customStyle="1" w:styleId="60493B59BDEA4A4D9638856CD9A0DD3D">
    <w:name w:val="60493B59BDEA4A4D9638856CD9A0DD3D"/>
    <w:rsid w:val="00202585"/>
  </w:style>
  <w:style w:type="paragraph" w:customStyle="1" w:styleId="B06072D2B3AC42849D512E6401685611">
    <w:name w:val="B06072D2B3AC42849D512E6401685611"/>
    <w:rsid w:val="00202585"/>
  </w:style>
  <w:style w:type="paragraph" w:customStyle="1" w:styleId="9F60EF00DE884ECB9079E3FB8A838465">
    <w:name w:val="9F60EF00DE884ECB9079E3FB8A838465"/>
    <w:rsid w:val="00202585"/>
  </w:style>
  <w:style w:type="paragraph" w:customStyle="1" w:styleId="09A04DE999E44E4CBA660883E77F94D2">
    <w:name w:val="09A04DE999E44E4CBA660883E77F94D2"/>
    <w:rsid w:val="00202585"/>
  </w:style>
  <w:style w:type="paragraph" w:customStyle="1" w:styleId="89E9359CB969402A9C2CE9DBA9D664B6">
    <w:name w:val="89E9359CB969402A9C2CE9DBA9D664B6"/>
    <w:rsid w:val="00202585"/>
  </w:style>
  <w:style w:type="paragraph" w:customStyle="1" w:styleId="F36041E828BF4073A92AF71A5847B738">
    <w:name w:val="F36041E828BF4073A92AF71A5847B738"/>
    <w:rsid w:val="00202585"/>
  </w:style>
  <w:style w:type="paragraph" w:customStyle="1" w:styleId="A76D4A2DE9814E03A649AFE0FFF9BA76">
    <w:name w:val="A76D4A2DE9814E03A649AFE0FFF9BA76"/>
    <w:rsid w:val="00202585"/>
  </w:style>
  <w:style w:type="paragraph" w:customStyle="1" w:styleId="4BFFA2438A9149D097D60E5B33BD2146">
    <w:name w:val="4BFFA2438A9149D097D60E5B33BD2146"/>
    <w:rsid w:val="00202585"/>
  </w:style>
  <w:style w:type="paragraph" w:customStyle="1" w:styleId="CD7D74D035EA4DA6AE30D4E598629DF5">
    <w:name w:val="CD7D74D035EA4DA6AE30D4E598629DF5"/>
    <w:rsid w:val="00202585"/>
  </w:style>
  <w:style w:type="paragraph" w:customStyle="1" w:styleId="16F71523CA624CB4BA2A6144DEC1AE5A">
    <w:name w:val="16F71523CA624CB4BA2A6144DEC1AE5A"/>
    <w:rsid w:val="00202585"/>
  </w:style>
  <w:style w:type="paragraph" w:customStyle="1" w:styleId="941988E6A795412FA837000BDEEEE082">
    <w:name w:val="941988E6A795412FA837000BDEEEE082"/>
    <w:rsid w:val="00202585"/>
  </w:style>
  <w:style w:type="paragraph" w:customStyle="1" w:styleId="D1463DF152F847E8BEF3E835E6598651">
    <w:name w:val="D1463DF152F847E8BEF3E835E6598651"/>
    <w:rsid w:val="00202585"/>
  </w:style>
  <w:style w:type="paragraph" w:customStyle="1" w:styleId="E17F36E8B0764D9C92535949CD47BFFE">
    <w:name w:val="E17F36E8B0764D9C92535949CD47BFFE"/>
    <w:rsid w:val="00202585"/>
  </w:style>
  <w:style w:type="paragraph" w:customStyle="1" w:styleId="8FF1F04D40794E1C821E49F95752A307">
    <w:name w:val="8FF1F04D40794E1C821E49F95752A307"/>
    <w:rsid w:val="00202585"/>
  </w:style>
  <w:style w:type="paragraph" w:customStyle="1" w:styleId="C1B30EDA234A49519B77064AA7845546">
    <w:name w:val="C1B30EDA234A49519B77064AA7845546"/>
    <w:rsid w:val="00202585"/>
  </w:style>
  <w:style w:type="paragraph" w:customStyle="1" w:styleId="D7BA0E41D2DE4AA8B1E24E1029389B33">
    <w:name w:val="D7BA0E41D2DE4AA8B1E24E1029389B33"/>
    <w:rsid w:val="00202585"/>
  </w:style>
  <w:style w:type="paragraph" w:customStyle="1" w:styleId="5B30DBC4AC8346DC9D466941A4AAB5B5">
    <w:name w:val="5B30DBC4AC8346DC9D466941A4AAB5B5"/>
    <w:rsid w:val="00202585"/>
  </w:style>
  <w:style w:type="paragraph" w:customStyle="1" w:styleId="7F1AEEA40CC64BC0AB430B6C93F69D03">
    <w:name w:val="7F1AEEA40CC64BC0AB430B6C93F69D03"/>
    <w:rsid w:val="00202585"/>
  </w:style>
  <w:style w:type="paragraph" w:customStyle="1" w:styleId="AAD971908D894CAE9E94B128FFF339A6">
    <w:name w:val="AAD971908D894CAE9E94B128FFF339A6"/>
    <w:rsid w:val="00202585"/>
  </w:style>
  <w:style w:type="paragraph" w:customStyle="1" w:styleId="B93CFB48DBB54A2C9DC0014BFA17EB11">
    <w:name w:val="B93CFB48DBB54A2C9DC0014BFA17EB11"/>
    <w:rsid w:val="00202585"/>
  </w:style>
  <w:style w:type="paragraph" w:customStyle="1" w:styleId="52406C2012B84880B266969A4091C0F9">
    <w:name w:val="52406C2012B84880B266969A4091C0F9"/>
    <w:rsid w:val="00202585"/>
  </w:style>
  <w:style w:type="paragraph" w:customStyle="1" w:styleId="57E1AE053EFD4B358E7A26CC4A96608B">
    <w:name w:val="57E1AE053EFD4B358E7A26CC4A96608B"/>
    <w:rsid w:val="00202585"/>
  </w:style>
  <w:style w:type="paragraph" w:customStyle="1" w:styleId="B0C94E1F41834E91ADE7D3B01903DF55">
    <w:name w:val="B0C94E1F41834E91ADE7D3B01903DF55"/>
    <w:rsid w:val="00202585"/>
  </w:style>
  <w:style w:type="paragraph" w:customStyle="1" w:styleId="61696D643C6D4618B125E3993BB9FB1E">
    <w:name w:val="61696D643C6D4618B125E3993BB9FB1E"/>
    <w:rsid w:val="00202585"/>
  </w:style>
  <w:style w:type="paragraph" w:customStyle="1" w:styleId="57EADBB19F9B46B8B0237CF1732DFBC8">
    <w:name w:val="57EADBB19F9B46B8B0237CF1732DFBC8"/>
    <w:rsid w:val="00202585"/>
  </w:style>
  <w:style w:type="paragraph" w:customStyle="1" w:styleId="1A85BCAADEFA4DA8BFCCC599FB137F73">
    <w:name w:val="1A85BCAADEFA4DA8BFCCC599FB137F73"/>
    <w:rsid w:val="00202585"/>
  </w:style>
  <w:style w:type="paragraph" w:customStyle="1" w:styleId="DE0367D09EEE47E9A0BF60C4EA085F6D">
    <w:name w:val="DE0367D09EEE47E9A0BF60C4EA085F6D"/>
    <w:rsid w:val="00202585"/>
  </w:style>
  <w:style w:type="paragraph" w:customStyle="1" w:styleId="14A03C8DCA5E40EFA30E1EA401AC316C">
    <w:name w:val="14A03C8DCA5E40EFA30E1EA401AC316C"/>
    <w:rsid w:val="00202585"/>
  </w:style>
  <w:style w:type="paragraph" w:customStyle="1" w:styleId="C7515DE8F92448489E3FB7701F06F658">
    <w:name w:val="C7515DE8F92448489E3FB7701F06F658"/>
    <w:rsid w:val="00202585"/>
  </w:style>
  <w:style w:type="paragraph" w:customStyle="1" w:styleId="73690E567D464F7283E796CBA7D504CE">
    <w:name w:val="73690E567D464F7283E796CBA7D504CE"/>
    <w:rsid w:val="00202585"/>
  </w:style>
  <w:style w:type="paragraph" w:customStyle="1" w:styleId="2DAAE1ABDF374056981068AEBC1BDDCE">
    <w:name w:val="2DAAE1ABDF374056981068AEBC1BDDCE"/>
    <w:rsid w:val="00202585"/>
  </w:style>
  <w:style w:type="paragraph" w:customStyle="1" w:styleId="5F6F73B953EA472C863BC5413C87A936">
    <w:name w:val="5F6F73B953EA472C863BC5413C87A936"/>
    <w:rsid w:val="00906443"/>
  </w:style>
  <w:style w:type="paragraph" w:customStyle="1" w:styleId="A653429F51EE48F882CA097BA01059C2">
    <w:name w:val="A653429F51EE48F882CA097BA01059C2"/>
    <w:rsid w:val="00906443"/>
  </w:style>
  <w:style w:type="paragraph" w:customStyle="1" w:styleId="A8E5E4554127472BA86CA0C3FF4CB5EE">
    <w:name w:val="A8E5E4554127472BA86CA0C3FF4CB5EE"/>
    <w:rsid w:val="00906443"/>
  </w:style>
  <w:style w:type="paragraph" w:customStyle="1" w:styleId="183A2591F1EC47C6A127A37F12272F91">
    <w:name w:val="183A2591F1EC47C6A127A37F12272F91"/>
    <w:rsid w:val="00906443"/>
  </w:style>
  <w:style w:type="paragraph" w:customStyle="1" w:styleId="DEEE471AEC9D409EBB0CCBC7D4F31FA9">
    <w:name w:val="DEEE471AEC9D409EBB0CCBC7D4F31FA9"/>
    <w:rsid w:val="00906443"/>
  </w:style>
  <w:style w:type="paragraph" w:customStyle="1" w:styleId="AC96BDCA9EEE42078D620803F4F81E30">
    <w:name w:val="AC96BDCA9EEE42078D620803F4F81E30"/>
    <w:rsid w:val="00906443"/>
  </w:style>
  <w:style w:type="paragraph" w:customStyle="1" w:styleId="4B8228F6C92241CD9910A7ABD4244619">
    <w:name w:val="4B8228F6C92241CD9910A7ABD4244619"/>
    <w:rsid w:val="00906443"/>
  </w:style>
  <w:style w:type="paragraph" w:customStyle="1" w:styleId="569B8661F7E3460BB6AB3BF1D7C50AE6">
    <w:name w:val="569B8661F7E3460BB6AB3BF1D7C50AE6"/>
    <w:rsid w:val="00906443"/>
  </w:style>
  <w:style w:type="paragraph" w:customStyle="1" w:styleId="3BAB8F116CC54341934A1327A5FF5153">
    <w:name w:val="3BAB8F116CC54341934A1327A5FF5153"/>
    <w:rsid w:val="00906443"/>
  </w:style>
  <w:style w:type="paragraph" w:customStyle="1" w:styleId="837DAE77834042C297076ADF328AF587">
    <w:name w:val="837DAE77834042C297076ADF328AF587"/>
    <w:rsid w:val="00906443"/>
  </w:style>
  <w:style w:type="paragraph" w:customStyle="1" w:styleId="ED76FB6B1D5745CDBB7F2EAAB8D77AB3">
    <w:name w:val="ED76FB6B1D5745CDBB7F2EAAB8D77AB3"/>
    <w:rsid w:val="00906443"/>
  </w:style>
  <w:style w:type="paragraph" w:customStyle="1" w:styleId="FE41F082FAE3480E8A58643CBED177B1">
    <w:name w:val="FE41F082FAE3480E8A58643CBED177B1"/>
    <w:rsid w:val="00906443"/>
  </w:style>
  <w:style w:type="paragraph" w:customStyle="1" w:styleId="CC2B4D6B27894B4D932F59F43CBB1792">
    <w:name w:val="CC2B4D6B27894B4D932F59F43CBB1792"/>
    <w:rsid w:val="00906443"/>
  </w:style>
  <w:style w:type="paragraph" w:customStyle="1" w:styleId="261977523A8849BD8AF1C2AF1993B648">
    <w:name w:val="261977523A8849BD8AF1C2AF1993B648"/>
    <w:rsid w:val="00906443"/>
  </w:style>
  <w:style w:type="paragraph" w:customStyle="1" w:styleId="223D3E418F01450E853744BBF2CD1D99">
    <w:name w:val="223D3E418F01450E853744BBF2CD1D99"/>
    <w:rsid w:val="00906443"/>
  </w:style>
  <w:style w:type="paragraph" w:customStyle="1" w:styleId="0676759F6A134C65B6D390845A535F65">
    <w:name w:val="0676759F6A134C65B6D390845A535F65"/>
    <w:rsid w:val="00906443"/>
  </w:style>
  <w:style w:type="paragraph" w:customStyle="1" w:styleId="D9388B2DF5084A38A78802A078333A94">
    <w:name w:val="D9388B2DF5084A38A78802A078333A94"/>
    <w:rsid w:val="00906443"/>
  </w:style>
  <w:style w:type="paragraph" w:customStyle="1" w:styleId="84A758D4815D43338B47E4836BF0DD7A">
    <w:name w:val="84A758D4815D43338B47E4836BF0DD7A"/>
    <w:rsid w:val="00906443"/>
  </w:style>
  <w:style w:type="paragraph" w:customStyle="1" w:styleId="E2CFDB8240A6446CB75BBCF2321DA7C8">
    <w:name w:val="E2CFDB8240A6446CB75BBCF2321DA7C8"/>
    <w:rsid w:val="00906443"/>
  </w:style>
  <w:style w:type="paragraph" w:customStyle="1" w:styleId="8FF9203A24084761B2B4CE4A0C2419D0">
    <w:name w:val="8FF9203A24084761B2B4CE4A0C2419D0"/>
    <w:rsid w:val="00906443"/>
  </w:style>
  <w:style w:type="paragraph" w:customStyle="1" w:styleId="EDB3B88B226540D795CD6255FD81A1D7">
    <w:name w:val="EDB3B88B226540D795CD6255FD81A1D7"/>
    <w:rsid w:val="00906443"/>
  </w:style>
  <w:style w:type="paragraph" w:customStyle="1" w:styleId="F768799339344EBE9AA3D7D0AAB498CD">
    <w:name w:val="F768799339344EBE9AA3D7D0AAB498CD"/>
    <w:rsid w:val="00906443"/>
  </w:style>
  <w:style w:type="paragraph" w:customStyle="1" w:styleId="6A043D8906FB4C2D9F84C3D3724AB0F4">
    <w:name w:val="6A043D8906FB4C2D9F84C3D3724AB0F4"/>
    <w:rsid w:val="00906443"/>
  </w:style>
  <w:style w:type="paragraph" w:customStyle="1" w:styleId="96C6A157CB8E4691B852737B97780693">
    <w:name w:val="96C6A157CB8E4691B852737B97780693"/>
    <w:rsid w:val="00906443"/>
  </w:style>
  <w:style w:type="paragraph" w:customStyle="1" w:styleId="E4CEAB1C07D5404DBDBAF129008A0BDF">
    <w:name w:val="E4CEAB1C07D5404DBDBAF129008A0BDF"/>
    <w:rsid w:val="00906443"/>
  </w:style>
  <w:style w:type="paragraph" w:customStyle="1" w:styleId="3383CBD3D55949C3B1EB8AB808001C23">
    <w:name w:val="3383CBD3D55949C3B1EB8AB808001C23"/>
    <w:rsid w:val="00906443"/>
  </w:style>
  <w:style w:type="paragraph" w:customStyle="1" w:styleId="44199AFE5B524A068748899C81043BF0">
    <w:name w:val="44199AFE5B524A068748899C81043BF0"/>
    <w:rsid w:val="00906443"/>
  </w:style>
  <w:style w:type="paragraph" w:customStyle="1" w:styleId="C549A45F637B44578D2A992E7BC10163">
    <w:name w:val="C549A45F637B44578D2A992E7BC10163"/>
    <w:rsid w:val="00906443"/>
  </w:style>
  <w:style w:type="paragraph" w:customStyle="1" w:styleId="025F795069234446998B93C37105AEC0">
    <w:name w:val="025F795069234446998B93C37105AEC0"/>
    <w:rsid w:val="00906443"/>
  </w:style>
  <w:style w:type="paragraph" w:customStyle="1" w:styleId="A773BB131925469AB88B13188A5C96C8">
    <w:name w:val="A773BB131925469AB88B13188A5C96C8"/>
    <w:rsid w:val="00906443"/>
  </w:style>
  <w:style w:type="paragraph" w:customStyle="1" w:styleId="C52459C8EEA943ADA6B56632BCECC6C9">
    <w:name w:val="C52459C8EEA943ADA6B56632BCECC6C9"/>
    <w:rsid w:val="00906443"/>
  </w:style>
  <w:style w:type="paragraph" w:customStyle="1" w:styleId="33EDEE7CF71048D1B6020288043309E7">
    <w:name w:val="33EDEE7CF71048D1B6020288043309E7"/>
    <w:rsid w:val="00906443"/>
  </w:style>
  <w:style w:type="paragraph" w:customStyle="1" w:styleId="B94997A3D1FB4F9784E0D4A1BA0CDE89">
    <w:name w:val="B94997A3D1FB4F9784E0D4A1BA0CDE89"/>
    <w:rsid w:val="00906443"/>
  </w:style>
  <w:style w:type="paragraph" w:customStyle="1" w:styleId="13779BEC4FF5448BB8A501E302B8D8C6">
    <w:name w:val="13779BEC4FF5448BB8A501E302B8D8C6"/>
    <w:rsid w:val="00906443"/>
  </w:style>
  <w:style w:type="paragraph" w:customStyle="1" w:styleId="E5FDB11833C04BADB24B77C86054B7CF">
    <w:name w:val="E5FDB11833C04BADB24B77C86054B7CF"/>
    <w:rsid w:val="00906443"/>
  </w:style>
  <w:style w:type="paragraph" w:customStyle="1" w:styleId="9D669E646C4F4D56AC110AB539E382EA">
    <w:name w:val="9D669E646C4F4D56AC110AB539E382EA"/>
    <w:rsid w:val="00906443"/>
  </w:style>
  <w:style w:type="paragraph" w:customStyle="1" w:styleId="FFED189464C04150937069A5E693DA7D">
    <w:name w:val="FFED189464C04150937069A5E693DA7D"/>
    <w:rsid w:val="00906443"/>
  </w:style>
  <w:style w:type="paragraph" w:customStyle="1" w:styleId="D89A06D8212446BD8F65C3F2547F2425">
    <w:name w:val="D89A06D8212446BD8F65C3F2547F2425"/>
    <w:rsid w:val="00906443"/>
  </w:style>
  <w:style w:type="paragraph" w:customStyle="1" w:styleId="ABF0878DD1854134855701DD481DDF06">
    <w:name w:val="ABF0878DD1854134855701DD481DDF06"/>
    <w:rsid w:val="00906443"/>
  </w:style>
  <w:style w:type="paragraph" w:customStyle="1" w:styleId="056D58B3EFBB4102BD49CE7E0F7B4D58">
    <w:name w:val="056D58B3EFBB4102BD49CE7E0F7B4D58"/>
    <w:rsid w:val="00906443"/>
  </w:style>
  <w:style w:type="paragraph" w:customStyle="1" w:styleId="E1EB43FD1CBA434D83B9F2E69C19C5D5">
    <w:name w:val="E1EB43FD1CBA434D83B9F2E69C19C5D5"/>
    <w:rsid w:val="00906443"/>
  </w:style>
  <w:style w:type="paragraph" w:customStyle="1" w:styleId="47FC754B0FE34409A95493BF622A1A93">
    <w:name w:val="47FC754B0FE34409A95493BF622A1A93"/>
    <w:rsid w:val="00906443"/>
  </w:style>
  <w:style w:type="paragraph" w:customStyle="1" w:styleId="E4454322F45044BAA7B064676537F756">
    <w:name w:val="E4454322F45044BAA7B064676537F756"/>
    <w:rsid w:val="00906443"/>
  </w:style>
  <w:style w:type="paragraph" w:customStyle="1" w:styleId="54ED0BD5FBB44FA1830BAAF3F3A89B40">
    <w:name w:val="54ED0BD5FBB44FA1830BAAF3F3A89B40"/>
    <w:rsid w:val="00906443"/>
  </w:style>
  <w:style w:type="paragraph" w:customStyle="1" w:styleId="9A571C1776B94F1F86687A32099C13B6">
    <w:name w:val="9A571C1776B94F1F86687A32099C13B6"/>
    <w:rsid w:val="00906443"/>
  </w:style>
  <w:style w:type="paragraph" w:customStyle="1" w:styleId="371ED8385B2748BCA7D81C54DA1F73AE">
    <w:name w:val="371ED8385B2748BCA7D81C54DA1F73AE"/>
    <w:rsid w:val="00906443"/>
  </w:style>
  <w:style w:type="paragraph" w:customStyle="1" w:styleId="6922F7FD28574427965D010A3087E529">
    <w:name w:val="6922F7FD28574427965D010A3087E529"/>
    <w:rsid w:val="00906443"/>
  </w:style>
  <w:style w:type="paragraph" w:customStyle="1" w:styleId="A7EAAB5B910F4C4481D7A38653F8536A">
    <w:name w:val="A7EAAB5B910F4C4481D7A38653F8536A"/>
    <w:rsid w:val="00906443"/>
  </w:style>
  <w:style w:type="paragraph" w:customStyle="1" w:styleId="073AF678A5B9417199C82A6ABA90B681">
    <w:name w:val="073AF678A5B9417199C82A6ABA90B681"/>
    <w:rsid w:val="00906443"/>
  </w:style>
  <w:style w:type="paragraph" w:customStyle="1" w:styleId="659DFA65C36D4387900F29CCF2890274">
    <w:name w:val="659DFA65C36D4387900F29CCF2890274"/>
    <w:rsid w:val="00906443"/>
  </w:style>
  <w:style w:type="paragraph" w:customStyle="1" w:styleId="9C437523010D48A8B909F9C0D70579E9">
    <w:name w:val="9C437523010D48A8B909F9C0D70579E9"/>
    <w:rsid w:val="00906443"/>
  </w:style>
  <w:style w:type="paragraph" w:customStyle="1" w:styleId="357AE8143B3A4CEAAD969E01EF6051FD">
    <w:name w:val="357AE8143B3A4CEAAD969E01EF6051FD"/>
    <w:rsid w:val="00906443"/>
  </w:style>
  <w:style w:type="paragraph" w:customStyle="1" w:styleId="A5C3B879E4074AEBB02C836AD2D8E03D">
    <w:name w:val="A5C3B879E4074AEBB02C836AD2D8E03D"/>
    <w:rsid w:val="00906443"/>
  </w:style>
  <w:style w:type="paragraph" w:customStyle="1" w:styleId="D004E67FA4E54C20AE9682FC082FF409">
    <w:name w:val="D004E67FA4E54C20AE9682FC082FF409"/>
    <w:rsid w:val="00906443"/>
  </w:style>
  <w:style w:type="paragraph" w:customStyle="1" w:styleId="F28CB23898264728A6D3A6F1C5000357">
    <w:name w:val="F28CB23898264728A6D3A6F1C5000357"/>
    <w:rsid w:val="00906443"/>
  </w:style>
  <w:style w:type="paragraph" w:customStyle="1" w:styleId="2A49FE74CBE44D8CB99D86BD1FF4BE8F">
    <w:name w:val="2A49FE74CBE44D8CB99D86BD1FF4BE8F"/>
    <w:rsid w:val="00906443"/>
  </w:style>
  <w:style w:type="paragraph" w:customStyle="1" w:styleId="099EC71421B942818A3BE29A998AB35D">
    <w:name w:val="099EC71421B942818A3BE29A998AB35D"/>
    <w:rsid w:val="00906443"/>
  </w:style>
  <w:style w:type="paragraph" w:customStyle="1" w:styleId="1DD939EDA08F4961993757E3DFC6CBAB">
    <w:name w:val="1DD939EDA08F4961993757E3DFC6CBAB"/>
    <w:rsid w:val="00906443"/>
  </w:style>
  <w:style w:type="paragraph" w:customStyle="1" w:styleId="EE05265488AF4950AC4640722809B08C">
    <w:name w:val="EE05265488AF4950AC4640722809B08C"/>
    <w:rsid w:val="00906443"/>
  </w:style>
  <w:style w:type="paragraph" w:customStyle="1" w:styleId="76D35A5E8A4C472E9D8A0D9E174691BB">
    <w:name w:val="76D35A5E8A4C472E9D8A0D9E174691BB"/>
    <w:rsid w:val="00906443"/>
  </w:style>
  <w:style w:type="paragraph" w:customStyle="1" w:styleId="D71DC49ABCD64FCDAD568FF5602FA9EE">
    <w:name w:val="D71DC49ABCD64FCDAD568FF5602FA9EE"/>
    <w:rsid w:val="00906443"/>
  </w:style>
  <w:style w:type="paragraph" w:customStyle="1" w:styleId="34C4087593704EF0A0E603751E5D9B2F">
    <w:name w:val="34C4087593704EF0A0E603751E5D9B2F"/>
    <w:rsid w:val="00906443"/>
  </w:style>
  <w:style w:type="paragraph" w:customStyle="1" w:styleId="461044894B064C5CA886B66111429061">
    <w:name w:val="461044894B064C5CA886B66111429061"/>
    <w:rsid w:val="00906443"/>
  </w:style>
  <w:style w:type="paragraph" w:customStyle="1" w:styleId="913560C4811A4643BF48F9559A6FF275">
    <w:name w:val="913560C4811A4643BF48F9559A6FF275"/>
    <w:rsid w:val="00906443"/>
  </w:style>
  <w:style w:type="paragraph" w:customStyle="1" w:styleId="FD2F6CD868624984BE7CE46E7BC08E67">
    <w:name w:val="FD2F6CD868624984BE7CE46E7BC08E67"/>
    <w:rsid w:val="00906443"/>
  </w:style>
  <w:style w:type="paragraph" w:customStyle="1" w:styleId="7ADA5AE3454D4411BB92AD94CCB1109F">
    <w:name w:val="7ADA5AE3454D4411BB92AD94CCB1109F"/>
    <w:rsid w:val="00906443"/>
  </w:style>
  <w:style w:type="paragraph" w:customStyle="1" w:styleId="15ADA7E327B74AF88E040593FB369267">
    <w:name w:val="15ADA7E327B74AF88E040593FB369267"/>
    <w:rsid w:val="00906443"/>
  </w:style>
  <w:style w:type="paragraph" w:customStyle="1" w:styleId="AE8E89D5A9E54457AC4C9020842DCB15">
    <w:name w:val="AE8E89D5A9E54457AC4C9020842DCB15"/>
    <w:rsid w:val="00906443"/>
  </w:style>
  <w:style w:type="paragraph" w:customStyle="1" w:styleId="DE7F4DA20F384697BA5565048A601C49">
    <w:name w:val="DE7F4DA20F384697BA5565048A601C49"/>
    <w:rsid w:val="00906443"/>
  </w:style>
  <w:style w:type="paragraph" w:customStyle="1" w:styleId="B2E1A4DDFD3847D592E39C745E86C91B">
    <w:name w:val="B2E1A4DDFD3847D592E39C745E86C91B"/>
    <w:rsid w:val="00906443"/>
  </w:style>
  <w:style w:type="paragraph" w:customStyle="1" w:styleId="67044378076848C980854F02482D4681">
    <w:name w:val="67044378076848C980854F02482D4681"/>
    <w:rsid w:val="00906443"/>
  </w:style>
  <w:style w:type="paragraph" w:customStyle="1" w:styleId="89A6C92BC0C149E0926D600244380A59">
    <w:name w:val="89A6C92BC0C149E0926D600244380A59"/>
    <w:rsid w:val="00906443"/>
  </w:style>
  <w:style w:type="paragraph" w:customStyle="1" w:styleId="C7531FCF2D0B4EAE9F36265669B6CFA2">
    <w:name w:val="C7531FCF2D0B4EAE9F36265669B6CFA2"/>
    <w:rsid w:val="00906443"/>
  </w:style>
  <w:style w:type="paragraph" w:customStyle="1" w:styleId="B5326C4F040F4C169352B758683353DA">
    <w:name w:val="B5326C4F040F4C169352B758683353DA"/>
    <w:rsid w:val="00906443"/>
  </w:style>
  <w:style w:type="paragraph" w:customStyle="1" w:styleId="5F84BE31C93C4DDEAE2D14F9D3E1C07E">
    <w:name w:val="5F84BE31C93C4DDEAE2D14F9D3E1C07E"/>
    <w:rsid w:val="00906443"/>
  </w:style>
  <w:style w:type="paragraph" w:customStyle="1" w:styleId="50C3EB68B7A74106922345D195249FF7">
    <w:name w:val="50C3EB68B7A74106922345D195249FF7"/>
    <w:rsid w:val="00906443"/>
  </w:style>
  <w:style w:type="paragraph" w:customStyle="1" w:styleId="92F2FF0EA24A43CD8691955EBE352733">
    <w:name w:val="92F2FF0EA24A43CD8691955EBE352733"/>
    <w:rsid w:val="00906443"/>
  </w:style>
  <w:style w:type="paragraph" w:customStyle="1" w:styleId="3CEE8CCDDC6A4FB5801C4059171FB2D5">
    <w:name w:val="3CEE8CCDDC6A4FB5801C4059171FB2D5"/>
    <w:rsid w:val="00906443"/>
  </w:style>
  <w:style w:type="paragraph" w:customStyle="1" w:styleId="C602C2F941F543F0884035F0D689C956">
    <w:name w:val="C602C2F941F543F0884035F0D689C956"/>
    <w:rsid w:val="00906443"/>
  </w:style>
  <w:style w:type="paragraph" w:customStyle="1" w:styleId="6AE6E2641E054DD89F5A42C3F8EA9D9E">
    <w:name w:val="6AE6E2641E054DD89F5A42C3F8EA9D9E"/>
    <w:rsid w:val="00906443"/>
  </w:style>
  <w:style w:type="paragraph" w:customStyle="1" w:styleId="186AAB0BEC5047ADA86A189C283AF326">
    <w:name w:val="186AAB0BEC5047ADA86A189C283AF326"/>
    <w:rsid w:val="00906443"/>
  </w:style>
  <w:style w:type="paragraph" w:customStyle="1" w:styleId="D70E678584E841CD9851EB00985A94DB">
    <w:name w:val="D70E678584E841CD9851EB00985A94DB"/>
    <w:rsid w:val="00906443"/>
  </w:style>
  <w:style w:type="paragraph" w:customStyle="1" w:styleId="5A55D71747764999B0E5D303E6F0C8DB">
    <w:name w:val="5A55D71747764999B0E5D303E6F0C8DB"/>
    <w:rsid w:val="00906443"/>
  </w:style>
  <w:style w:type="paragraph" w:customStyle="1" w:styleId="B315C6E9D55443138D5738F77F66A334">
    <w:name w:val="B315C6E9D55443138D5738F77F66A334"/>
    <w:rsid w:val="00906443"/>
  </w:style>
  <w:style w:type="paragraph" w:customStyle="1" w:styleId="ECEC7F41557B4D119770D385B243DC9E">
    <w:name w:val="ECEC7F41557B4D119770D385B243DC9E"/>
    <w:rsid w:val="00906443"/>
  </w:style>
  <w:style w:type="paragraph" w:customStyle="1" w:styleId="2431749D3CD24D90B47B3DC6E9124F8B">
    <w:name w:val="2431749D3CD24D90B47B3DC6E9124F8B"/>
    <w:rsid w:val="00906443"/>
  </w:style>
  <w:style w:type="paragraph" w:customStyle="1" w:styleId="C587DF750194482D809CDAB31F95F85C">
    <w:name w:val="C587DF750194482D809CDAB31F95F85C"/>
    <w:rsid w:val="00906443"/>
  </w:style>
  <w:style w:type="paragraph" w:customStyle="1" w:styleId="72468AE555334C72859A16B78382B375">
    <w:name w:val="72468AE555334C72859A16B78382B375"/>
    <w:rsid w:val="00906443"/>
  </w:style>
  <w:style w:type="paragraph" w:customStyle="1" w:styleId="E9DDA469DA5C424C9B57F393CE228AB6">
    <w:name w:val="E9DDA469DA5C424C9B57F393CE228AB6"/>
    <w:rsid w:val="00906443"/>
  </w:style>
  <w:style w:type="paragraph" w:customStyle="1" w:styleId="456055FD3B4D4BA0904B69AF32BE16E7">
    <w:name w:val="456055FD3B4D4BA0904B69AF32BE16E7"/>
    <w:rsid w:val="00906443"/>
  </w:style>
  <w:style w:type="paragraph" w:customStyle="1" w:styleId="F29DBA5D42A44A1880E082A84C609205">
    <w:name w:val="F29DBA5D42A44A1880E082A84C609205"/>
    <w:rsid w:val="00906443"/>
  </w:style>
  <w:style w:type="paragraph" w:customStyle="1" w:styleId="CA1CC4554C054770AC55F3EC8F3E298A">
    <w:name w:val="CA1CC4554C054770AC55F3EC8F3E298A"/>
    <w:rsid w:val="00906443"/>
  </w:style>
  <w:style w:type="paragraph" w:customStyle="1" w:styleId="BE044C06145341A6A1FFBE261FCB632F">
    <w:name w:val="BE044C06145341A6A1FFBE261FCB632F"/>
    <w:rsid w:val="00906443"/>
  </w:style>
  <w:style w:type="paragraph" w:customStyle="1" w:styleId="9B1729F9FC4D4FECB0009F8087C1B01B">
    <w:name w:val="9B1729F9FC4D4FECB0009F8087C1B01B"/>
    <w:rsid w:val="00906443"/>
  </w:style>
  <w:style w:type="paragraph" w:customStyle="1" w:styleId="4F31AB375F7E41D0B3AA2A4FD68EC827">
    <w:name w:val="4F31AB375F7E41D0B3AA2A4FD68EC827"/>
    <w:rsid w:val="00906443"/>
  </w:style>
  <w:style w:type="paragraph" w:customStyle="1" w:styleId="A507C41F6ED44A65A4F4D9CDDA9B56DA">
    <w:name w:val="A507C41F6ED44A65A4F4D9CDDA9B56DA"/>
    <w:rsid w:val="00906443"/>
  </w:style>
  <w:style w:type="paragraph" w:customStyle="1" w:styleId="F9B7D97F4F6F448E9FD138D1C9FC4512">
    <w:name w:val="F9B7D97F4F6F448E9FD138D1C9FC4512"/>
    <w:rsid w:val="00906443"/>
  </w:style>
  <w:style w:type="paragraph" w:customStyle="1" w:styleId="95FDC5014E1745B4B8BA9B2EF207A6C2">
    <w:name w:val="95FDC5014E1745B4B8BA9B2EF207A6C2"/>
    <w:rsid w:val="00906443"/>
  </w:style>
  <w:style w:type="paragraph" w:customStyle="1" w:styleId="01BFC19866ED4048ADBF2600005C39C5">
    <w:name w:val="01BFC19866ED4048ADBF2600005C39C5"/>
    <w:rsid w:val="00906443"/>
  </w:style>
  <w:style w:type="paragraph" w:customStyle="1" w:styleId="422E70B3F4F14BC6AA081B38A81185D4">
    <w:name w:val="422E70B3F4F14BC6AA081B38A81185D4"/>
    <w:rsid w:val="00906443"/>
  </w:style>
  <w:style w:type="paragraph" w:customStyle="1" w:styleId="D44A3A9830AE43C4AE88B32ED3BCA715">
    <w:name w:val="D44A3A9830AE43C4AE88B32ED3BCA715"/>
    <w:rsid w:val="00906443"/>
  </w:style>
  <w:style w:type="paragraph" w:customStyle="1" w:styleId="EE694280CD7F4CC5BF6F871FAD09140D">
    <w:name w:val="EE694280CD7F4CC5BF6F871FAD09140D"/>
    <w:rsid w:val="00906443"/>
  </w:style>
  <w:style w:type="paragraph" w:customStyle="1" w:styleId="2C3356EB8956412AAE119D259B290AC1">
    <w:name w:val="2C3356EB8956412AAE119D259B290AC1"/>
    <w:rsid w:val="00906443"/>
  </w:style>
  <w:style w:type="paragraph" w:customStyle="1" w:styleId="B8D5C39BCDAF4184BB8F3A1126EA1765">
    <w:name w:val="B8D5C39BCDAF4184BB8F3A1126EA1765"/>
    <w:rsid w:val="00906443"/>
  </w:style>
  <w:style w:type="paragraph" w:customStyle="1" w:styleId="D92B23CCE78B4E628498B72BE5B585F1">
    <w:name w:val="D92B23CCE78B4E628498B72BE5B585F1"/>
    <w:rsid w:val="00906443"/>
  </w:style>
  <w:style w:type="paragraph" w:customStyle="1" w:styleId="B0D202D0F9044C1A8B887CB21EEE56D2">
    <w:name w:val="B0D202D0F9044C1A8B887CB21EEE56D2"/>
    <w:rsid w:val="00906443"/>
  </w:style>
  <w:style w:type="paragraph" w:customStyle="1" w:styleId="929FD4A948314210B8291FDDC7325DD7">
    <w:name w:val="929FD4A948314210B8291FDDC7325DD7"/>
    <w:rsid w:val="00906443"/>
  </w:style>
  <w:style w:type="paragraph" w:customStyle="1" w:styleId="FBB147C08A014810A6825B575FF478EC">
    <w:name w:val="FBB147C08A014810A6825B575FF478EC"/>
    <w:rsid w:val="00906443"/>
  </w:style>
  <w:style w:type="paragraph" w:customStyle="1" w:styleId="90AE1837F9494E1BB5C1386C20276C62">
    <w:name w:val="90AE1837F9494E1BB5C1386C20276C62"/>
    <w:rsid w:val="00906443"/>
  </w:style>
  <w:style w:type="paragraph" w:customStyle="1" w:styleId="E360C9DA631643CE8DB5DFE9C4D6041C">
    <w:name w:val="E360C9DA631643CE8DB5DFE9C4D6041C"/>
    <w:rsid w:val="00906443"/>
  </w:style>
  <w:style w:type="paragraph" w:customStyle="1" w:styleId="047EC3E6035D433782747EB9ECF38B9C">
    <w:name w:val="047EC3E6035D433782747EB9ECF38B9C"/>
    <w:rsid w:val="00906443"/>
  </w:style>
  <w:style w:type="paragraph" w:customStyle="1" w:styleId="087CA9ADDB5C4A338EB2960038F85931">
    <w:name w:val="087CA9ADDB5C4A338EB2960038F85931"/>
    <w:rsid w:val="00906443"/>
  </w:style>
  <w:style w:type="paragraph" w:customStyle="1" w:styleId="C0D81D3BB1504DD8A022699915BA1C0C">
    <w:name w:val="C0D81D3BB1504DD8A022699915BA1C0C"/>
    <w:rsid w:val="00906443"/>
  </w:style>
  <w:style w:type="paragraph" w:customStyle="1" w:styleId="B21EDFC9AABA477EB22ED35FBA01BE0A">
    <w:name w:val="B21EDFC9AABA477EB22ED35FBA01BE0A"/>
    <w:rsid w:val="00906443"/>
  </w:style>
  <w:style w:type="paragraph" w:customStyle="1" w:styleId="7E020227F37945528BB307A06FA901BF">
    <w:name w:val="7E020227F37945528BB307A06FA901BF"/>
    <w:rsid w:val="00906443"/>
  </w:style>
  <w:style w:type="paragraph" w:customStyle="1" w:styleId="B7CB6AFD6368439BA1FD740D079D3BC3">
    <w:name w:val="B7CB6AFD6368439BA1FD740D079D3BC3"/>
    <w:rsid w:val="00906443"/>
  </w:style>
  <w:style w:type="paragraph" w:customStyle="1" w:styleId="1EBC250C8D034356BF01C285221A5C10">
    <w:name w:val="1EBC250C8D034356BF01C285221A5C10"/>
    <w:rsid w:val="00906443"/>
  </w:style>
  <w:style w:type="paragraph" w:customStyle="1" w:styleId="B5330402E8A64236B10A6E54CB62C51F">
    <w:name w:val="B5330402E8A64236B10A6E54CB62C51F"/>
    <w:rsid w:val="00906443"/>
  </w:style>
  <w:style w:type="paragraph" w:customStyle="1" w:styleId="BB40037840C94097AA9C5F91D15D0972">
    <w:name w:val="BB40037840C94097AA9C5F91D15D0972"/>
    <w:rsid w:val="00906443"/>
  </w:style>
  <w:style w:type="paragraph" w:customStyle="1" w:styleId="AF986F7A27A1493A9229DFC974F09AB0">
    <w:name w:val="AF986F7A27A1493A9229DFC974F09AB0"/>
    <w:rsid w:val="00906443"/>
  </w:style>
  <w:style w:type="paragraph" w:customStyle="1" w:styleId="CC7B107665E145788E5E1F29B604DAC5">
    <w:name w:val="CC7B107665E145788E5E1F29B604DAC5"/>
    <w:rsid w:val="00906443"/>
  </w:style>
  <w:style w:type="paragraph" w:customStyle="1" w:styleId="5571260FBC724923980CA7D6B4DF65B9">
    <w:name w:val="5571260FBC724923980CA7D6B4DF65B9"/>
    <w:rsid w:val="00906443"/>
  </w:style>
  <w:style w:type="paragraph" w:customStyle="1" w:styleId="F0955E8C85DD444ABFBD8D99C2D2BF53">
    <w:name w:val="F0955E8C85DD444ABFBD8D99C2D2BF53"/>
    <w:rsid w:val="00906443"/>
  </w:style>
  <w:style w:type="paragraph" w:customStyle="1" w:styleId="BE55B1ECC9D740498F7407D0BBF0394C">
    <w:name w:val="BE55B1ECC9D740498F7407D0BBF0394C"/>
    <w:rsid w:val="00906443"/>
  </w:style>
  <w:style w:type="paragraph" w:customStyle="1" w:styleId="6E286AB55CD84E08A55BF78DF28C168E">
    <w:name w:val="6E286AB55CD84E08A55BF78DF28C168E"/>
    <w:rsid w:val="00906443"/>
  </w:style>
  <w:style w:type="paragraph" w:customStyle="1" w:styleId="9AF2513C388D4C46BDCB64FE42D6A3A2">
    <w:name w:val="9AF2513C388D4C46BDCB64FE42D6A3A2"/>
    <w:rsid w:val="00906443"/>
  </w:style>
  <w:style w:type="paragraph" w:customStyle="1" w:styleId="2BB866D187C443C1BC7928D0454B2598">
    <w:name w:val="2BB866D187C443C1BC7928D0454B2598"/>
    <w:rsid w:val="00906443"/>
  </w:style>
  <w:style w:type="paragraph" w:customStyle="1" w:styleId="64A128A96ED64021BA98CD261EC21A5F">
    <w:name w:val="64A128A96ED64021BA98CD261EC21A5F"/>
    <w:rsid w:val="00906443"/>
  </w:style>
  <w:style w:type="paragraph" w:customStyle="1" w:styleId="8619BF008E724DDA86911AF1C68ED63C">
    <w:name w:val="8619BF008E724DDA86911AF1C68ED63C"/>
    <w:rsid w:val="00906443"/>
  </w:style>
  <w:style w:type="paragraph" w:customStyle="1" w:styleId="52F7FD4E98B5486EA1B8CE69BAC04977">
    <w:name w:val="52F7FD4E98B5486EA1B8CE69BAC04977"/>
    <w:rsid w:val="00906443"/>
  </w:style>
  <w:style w:type="paragraph" w:customStyle="1" w:styleId="680BFB96249A454893AE9D099B066AFA">
    <w:name w:val="680BFB96249A454893AE9D099B066AFA"/>
    <w:rsid w:val="00906443"/>
  </w:style>
  <w:style w:type="paragraph" w:customStyle="1" w:styleId="B09B989EE00B4FA680E6B30A14704457">
    <w:name w:val="B09B989EE00B4FA680E6B30A14704457"/>
    <w:rsid w:val="00906443"/>
  </w:style>
  <w:style w:type="paragraph" w:customStyle="1" w:styleId="564BF62E1E944B65B0ACE3E4B39E4E62">
    <w:name w:val="564BF62E1E944B65B0ACE3E4B39E4E62"/>
    <w:rsid w:val="00906443"/>
  </w:style>
  <w:style w:type="paragraph" w:customStyle="1" w:styleId="D3DD796E74FE466A86A77CB79CE9AF17">
    <w:name w:val="D3DD796E74FE466A86A77CB79CE9AF17"/>
    <w:rsid w:val="00906443"/>
  </w:style>
  <w:style w:type="paragraph" w:customStyle="1" w:styleId="20D056397113427A86C9E17DBBF7BB79">
    <w:name w:val="20D056397113427A86C9E17DBBF7BB79"/>
    <w:rsid w:val="00906443"/>
  </w:style>
  <w:style w:type="paragraph" w:customStyle="1" w:styleId="0BC00CF36EB249189E561AF70900CB4E">
    <w:name w:val="0BC00CF36EB249189E561AF70900CB4E"/>
    <w:rsid w:val="00906443"/>
  </w:style>
  <w:style w:type="paragraph" w:customStyle="1" w:styleId="81ED485E8178477097A12EF78E5D8ED3">
    <w:name w:val="81ED485E8178477097A12EF78E5D8ED3"/>
    <w:rsid w:val="00906443"/>
  </w:style>
  <w:style w:type="paragraph" w:customStyle="1" w:styleId="D2A23EAE2D9A4B0F97E0EF7063F92AB6">
    <w:name w:val="D2A23EAE2D9A4B0F97E0EF7063F92AB6"/>
    <w:rsid w:val="00906443"/>
  </w:style>
  <w:style w:type="paragraph" w:customStyle="1" w:styleId="76324F65CEFD41BB9CA0739E106620B5">
    <w:name w:val="76324F65CEFD41BB9CA0739E106620B5"/>
    <w:rsid w:val="00906443"/>
  </w:style>
  <w:style w:type="paragraph" w:customStyle="1" w:styleId="2A823D3D64ED469F8CB9A1149FB577B7">
    <w:name w:val="2A823D3D64ED469F8CB9A1149FB577B7"/>
    <w:rsid w:val="00906443"/>
  </w:style>
  <w:style w:type="paragraph" w:customStyle="1" w:styleId="281E8FA8757A4528B034C5BCD80756B1">
    <w:name w:val="281E8FA8757A4528B034C5BCD80756B1"/>
    <w:rsid w:val="00906443"/>
  </w:style>
  <w:style w:type="paragraph" w:customStyle="1" w:styleId="C7C2C1F2E8C145138F8301335C52432F">
    <w:name w:val="C7C2C1F2E8C145138F8301335C52432F"/>
    <w:rsid w:val="00906443"/>
  </w:style>
  <w:style w:type="paragraph" w:customStyle="1" w:styleId="F01BE0969DD946EF97F9FFF52B98CF02">
    <w:name w:val="F01BE0969DD946EF97F9FFF52B98CF02"/>
    <w:rsid w:val="00906443"/>
  </w:style>
  <w:style w:type="paragraph" w:customStyle="1" w:styleId="B6C21E2B34A14AABA331127E0067E378">
    <w:name w:val="B6C21E2B34A14AABA331127E0067E378"/>
    <w:rsid w:val="00906443"/>
  </w:style>
  <w:style w:type="paragraph" w:customStyle="1" w:styleId="1C609C3954904E7D9F238D536FC5C77F">
    <w:name w:val="1C609C3954904E7D9F238D536FC5C77F"/>
    <w:rsid w:val="00906443"/>
  </w:style>
  <w:style w:type="paragraph" w:customStyle="1" w:styleId="19CE62E3B89F4A4C8A1549CA9E3A9CA7">
    <w:name w:val="19CE62E3B89F4A4C8A1549CA9E3A9CA7"/>
    <w:rsid w:val="00906443"/>
  </w:style>
  <w:style w:type="paragraph" w:customStyle="1" w:styleId="0C395D6831264F689390271E3BD528D1">
    <w:name w:val="0C395D6831264F689390271E3BD528D1"/>
    <w:rsid w:val="00906443"/>
  </w:style>
  <w:style w:type="paragraph" w:customStyle="1" w:styleId="3B38A6EB85DB4EBFAB7B2D8973A510F2">
    <w:name w:val="3B38A6EB85DB4EBFAB7B2D8973A510F2"/>
    <w:rsid w:val="00906443"/>
  </w:style>
  <w:style w:type="paragraph" w:customStyle="1" w:styleId="254BC4CBBC134900A827ED4632273437">
    <w:name w:val="254BC4CBBC134900A827ED4632273437"/>
    <w:rsid w:val="00906443"/>
  </w:style>
  <w:style w:type="paragraph" w:customStyle="1" w:styleId="C9C4C40A196B45F785B4784BEA703AB5">
    <w:name w:val="C9C4C40A196B45F785B4784BEA703AB5"/>
    <w:rsid w:val="00906443"/>
  </w:style>
  <w:style w:type="paragraph" w:customStyle="1" w:styleId="88B836916BB94C6AB232FE2FBA45D8F6">
    <w:name w:val="88B836916BB94C6AB232FE2FBA45D8F6"/>
    <w:rsid w:val="00906443"/>
  </w:style>
  <w:style w:type="paragraph" w:customStyle="1" w:styleId="B8CE6F16E78544C3A2B7042478D8DAE3">
    <w:name w:val="B8CE6F16E78544C3A2B7042478D8DAE3"/>
    <w:rsid w:val="00906443"/>
  </w:style>
  <w:style w:type="paragraph" w:customStyle="1" w:styleId="68E6A49605EA4F10A6A082BB6CDD268A">
    <w:name w:val="68E6A49605EA4F10A6A082BB6CDD268A"/>
    <w:rsid w:val="00906443"/>
  </w:style>
  <w:style w:type="paragraph" w:customStyle="1" w:styleId="51787E52EE75412F8739DCD863EA1B4F">
    <w:name w:val="51787E52EE75412F8739DCD863EA1B4F"/>
    <w:rsid w:val="00906443"/>
  </w:style>
  <w:style w:type="paragraph" w:customStyle="1" w:styleId="BD6680716BDF44D1A034F198FA5C7A29">
    <w:name w:val="BD6680716BDF44D1A034F198FA5C7A29"/>
    <w:rsid w:val="00906443"/>
  </w:style>
  <w:style w:type="paragraph" w:customStyle="1" w:styleId="85824983705046B0BB2285D0891AF5FB">
    <w:name w:val="85824983705046B0BB2285D0891AF5FB"/>
    <w:rsid w:val="00906443"/>
  </w:style>
  <w:style w:type="paragraph" w:customStyle="1" w:styleId="BA49EFAC20A645A1B57F06357C5FAA52">
    <w:name w:val="BA49EFAC20A645A1B57F06357C5FAA52"/>
    <w:rsid w:val="00906443"/>
  </w:style>
  <w:style w:type="paragraph" w:customStyle="1" w:styleId="7054307EB5704FD086C5B9A4205B942A">
    <w:name w:val="7054307EB5704FD086C5B9A4205B942A"/>
    <w:rsid w:val="00906443"/>
  </w:style>
  <w:style w:type="paragraph" w:customStyle="1" w:styleId="475B550357D64EF4A97511734BC7B281">
    <w:name w:val="475B550357D64EF4A97511734BC7B281"/>
    <w:rsid w:val="00906443"/>
  </w:style>
  <w:style w:type="paragraph" w:customStyle="1" w:styleId="70F70B11989B443397DA88673F05427E">
    <w:name w:val="70F70B11989B443397DA88673F05427E"/>
    <w:rsid w:val="00906443"/>
  </w:style>
  <w:style w:type="paragraph" w:customStyle="1" w:styleId="D61759E1F3A440DA85294B44A1E162F8">
    <w:name w:val="D61759E1F3A440DA85294B44A1E162F8"/>
    <w:rsid w:val="00906443"/>
  </w:style>
  <w:style w:type="paragraph" w:customStyle="1" w:styleId="7CDC0A89414A4164942250AE8EFAA700">
    <w:name w:val="7CDC0A89414A4164942250AE8EFAA700"/>
    <w:rsid w:val="00906443"/>
  </w:style>
  <w:style w:type="paragraph" w:customStyle="1" w:styleId="F81A447FB51B4158879BD5ADFD4C2655">
    <w:name w:val="F81A447FB51B4158879BD5ADFD4C2655"/>
    <w:rsid w:val="00906443"/>
  </w:style>
  <w:style w:type="paragraph" w:customStyle="1" w:styleId="41B45A6BDFB44178BC197B9378937E16">
    <w:name w:val="41B45A6BDFB44178BC197B9378937E16"/>
    <w:rsid w:val="00906443"/>
  </w:style>
  <w:style w:type="paragraph" w:customStyle="1" w:styleId="52D5CF6ED34849BE9CDCCE155C7027F7">
    <w:name w:val="52D5CF6ED34849BE9CDCCE155C7027F7"/>
    <w:rsid w:val="00906443"/>
  </w:style>
  <w:style w:type="paragraph" w:customStyle="1" w:styleId="372F043A563047A48E817AAD23E85887">
    <w:name w:val="372F043A563047A48E817AAD23E85887"/>
    <w:rsid w:val="00906443"/>
  </w:style>
  <w:style w:type="paragraph" w:customStyle="1" w:styleId="65A4DAF20DDB4EEC982AC0F3A4296BF2">
    <w:name w:val="65A4DAF20DDB4EEC982AC0F3A4296BF2"/>
    <w:rsid w:val="00906443"/>
  </w:style>
  <w:style w:type="paragraph" w:customStyle="1" w:styleId="345D21BC64D14896A24D36A241C37852">
    <w:name w:val="345D21BC64D14896A24D36A241C37852"/>
    <w:rsid w:val="00906443"/>
  </w:style>
  <w:style w:type="paragraph" w:customStyle="1" w:styleId="6A6019A183E74F3297935ADFF6CC9444">
    <w:name w:val="6A6019A183E74F3297935ADFF6CC9444"/>
    <w:rsid w:val="00906443"/>
  </w:style>
  <w:style w:type="paragraph" w:customStyle="1" w:styleId="77B2638C00684A479B5D9487A13D55AF">
    <w:name w:val="77B2638C00684A479B5D9487A13D55AF"/>
    <w:rsid w:val="00906443"/>
  </w:style>
  <w:style w:type="paragraph" w:customStyle="1" w:styleId="34B9E06025244355A180DA9C4112174A">
    <w:name w:val="34B9E06025244355A180DA9C4112174A"/>
    <w:rsid w:val="00906443"/>
  </w:style>
  <w:style w:type="paragraph" w:customStyle="1" w:styleId="DF1868DF5CA14238A4DE3677C2DE5DE0">
    <w:name w:val="DF1868DF5CA14238A4DE3677C2DE5DE0"/>
    <w:rsid w:val="00906443"/>
  </w:style>
  <w:style w:type="paragraph" w:customStyle="1" w:styleId="F46330FA0A2A45EB8C25CB07939A3B59">
    <w:name w:val="F46330FA0A2A45EB8C25CB07939A3B59"/>
    <w:rsid w:val="00906443"/>
  </w:style>
  <w:style w:type="paragraph" w:customStyle="1" w:styleId="359F5CEBCE02434EA92F2B363B2BE6B0">
    <w:name w:val="359F5CEBCE02434EA92F2B363B2BE6B0"/>
    <w:rsid w:val="00906443"/>
  </w:style>
  <w:style w:type="paragraph" w:customStyle="1" w:styleId="231166E954904C7883736363C306FA92">
    <w:name w:val="231166E954904C7883736363C306FA92"/>
    <w:rsid w:val="00906443"/>
  </w:style>
  <w:style w:type="paragraph" w:customStyle="1" w:styleId="916ECF2957054B89B7AB222395FF9F1D">
    <w:name w:val="916ECF2957054B89B7AB222395FF9F1D"/>
    <w:rsid w:val="00906443"/>
  </w:style>
  <w:style w:type="paragraph" w:customStyle="1" w:styleId="EEF2A26E061E4EA6BA8B8376259B55EA">
    <w:name w:val="EEF2A26E061E4EA6BA8B8376259B55EA"/>
    <w:rsid w:val="00906443"/>
  </w:style>
  <w:style w:type="paragraph" w:customStyle="1" w:styleId="44C25F0EFEEB422CA351C2842D74FA4D">
    <w:name w:val="44C25F0EFEEB422CA351C2842D74FA4D"/>
    <w:rsid w:val="00906443"/>
  </w:style>
  <w:style w:type="paragraph" w:customStyle="1" w:styleId="4E885BA7D9864975987C5EAC86D14159">
    <w:name w:val="4E885BA7D9864975987C5EAC86D14159"/>
    <w:rsid w:val="00906443"/>
  </w:style>
  <w:style w:type="paragraph" w:customStyle="1" w:styleId="43143AC93A204619BE316B29DA02721A">
    <w:name w:val="43143AC93A204619BE316B29DA02721A"/>
    <w:rsid w:val="00906443"/>
  </w:style>
  <w:style w:type="paragraph" w:customStyle="1" w:styleId="4882692D6F5D40E7BD7B7F7C0BAEC388">
    <w:name w:val="4882692D6F5D40E7BD7B7F7C0BAEC388"/>
    <w:rsid w:val="00906443"/>
  </w:style>
  <w:style w:type="paragraph" w:customStyle="1" w:styleId="F6E9D0F1590F48DAB54F9D721E1543BB">
    <w:name w:val="F6E9D0F1590F48DAB54F9D721E1543BB"/>
    <w:rsid w:val="00906443"/>
  </w:style>
  <w:style w:type="paragraph" w:customStyle="1" w:styleId="D0C52153445F493AB6A84669148B199C">
    <w:name w:val="D0C52153445F493AB6A84669148B199C"/>
    <w:rsid w:val="00906443"/>
  </w:style>
  <w:style w:type="paragraph" w:customStyle="1" w:styleId="F9B13E9D9F374974BB4F56BD75CCD9AA">
    <w:name w:val="F9B13E9D9F374974BB4F56BD75CCD9AA"/>
    <w:rsid w:val="00906443"/>
  </w:style>
  <w:style w:type="paragraph" w:customStyle="1" w:styleId="DCE42B7BCEDD4BC1A9F3CD1F27AEC79C">
    <w:name w:val="DCE42B7BCEDD4BC1A9F3CD1F27AEC79C"/>
    <w:rsid w:val="00906443"/>
  </w:style>
  <w:style w:type="paragraph" w:customStyle="1" w:styleId="4E1771C5114E4E96946F7935977C612C">
    <w:name w:val="4E1771C5114E4E96946F7935977C612C"/>
    <w:rsid w:val="00906443"/>
  </w:style>
  <w:style w:type="paragraph" w:customStyle="1" w:styleId="CC9EC7A97300468A8308A72EC18BE790">
    <w:name w:val="CC9EC7A97300468A8308A72EC18BE790"/>
    <w:rsid w:val="00906443"/>
  </w:style>
  <w:style w:type="paragraph" w:customStyle="1" w:styleId="BFA955DD91FD4F4693968D41E5EEE8F6">
    <w:name w:val="BFA955DD91FD4F4693968D41E5EEE8F6"/>
    <w:rsid w:val="00906443"/>
  </w:style>
  <w:style w:type="paragraph" w:customStyle="1" w:styleId="5CB928AD09A3487EA1DBAC18098CD6C7">
    <w:name w:val="5CB928AD09A3487EA1DBAC18098CD6C7"/>
    <w:rsid w:val="00906443"/>
  </w:style>
  <w:style w:type="paragraph" w:customStyle="1" w:styleId="9EE09DA18CBF47088401AD248FB61CD4">
    <w:name w:val="9EE09DA18CBF47088401AD248FB61CD4"/>
    <w:rsid w:val="00906443"/>
  </w:style>
  <w:style w:type="paragraph" w:customStyle="1" w:styleId="763C71D05683420AAD426BD5CB0C60FB">
    <w:name w:val="763C71D05683420AAD426BD5CB0C60FB"/>
    <w:rsid w:val="00906443"/>
  </w:style>
  <w:style w:type="paragraph" w:customStyle="1" w:styleId="7103AA24C65A428FA27845C9FBE9BDDD">
    <w:name w:val="7103AA24C65A428FA27845C9FBE9BDDD"/>
    <w:rsid w:val="00906443"/>
  </w:style>
  <w:style w:type="paragraph" w:customStyle="1" w:styleId="669425FB33504FAEA64D9DACDA1CEA3E">
    <w:name w:val="669425FB33504FAEA64D9DACDA1CEA3E"/>
    <w:rsid w:val="00906443"/>
  </w:style>
  <w:style w:type="paragraph" w:customStyle="1" w:styleId="080C17CC440244BFA673047247E33EF4">
    <w:name w:val="080C17CC440244BFA673047247E33EF4"/>
    <w:rsid w:val="00906443"/>
  </w:style>
  <w:style w:type="paragraph" w:customStyle="1" w:styleId="4D51F1454AF94494AF0BD6F429DD2FC8">
    <w:name w:val="4D51F1454AF94494AF0BD6F429DD2FC8"/>
    <w:rsid w:val="00906443"/>
  </w:style>
  <w:style w:type="paragraph" w:customStyle="1" w:styleId="8D29CF7CEF8240F388D81868FB597F61">
    <w:name w:val="8D29CF7CEF8240F388D81868FB597F61"/>
    <w:rsid w:val="00906443"/>
  </w:style>
  <w:style w:type="paragraph" w:customStyle="1" w:styleId="32F93DE90CDF4454BEDCF7C8FBD28515">
    <w:name w:val="32F93DE90CDF4454BEDCF7C8FBD28515"/>
    <w:rsid w:val="00906443"/>
  </w:style>
  <w:style w:type="paragraph" w:customStyle="1" w:styleId="C8B9374348C548D2BED383A864957CA0">
    <w:name w:val="C8B9374348C548D2BED383A864957CA0"/>
    <w:rsid w:val="00906443"/>
  </w:style>
  <w:style w:type="paragraph" w:customStyle="1" w:styleId="78B175FC98C74EBE80E8EC282DF0CB79">
    <w:name w:val="78B175FC98C74EBE80E8EC282DF0CB79"/>
    <w:rsid w:val="00906443"/>
  </w:style>
  <w:style w:type="paragraph" w:customStyle="1" w:styleId="DA784C945B1C4C04A8BC922BFDD6C9F9">
    <w:name w:val="DA784C945B1C4C04A8BC922BFDD6C9F9"/>
    <w:rsid w:val="00906443"/>
  </w:style>
  <w:style w:type="paragraph" w:customStyle="1" w:styleId="7D2E11105B9B46D98BDEAECD787C1B0F">
    <w:name w:val="7D2E11105B9B46D98BDEAECD787C1B0F"/>
    <w:rsid w:val="00906443"/>
  </w:style>
  <w:style w:type="paragraph" w:customStyle="1" w:styleId="FE0F872948A84FC88D2942E5243F3118">
    <w:name w:val="FE0F872948A84FC88D2942E5243F3118"/>
    <w:rsid w:val="00906443"/>
  </w:style>
  <w:style w:type="paragraph" w:customStyle="1" w:styleId="7A6C092CD8F745758A51A63C07BC6448">
    <w:name w:val="7A6C092CD8F745758A51A63C07BC6448"/>
    <w:rsid w:val="00906443"/>
  </w:style>
  <w:style w:type="paragraph" w:customStyle="1" w:styleId="C3E6AF641F7E4A96995BAD915CBC6CC3">
    <w:name w:val="C3E6AF641F7E4A96995BAD915CBC6CC3"/>
    <w:rsid w:val="00906443"/>
  </w:style>
  <w:style w:type="paragraph" w:customStyle="1" w:styleId="EEA1761433D349449F11A683F8E6AA3A">
    <w:name w:val="EEA1761433D349449F11A683F8E6AA3A"/>
    <w:rsid w:val="00906443"/>
  </w:style>
  <w:style w:type="paragraph" w:customStyle="1" w:styleId="B5234C6E0515404BAE3708ACF314B675">
    <w:name w:val="B5234C6E0515404BAE3708ACF314B675"/>
    <w:rsid w:val="00906443"/>
  </w:style>
  <w:style w:type="paragraph" w:customStyle="1" w:styleId="4FC4A9A004AA42AF875C7B515460F371">
    <w:name w:val="4FC4A9A004AA42AF875C7B515460F371"/>
    <w:rsid w:val="00906443"/>
  </w:style>
  <w:style w:type="paragraph" w:customStyle="1" w:styleId="41191671FC7C4E2EA303B3C01B01AA10">
    <w:name w:val="41191671FC7C4E2EA303B3C01B01AA10"/>
    <w:rsid w:val="00906443"/>
  </w:style>
  <w:style w:type="paragraph" w:customStyle="1" w:styleId="CB4AB8B7691A4AADBFB25A554B6DA46E">
    <w:name w:val="CB4AB8B7691A4AADBFB25A554B6DA46E"/>
    <w:rsid w:val="00906443"/>
  </w:style>
  <w:style w:type="paragraph" w:customStyle="1" w:styleId="2C253FD2FBDC427DA735443891360F1F">
    <w:name w:val="2C253FD2FBDC427DA735443891360F1F"/>
    <w:rsid w:val="00906443"/>
  </w:style>
  <w:style w:type="paragraph" w:customStyle="1" w:styleId="BEC89955FCCE43AAA909BEAA71FB4947">
    <w:name w:val="BEC89955FCCE43AAA909BEAA71FB4947"/>
    <w:rsid w:val="00906443"/>
  </w:style>
  <w:style w:type="paragraph" w:customStyle="1" w:styleId="1547FD098B5942A2858D9A65A4511106">
    <w:name w:val="1547FD098B5942A2858D9A65A4511106"/>
    <w:rsid w:val="00906443"/>
  </w:style>
  <w:style w:type="paragraph" w:customStyle="1" w:styleId="C874A4BA88DF411B98BB8787EB953926">
    <w:name w:val="C874A4BA88DF411B98BB8787EB953926"/>
    <w:rsid w:val="00906443"/>
  </w:style>
  <w:style w:type="paragraph" w:customStyle="1" w:styleId="DC6F133F891C4BCEB0E0B6A20398BC1D">
    <w:name w:val="DC6F133F891C4BCEB0E0B6A20398BC1D"/>
    <w:rsid w:val="00906443"/>
  </w:style>
  <w:style w:type="paragraph" w:customStyle="1" w:styleId="B17CBEE6DB064A26AC6627DC8808053E">
    <w:name w:val="B17CBEE6DB064A26AC6627DC8808053E"/>
    <w:rsid w:val="00906443"/>
  </w:style>
  <w:style w:type="paragraph" w:customStyle="1" w:styleId="07BF515E688B4587B0E2AD64D28209F0">
    <w:name w:val="07BF515E688B4587B0E2AD64D28209F0"/>
    <w:rsid w:val="00906443"/>
  </w:style>
  <w:style w:type="paragraph" w:customStyle="1" w:styleId="E78A237E2325461FB68F8E96D17A6532">
    <w:name w:val="E78A237E2325461FB68F8E96D17A6532"/>
    <w:rsid w:val="00906443"/>
  </w:style>
  <w:style w:type="paragraph" w:customStyle="1" w:styleId="28D3A6BBD6DB4D72B79A300CE3512675">
    <w:name w:val="28D3A6BBD6DB4D72B79A300CE3512675"/>
    <w:rsid w:val="00906443"/>
  </w:style>
  <w:style w:type="paragraph" w:customStyle="1" w:styleId="10B9270168774ED5A6C3385AC821C7E4">
    <w:name w:val="10B9270168774ED5A6C3385AC821C7E4"/>
    <w:rsid w:val="00906443"/>
  </w:style>
  <w:style w:type="paragraph" w:customStyle="1" w:styleId="A48243B8116B4307BA10EDD396E29D4D">
    <w:name w:val="A48243B8116B4307BA10EDD396E29D4D"/>
    <w:rsid w:val="00906443"/>
  </w:style>
  <w:style w:type="paragraph" w:customStyle="1" w:styleId="B0C46EAAAFFC4560B4037BE8E22779BE">
    <w:name w:val="B0C46EAAAFFC4560B4037BE8E22779BE"/>
    <w:rsid w:val="00906443"/>
  </w:style>
  <w:style w:type="paragraph" w:customStyle="1" w:styleId="557A4C7CEB7C4F35B2E7116BEE570D9E">
    <w:name w:val="557A4C7CEB7C4F35B2E7116BEE570D9E"/>
    <w:rsid w:val="00906443"/>
  </w:style>
  <w:style w:type="paragraph" w:customStyle="1" w:styleId="E72C555184274A4EB3EA348A65695B14">
    <w:name w:val="E72C555184274A4EB3EA348A65695B14"/>
    <w:rsid w:val="00906443"/>
  </w:style>
  <w:style w:type="paragraph" w:customStyle="1" w:styleId="ED7A90F85E054ABEAC37A4847AB5B83D">
    <w:name w:val="ED7A90F85E054ABEAC37A4847AB5B83D"/>
    <w:rsid w:val="00906443"/>
  </w:style>
  <w:style w:type="paragraph" w:customStyle="1" w:styleId="FDD29A93D86F457FA6A35C6B31E7556A">
    <w:name w:val="FDD29A93D86F457FA6A35C6B31E7556A"/>
    <w:rsid w:val="00906443"/>
  </w:style>
  <w:style w:type="paragraph" w:customStyle="1" w:styleId="0021D54E77094EDC9D19AAE2A39C7D6F">
    <w:name w:val="0021D54E77094EDC9D19AAE2A39C7D6F"/>
    <w:rsid w:val="00906443"/>
  </w:style>
  <w:style w:type="paragraph" w:customStyle="1" w:styleId="4C0A32C6B10345DC91FC27DD303B7C27">
    <w:name w:val="4C0A32C6B10345DC91FC27DD303B7C27"/>
    <w:rsid w:val="00906443"/>
  </w:style>
  <w:style w:type="paragraph" w:customStyle="1" w:styleId="7B48240064654D9E8D29D7C3AA1308E7">
    <w:name w:val="7B48240064654D9E8D29D7C3AA1308E7"/>
    <w:rsid w:val="00906443"/>
  </w:style>
  <w:style w:type="paragraph" w:customStyle="1" w:styleId="5D5398CC1F3343E38CFE262801C97284">
    <w:name w:val="5D5398CC1F3343E38CFE262801C97284"/>
    <w:rsid w:val="00906443"/>
  </w:style>
  <w:style w:type="paragraph" w:customStyle="1" w:styleId="E128A33B224B48C8804CBE090E0A05A2">
    <w:name w:val="E128A33B224B48C8804CBE090E0A05A2"/>
    <w:rsid w:val="00906443"/>
  </w:style>
  <w:style w:type="paragraph" w:customStyle="1" w:styleId="59CE46D41B234F96B53AED91F1143760">
    <w:name w:val="59CE46D41B234F96B53AED91F1143760"/>
    <w:rsid w:val="00906443"/>
  </w:style>
  <w:style w:type="paragraph" w:customStyle="1" w:styleId="BB3A06A645994850A4858F33E508BF30">
    <w:name w:val="BB3A06A645994850A4858F33E508BF30"/>
    <w:rsid w:val="00906443"/>
  </w:style>
  <w:style w:type="paragraph" w:customStyle="1" w:styleId="8F58547F4F2B4D31B2527FD880D41608">
    <w:name w:val="8F58547F4F2B4D31B2527FD880D41608"/>
    <w:rsid w:val="00906443"/>
  </w:style>
  <w:style w:type="paragraph" w:customStyle="1" w:styleId="6698D42A8C24491E9275623B3140AF62">
    <w:name w:val="6698D42A8C24491E9275623B3140AF62"/>
    <w:rsid w:val="00906443"/>
  </w:style>
  <w:style w:type="paragraph" w:customStyle="1" w:styleId="E7926E6FC2C34D8AB56BEADF8058B32D">
    <w:name w:val="E7926E6FC2C34D8AB56BEADF8058B32D"/>
    <w:rsid w:val="00906443"/>
  </w:style>
  <w:style w:type="paragraph" w:customStyle="1" w:styleId="386B5013E89C4591B512FBF974F86AB7">
    <w:name w:val="386B5013E89C4591B512FBF974F86AB7"/>
    <w:rsid w:val="00906443"/>
  </w:style>
  <w:style w:type="paragraph" w:customStyle="1" w:styleId="E9C195B0C8AF44C4B9C981E0F4C4E456">
    <w:name w:val="E9C195B0C8AF44C4B9C981E0F4C4E456"/>
    <w:rsid w:val="00906443"/>
  </w:style>
  <w:style w:type="paragraph" w:customStyle="1" w:styleId="A2CC7DEA7C8846C9B3AB58F1B0B51D7D">
    <w:name w:val="A2CC7DEA7C8846C9B3AB58F1B0B51D7D"/>
    <w:rsid w:val="00906443"/>
  </w:style>
  <w:style w:type="paragraph" w:customStyle="1" w:styleId="C156812AF35C40E291EC7236857485FB">
    <w:name w:val="C156812AF35C40E291EC7236857485FB"/>
    <w:rsid w:val="00906443"/>
  </w:style>
  <w:style w:type="paragraph" w:customStyle="1" w:styleId="BB2CC130DCF74615B7D2E5D92B50B457">
    <w:name w:val="BB2CC130DCF74615B7D2E5D92B50B457"/>
    <w:rsid w:val="00906443"/>
  </w:style>
  <w:style w:type="paragraph" w:customStyle="1" w:styleId="91A4C1D087964D0F89AD0FDD53015618">
    <w:name w:val="91A4C1D087964D0F89AD0FDD53015618"/>
    <w:rsid w:val="00906443"/>
  </w:style>
  <w:style w:type="paragraph" w:customStyle="1" w:styleId="3D22C33916EB40188A8525EAB6367A7C">
    <w:name w:val="3D22C33916EB40188A8525EAB6367A7C"/>
    <w:rsid w:val="00906443"/>
  </w:style>
  <w:style w:type="paragraph" w:customStyle="1" w:styleId="65A0597EA17F40E8B74FC7FE086C6401">
    <w:name w:val="65A0597EA17F40E8B74FC7FE086C6401"/>
    <w:rsid w:val="00906443"/>
  </w:style>
  <w:style w:type="paragraph" w:customStyle="1" w:styleId="D1FA7A6F4FEC41359570685F23F9591F">
    <w:name w:val="D1FA7A6F4FEC41359570685F23F9591F"/>
    <w:rsid w:val="00906443"/>
  </w:style>
  <w:style w:type="paragraph" w:customStyle="1" w:styleId="9BE24908237747809EEFE75B4B380A0D">
    <w:name w:val="9BE24908237747809EEFE75B4B380A0D"/>
    <w:rsid w:val="00906443"/>
  </w:style>
  <w:style w:type="paragraph" w:customStyle="1" w:styleId="F7156559B32244D8ABDB0223C95D3714">
    <w:name w:val="F7156559B32244D8ABDB0223C95D3714"/>
    <w:rsid w:val="00906443"/>
  </w:style>
  <w:style w:type="paragraph" w:customStyle="1" w:styleId="08EA79DB50C3498A9FF9A8A1B4167DC7">
    <w:name w:val="08EA79DB50C3498A9FF9A8A1B4167DC7"/>
    <w:rsid w:val="00906443"/>
  </w:style>
  <w:style w:type="paragraph" w:customStyle="1" w:styleId="98F7F9BB72C242ECAAB6FE6BD983A694">
    <w:name w:val="98F7F9BB72C242ECAAB6FE6BD983A694"/>
    <w:rsid w:val="00906443"/>
  </w:style>
  <w:style w:type="paragraph" w:customStyle="1" w:styleId="0444338E56F14AACA45865913C5C64BA">
    <w:name w:val="0444338E56F14AACA45865913C5C64BA"/>
    <w:rsid w:val="00906443"/>
  </w:style>
  <w:style w:type="paragraph" w:customStyle="1" w:styleId="D84188745D224AD59C64C4727C441A67">
    <w:name w:val="D84188745D224AD59C64C4727C441A67"/>
    <w:rsid w:val="00906443"/>
  </w:style>
  <w:style w:type="paragraph" w:customStyle="1" w:styleId="E961A8EB4DDC480A90325FC51D5D66B7">
    <w:name w:val="E961A8EB4DDC480A90325FC51D5D66B7"/>
    <w:rsid w:val="00906443"/>
  </w:style>
  <w:style w:type="paragraph" w:customStyle="1" w:styleId="F47F1CC95E0E40819119705C299428A6">
    <w:name w:val="F47F1CC95E0E40819119705C299428A6"/>
    <w:rsid w:val="00906443"/>
  </w:style>
  <w:style w:type="paragraph" w:customStyle="1" w:styleId="9839A650D7EF449CB2507E26D691BAF9">
    <w:name w:val="9839A650D7EF449CB2507E26D691BAF9"/>
    <w:rsid w:val="00906443"/>
  </w:style>
  <w:style w:type="paragraph" w:customStyle="1" w:styleId="58FF7FD38AC246D9B97DA6DF0C2480E6">
    <w:name w:val="58FF7FD38AC246D9B97DA6DF0C2480E6"/>
    <w:rsid w:val="00906443"/>
  </w:style>
  <w:style w:type="paragraph" w:customStyle="1" w:styleId="DAB71C6B71B04E558308C205E28C4C6C">
    <w:name w:val="DAB71C6B71B04E558308C205E28C4C6C"/>
    <w:rsid w:val="00906443"/>
  </w:style>
  <w:style w:type="paragraph" w:customStyle="1" w:styleId="BAAA9C6B468F45249477C7A5866CEFED">
    <w:name w:val="BAAA9C6B468F45249477C7A5866CEFED"/>
    <w:rsid w:val="00906443"/>
  </w:style>
  <w:style w:type="paragraph" w:customStyle="1" w:styleId="44E2BBCF720F474D8EF690163640AF86">
    <w:name w:val="44E2BBCF720F474D8EF690163640AF86"/>
    <w:rsid w:val="00906443"/>
  </w:style>
  <w:style w:type="paragraph" w:customStyle="1" w:styleId="06150840C5934C608A893B0BCAD9A594">
    <w:name w:val="06150840C5934C608A893B0BCAD9A594"/>
    <w:rsid w:val="00906443"/>
  </w:style>
  <w:style w:type="paragraph" w:customStyle="1" w:styleId="6C783F34B7074E64AD8D79A6852AD6D1">
    <w:name w:val="6C783F34B7074E64AD8D79A6852AD6D1"/>
    <w:rsid w:val="00906443"/>
  </w:style>
  <w:style w:type="paragraph" w:customStyle="1" w:styleId="34052855A39E434CBB394BD2ABB01447">
    <w:name w:val="34052855A39E434CBB394BD2ABB01447"/>
    <w:rsid w:val="00906443"/>
  </w:style>
  <w:style w:type="paragraph" w:customStyle="1" w:styleId="26C6000963C24D339D5A66E7A85F485A">
    <w:name w:val="26C6000963C24D339D5A66E7A85F485A"/>
    <w:rsid w:val="00906443"/>
  </w:style>
  <w:style w:type="paragraph" w:customStyle="1" w:styleId="19DA43B3A3BB465E82AD460002CE0E5B">
    <w:name w:val="19DA43B3A3BB465E82AD460002CE0E5B"/>
    <w:rsid w:val="00906443"/>
  </w:style>
  <w:style w:type="paragraph" w:customStyle="1" w:styleId="CDB745AD6DDD4AA2A56E910CF0D96A24">
    <w:name w:val="CDB745AD6DDD4AA2A56E910CF0D96A24"/>
    <w:rsid w:val="00906443"/>
  </w:style>
  <w:style w:type="paragraph" w:customStyle="1" w:styleId="722A570A15FC4489B205D456ACBA1F31">
    <w:name w:val="722A570A15FC4489B205D456ACBA1F31"/>
    <w:rsid w:val="00906443"/>
  </w:style>
  <w:style w:type="paragraph" w:customStyle="1" w:styleId="1DE4DE67477D440491436B6D8F143201">
    <w:name w:val="1DE4DE67477D440491436B6D8F143201"/>
    <w:rsid w:val="00906443"/>
  </w:style>
  <w:style w:type="paragraph" w:customStyle="1" w:styleId="8E119C143A2E49C58A5A7ABD91D70272">
    <w:name w:val="8E119C143A2E49C58A5A7ABD91D70272"/>
    <w:rsid w:val="00906443"/>
  </w:style>
  <w:style w:type="paragraph" w:customStyle="1" w:styleId="5470BBABBD9E43EABF0EFF916346B063">
    <w:name w:val="5470BBABBD9E43EABF0EFF916346B063"/>
    <w:rsid w:val="00906443"/>
  </w:style>
  <w:style w:type="paragraph" w:customStyle="1" w:styleId="525C64B78C764C5C95EDBA78154DB0D3">
    <w:name w:val="525C64B78C764C5C95EDBA78154DB0D3"/>
    <w:rsid w:val="00906443"/>
  </w:style>
  <w:style w:type="paragraph" w:customStyle="1" w:styleId="DBAA398A623E409885335F452ED1EACA">
    <w:name w:val="DBAA398A623E409885335F452ED1EACA"/>
    <w:rsid w:val="00906443"/>
  </w:style>
  <w:style w:type="paragraph" w:customStyle="1" w:styleId="48608FC0B6B140ECBF403780628CD087">
    <w:name w:val="48608FC0B6B140ECBF403780628CD087"/>
    <w:rsid w:val="00906443"/>
  </w:style>
  <w:style w:type="paragraph" w:customStyle="1" w:styleId="6FABED6AE5DB4802AD29F4332659284D">
    <w:name w:val="6FABED6AE5DB4802AD29F4332659284D"/>
    <w:rsid w:val="00906443"/>
  </w:style>
  <w:style w:type="paragraph" w:customStyle="1" w:styleId="252084A2DEF141EF931198499EB14FD2">
    <w:name w:val="252084A2DEF141EF931198499EB14FD2"/>
    <w:rsid w:val="00906443"/>
  </w:style>
  <w:style w:type="paragraph" w:customStyle="1" w:styleId="EA9697844ABC417C9B4F00A3D3D7A6B0">
    <w:name w:val="EA9697844ABC417C9B4F00A3D3D7A6B0"/>
    <w:rsid w:val="00906443"/>
  </w:style>
  <w:style w:type="paragraph" w:customStyle="1" w:styleId="84AEFE109F18455791D36A15CCA161E8">
    <w:name w:val="84AEFE109F18455791D36A15CCA161E8"/>
    <w:rsid w:val="00906443"/>
  </w:style>
  <w:style w:type="paragraph" w:customStyle="1" w:styleId="B22EE6F03E474A41AF88641A22804C3D">
    <w:name w:val="B22EE6F03E474A41AF88641A22804C3D"/>
    <w:rsid w:val="00906443"/>
  </w:style>
  <w:style w:type="paragraph" w:customStyle="1" w:styleId="9DA9E2D168514F789AD507210441AFC3">
    <w:name w:val="9DA9E2D168514F789AD507210441AFC3"/>
    <w:rsid w:val="00906443"/>
  </w:style>
  <w:style w:type="paragraph" w:customStyle="1" w:styleId="1AE32A89E46442DFBFC9FC9D873D19B6">
    <w:name w:val="1AE32A89E46442DFBFC9FC9D873D19B6"/>
    <w:rsid w:val="00906443"/>
  </w:style>
  <w:style w:type="paragraph" w:customStyle="1" w:styleId="EAF98385854F44C08CB16DAFA984A904">
    <w:name w:val="EAF98385854F44C08CB16DAFA984A904"/>
    <w:rsid w:val="00906443"/>
  </w:style>
  <w:style w:type="paragraph" w:customStyle="1" w:styleId="8F73D5D779494EEB9FD3350708A563CD">
    <w:name w:val="8F73D5D779494EEB9FD3350708A563CD"/>
    <w:rsid w:val="00906443"/>
  </w:style>
  <w:style w:type="paragraph" w:customStyle="1" w:styleId="72C4EFC8FDFE45EC8F9C4D832E65E696">
    <w:name w:val="72C4EFC8FDFE45EC8F9C4D832E65E696"/>
    <w:rsid w:val="00906443"/>
  </w:style>
  <w:style w:type="paragraph" w:customStyle="1" w:styleId="108CBC78CD2E4C829175222EA67C5B75">
    <w:name w:val="108CBC78CD2E4C829175222EA67C5B75"/>
    <w:rsid w:val="00906443"/>
  </w:style>
  <w:style w:type="paragraph" w:customStyle="1" w:styleId="2179A200466B400F98E8E891AD4B6689">
    <w:name w:val="2179A200466B400F98E8E891AD4B6689"/>
    <w:rsid w:val="00906443"/>
  </w:style>
  <w:style w:type="paragraph" w:customStyle="1" w:styleId="41115BB1999E45F6AE50E226D482AF31">
    <w:name w:val="41115BB1999E45F6AE50E226D482AF31"/>
    <w:rsid w:val="00906443"/>
  </w:style>
  <w:style w:type="paragraph" w:customStyle="1" w:styleId="0A0E3D63C1074D7CB3946B9EFF732E20">
    <w:name w:val="0A0E3D63C1074D7CB3946B9EFF732E20"/>
    <w:rsid w:val="00906443"/>
  </w:style>
  <w:style w:type="paragraph" w:customStyle="1" w:styleId="F3B585DB42D84BF29CFA2EA9D8FC3702">
    <w:name w:val="F3B585DB42D84BF29CFA2EA9D8FC3702"/>
    <w:rsid w:val="00906443"/>
  </w:style>
  <w:style w:type="paragraph" w:customStyle="1" w:styleId="0038D39F423E4BF5BFBA3AC613C76942">
    <w:name w:val="0038D39F423E4BF5BFBA3AC613C76942"/>
    <w:rsid w:val="00906443"/>
  </w:style>
  <w:style w:type="paragraph" w:customStyle="1" w:styleId="EF6C8B120D7C4A20BF0C420285FF98E5">
    <w:name w:val="EF6C8B120D7C4A20BF0C420285FF98E5"/>
    <w:rsid w:val="00906443"/>
  </w:style>
  <w:style w:type="paragraph" w:customStyle="1" w:styleId="9A68ACB453CB48F6924F8FC0D3BACECC">
    <w:name w:val="9A68ACB453CB48F6924F8FC0D3BACECC"/>
    <w:rsid w:val="00906443"/>
  </w:style>
  <w:style w:type="paragraph" w:customStyle="1" w:styleId="283CD6208E6A4A82AD40A7414AD63FD7">
    <w:name w:val="283CD6208E6A4A82AD40A7414AD63FD7"/>
    <w:rsid w:val="00906443"/>
  </w:style>
  <w:style w:type="paragraph" w:customStyle="1" w:styleId="BC13D2C66E604C1AA742059ED77C0F3C">
    <w:name w:val="BC13D2C66E604C1AA742059ED77C0F3C"/>
    <w:rsid w:val="00906443"/>
  </w:style>
  <w:style w:type="paragraph" w:customStyle="1" w:styleId="84F5C30241844A50BAB2C0AE45A25302">
    <w:name w:val="84F5C30241844A50BAB2C0AE45A25302"/>
    <w:rsid w:val="00906443"/>
  </w:style>
  <w:style w:type="paragraph" w:customStyle="1" w:styleId="3E96BB8C69564A6C8AB9AC61C9421A16">
    <w:name w:val="3E96BB8C69564A6C8AB9AC61C9421A16"/>
    <w:rsid w:val="00906443"/>
  </w:style>
  <w:style w:type="paragraph" w:customStyle="1" w:styleId="3AAE9BECDCBB4C16BE8C6150C33155AA">
    <w:name w:val="3AAE9BECDCBB4C16BE8C6150C33155AA"/>
    <w:rsid w:val="00906443"/>
  </w:style>
  <w:style w:type="paragraph" w:customStyle="1" w:styleId="C4BAB6C9A3D140F29DAA40FAEB100FD8">
    <w:name w:val="C4BAB6C9A3D140F29DAA40FAEB100FD8"/>
    <w:rsid w:val="00906443"/>
  </w:style>
  <w:style w:type="paragraph" w:customStyle="1" w:styleId="FB0D0327B2FF4678A5DDD931E86F4BAC">
    <w:name w:val="FB0D0327B2FF4678A5DDD931E86F4BAC"/>
    <w:rsid w:val="00906443"/>
  </w:style>
  <w:style w:type="paragraph" w:customStyle="1" w:styleId="0113A5006EC14573AD1B5A43823D4A38">
    <w:name w:val="0113A5006EC14573AD1B5A43823D4A38"/>
    <w:rsid w:val="00906443"/>
  </w:style>
  <w:style w:type="paragraph" w:customStyle="1" w:styleId="1DC340E245D64E54B35A3F1FA694E208">
    <w:name w:val="1DC340E245D64E54B35A3F1FA694E208"/>
    <w:rsid w:val="00906443"/>
  </w:style>
  <w:style w:type="paragraph" w:customStyle="1" w:styleId="AB0B7B80E6E54278A71CC4450F0D050F">
    <w:name w:val="AB0B7B80E6E54278A71CC4450F0D050F"/>
    <w:rsid w:val="00906443"/>
  </w:style>
  <w:style w:type="paragraph" w:customStyle="1" w:styleId="D1621B98236141C092CC144910C23702">
    <w:name w:val="D1621B98236141C092CC144910C23702"/>
    <w:rsid w:val="00906443"/>
  </w:style>
  <w:style w:type="paragraph" w:customStyle="1" w:styleId="3547B2C5C83F48C788F4C8DE8D79E50E">
    <w:name w:val="3547B2C5C83F48C788F4C8DE8D79E50E"/>
    <w:rsid w:val="00906443"/>
  </w:style>
  <w:style w:type="paragraph" w:customStyle="1" w:styleId="639B81FBADA745A49A3EFBCAEA97D7CA">
    <w:name w:val="639B81FBADA745A49A3EFBCAEA97D7CA"/>
    <w:rsid w:val="00906443"/>
  </w:style>
  <w:style w:type="paragraph" w:customStyle="1" w:styleId="99715BA2D3404AFFA53A4FCEBF8352CA">
    <w:name w:val="99715BA2D3404AFFA53A4FCEBF8352CA"/>
    <w:rsid w:val="00906443"/>
  </w:style>
  <w:style w:type="paragraph" w:customStyle="1" w:styleId="C74813A03CB946DD8276449ECB11B787">
    <w:name w:val="C74813A03CB946DD8276449ECB11B787"/>
    <w:rsid w:val="00906443"/>
  </w:style>
  <w:style w:type="paragraph" w:customStyle="1" w:styleId="A0B3A4E4724244E98BBA43B2883BC501">
    <w:name w:val="A0B3A4E4724244E98BBA43B2883BC501"/>
    <w:rsid w:val="00906443"/>
  </w:style>
  <w:style w:type="paragraph" w:customStyle="1" w:styleId="139F8B1023784E5F9C85ED24E58CC437">
    <w:name w:val="139F8B1023784E5F9C85ED24E58CC437"/>
    <w:rsid w:val="00906443"/>
  </w:style>
  <w:style w:type="paragraph" w:customStyle="1" w:styleId="327706CAED024B4388CF19D4AAE786B0">
    <w:name w:val="327706CAED024B4388CF19D4AAE786B0"/>
    <w:rsid w:val="00906443"/>
  </w:style>
  <w:style w:type="paragraph" w:customStyle="1" w:styleId="FA6D96C390F24658ADFC76085E0C3C76">
    <w:name w:val="FA6D96C390F24658ADFC76085E0C3C76"/>
    <w:rsid w:val="00906443"/>
  </w:style>
  <w:style w:type="paragraph" w:customStyle="1" w:styleId="304D5AE541504388AE698E437C04C46C">
    <w:name w:val="304D5AE541504388AE698E437C04C46C"/>
    <w:rsid w:val="00906443"/>
  </w:style>
  <w:style w:type="paragraph" w:customStyle="1" w:styleId="B53DD2745872474CBE61D8C65BF0790C">
    <w:name w:val="B53DD2745872474CBE61D8C65BF0790C"/>
    <w:rsid w:val="00906443"/>
  </w:style>
  <w:style w:type="paragraph" w:customStyle="1" w:styleId="B282A26E9FF844B9900397F3C9E4B697">
    <w:name w:val="B282A26E9FF844B9900397F3C9E4B697"/>
    <w:rsid w:val="00906443"/>
  </w:style>
  <w:style w:type="paragraph" w:customStyle="1" w:styleId="542D85C25A5A4223853E0E7BD0D51713">
    <w:name w:val="542D85C25A5A4223853E0E7BD0D51713"/>
    <w:rsid w:val="00906443"/>
  </w:style>
  <w:style w:type="paragraph" w:customStyle="1" w:styleId="D9142873E440440D99A46D60A01A0283">
    <w:name w:val="D9142873E440440D99A46D60A01A0283"/>
    <w:rsid w:val="00906443"/>
  </w:style>
  <w:style w:type="paragraph" w:customStyle="1" w:styleId="93F4970D18CF4F1189F8F3B0466F3158">
    <w:name w:val="93F4970D18CF4F1189F8F3B0466F3158"/>
    <w:rsid w:val="00906443"/>
  </w:style>
  <w:style w:type="paragraph" w:customStyle="1" w:styleId="14907F99B1AC4D6D8F7856C43144327E">
    <w:name w:val="14907F99B1AC4D6D8F7856C43144327E"/>
    <w:rsid w:val="00906443"/>
  </w:style>
  <w:style w:type="paragraph" w:customStyle="1" w:styleId="4E9B71F39EC84EC3A60268E8D147EAF2">
    <w:name w:val="4E9B71F39EC84EC3A60268E8D147EAF2"/>
    <w:rsid w:val="00906443"/>
  </w:style>
  <w:style w:type="paragraph" w:customStyle="1" w:styleId="3409E444214A422994D3447CCE28678E">
    <w:name w:val="3409E444214A422994D3447CCE28678E"/>
    <w:rsid w:val="00906443"/>
  </w:style>
  <w:style w:type="paragraph" w:customStyle="1" w:styleId="B2917BD6CA664425817BEDF0A2A1F7FD">
    <w:name w:val="B2917BD6CA664425817BEDF0A2A1F7FD"/>
    <w:rsid w:val="00906443"/>
  </w:style>
  <w:style w:type="paragraph" w:customStyle="1" w:styleId="FAEFFAC4BEE049BC81DF947620EB4577">
    <w:name w:val="FAEFFAC4BEE049BC81DF947620EB4577"/>
    <w:rsid w:val="00906443"/>
  </w:style>
  <w:style w:type="paragraph" w:customStyle="1" w:styleId="AB7D3531B41149A1913EC5EC608219C9">
    <w:name w:val="AB7D3531B41149A1913EC5EC608219C9"/>
    <w:rsid w:val="00906443"/>
  </w:style>
  <w:style w:type="paragraph" w:customStyle="1" w:styleId="E007EAAFA0B84F72A4E38E951C363D66">
    <w:name w:val="E007EAAFA0B84F72A4E38E951C363D66"/>
    <w:rsid w:val="00906443"/>
  </w:style>
  <w:style w:type="paragraph" w:customStyle="1" w:styleId="EB951B90CBCB45E98E3CBD30A21AF27C">
    <w:name w:val="EB951B90CBCB45E98E3CBD30A21AF27C"/>
    <w:rsid w:val="00906443"/>
  </w:style>
  <w:style w:type="paragraph" w:customStyle="1" w:styleId="0E78580F85954DB8A57932C7D09C7520">
    <w:name w:val="0E78580F85954DB8A57932C7D09C7520"/>
    <w:rsid w:val="00906443"/>
  </w:style>
  <w:style w:type="paragraph" w:customStyle="1" w:styleId="83437C80DBDE4FBCB7C82C7BAF8D2920">
    <w:name w:val="83437C80DBDE4FBCB7C82C7BAF8D2920"/>
    <w:rsid w:val="00906443"/>
  </w:style>
  <w:style w:type="paragraph" w:customStyle="1" w:styleId="D1107E2EFC4F467CA8F656F382A31CB5">
    <w:name w:val="D1107E2EFC4F467CA8F656F382A31CB5"/>
    <w:rsid w:val="00906443"/>
  </w:style>
  <w:style w:type="paragraph" w:customStyle="1" w:styleId="78512E2C2A9E4A42866B1185110E2C1C">
    <w:name w:val="78512E2C2A9E4A42866B1185110E2C1C"/>
    <w:rsid w:val="00906443"/>
  </w:style>
  <w:style w:type="paragraph" w:customStyle="1" w:styleId="FEBC754C631A4155979A7EE955ECE441">
    <w:name w:val="FEBC754C631A4155979A7EE955ECE441"/>
    <w:rsid w:val="00906443"/>
  </w:style>
  <w:style w:type="paragraph" w:customStyle="1" w:styleId="C93B3EB85FF3477C9AF0C9797A27F239">
    <w:name w:val="C93B3EB85FF3477C9AF0C9797A27F239"/>
    <w:rsid w:val="00906443"/>
  </w:style>
  <w:style w:type="paragraph" w:customStyle="1" w:styleId="2B323ADAAD68455FB1F4512C9979E117">
    <w:name w:val="2B323ADAAD68455FB1F4512C9979E117"/>
    <w:rsid w:val="00906443"/>
  </w:style>
  <w:style w:type="paragraph" w:customStyle="1" w:styleId="51AF6F3C7D344133811C6028926AD222">
    <w:name w:val="51AF6F3C7D344133811C6028926AD222"/>
    <w:rsid w:val="00906443"/>
  </w:style>
  <w:style w:type="paragraph" w:customStyle="1" w:styleId="42C430D01EFA4C30A50C5A798D204020">
    <w:name w:val="42C430D01EFA4C30A50C5A798D204020"/>
    <w:rsid w:val="00906443"/>
  </w:style>
  <w:style w:type="paragraph" w:customStyle="1" w:styleId="061E2BFDBE5A478A8AFCBB7AA6F42B31">
    <w:name w:val="061E2BFDBE5A478A8AFCBB7AA6F42B31"/>
    <w:rsid w:val="00906443"/>
  </w:style>
  <w:style w:type="paragraph" w:customStyle="1" w:styleId="17E4D6234C7D457E986D5F9287019EBD">
    <w:name w:val="17E4D6234C7D457E986D5F9287019EBD"/>
    <w:rsid w:val="00906443"/>
  </w:style>
  <w:style w:type="paragraph" w:customStyle="1" w:styleId="56137AFFCC544873AA81CE295BABC5E0">
    <w:name w:val="56137AFFCC544873AA81CE295BABC5E0"/>
    <w:rsid w:val="00906443"/>
  </w:style>
  <w:style w:type="paragraph" w:customStyle="1" w:styleId="BE5C8A75460B4E78A27D78B0EF0374D4">
    <w:name w:val="BE5C8A75460B4E78A27D78B0EF0374D4"/>
    <w:rsid w:val="00906443"/>
  </w:style>
  <w:style w:type="paragraph" w:customStyle="1" w:styleId="8FD259DD1A8C40E0970288C4780533C7">
    <w:name w:val="8FD259DD1A8C40E0970288C4780533C7"/>
    <w:rsid w:val="00906443"/>
  </w:style>
  <w:style w:type="paragraph" w:customStyle="1" w:styleId="1F9F9DFC99E444A38A967872D12A76E7">
    <w:name w:val="1F9F9DFC99E444A38A967872D12A76E7"/>
    <w:rsid w:val="00906443"/>
  </w:style>
  <w:style w:type="paragraph" w:customStyle="1" w:styleId="0EF1AE7640A04217992B68BC8BB007D5">
    <w:name w:val="0EF1AE7640A04217992B68BC8BB007D5"/>
    <w:rsid w:val="00906443"/>
  </w:style>
  <w:style w:type="paragraph" w:customStyle="1" w:styleId="5F942E782F70418DA0E0423FBBA4B595">
    <w:name w:val="5F942E782F70418DA0E0423FBBA4B595"/>
    <w:rsid w:val="00906443"/>
  </w:style>
  <w:style w:type="paragraph" w:customStyle="1" w:styleId="8F027CB711754EB3BF85C8EF19A4BB63">
    <w:name w:val="8F027CB711754EB3BF85C8EF19A4BB63"/>
    <w:rsid w:val="00906443"/>
  </w:style>
  <w:style w:type="paragraph" w:customStyle="1" w:styleId="C7B0DFB356CB488DB219D1CB1BF83D0C">
    <w:name w:val="C7B0DFB356CB488DB219D1CB1BF83D0C"/>
    <w:rsid w:val="00906443"/>
  </w:style>
  <w:style w:type="paragraph" w:customStyle="1" w:styleId="58CE82A9F56849F8B42EF75E469BF155">
    <w:name w:val="58CE82A9F56849F8B42EF75E469BF155"/>
    <w:rsid w:val="00906443"/>
  </w:style>
  <w:style w:type="paragraph" w:customStyle="1" w:styleId="E2C33E9534CA469BB404D859D6C6234F">
    <w:name w:val="E2C33E9534CA469BB404D859D6C6234F"/>
    <w:rsid w:val="00906443"/>
  </w:style>
  <w:style w:type="paragraph" w:customStyle="1" w:styleId="2F81EC2C75F443BC85C89C78DF4108F4">
    <w:name w:val="2F81EC2C75F443BC85C89C78DF4108F4"/>
    <w:rsid w:val="00906443"/>
  </w:style>
  <w:style w:type="paragraph" w:customStyle="1" w:styleId="39A7524BC7454FABA5B082E477818A83">
    <w:name w:val="39A7524BC7454FABA5B082E477818A83"/>
    <w:rsid w:val="00906443"/>
  </w:style>
  <w:style w:type="paragraph" w:customStyle="1" w:styleId="06C97838AE8544F791E06CA3899AB5B6">
    <w:name w:val="06C97838AE8544F791E06CA3899AB5B6"/>
    <w:rsid w:val="00906443"/>
  </w:style>
  <w:style w:type="paragraph" w:customStyle="1" w:styleId="083DA7FCBBB24F23BDB161F517C1FA67">
    <w:name w:val="083DA7FCBBB24F23BDB161F517C1FA67"/>
    <w:rsid w:val="00906443"/>
  </w:style>
  <w:style w:type="paragraph" w:customStyle="1" w:styleId="C645E90614EB4AB28A8823AA6F6464E5">
    <w:name w:val="C645E90614EB4AB28A8823AA6F6464E5"/>
    <w:rsid w:val="00906443"/>
  </w:style>
  <w:style w:type="paragraph" w:customStyle="1" w:styleId="C43259F172C7453EBF078BAF086D3CB8">
    <w:name w:val="C43259F172C7453EBF078BAF086D3CB8"/>
    <w:rsid w:val="00906443"/>
  </w:style>
  <w:style w:type="paragraph" w:customStyle="1" w:styleId="2FCD9B7A97E84988A32E15AE57F3D866">
    <w:name w:val="2FCD9B7A97E84988A32E15AE57F3D866"/>
    <w:rsid w:val="00906443"/>
  </w:style>
  <w:style w:type="paragraph" w:customStyle="1" w:styleId="2EEF873F2E0E4AE085D71D9C9AC7A482">
    <w:name w:val="2EEF873F2E0E4AE085D71D9C9AC7A482"/>
    <w:rsid w:val="00906443"/>
  </w:style>
  <w:style w:type="paragraph" w:customStyle="1" w:styleId="C7F4EA67C7CC45C39B7A8E6F31B4EBB6">
    <w:name w:val="C7F4EA67C7CC45C39B7A8E6F31B4EBB6"/>
    <w:rsid w:val="00906443"/>
  </w:style>
  <w:style w:type="paragraph" w:customStyle="1" w:styleId="4D95BD72950C483593329B9F2BD5BA3E">
    <w:name w:val="4D95BD72950C483593329B9F2BD5BA3E"/>
    <w:rsid w:val="00906443"/>
  </w:style>
  <w:style w:type="paragraph" w:customStyle="1" w:styleId="84A40AE5FD9041AA9574453B6118B056">
    <w:name w:val="84A40AE5FD9041AA9574453B6118B056"/>
    <w:rsid w:val="00906443"/>
  </w:style>
  <w:style w:type="paragraph" w:customStyle="1" w:styleId="1C6E33A8719B477ABDE701824AFBB19D">
    <w:name w:val="1C6E33A8719B477ABDE701824AFBB19D"/>
    <w:rsid w:val="00906443"/>
  </w:style>
  <w:style w:type="paragraph" w:customStyle="1" w:styleId="427EA945E00D4A709CE878D1DF7CDF60">
    <w:name w:val="427EA945E00D4A709CE878D1DF7CDF60"/>
    <w:rsid w:val="00906443"/>
  </w:style>
  <w:style w:type="paragraph" w:customStyle="1" w:styleId="C04D282E71274262A2C5FB8989B9DBE4">
    <w:name w:val="C04D282E71274262A2C5FB8989B9DBE4"/>
    <w:rsid w:val="00906443"/>
  </w:style>
  <w:style w:type="paragraph" w:customStyle="1" w:styleId="B1959B276F2548E78FA32479AB1F7584">
    <w:name w:val="B1959B276F2548E78FA32479AB1F7584"/>
    <w:rsid w:val="00906443"/>
  </w:style>
  <w:style w:type="paragraph" w:customStyle="1" w:styleId="08EB8D647E9C47A3B4856D16F0B28055">
    <w:name w:val="08EB8D647E9C47A3B4856D16F0B28055"/>
    <w:rsid w:val="00906443"/>
  </w:style>
  <w:style w:type="paragraph" w:customStyle="1" w:styleId="F1A9A47722C34F22A74B7F19F23F93DB">
    <w:name w:val="F1A9A47722C34F22A74B7F19F23F93DB"/>
    <w:rsid w:val="00906443"/>
  </w:style>
  <w:style w:type="paragraph" w:customStyle="1" w:styleId="E2E9C9A61F444D6F8B6318076F4598F4">
    <w:name w:val="E2E9C9A61F444D6F8B6318076F4598F4"/>
    <w:rsid w:val="00906443"/>
  </w:style>
  <w:style w:type="paragraph" w:customStyle="1" w:styleId="CEF15E017791480A9C1D4756177F447C">
    <w:name w:val="CEF15E017791480A9C1D4756177F447C"/>
    <w:rsid w:val="00906443"/>
  </w:style>
  <w:style w:type="paragraph" w:customStyle="1" w:styleId="EE1A5D64DF8143B58A11F142674E3048">
    <w:name w:val="EE1A5D64DF8143B58A11F142674E3048"/>
    <w:rsid w:val="00906443"/>
  </w:style>
  <w:style w:type="paragraph" w:customStyle="1" w:styleId="683579A03536478CAB066B1F004F256B">
    <w:name w:val="683579A03536478CAB066B1F004F256B"/>
    <w:rsid w:val="00906443"/>
  </w:style>
  <w:style w:type="paragraph" w:customStyle="1" w:styleId="D6C173A9C1B54E82BC726503A8CE426D">
    <w:name w:val="D6C173A9C1B54E82BC726503A8CE426D"/>
    <w:rsid w:val="00906443"/>
  </w:style>
  <w:style w:type="paragraph" w:customStyle="1" w:styleId="275AFCC13AA64782905972F0E2ADA900">
    <w:name w:val="275AFCC13AA64782905972F0E2ADA900"/>
    <w:rsid w:val="00906443"/>
  </w:style>
  <w:style w:type="paragraph" w:customStyle="1" w:styleId="31BE449D370D4FD7B567BAD6B7F20559">
    <w:name w:val="31BE449D370D4FD7B567BAD6B7F20559"/>
    <w:rsid w:val="00906443"/>
  </w:style>
  <w:style w:type="paragraph" w:customStyle="1" w:styleId="E960676596C7456CAA95FFB272C23EB5">
    <w:name w:val="E960676596C7456CAA95FFB272C23EB5"/>
    <w:rsid w:val="00906443"/>
  </w:style>
  <w:style w:type="paragraph" w:customStyle="1" w:styleId="87366C6809764498896A82372A823EA5">
    <w:name w:val="87366C6809764498896A82372A823EA5"/>
    <w:rsid w:val="00906443"/>
  </w:style>
  <w:style w:type="paragraph" w:customStyle="1" w:styleId="A212B8E3D1014F34A73F2A52A27A2847">
    <w:name w:val="A212B8E3D1014F34A73F2A52A27A2847"/>
    <w:rsid w:val="00906443"/>
  </w:style>
  <w:style w:type="paragraph" w:customStyle="1" w:styleId="E85863A4ED4A41B8AD0CE34A90153F9E">
    <w:name w:val="E85863A4ED4A41B8AD0CE34A90153F9E"/>
    <w:rsid w:val="00906443"/>
  </w:style>
  <w:style w:type="paragraph" w:customStyle="1" w:styleId="C0112A523D03403A97CD79D9A431A1DE">
    <w:name w:val="C0112A523D03403A97CD79D9A431A1DE"/>
    <w:rsid w:val="00906443"/>
  </w:style>
  <w:style w:type="paragraph" w:customStyle="1" w:styleId="2A69DA3218ED4EE7A2294B8173F4A470">
    <w:name w:val="2A69DA3218ED4EE7A2294B8173F4A470"/>
    <w:rsid w:val="00906443"/>
  </w:style>
  <w:style w:type="paragraph" w:customStyle="1" w:styleId="1EC827F2F2224BCD95D4B343BD38F882">
    <w:name w:val="1EC827F2F2224BCD95D4B343BD38F882"/>
    <w:rsid w:val="00906443"/>
  </w:style>
  <w:style w:type="paragraph" w:customStyle="1" w:styleId="DE50B814D7214F65A659E0BF1D157DE6">
    <w:name w:val="DE50B814D7214F65A659E0BF1D157DE6"/>
    <w:rsid w:val="00906443"/>
  </w:style>
  <w:style w:type="paragraph" w:customStyle="1" w:styleId="55740E0432E84B9B86D70FD8F97A8A23">
    <w:name w:val="55740E0432E84B9B86D70FD8F97A8A23"/>
    <w:rsid w:val="00906443"/>
  </w:style>
  <w:style w:type="paragraph" w:customStyle="1" w:styleId="79AF3343FB7E4BDEA896B32444E9948C">
    <w:name w:val="79AF3343FB7E4BDEA896B32444E9948C"/>
    <w:rsid w:val="00906443"/>
  </w:style>
  <w:style w:type="paragraph" w:customStyle="1" w:styleId="0A6E31DDD5E846F7A0773AFA50A3C8D7">
    <w:name w:val="0A6E31DDD5E846F7A0773AFA50A3C8D7"/>
    <w:rsid w:val="00906443"/>
  </w:style>
  <w:style w:type="paragraph" w:customStyle="1" w:styleId="5162E497FD8E411EA611DF9B0ED7A676">
    <w:name w:val="5162E497FD8E411EA611DF9B0ED7A676"/>
    <w:rsid w:val="00906443"/>
  </w:style>
  <w:style w:type="paragraph" w:customStyle="1" w:styleId="3587F15E54974C478EB136528484C244">
    <w:name w:val="3587F15E54974C478EB136528484C244"/>
    <w:rsid w:val="00906443"/>
  </w:style>
  <w:style w:type="paragraph" w:customStyle="1" w:styleId="D99A2FF09A66431385185E83399B470A">
    <w:name w:val="D99A2FF09A66431385185E83399B470A"/>
    <w:rsid w:val="00906443"/>
  </w:style>
  <w:style w:type="paragraph" w:customStyle="1" w:styleId="3A706A44F51D4ED99F73A0A48091E859">
    <w:name w:val="3A706A44F51D4ED99F73A0A48091E859"/>
    <w:rsid w:val="00906443"/>
  </w:style>
  <w:style w:type="paragraph" w:customStyle="1" w:styleId="57B5C88F16CC4ACF8B87304E07AE810C">
    <w:name w:val="57B5C88F16CC4ACF8B87304E07AE810C"/>
    <w:rsid w:val="00906443"/>
  </w:style>
  <w:style w:type="paragraph" w:customStyle="1" w:styleId="55E4627381894528BBD237B583C93EF8">
    <w:name w:val="55E4627381894528BBD237B583C93EF8"/>
    <w:rsid w:val="00906443"/>
  </w:style>
  <w:style w:type="paragraph" w:customStyle="1" w:styleId="9C80B61072E34BFF891AFEEFD655097A">
    <w:name w:val="9C80B61072E34BFF891AFEEFD655097A"/>
    <w:rsid w:val="00906443"/>
  </w:style>
  <w:style w:type="paragraph" w:customStyle="1" w:styleId="B730CDA274744AF6B94A23199293AE3E">
    <w:name w:val="B730CDA274744AF6B94A23199293AE3E"/>
    <w:rsid w:val="00906443"/>
  </w:style>
  <w:style w:type="paragraph" w:customStyle="1" w:styleId="4013C0D6F753478593E28EE121CFFA7E">
    <w:name w:val="4013C0D6F753478593E28EE121CFFA7E"/>
    <w:rsid w:val="00906443"/>
  </w:style>
  <w:style w:type="paragraph" w:customStyle="1" w:styleId="395BBBEF09A44D28AEC157FA860BF6FD">
    <w:name w:val="395BBBEF09A44D28AEC157FA860BF6FD"/>
    <w:rsid w:val="00906443"/>
  </w:style>
  <w:style w:type="paragraph" w:customStyle="1" w:styleId="0FD5570C53D14167BD47C802D0DF7ACB">
    <w:name w:val="0FD5570C53D14167BD47C802D0DF7ACB"/>
    <w:rsid w:val="00906443"/>
  </w:style>
  <w:style w:type="paragraph" w:customStyle="1" w:styleId="9929AB5F79E249838B73344F2A3CDFC9">
    <w:name w:val="9929AB5F79E249838B73344F2A3CDFC9"/>
    <w:rsid w:val="00906443"/>
  </w:style>
  <w:style w:type="paragraph" w:customStyle="1" w:styleId="0E3B965254614C089D97DC6CCA0BE74E">
    <w:name w:val="0E3B965254614C089D97DC6CCA0BE74E"/>
    <w:rsid w:val="00906443"/>
  </w:style>
  <w:style w:type="paragraph" w:customStyle="1" w:styleId="3BD6CBA9DF5F4ABBA2C18F9F5F9A5A8C">
    <w:name w:val="3BD6CBA9DF5F4ABBA2C18F9F5F9A5A8C"/>
    <w:rsid w:val="00906443"/>
  </w:style>
  <w:style w:type="paragraph" w:customStyle="1" w:styleId="144F8C892B20413098A617E9A6B6B790">
    <w:name w:val="144F8C892B20413098A617E9A6B6B790"/>
    <w:rsid w:val="00906443"/>
  </w:style>
  <w:style w:type="paragraph" w:customStyle="1" w:styleId="D0A692564FDF4C3D915EC1E46F813C34">
    <w:name w:val="D0A692564FDF4C3D915EC1E46F813C34"/>
    <w:rsid w:val="00906443"/>
  </w:style>
  <w:style w:type="paragraph" w:customStyle="1" w:styleId="B5FDD6A24A3F46768386707EE6BF3DAF">
    <w:name w:val="B5FDD6A24A3F46768386707EE6BF3DAF"/>
    <w:rsid w:val="00906443"/>
  </w:style>
  <w:style w:type="paragraph" w:customStyle="1" w:styleId="741AA072E78C409BB0D2EF4A1281D732">
    <w:name w:val="741AA072E78C409BB0D2EF4A1281D732"/>
    <w:rsid w:val="00906443"/>
  </w:style>
  <w:style w:type="paragraph" w:customStyle="1" w:styleId="DAD6343491D44FCDB94DFC9CF5155346">
    <w:name w:val="DAD6343491D44FCDB94DFC9CF5155346"/>
    <w:rsid w:val="00906443"/>
  </w:style>
  <w:style w:type="paragraph" w:customStyle="1" w:styleId="188E3AF185E84C659EACEF51E916B269">
    <w:name w:val="188E3AF185E84C659EACEF51E916B269"/>
    <w:rsid w:val="00906443"/>
  </w:style>
  <w:style w:type="paragraph" w:customStyle="1" w:styleId="8ED81E8F40F64E348B84D80A4C0F5EB6">
    <w:name w:val="8ED81E8F40F64E348B84D80A4C0F5EB6"/>
    <w:rsid w:val="00906443"/>
  </w:style>
  <w:style w:type="paragraph" w:customStyle="1" w:styleId="801F60FDFE07420F99D5D2413D94CA2D">
    <w:name w:val="801F60FDFE07420F99D5D2413D94CA2D"/>
    <w:rsid w:val="00906443"/>
  </w:style>
  <w:style w:type="paragraph" w:customStyle="1" w:styleId="9AF12F23ADEE4A7AB6563BC165DCBB73">
    <w:name w:val="9AF12F23ADEE4A7AB6563BC165DCBB73"/>
    <w:rsid w:val="00906443"/>
  </w:style>
  <w:style w:type="paragraph" w:customStyle="1" w:styleId="3776498C2743459BB5D2D307EB8C537E">
    <w:name w:val="3776498C2743459BB5D2D307EB8C537E"/>
    <w:rsid w:val="00906443"/>
  </w:style>
  <w:style w:type="paragraph" w:customStyle="1" w:styleId="0FEC4A9672A643099A394EC94F9D3350">
    <w:name w:val="0FEC4A9672A643099A394EC94F9D3350"/>
    <w:rsid w:val="00906443"/>
  </w:style>
  <w:style w:type="paragraph" w:customStyle="1" w:styleId="F6DBC3051ACE47009C437A2EEE479024">
    <w:name w:val="F6DBC3051ACE47009C437A2EEE479024"/>
    <w:rsid w:val="00906443"/>
  </w:style>
  <w:style w:type="paragraph" w:customStyle="1" w:styleId="CC663446827A4ADF93CF01B686481EC3">
    <w:name w:val="CC663446827A4ADF93CF01B686481EC3"/>
    <w:rsid w:val="00906443"/>
  </w:style>
  <w:style w:type="paragraph" w:customStyle="1" w:styleId="E24087A7D90747ABBA9FADA950AF50E4">
    <w:name w:val="E24087A7D90747ABBA9FADA950AF50E4"/>
    <w:rsid w:val="00906443"/>
  </w:style>
  <w:style w:type="paragraph" w:customStyle="1" w:styleId="1A5F5F2B11BA4DD282AA786CD268A422">
    <w:name w:val="1A5F5F2B11BA4DD282AA786CD268A422"/>
    <w:rsid w:val="00906443"/>
  </w:style>
  <w:style w:type="paragraph" w:customStyle="1" w:styleId="7732A13D90454009A127DFB09B170BED">
    <w:name w:val="7732A13D90454009A127DFB09B170BED"/>
    <w:rsid w:val="00906443"/>
  </w:style>
  <w:style w:type="paragraph" w:customStyle="1" w:styleId="85FD85C80B4645B9AD4D13CBBD7DB983">
    <w:name w:val="85FD85C80B4645B9AD4D13CBBD7DB983"/>
    <w:rsid w:val="00906443"/>
  </w:style>
  <w:style w:type="paragraph" w:customStyle="1" w:styleId="BF5A3387CF1D461182629E422FC2D2B0">
    <w:name w:val="BF5A3387CF1D461182629E422FC2D2B0"/>
    <w:rsid w:val="00906443"/>
  </w:style>
  <w:style w:type="paragraph" w:customStyle="1" w:styleId="77454F42E4694414952633443BA59B47">
    <w:name w:val="77454F42E4694414952633443BA59B47"/>
    <w:rsid w:val="00906443"/>
  </w:style>
  <w:style w:type="paragraph" w:customStyle="1" w:styleId="BC8C752737B84B32AD4E4BBB0E558587">
    <w:name w:val="BC8C752737B84B32AD4E4BBB0E558587"/>
    <w:rsid w:val="00906443"/>
  </w:style>
  <w:style w:type="paragraph" w:customStyle="1" w:styleId="250C9CA8763F44748AF688A2AD5731C7">
    <w:name w:val="250C9CA8763F44748AF688A2AD5731C7"/>
    <w:rsid w:val="00906443"/>
  </w:style>
  <w:style w:type="paragraph" w:customStyle="1" w:styleId="E11191F170F14218B01F2B03D85AB885">
    <w:name w:val="E11191F170F14218B01F2B03D85AB885"/>
    <w:rsid w:val="00906443"/>
  </w:style>
  <w:style w:type="paragraph" w:customStyle="1" w:styleId="48150A88EB084282803EC916D6E78225">
    <w:name w:val="48150A88EB084282803EC916D6E78225"/>
    <w:rsid w:val="00906443"/>
  </w:style>
  <w:style w:type="paragraph" w:customStyle="1" w:styleId="EC68BB3B4A83455F982C1AAB81BBEC43">
    <w:name w:val="EC68BB3B4A83455F982C1AAB81BBEC43"/>
    <w:rsid w:val="00906443"/>
  </w:style>
  <w:style w:type="paragraph" w:customStyle="1" w:styleId="5AB06B09818443A58E4A6338A1172766">
    <w:name w:val="5AB06B09818443A58E4A6338A1172766"/>
    <w:rsid w:val="00906443"/>
  </w:style>
  <w:style w:type="paragraph" w:customStyle="1" w:styleId="DB3A0E37CD6F40AB83178F3EB6F5391D">
    <w:name w:val="DB3A0E37CD6F40AB83178F3EB6F5391D"/>
    <w:rsid w:val="00906443"/>
  </w:style>
  <w:style w:type="paragraph" w:customStyle="1" w:styleId="0F030AFB8775448693600D7BD1668C3B">
    <w:name w:val="0F030AFB8775448693600D7BD1668C3B"/>
    <w:rsid w:val="00906443"/>
  </w:style>
  <w:style w:type="paragraph" w:customStyle="1" w:styleId="77077882B8DC40F89CBA794086FE2C12">
    <w:name w:val="77077882B8DC40F89CBA794086FE2C12"/>
    <w:rsid w:val="00906443"/>
  </w:style>
  <w:style w:type="paragraph" w:customStyle="1" w:styleId="40E50A247F31490598150C532EFBC5B3">
    <w:name w:val="40E50A247F31490598150C532EFBC5B3"/>
    <w:rsid w:val="00906443"/>
  </w:style>
  <w:style w:type="paragraph" w:customStyle="1" w:styleId="B861473B22DC49BF86FECE3C2C5566F3">
    <w:name w:val="B861473B22DC49BF86FECE3C2C5566F3"/>
    <w:rsid w:val="00906443"/>
  </w:style>
  <w:style w:type="paragraph" w:customStyle="1" w:styleId="B8D0B718EDA741E8962DC98D6F6B1E1C">
    <w:name w:val="B8D0B718EDA741E8962DC98D6F6B1E1C"/>
    <w:rsid w:val="00906443"/>
  </w:style>
  <w:style w:type="paragraph" w:customStyle="1" w:styleId="10CF1C61AE094AFEBD82C0DAD2A0F2D9">
    <w:name w:val="10CF1C61AE094AFEBD82C0DAD2A0F2D9"/>
    <w:rsid w:val="00906443"/>
  </w:style>
  <w:style w:type="paragraph" w:customStyle="1" w:styleId="68F64B55AED540DE8D06FACBD5B080B8">
    <w:name w:val="68F64B55AED540DE8D06FACBD5B080B8"/>
    <w:rsid w:val="00906443"/>
  </w:style>
  <w:style w:type="paragraph" w:customStyle="1" w:styleId="577F5675E0AA4050B4099BA3F595B46A">
    <w:name w:val="577F5675E0AA4050B4099BA3F595B46A"/>
    <w:rsid w:val="00906443"/>
  </w:style>
  <w:style w:type="paragraph" w:customStyle="1" w:styleId="CC5AB97EF2EE4015A1D4D2CF8BDB384F">
    <w:name w:val="CC5AB97EF2EE4015A1D4D2CF8BDB384F"/>
    <w:rsid w:val="00906443"/>
  </w:style>
  <w:style w:type="paragraph" w:customStyle="1" w:styleId="BF4FCC37355A4EF388CE53FF8AB2EBE7">
    <w:name w:val="BF4FCC37355A4EF388CE53FF8AB2EBE7"/>
    <w:rsid w:val="00906443"/>
  </w:style>
  <w:style w:type="paragraph" w:customStyle="1" w:styleId="3AD1424F304E45279C7EB2B73A17B84C">
    <w:name w:val="3AD1424F304E45279C7EB2B73A17B84C"/>
    <w:rsid w:val="00906443"/>
  </w:style>
  <w:style w:type="paragraph" w:customStyle="1" w:styleId="34EB45DC193B43ECB8409D4BE61A5A1F">
    <w:name w:val="34EB45DC193B43ECB8409D4BE61A5A1F"/>
    <w:rsid w:val="00906443"/>
  </w:style>
  <w:style w:type="paragraph" w:customStyle="1" w:styleId="2582773EEBB74ED0BBC335AA278CFF04">
    <w:name w:val="2582773EEBB74ED0BBC335AA278CFF04"/>
    <w:rsid w:val="00906443"/>
  </w:style>
  <w:style w:type="paragraph" w:customStyle="1" w:styleId="A9DF47EF11644B30AC47CC40A85930B1">
    <w:name w:val="A9DF47EF11644B30AC47CC40A85930B1"/>
    <w:rsid w:val="00906443"/>
  </w:style>
  <w:style w:type="paragraph" w:customStyle="1" w:styleId="61BB55571E884BB79F67CF458CDA8CF9">
    <w:name w:val="61BB55571E884BB79F67CF458CDA8CF9"/>
    <w:rsid w:val="00906443"/>
  </w:style>
  <w:style w:type="paragraph" w:customStyle="1" w:styleId="FB12AB52BB7A417EAEA832677667EF2E">
    <w:name w:val="FB12AB52BB7A417EAEA832677667EF2E"/>
    <w:rsid w:val="00906443"/>
  </w:style>
  <w:style w:type="paragraph" w:customStyle="1" w:styleId="C9C2E695037B47D49424E122746ADCAE">
    <w:name w:val="C9C2E695037B47D49424E122746ADCAE"/>
    <w:rsid w:val="00906443"/>
  </w:style>
  <w:style w:type="paragraph" w:customStyle="1" w:styleId="C41FC8EBFC2B4516977CD86FB2CAC4F0">
    <w:name w:val="C41FC8EBFC2B4516977CD86FB2CAC4F0"/>
    <w:rsid w:val="00906443"/>
  </w:style>
  <w:style w:type="paragraph" w:customStyle="1" w:styleId="7E20D688D9F4490CBE71698F46EF90BE">
    <w:name w:val="7E20D688D9F4490CBE71698F46EF90BE"/>
    <w:rsid w:val="00906443"/>
  </w:style>
  <w:style w:type="paragraph" w:customStyle="1" w:styleId="19DE228AFC9B4839ACB75EBB266830DB">
    <w:name w:val="19DE228AFC9B4839ACB75EBB266830DB"/>
    <w:rsid w:val="00906443"/>
  </w:style>
  <w:style w:type="paragraph" w:customStyle="1" w:styleId="A47D54378736453D9FB33A8DD85F0DE9">
    <w:name w:val="A47D54378736453D9FB33A8DD85F0DE9"/>
    <w:rsid w:val="00906443"/>
  </w:style>
  <w:style w:type="paragraph" w:customStyle="1" w:styleId="D9DDA241D61F411C940BEF209B7A6C78">
    <w:name w:val="D9DDA241D61F411C940BEF209B7A6C78"/>
    <w:rsid w:val="00906443"/>
  </w:style>
  <w:style w:type="paragraph" w:customStyle="1" w:styleId="3DBFAAE7336B4246A0FCCAF25917DCEA">
    <w:name w:val="3DBFAAE7336B4246A0FCCAF25917DCEA"/>
    <w:rsid w:val="00906443"/>
  </w:style>
  <w:style w:type="paragraph" w:customStyle="1" w:styleId="0F5B9232917D45B2AD3EA8DC9B485A33">
    <w:name w:val="0F5B9232917D45B2AD3EA8DC9B485A33"/>
    <w:rsid w:val="00906443"/>
  </w:style>
  <w:style w:type="paragraph" w:customStyle="1" w:styleId="C83089C85E6D42EAAAC5FA56721FE8E6">
    <w:name w:val="C83089C85E6D42EAAAC5FA56721FE8E6"/>
    <w:rsid w:val="00906443"/>
  </w:style>
  <w:style w:type="paragraph" w:customStyle="1" w:styleId="383F59C70D4E499FB546F0D5CFFC761A">
    <w:name w:val="383F59C70D4E499FB546F0D5CFFC761A"/>
    <w:rsid w:val="00906443"/>
  </w:style>
  <w:style w:type="paragraph" w:customStyle="1" w:styleId="BA76FE0CBC4743469A7268E90B1C03B7">
    <w:name w:val="BA76FE0CBC4743469A7268E90B1C03B7"/>
    <w:rsid w:val="00906443"/>
  </w:style>
  <w:style w:type="paragraph" w:customStyle="1" w:styleId="1EED32108C1B462484F8C91C7A9DCA65">
    <w:name w:val="1EED32108C1B462484F8C91C7A9DCA65"/>
    <w:rsid w:val="00906443"/>
  </w:style>
  <w:style w:type="paragraph" w:customStyle="1" w:styleId="460C2F3A281240C7B20E15BFBA470FD8">
    <w:name w:val="460C2F3A281240C7B20E15BFBA470FD8"/>
    <w:rsid w:val="00906443"/>
  </w:style>
  <w:style w:type="paragraph" w:customStyle="1" w:styleId="E869DB04E55F4770A72A331BE021CE3F">
    <w:name w:val="E869DB04E55F4770A72A331BE021CE3F"/>
    <w:rsid w:val="00906443"/>
  </w:style>
  <w:style w:type="paragraph" w:customStyle="1" w:styleId="D7D46078FC85455DB7BC6D496D1E4307">
    <w:name w:val="D7D46078FC85455DB7BC6D496D1E4307"/>
    <w:rsid w:val="00906443"/>
  </w:style>
  <w:style w:type="paragraph" w:customStyle="1" w:styleId="982F33579C134A47B357F3CA9F6DFADF">
    <w:name w:val="982F33579C134A47B357F3CA9F6DFADF"/>
    <w:rsid w:val="00906443"/>
  </w:style>
  <w:style w:type="paragraph" w:customStyle="1" w:styleId="B00ECA98FFEB412C8E4C898EE6CD35CB">
    <w:name w:val="B00ECA98FFEB412C8E4C898EE6CD35CB"/>
    <w:rsid w:val="00906443"/>
  </w:style>
  <w:style w:type="paragraph" w:customStyle="1" w:styleId="F9A895C23B2C44559FA05D152D2BF031">
    <w:name w:val="F9A895C23B2C44559FA05D152D2BF031"/>
    <w:rsid w:val="00906443"/>
  </w:style>
  <w:style w:type="paragraph" w:customStyle="1" w:styleId="2D20724631434871ABE8F05F446F2053">
    <w:name w:val="2D20724631434871ABE8F05F446F2053"/>
    <w:rsid w:val="00906443"/>
  </w:style>
  <w:style w:type="paragraph" w:customStyle="1" w:styleId="1A1403665C254D0FA85890689938315A">
    <w:name w:val="1A1403665C254D0FA85890689938315A"/>
    <w:rsid w:val="00906443"/>
  </w:style>
  <w:style w:type="paragraph" w:customStyle="1" w:styleId="395EC4E87A614C33A0D19F43A2B41E80">
    <w:name w:val="395EC4E87A614C33A0D19F43A2B41E80"/>
    <w:rsid w:val="00906443"/>
  </w:style>
  <w:style w:type="paragraph" w:customStyle="1" w:styleId="ECF2904ED16F48F6A0CE5D6D67F782FC">
    <w:name w:val="ECF2904ED16F48F6A0CE5D6D67F782FC"/>
    <w:rsid w:val="00906443"/>
  </w:style>
  <w:style w:type="paragraph" w:customStyle="1" w:styleId="C57D48C727F043B1A7821FE9E0E81C1B">
    <w:name w:val="C57D48C727F043B1A7821FE9E0E81C1B"/>
    <w:rsid w:val="00906443"/>
  </w:style>
  <w:style w:type="paragraph" w:customStyle="1" w:styleId="CAABD8A30A084928B93D8C63D013896D">
    <w:name w:val="CAABD8A30A084928B93D8C63D013896D"/>
    <w:rsid w:val="00906443"/>
  </w:style>
  <w:style w:type="paragraph" w:customStyle="1" w:styleId="A2DA715E266943EAADDAF1ED131C69E8">
    <w:name w:val="A2DA715E266943EAADDAF1ED131C69E8"/>
    <w:rsid w:val="00906443"/>
  </w:style>
  <w:style w:type="paragraph" w:customStyle="1" w:styleId="FB41A1F468E943158A9C841F77DB8529">
    <w:name w:val="FB41A1F468E943158A9C841F77DB8529"/>
    <w:rsid w:val="00906443"/>
  </w:style>
  <w:style w:type="paragraph" w:customStyle="1" w:styleId="F4422023A7D2495EACFD88AA4EA7A125">
    <w:name w:val="F4422023A7D2495EACFD88AA4EA7A125"/>
    <w:rsid w:val="00D53C12"/>
  </w:style>
  <w:style w:type="paragraph" w:customStyle="1" w:styleId="5943F58125394289AF363B9BC8B7BF31">
    <w:name w:val="5943F58125394289AF363B9BC8B7BF31"/>
    <w:rsid w:val="00D53C12"/>
  </w:style>
  <w:style w:type="paragraph" w:customStyle="1" w:styleId="0D711A6F3D83439A9427ED8A270712B1">
    <w:name w:val="0D711A6F3D83439A9427ED8A270712B1"/>
    <w:rsid w:val="00D53C12"/>
  </w:style>
  <w:style w:type="paragraph" w:customStyle="1" w:styleId="99B6178A1FDF4B09A407129EB3126096">
    <w:name w:val="99B6178A1FDF4B09A407129EB3126096"/>
    <w:rsid w:val="00D53C12"/>
  </w:style>
  <w:style w:type="paragraph" w:customStyle="1" w:styleId="342F4D3B659E4F49A281DB0C32FB9ED1">
    <w:name w:val="342F4D3B659E4F49A281DB0C32FB9ED1"/>
    <w:rsid w:val="00D53C12"/>
  </w:style>
  <w:style w:type="paragraph" w:customStyle="1" w:styleId="CB3933EA0C69404FAC8209CFD5A09BC3">
    <w:name w:val="CB3933EA0C69404FAC8209CFD5A09BC3"/>
    <w:rsid w:val="00D53C12"/>
  </w:style>
  <w:style w:type="paragraph" w:customStyle="1" w:styleId="9FD5ADA5C817431DA77509121D23790B">
    <w:name w:val="9FD5ADA5C817431DA77509121D23790B"/>
    <w:rsid w:val="00D53C12"/>
  </w:style>
  <w:style w:type="paragraph" w:customStyle="1" w:styleId="BD94E76B07834732ACC26CD6A10A11B8">
    <w:name w:val="BD94E76B07834732ACC26CD6A10A11B8"/>
    <w:rsid w:val="00D53C12"/>
  </w:style>
  <w:style w:type="paragraph" w:customStyle="1" w:styleId="9D671957F8314051B8E622462659F085">
    <w:name w:val="9D671957F8314051B8E622462659F085"/>
    <w:rsid w:val="00D53C12"/>
  </w:style>
  <w:style w:type="paragraph" w:customStyle="1" w:styleId="31D056C5D31F4E8785DB7B1722534404">
    <w:name w:val="31D056C5D31F4E8785DB7B1722534404"/>
    <w:rsid w:val="00D53C12"/>
  </w:style>
  <w:style w:type="paragraph" w:customStyle="1" w:styleId="A805AA954B5249438E9205CF8844781A">
    <w:name w:val="A805AA954B5249438E9205CF8844781A"/>
    <w:rsid w:val="00D53C12"/>
  </w:style>
  <w:style w:type="paragraph" w:customStyle="1" w:styleId="62E340C802FA43E181E1BD2E38196287">
    <w:name w:val="62E340C802FA43E181E1BD2E38196287"/>
    <w:rsid w:val="00D53C12"/>
  </w:style>
  <w:style w:type="paragraph" w:customStyle="1" w:styleId="226942738B0448BAB2B2EFE613F85414">
    <w:name w:val="226942738B0448BAB2B2EFE613F85414"/>
    <w:rsid w:val="00D53C12"/>
  </w:style>
  <w:style w:type="paragraph" w:customStyle="1" w:styleId="5D1A44EE505B4941A84DF4B654B985C7">
    <w:name w:val="5D1A44EE505B4941A84DF4B654B985C7"/>
    <w:rsid w:val="00D53C12"/>
  </w:style>
  <w:style w:type="paragraph" w:customStyle="1" w:styleId="37CE0BA82DE74C509BD7E651AED975D2">
    <w:name w:val="37CE0BA82DE74C509BD7E651AED975D2"/>
    <w:rsid w:val="00D53C12"/>
  </w:style>
  <w:style w:type="paragraph" w:customStyle="1" w:styleId="35780CBB9C4E45DE9DE15CA15319DF87">
    <w:name w:val="35780CBB9C4E45DE9DE15CA15319DF87"/>
    <w:rsid w:val="00D53C12"/>
  </w:style>
  <w:style w:type="paragraph" w:customStyle="1" w:styleId="512158C82CAA433BAB1A7280D4A81F32">
    <w:name w:val="512158C82CAA433BAB1A7280D4A81F32"/>
    <w:rsid w:val="00D53C12"/>
  </w:style>
  <w:style w:type="paragraph" w:customStyle="1" w:styleId="AEF7061BA2E0432E931B9D52FE76B9F1">
    <w:name w:val="AEF7061BA2E0432E931B9D52FE76B9F1"/>
    <w:rsid w:val="00D53C12"/>
  </w:style>
  <w:style w:type="paragraph" w:customStyle="1" w:styleId="5B1D2F6B52E148B880CD301394470F26">
    <w:name w:val="5B1D2F6B52E148B880CD301394470F26"/>
    <w:rsid w:val="00D53C12"/>
  </w:style>
  <w:style w:type="paragraph" w:customStyle="1" w:styleId="E8477692ABDC4A77A64C37753130553B">
    <w:name w:val="E8477692ABDC4A77A64C37753130553B"/>
    <w:rsid w:val="00D53C12"/>
  </w:style>
  <w:style w:type="paragraph" w:customStyle="1" w:styleId="5C64B0B0BD2A4DAC8797995DBCB3E0FC">
    <w:name w:val="5C64B0B0BD2A4DAC8797995DBCB3E0FC"/>
    <w:rsid w:val="00D53C12"/>
  </w:style>
  <w:style w:type="paragraph" w:customStyle="1" w:styleId="A1E3C99125B54BBC9EC911B205BD620C">
    <w:name w:val="A1E3C99125B54BBC9EC911B205BD620C"/>
    <w:rsid w:val="00D53C12"/>
  </w:style>
  <w:style w:type="paragraph" w:customStyle="1" w:styleId="28655AFFD0DB42B6A0AD7F6A98537259">
    <w:name w:val="28655AFFD0DB42B6A0AD7F6A98537259"/>
    <w:rsid w:val="00D53C12"/>
  </w:style>
  <w:style w:type="paragraph" w:customStyle="1" w:styleId="4CC73F66534740FB8C4EB18C1ECE867A">
    <w:name w:val="4CC73F66534740FB8C4EB18C1ECE867A"/>
    <w:rsid w:val="00D53C12"/>
  </w:style>
  <w:style w:type="paragraph" w:customStyle="1" w:styleId="DB30379EEA5541A1A9E63FF02CE2D32B">
    <w:name w:val="DB30379EEA5541A1A9E63FF02CE2D32B"/>
    <w:rsid w:val="00D53C12"/>
  </w:style>
  <w:style w:type="paragraph" w:customStyle="1" w:styleId="52C8D76F52B24BAA93CAC600376706D8">
    <w:name w:val="52C8D76F52B24BAA93CAC600376706D8"/>
    <w:rsid w:val="00D53C12"/>
  </w:style>
  <w:style w:type="paragraph" w:customStyle="1" w:styleId="7556757997BD48249BF2EB5148E007D3">
    <w:name w:val="7556757997BD48249BF2EB5148E007D3"/>
    <w:rsid w:val="00D53C12"/>
  </w:style>
  <w:style w:type="paragraph" w:customStyle="1" w:styleId="DE5B2F73AC954E8984F0D385F4EB5B8C">
    <w:name w:val="DE5B2F73AC954E8984F0D385F4EB5B8C"/>
    <w:rsid w:val="00FE6D02"/>
  </w:style>
  <w:style w:type="paragraph" w:customStyle="1" w:styleId="9E0971EBF0BE4A5CB221C4980A41E010">
    <w:name w:val="9E0971EBF0BE4A5CB221C4980A41E010"/>
    <w:rsid w:val="00FE6D02"/>
  </w:style>
  <w:style w:type="paragraph" w:customStyle="1" w:styleId="B02E305F33F44BDBA6978572C20ABE9D">
    <w:name w:val="B02E305F33F44BDBA6978572C20ABE9D"/>
    <w:rsid w:val="00FE6D02"/>
  </w:style>
  <w:style w:type="paragraph" w:customStyle="1" w:styleId="6DFF72E5673D4B0CAA289CCEAC667A9D">
    <w:name w:val="6DFF72E5673D4B0CAA289CCEAC667A9D"/>
    <w:rsid w:val="00FE6D02"/>
  </w:style>
  <w:style w:type="paragraph" w:customStyle="1" w:styleId="108A5AF3BF064F9693656E5DBA7055E4">
    <w:name w:val="108A5AF3BF064F9693656E5DBA7055E4"/>
    <w:rsid w:val="00FE6D02"/>
  </w:style>
  <w:style w:type="paragraph" w:customStyle="1" w:styleId="926A7E3A48374583A23BA633488C6AD9">
    <w:name w:val="926A7E3A48374583A23BA633488C6AD9"/>
    <w:rsid w:val="00FE6D02"/>
  </w:style>
  <w:style w:type="paragraph" w:customStyle="1" w:styleId="70BB5BB29B7543FEA66DF2D8608922A6">
    <w:name w:val="70BB5BB29B7543FEA66DF2D8608922A6"/>
    <w:rsid w:val="00FE6D02"/>
  </w:style>
  <w:style w:type="paragraph" w:customStyle="1" w:styleId="5DB2CB5A28C8479DAFF95B45A2601F3D">
    <w:name w:val="5DB2CB5A28C8479DAFF95B45A2601F3D"/>
    <w:rsid w:val="00FE6D02"/>
  </w:style>
  <w:style w:type="paragraph" w:customStyle="1" w:styleId="64BEEF2E7680463CA16A5E9752CF04B2">
    <w:name w:val="64BEEF2E7680463CA16A5E9752CF04B2"/>
    <w:rsid w:val="00FE6D02"/>
  </w:style>
  <w:style w:type="paragraph" w:customStyle="1" w:styleId="302B45E17C8244E7A45AEAE067E81D44">
    <w:name w:val="302B45E17C8244E7A45AEAE067E81D44"/>
    <w:rsid w:val="00FE6D02"/>
  </w:style>
  <w:style w:type="paragraph" w:customStyle="1" w:styleId="2E3D9228D9F04E1CB487BE79DBACF1A8">
    <w:name w:val="2E3D9228D9F04E1CB487BE79DBACF1A8"/>
    <w:rsid w:val="00FE6D02"/>
  </w:style>
  <w:style w:type="paragraph" w:customStyle="1" w:styleId="7502FB4142A34DBA8DC8F5251224C37E">
    <w:name w:val="7502FB4142A34DBA8DC8F5251224C37E"/>
    <w:rsid w:val="00FE6D02"/>
  </w:style>
  <w:style w:type="paragraph" w:customStyle="1" w:styleId="75C86E3337AF4E3B853137C93C941882">
    <w:name w:val="75C86E3337AF4E3B853137C93C941882"/>
    <w:rsid w:val="00FE6D02"/>
  </w:style>
  <w:style w:type="paragraph" w:customStyle="1" w:styleId="D40BFFF9963A4AC18D27B32FA37B6A9A">
    <w:name w:val="D40BFFF9963A4AC18D27B32FA37B6A9A"/>
    <w:rsid w:val="00FE6D02"/>
  </w:style>
  <w:style w:type="paragraph" w:customStyle="1" w:styleId="21AFB9C230E64F5D81D8BAD20FA6300D">
    <w:name w:val="21AFB9C230E64F5D81D8BAD20FA6300D"/>
    <w:rsid w:val="00FE6D02"/>
  </w:style>
  <w:style w:type="paragraph" w:customStyle="1" w:styleId="5B40CCADE09E4FCD81FFC6326D2AD269">
    <w:name w:val="5B40CCADE09E4FCD81FFC6326D2AD269"/>
    <w:rsid w:val="00FE6D02"/>
  </w:style>
  <w:style w:type="paragraph" w:customStyle="1" w:styleId="FEAC35F6FD70434E983B826E4DEBA320">
    <w:name w:val="FEAC35F6FD70434E983B826E4DEBA320"/>
    <w:rsid w:val="00FE6D02"/>
  </w:style>
  <w:style w:type="paragraph" w:customStyle="1" w:styleId="BB93416F70A646CC864CAC2752370616">
    <w:name w:val="BB93416F70A646CC864CAC2752370616"/>
    <w:rsid w:val="00FE6D02"/>
  </w:style>
  <w:style w:type="paragraph" w:customStyle="1" w:styleId="B1BE0FBAE632422B8977D3F89F2E496A">
    <w:name w:val="B1BE0FBAE632422B8977D3F89F2E496A"/>
    <w:rsid w:val="00FE6D02"/>
  </w:style>
  <w:style w:type="paragraph" w:customStyle="1" w:styleId="E2F1E5B52B0249AEB59B034545AB1610">
    <w:name w:val="E2F1E5B52B0249AEB59B034545AB1610"/>
    <w:rsid w:val="00FE6D02"/>
  </w:style>
  <w:style w:type="paragraph" w:customStyle="1" w:styleId="03436449DDCE40E2A64609F13C1CA31A">
    <w:name w:val="03436449DDCE40E2A64609F13C1CA31A"/>
    <w:rsid w:val="00FE6D02"/>
  </w:style>
  <w:style w:type="paragraph" w:customStyle="1" w:styleId="CF746CFC86F64580886CF7739253D803">
    <w:name w:val="CF746CFC86F64580886CF7739253D803"/>
    <w:rsid w:val="00FE6D02"/>
  </w:style>
  <w:style w:type="paragraph" w:customStyle="1" w:styleId="E92C8C7A7C2C4A12B49BBA6236867D5D">
    <w:name w:val="E92C8C7A7C2C4A12B49BBA6236867D5D"/>
    <w:rsid w:val="00FE6D02"/>
  </w:style>
  <w:style w:type="paragraph" w:customStyle="1" w:styleId="4332A437BAE240F1A6ED65FAB4858D18">
    <w:name w:val="4332A437BAE240F1A6ED65FAB4858D18"/>
    <w:rsid w:val="00FE6D02"/>
  </w:style>
  <w:style w:type="paragraph" w:customStyle="1" w:styleId="E14012DD8A03409E84EE561C75157A37">
    <w:name w:val="E14012DD8A03409E84EE561C75157A37"/>
    <w:rsid w:val="00FE6D02"/>
  </w:style>
  <w:style w:type="paragraph" w:customStyle="1" w:styleId="2887D0332D644CAAA55D5DD79EFB5519">
    <w:name w:val="2887D0332D644CAAA55D5DD79EFB5519"/>
    <w:rsid w:val="00FE6D02"/>
  </w:style>
  <w:style w:type="paragraph" w:customStyle="1" w:styleId="7596288E7392403D94E29E235EABB791">
    <w:name w:val="7596288E7392403D94E29E235EABB791"/>
    <w:rsid w:val="00FE6D02"/>
  </w:style>
  <w:style w:type="paragraph" w:customStyle="1" w:styleId="B2B08271ED754B5A8BC85A3A0D8017E4">
    <w:name w:val="B2B08271ED754B5A8BC85A3A0D8017E4"/>
    <w:rsid w:val="00081C54"/>
  </w:style>
  <w:style w:type="paragraph" w:customStyle="1" w:styleId="0D097FE4519543A0AEF0F827A3F205F1">
    <w:name w:val="0D097FE4519543A0AEF0F827A3F205F1"/>
    <w:rsid w:val="00081C54"/>
  </w:style>
  <w:style w:type="paragraph" w:customStyle="1" w:styleId="EFB31D0B766F49D7A5DDEF05A8736C92">
    <w:name w:val="EFB31D0B766F49D7A5DDEF05A8736C92"/>
    <w:rsid w:val="00081C54"/>
  </w:style>
  <w:style w:type="paragraph" w:customStyle="1" w:styleId="0132DA3DF9304E07AA04AB9354F13225">
    <w:name w:val="0132DA3DF9304E07AA04AB9354F13225"/>
    <w:rsid w:val="00081C54"/>
  </w:style>
  <w:style w:type="paragraph" w:customStyle="1" w:styleId="3AEDE4EE1F0340FAA6627DB65E29CC19">
    <w:name w:val="3AEDE4EE1F0340FAA6627DB65E29CC19"/>
    <w:rsid w:val="00081C54"/>
  </w:style>
  <w:style w:type="paragraph" w:customStyle="1" w:styleId="3E16EA3E154D428EB31A84B75324861B">
    <w:name w:val="3E16EA3E154D428EB31A84B75324861B"/>
    <w:rsid w:val="00081C54"/>
  </w:style>
  <w:style w:type="paragraph" w:customStyle="1" w:styleId="17B1A9DB74D94EC183FD5E8F96EE6E71">
    <w:name w:val="17B1A9DB74D94EC183FD5E8F96EE6E71"/>
    <w:rsid w:val="00081C54"/>
  </w:style>
  <w:style w:type="paragraph" w:customStyle="1" w:styleId="8D62F2D07EFE4FE8AB95D819BAE87EEB">
    <w:name w:val="8D62F2D07EFE4FE8AB95D819BAE87EEB"/>
    <w:rsid w:val="00081C54"/>
  </w:style>
  <w:style w:type="paragraph" w:customStyle="1" w:styleId="509385FCB7424629B0DA3C57BBE69327">
    <w:name w:val="509385FCB7424629B0DA3C57BBE69327"/>
    <w:rsid w:val="00081C54"/>
  </w:style>
  <w:style w:type="paragraph" w:customStyle="1" w:styleId="0EDD530577A14F2DBB2C862CC4C00C8A">
    <w:name w:val="0EDD530577A14F2DBB2C862CC4C00C8A"/>
    <w:rsid w:val="00081C54"/>
  </w:style>
  <w:style w:type="paragraph" w:customStyle="1" w:styleId="E93665D829384973A76DCF600EFD0EBB">
    <w:name w:val="E93665D829384973A76DCF600EFD0EBB"/>
    <w:rsid w:val="00081C54"/>
  </w:style>
  <w:style w:type="paragraph" w:customStyle="1" w:styleId="0C965232217A4A30978C8BDB1E9D87B2">
    <w:name w:val="0C965232217A4A30978C8BDB1E9D87B2"/>
    <w:rsid w:val="00081C54"/>
  </w:style>
  <w:style w:type="paragraph" w:customStyle="1" w:styleId="9EC1E6E20BBB4163BC1003AE36313710">
    <w:name w:val="9EC1E6E20BBB4163BC1003AE36313710"/>
    <w:rsid w:val="00081C54"/>
  </w:style>
  <w:style w:type="paragraph" w:customStyle="1" w:styleId="4318F0305FAA4FBAA9889C89CB736C36">
    <w:name w:val="4318F0305FAA4FBAA9889C89CB736C36"/>
    <w:rsid w:val="00081C54"/>
  </w:style>
  <w:style w:type="paragraph" w:customStyle="1" w:styleId="16067A830FF0482F9527301B00D333B9">
    <w:name w:val="16067A830FF0482F9527301B00D333B9"/>
    <w:rsid w:val="00081C54"/>
  </w:style>
  <w:style w:type="paragraph" w:customStyle="1" w:styleId="60B6896BEEFC46BA92B5712BEBC87179">
    <w:name w:val="60B6896BEEFC46BA92B5712BEBC87179"/>
    <w:rsid w:val="00081C54"/>
  </w:style>
  <w:style w:type="paragraph" w:customStyle="1" w:styleId="4787EBD5758B4D20BEF27C6457B1B953">
    <w:name w:val="4787EBD5758B4D20BEF27C6457B1B953"/>
    <w:rsid w:val="00081C54"/>
  </w:style>
  <w:style w:type="paragraph" w:customStyle="1" w:styleId="667191811A9A48218AC7A2AC1EC4BC68">
    <w:name w:val="667191811A9A48218AC7A2AC1EC4BC68"/>
    <w:rsid w:val="00081C54"/>
  </w:style>
  <w:style w:type="paragraph" w:customStyle="1" w:styleId="5E177C1A64B149FEA81D275918B4E9C9">
    <w:name w:val="5E177C1A64B149FEA81D275918B4E9C9"/>
    <w:rsid w:val="00081C54"/>
  </w:style>
  <w:style w:type="paragraph" w:customStyle="1" w:styleId="48C1921FA77E4A5CB6E45152E7170CE0">
    <w:name w:val="48C1921FA77E4A5CB6E45152E7170CE0"/>
    <w:rsid w:val="00081C54"/>
  </w:style>
  <w:style w:type="paragraph" w:customStyle="1" w:styleId="D444AFFAE2D44249B3A1EF1C262CA24B">
    <w:name w:val="D444AFFAE2D44249B3A1EF1C262CA24B"/>
    <w:rsid w:val="00081C54"/>
  </w:style>
  <w:style w:type="paragraph" w:customStyle="1" w:styleId="9AD80D93D43240BABF428B7C2C5C9CF9">
    <w:name w:val="9AD80D93D43240BABF428B7C2C5C9CF9"/>
    <w:rsid w:val="00081C54"/>
  </w:style>
  <w:style w:type="paragraph" w:customStyle="1" w:styleId="A90EA6384261499F844DA5553A4ABDA6">
    <w:name w:val="A90EA6384261499F844DA5553A4ABDA6"/>
    <w:rsid w:val="00081C54"/>
  </w:style>
  <w:style w:type="paragraph" w:customStyle="1" w:styleId="C59BC740A72A4F7384F29A5F1BE2735F">
    <w:name w:val="C59BC740A72A4F7384F29A5F1BE2735F"/>
    <w:rsid w:val="00081C54"/>
  </w:style>
  <w:style w:type="paragraph" w:customStyle="1" w:styleId="07AF48D9853E414BBE5C86154457B84F">
    <w:name w:val="07AF48D9853E414BBE5C86154457B84F"/>
    <w:rsid w:val="00081C54"/>
  </w:style>
  <w:style w:type="paragraph" w:customStyle="1" w:styleId="FEC997F3CFDA4A358C34EF903B3F52DC">
    <w:name w:val="FEC997F3CFDA4A358C34EF903B3F52DC"/>
    <w:rsid w:val="00081C54"/>
  </w:style>
  <w:style w:type="paragraph" w:customStyle="1" w:styleId="C4804F156D8B45BEA7C5F4B694D35693">
    <w:name w:val="C4804F156D8B45BEA7C5F4B694D35693"/>
    <w:rsid w:val="00081C54"/>
  </w:style>
  <w:style w:type="paragraph" w:customStyle="1" w:styleId="E4F986B5548649349DCE2044F1E0E8E0">
    <w:name w:val="E4F986B5548649349DCE2044F1E0E8E0"/>
    <w:rsid w:val="00081C54"/>
  </w:style>
  <w:style w:type="paragraph" w:customStyle="1" w:styleId="5C748B20635E4B91B7727D1A4A58EE37">
    <w:name w:val="5C748B20635E4B91B7727D1A4A58EE37"/>
    <w:rsid w:val="00081C54"/>
  </w:style>
  <w:style w:type="paragraph" w:customStyle="1" w:styleId="FE7B7708C1824BACB5CF1A8A4E16E52A">
    <w:name w:val="FE7B7708C1824BACB5CF1A8A4E16E52A"/>
    <w:rsid w:val="00081C54"/>
  </w:style>
  <w:style w:type="paragraph" w:customStyle="1" w:styleId="72906DBB1CFC448F9622358435BD9256">
    <w:name w:val="72906DBB1CFC448F9622358435BD9256"/>
    <w:rsid w:val="00081C54"/>
  </w:style>
  <w:style w:type="paragraph" w:customStyle="1" w:styleId="7E6F788EEA89443C9E0F9A546BB571CE">
    <w:name w:val="7E6F788EEA89443C9E0F9A546BB571CE"/>
    <w:rsid w:val="00081C54"/>
  </w:style>
  <w:style w:type="paragraph" w:customStyle="1" w:styleId="4EA5138493D5468EBF8CFACCDEEB225B">
    <w:name w:val="4EA5138493D5468EBF8CFACCDEEB225B"/>
    <w:rsid w:val="00081C54"/>
  </w:style>
  <w:style w:type="paragraph" w:customStyle="1" w:styleId="5DA9B8D8812D41E7A821F3A6F6E92BAD">
    <w:name w:val="5DA9B8D8812D41E7A821F3A6F6E92BAD"/>
    <w:rsid w:val="00081C54"/>
  </w:style>
  <w:style w:type="paragraph" w:customStyle="1" w:styleId="0F334F25785047369CD4CC72D4935AB2">
    <w:name w:val="0F334F25785047369CD4CC72D4935AB2"/>
    <w:rsid w:val="00081C54"/>
  </w:style>
  <w:style w:type="paragraph" w:customStyle="1" w:styleId="46C35072DB1C495492862DEDB68F8D54">
    <w:name w:val="46C35072DB1C495492862DEDB68F8D54"/>
    <w:rsid w:val="00081C54"/>
  </w:style>
  <w:style w:type="paragraph" w:customStyle="1" w:styleId="425507FF77C04D9AB1679B5A897576C1">
    <w:name w:val="425507FF77C04D9AB1679B5A897576C1"/>
    <w:rsid w:val="00081C54"/>
  </w:style>
  <w:style w:type="paragraph" w:customStyle="1" w:styleId="F57767AC11CB49728439C7AEEDD501D8">
    <w:name w:val="F57767AC11CB49728439C7AEEDD501D8"/>
    <w:rsid w:val="00081C54"/>
  </w:style>
  <w:style w:type="paragraph" w:customStyle="1" w:styleId="0E44B3713DC5478792E4534B0F2151E9">
    <w:name w:val="0E44B3713DC5478792E4534B0F2151E9"/>
    <w:rsid w:val="00081C54"/>
  </w:style>
  <w:style w:type="paragraph" w:customStyle="1" w:styleId="6C8E8978D4B74F40BCECB98D96545D3B">
    <w:name w:val="6C8E8978D4B74F40BCECB98D96545D3B"/>
    <w:rsid w:val="00081C54"/>
  </w:style>
  <w:style w:type="paragraph" w:customStyle="1" w:styleId="38206AE7C8734EF08A90E94944D1F3C3">
    <w:name w:val="38206AE7C8734EF08A90E94944D1F3C3"/>
    <w:rsid w:val="00081C54"/>
  </w:style>
  <w:style w:type="paragraph" w:customStyle="1" w:styleId="3FD2B847675D4FF89493DAAFF24C7160">
    <w:name w:val="3FD2B847675D4FF89493DAAFF24C7160"/>
    <w:rsid w:val="00081C54"/>
  </w:style>
  <w:style w:type="paragraph" w:customStyle="1" w:styleId="1A2FB4DA95114AADA805E0DAAAF520E7">
    <w:name w:val="1A2FB4DA95114AADA805E0DAAAF520E7"/>
    <w:rsid w:val="00081C54"/>
  </w:style>
  <w:style w:type="paragraph" w:customStyle="1" w:styleId="04AC059093E64473AE0E6A9457FBBB50">
    <w:name w:val="04AC059093E64473AE0E6A9457FBBB50"/>
    <w:rsid w:val="00081C54"/>
  </w:style>
  <w:style w:type="paragraph" w:customStyle="1" w:styleId="B487F8BB1DAD4D55979B071E19F9FA1F">
    <w:name w:val="B487F8BB1DAD4D55979B071E19F9FA1F"/>
    <w:rsid w:val="00081C54"/>
  </w:style>
  <w:style w:type="paragraph" w:customStyle="1" w:styleId="5B48546D507F4A828864BEC96754BE85">
    <w:name w:val="5B48546D507F4A828864BEC96754BE85"/>
    <w:rsid w:val="00081C54"/>
  </w:style>
  <w:style w:type="paragraph" w:customStyle="1" w:styleId="B3E7B7CB8549465B816F2CFC159736FB">
    <w:name w:val="B3E7B7CB8549465B816F2CFC159736FB"/>
    <w:rsid w:val="00081C54"/>
  </w:style>
  <w:style w:type="paragraph" w:customStyle="1" w:styleId="C7C18F4FBB424238B37E262514384392">
    <w:name w:val="C7C18F4FBB424238B37E262514384392"/>
    <w:rsid w:val="00081C54"/>
  </w:style>
  <w:style w:type="paragraph" w:customStyle="1" w:styleId="B97195D73DB7435B97A1B3059FE56A18">
    <w:name w:val="B97195D73DB7435B97A1B3059FE56A18"/>
    <w:rsid w:val="00081C54"/>
  </w:style>
  <w:style w:type="paragraph" w:customStyle="1" w:styleId="1343159810B0490CBE1BDDEC9A23864D">
    <w:name w:val="1343159810B0490CBE1BDDEC9A23864D"/>
    <w:rsid w:val="00081C54"/>
  </w:style>
  <w:style w:type="paragraph" w:customStyle="1" w:styleId="D98A69A9378A4506BFF4C60245AB121F">
    <w:name w:val="D98A69A9378A4506BFF4C60245AB121F"/>
    <w:rsid w:val="00081C54"/>
  </w:style>
  <w:style w:type="paragraph" w:customStyle="1" w:styleId="1C802E7C6B4B4EF6859393996B06D40B">
    <w:name w:val="1C802E7C6B4B4EF6859393996B06D40B"/>
    <w:rsid w:val="00081C54"/>
  </w:style>
  <w:style w:type="paragraph" w:customStyle="1" w:styleId="99AB39767E8E443289CEF4F82F17E928">
    <w:name w:val="99AB39767E8E443289CEF4F82F17E928"/>
    <w:rsid w:val="00081C54"/>
  </w:style>
  <w:style w:type="paragraph" w:customStyle="1" w:styleId="5FAF72CB3C7C45049CDBBBA8377AA596">
    <w:name w:val="5FAF72CB3C7C45049CDBBBA8377AA596"/>
    <w:rsid w:val="00081C54"/>
  </w:style>
  <w:style w:type="paragraph" w:customStyle="1" w:styleId="7C8305E4DED6425483B10FFAFD116133">
    <w:name w:val="7C8305E4DED6425483B10FFAFD116133"/>
    <w:rsid w:val="00081C54"/>
  </w:style>
  <w:style w:type="paragraph" w:customStyle="1" w:styleId="78F0032B0DB645B2A2835BDB9191969D">
    <w:name w:val="78F0032B0DB645B2A2835BDB9191969D"/>
    <w:rsid w:val="00081C54"/>
  </w:style>
  <w:style w:type="paragraph" w:customStyle="1" w:styleId="77808602E9E54B459289134E752E22C8">
    <w:name w:val="77808602E9E54B459289134E752E22C8"/>
    <w:rsid w:val="00081C54"/>
  </w:style>
  <w:style w:type="paragraph" w:customStyle="1" w:styleId="911ADFF4FF77446B8CDD44A525D2B5D5">
    <w:name w:val="911ADFF4FF77446B8CDD44A525D2B5D5"/>
    <w:rsid w:val="00081C54"/>
  </w:style>
  <w:style w:type="paragraph" w:customStyle="1" w:styleId="73EF83C4718E448EBC12634C0ED4E6F2">
    <w:name w:val="73EF83C4718E448EBC12634C0ED4E6F2"/>
    <w:rsid w:val="00081C54"/>
  </w:style>
  <w:style w:type="paragraph" w:customStyle="1" w:styleId="5982C3BD67514308ACF8921E64F474B3">
    <w:name w:val="5982C3BD67514308ACF8921E64F474B3"/>
    <w:rsid w:val="00081C54"/>
  </w:style>
  <w:style w:type="paragraph" w:customStyle="1" w:styleId="4F0FBDA9B4D846D2A5ED9DEC5C69DD96">
    <w:name w:val="4F0FBDA9B4D846D2A5ED9DEC5C69DD96"/>
    <w:rsid w:val="00081C54"/>
  </w:style>
  <w:style w:type="paragraph" w:customStyle="1" w:styleId="0ECAEBF3360240A1A4041B1C575F56A3">
    <w:name w:val="0ECAEBF3360240A1A4041B1C575F56A3"/>
    <w:rsid w:val="00081C54"/>
  </w:style>
  <w:style w:type="paragraph" w:customStyle="1" w:styleId="987D468988694967B29A196AC44BFB73">
    <w:name w:val="987D468988694967B29A196AC44BFB73"/>
    <w:rsid w:val="00081C54"/>
  </w:style>
  <w:style w:type="paragraph" w:customStyle="1" w:styleId="1F03F293C31F47599CEF87FDC9301B16">
    <w:name w:val="1F03F293C31F47599CEF87FDC9301B16"/>
    <w:rsid w:val="00081C54"/>
  </w:style>
  <w:style w:type="paragraph" w:customStyle="1" w:styleId="8A5B00B96E0641F39710BE583A6F97AA">
    <w:name w:val="8A5B00B96E0641F39710BE583A6F97AA"/>
    <w:rsid w:val="00081C54"/>
  </w:style>
  <w:style w:type="paragraph" w:customStyle="1" w:styleId="DEB6E92E3D914532A7E32CDDCEC30E30">
    <w:name w:val="DEB6E92E3D914532A7E32CDDCEC30E30"/>
    <w:rsid w:val="00081C54"/>
  </w:style>
  <w:style w:type="paragraph" w:customStyle="1" w:styleId="834A815E597C468B8EACC2721435DE44">
    <w:name w:val="834A815E597C468B8EACC2721435DE44"/>
    <w:rsid w:val="00081C54"/>
  </w:style>
  <w:style w:type="paragraph" w:customStyle="1" w:styleId="869D0C4AA0994F4AAAECE9014835D730">
    <w:name w:val="869D0C4AA0994F4AAAECE9014835D730"/>
    <w:rsid w:val="00081C54"/>
  </w:style>
  <w:style w:type="paragraph" w:customStyle="1" w:styleId="D690A660561E4D9C9D3EBDE7261C3B82">
    <w:name w:val="D690A660561E4D9C9D3EBDE7261C3B82"/>
    <w:rsid w:val="00081C54"/>
  </w:style>
  <w:style w:type="paragraph" w:customStyle="1" w:styleId="3517A3DA5990461CBA26158B92EB8051">
    <w:name w:val="3517A3DA5990461CBA26158B92EB8051"/>
    <w:rsid w:val="00081C54"/>
  </w:style>
  <w:style w:type="paragraph" w:customStyle="1" w:styleId="80E0B6B3103B42838A14C309B97507C3">
    <w:name w:val="80E0B6B3103B42838A14C309B97507C3"/>
    <w:rsid w:val="00081C54"/>
  </w:style>
  <w:style w:type="paragraph" w:customStyle="1" w:styleId="15BBE7662271481FB65AF1D0AE4A5B1D">
    <w:name w:val="15BBE7662271481FB65AF1D0AE4A5B1D"/>
    <w:rsid w:val="00081C54"/>
  </w:style>
  <w:style w:type="paragraph" w:customStyle="1" w:styleId="393C1FC5EB9145998ABD35363B170867">
    <w:name w:val="393C1FC5EB9145998ABD35363B170867"/>
    <w:rsid w:val="00081C54"/>
  </w:style>
  <w:style w:type="paragraph" w:customStyle="1" w:styleId="622ADA9CA3974F10A862F695014857AE">
    <w:name w:val="622ADA9CA3974F10A862F695014857AE"/>
    <w:rsid w:val="00081C54"/>
  </w:style>
  <w:style w:type="paragraph" w:customStyle="1" w:styleId="8190140DA83649CFA7721ADDB7EC8D09">
    <w:name w:val="8190140DA83649CFA7721ADDB7EC8D09"/>
    <w:rsid w:val="00081C54"/>
  </w:style>
  <w:style w:type="paragraph" w:customStyle="1" w:styleId="74620569A8334530AC2125C1208A3D3A">
    <w:name w:val="74620569A8334530AC2125C1208A3D3A"/>
    <w:rsid w:val="00081C54"/>
  </w:style>
  <w:style w:type="paragraph" w:customStyle="1" w:styleId="A51E00B20A404E9B95431C41EB59741F">
    <w:name w:val="A51E00B20A404E9B95431C41EB59741F"/>
    <w:rsid w:val="00081C54"/>
  </w:style>
  <w:style w:type="paragraph" w:customStyle="1" w:styleId="9BDF81E8AA1446F4A468CA16A788A45B">
    <w:name w:val="9BDF81E8AA1446F4A468CA16A788A45B"/>
    <w:rsid w:val="00081C54"/>
  </w:style>
  <w:style w:type="paragraph" w:customStyle="1" w:styleId="C67DAD935040402FB765B35FE66ECB80">
    <w:name w:val="C67DAD935040402FB765B35FE66ECB80"/>
    <w:rsid w:val="00081C54"/>
  </w:style>
  <w:style w:type="paragraph" w:customStyle="1" w:styleId="6AE3B0B23F2F4D1AACE3B87E55604A22">
    <w:name w:val="6AE3B0B23F2F4D1AACE3B87E55604A22"/>
    <w:rsid w:val="00081C54"/>
  </w:style>
  <w:style w:type="paragraph" w:customStyle="1" w:styleId="8FF7020CF4944EDFB522D521A803847F">
    <w:name w:val="8FF7020CF4944EDFB522D521A803847F"/>
    <w:rsid w:val="00081C54"/>
  </w:style>
  <w:style w:type="paragraph" w:customStyle="1" w:styleId="06E31DC5E5F94CC29D2058EC9066CD10">
    <w:name w:val="06E31DC5E5F94CC29D2058EC9066CD10"/>
    <w:rsid w:val="00B707E7"/>
  </w:style>
  <w:style w:type="paragraph" w:customStyle="1" w:styleId="AE70BD2DF50644E9A724AEF7892B3F6D">
    <w:name w:val="AE70BD2DF50644E9A724AEF7892B3F6D"/>
    <w:rsid w:val="00B707E7"/>
  </w:style>
  <w:style w:type="paragraph" w:customStyle="1" w:styleId="16936982FE0C4DC282C0F6589E8B8EC9">
    <w:name w:val="16936982FE0C4DC282C0F6589E8B8EC9"/>
    <w:rsid w:val="00B707E7"/>
  </w:style>
  <w:style w:type="paragraph" w:customStyle="1" w:styleId="29F1D4A0DCF14926B3EBF2708677F594">
    <w:name w:val="29F1D4A0DCF14926B3EBF2708677F594"/>
    <w:rsid w:val="00B707E7"/>
  </w:style>
  <w:style w:type="paragraph" w:customStyle="1" w:styleId="635E0C13574E432FA5D62BB5E30761B1">
    <w:name w:val="635E0C13574E432FA5D62BB5E30761B1"/>
    <w:rsid w:val="00B707E7"/>
  </w:style>
  <w:style w:type="paragraph" w:customStyle="1" w:styleId="6859B97044EF41D7A2AC7E94BB85F023">
    <w:name w:val="6859B97044EF41D7A2AC7E94BB85F023"/>
    <w:rsid w:val="00B707E7"/>
  </w:style>
  <w:style w:type="paragraph" w:customStyle="1" w:styleId="C8CB95A3A695406A884DA2B24844D6A8">
    <w:name w:val="C8CB95A3A695406A884DA2B24844D6A8"/>
    <w:rsid w:val="00B707E7"/>
  </w:style>
  <w:style w:type="paragraph" w:customStyle="1" w:styleId="50CAE8AF461D4891948848134F3F02F8">
    <w:name w:val="50CAE8AF461D4891948848134F3F02F8"/>
    <w:rsid w:val="00B707E7"/>
  </w:style>
  <w:style w:type="paragraph" w:customStyle="1" w:styleId="C7C1C0696A584AD3803DCC976172A5CF">
    <w:name w:val="C7C1C0696A584AD3803DCC976172A5CF"/>
    <w:rsid w:val="00B707E7"/>
  </w:style>
  <w:style w:type="paragraph" w:customStyle="1" w:styleId="11BAFBFB91144D25977C656B87BFBFDE">
    <w:name w:val="11BAFBFB91144D25977C656B87BFBFDE"/>
    <w:rsid w:val="00B707E7"/>
  </w:style>
  <w:style w:type="paragraph" w:customStyle="1" w:styleId="B806F693550547318B870676898FB8D4">
    <w:name w:val="B806F693550547318B870676898FB8D4"/>
    <w:rsid w:val="00B707E7"/>
  </w:style>
  <w:style w:type="paragraph" w:customStyle="1" w:styleId="F4B8CC172BDF4F93A122E0C247BE3301">
    <w:name w:val="F4B8CC172BDF4F93A122E0C247BE3301"/>
    <w:rsid w:val="00B707E7"/>
  </w:style>
  <w:style w:type="paragraph" w:customStyle="1" w:styleId="3AA1DDF2502A47628121424E954302F4">
    <w:name w:val="3AA1DDF2502A47628121424E954302F4"/>
    <w:rsid w:val="00B707E7"/>
  </w:style>
  <w:style w:type="paragraph" w:customStyle="1" w:styleId="0E4078EDE5884484BC05542728D03E7C">
    <w:name w:val="0E4078EDE5884484BC05542728D03E7C"/>
    <w:rsid w:val="00B707E7"/>
  </w:style>
  <w:style w:type="paragraph" w:customStyle="1" w:styleId="00FC1F818A7940498615C4285DF4A7C3">
    <w:name w:val="00FC1F818A7940498615C4285DF4A7C3"/>
    <w:rsid w:val="00B707E7"/>
  </w:style>
  <w:style w:type="paragraph" w:customStyle="1" w:styleId="9C2BD86CA2E7462AB59A5C07CD068F91">
    <w:name w:val="9C2BD86CA2E7462AB59A5C07CD068F91"/>
    <w:rsid w:val="00B707E7"/>
  </w:style>
  <w:style w:type="paragraph" w:customStyle="1" w:styleId="6D9CC25FD4974B7CAD712BF8EE0AD164">
    <w:name w:val="6D9CC25FD4974B7CAD712BF8EE0AD164"/>
    <w:rsid w:val="00B707E7"/>
  </w:style>
  <w:style w:type="paragraph" w:customStyle="1" w:styleId="D44DCA2B64B04CF297364A724619FBB6">
    <w:name w:val="D44DCA2B64B04CF297364A724619FBB6"/>
    <w:rsid w:val="00B707E7"/>
  </w:style>
  <w:style w:type="paragraph" w:customStyle="1" w:styleId="B2522E6028F54896AF8AD25EC59AA8B6">
    <w:name w:val="B2522E6028F54896AF8AD25EC59AA8B6"/>
    <w:rsid w:val="00B707E7"/>
  </w:style>
  <w:style w:type="paragraph" w:customStyle="1" w:styleId="3966F68BFAED455CB19988958F19CEBE">
    <w:name w:val="3966F68BFAED455CB19988958F19CEBE"/>
    <w:rsid w:val="00B707E7"/>
  </w:style>
  <w:style w:type="paragraph" w:customStyle="1" w:styleId="466CBFDA70FC400497F5D17BE2573676">
    <w:name w:val="466CBFDA70FC400497F5D17BE2573676"/>
    <w:rsid w:val="00B707E7"/>
  </w:style>
  <w:style w:type="paragraph" w:customStyle="1" w:styleId="7476E7D6600845BCB44F8CB697E010E5">
    <w:name w:val="7476E7D6600845BCB44F8CB697E010E5"/>
    <w:rsid w:val="00B707E7"/>
  </w:style>
  <w:style w:type="paragraph" w:customStyle="1" w:styleId="2FE1FEF7C14C45D688689825ECA3DE32">
    <w:name w:val="2FE1FEF7C14C45D688689825ECA3DE32"/>
    <w:rsid w:val="00B707E7"/>
  </w:style>
  <w:style w:type="paragraph" w:customStyle="1" w:styleId="940B85B6513244F79B74D5236CF028C6">
    <w:name w:val="940B85B6513244F79B74D5236CF028C6"/>
    <w:rsid w:val="00B707E7"/>
  </w:style>
  <w:style w:type="paragraph" w:customStyle="1" w:styleId="2AF8EDA8C0924910827126BA9AACE08B">
    <w:name w:val="2AF8EDA8C0924910827126BA9AACE08B"/>
    <w:rsid w:val="00B707E7"/>
  </w:style>
  <w:style w:type="paragraph" w:customStyle="1" w:styleId="DD32EA11570F4BA7A37BA08F2B6236DC">
    <w:name w:val="DD32EA11570F4BA7A37BA08F2B6236DC"/>
    <w:rsid w:val="00B707E7"/>
  </w:style>
  <w:style w:type="paragraph" w:customStyle="1" w:styleId="2185EA14E96D4499B20D06ABF8587ED5">
    <w:name w:val="2185EA14E96D4499B20D06ABF8587ED5"/>
    <w:rsid w:val="00B707E7"/>
  </w:style>
  <w:style w:type="paragraph" w:customStyle="1" w:styleId="128D80ED25264BC8912E006ADBAC6898">
    <w:name w:val="128D80ED25264BC8912E006ADBAC6898"/>
    <w:rsid w:val="000149FE"/>
  </w:style>
  <w:style w:type="paragraph" w:customStyle="1" w:styleId="85F81B5B413D48C8A43B00C726586DB8">
    <w:name w:val="85F81B5B413D48C8A43B00C726586DB8"/>
    <w:rsid w:val="000149FE"/>
  </w:style>
  <w:style w:type="paragraph" w:customStyle="1" w:styleId="25FEE7D559CF46C4ACB5BBFC78CE480A">
    <w:name w:val="25FEE7D559CF46C4ACB5BBFC78CE480A"/>
    <w:rsid w:val="000149FE"/>
  </w:style>
  <w:style w:type="paragraph" w:customStyle="1" w:styleId="F1F2FC15F9C5492382176C5F48E2A07C">
    <w:name w:val="F1F2FC15F9C5492382176C5F48E2A07C"/>
    <w:rsid w:val="000149FE"/>
  </w:style>
  <w:style w:type="paragraph" w:customStyle="1" w:styleId="4F333C03E2624BF7B09A361F2E446969">
    <w:name w:val="4F333C03E2624BF7B09A361F2E446969"/>
    <w:rsid w:val="000149FE"/>
  </w:style>
  <w:style w:type="paragraph" w:customStyle="1" w:styleId="CE9159AF64154CA09AA7A22A814A93D0">
    <w:name w:val="CE9159AF64154CA09AA7A22A814A93D0"/>
    <w:rsid w:val="000149FE"/>
  </w:style>
  <w:style w:type="paragraph" w:customStyle="1" w:styleId="A089FA3C38874C1DA3331BC026DE3F42">
    <w:name w:val="A089FA3C38874C1DA3331BC026DE3F42"/>
    <w:rsid w:val="000149FE"/>
  </w:style>
  <w:style w:type="paragraph" w:customStyle="1" w:styleId="74D211BB856945EDA52AD17E5288EE8B">
    <w:name w:val="74D211BB856945EDA52AD17E5288EE8B"/>
    <w:rsid w:val="000149FE"/>
  </w:style>
  <w:style w:type="paragraph" w:customStyle="1" w:styleId="27CF68D1416A41EB9F64FFE86B5CEC3E">
    <w:name w:val="27CF68D1416A41EB9F64FFE86B5CEC3E"/>
    <w:rsid w:val="000149FE"/>
  </w:style>
  <w:style w:type="paragraph" w:customStyle="1" w:styleId="2F6CDC515FE041A7BA9CA9F13E4D3C45">
    <w:name w:val="2F6CDC515FE041A7BA9CA9F13E4D3C45"/>
    <w:rsid w:val="000149FE"/>
  </w:style>
  <w:style w:type="paragraph" w:customStyle="1" w:styleId="C0AE07F7980A4D3BA9F32F319102EE61">
    <w:name w:val="C0AE07F7980A4D3BA9F32F319102EE61"/>
    <w:rsid w:val="000149FE"/>
  </w:style>
  <w:style w:type="paragraph" w:customStyle="1" w:styleId="44FE8D478AAE43CCAA30FB796331D890">
    <w:name w:val="44FE8D478AAE43CCAA30FB796331D890"/>
    <w:rsid w:val="000149FE"/>
  </w:style>
  <w:style w:type="paragraph" w:customStyle="1" w:styleId="D15470169CC24DBE9CEA7F5715970C6E">
    <w:name w:val="D15470169CC24DBE9CEA7F5715970C6E"/>
    <w:rsid w:val="000149FE"/>
  </w:style>
  <w:style w:type="paragraph" w:customStyle="1" w:styleId="51E91FFCC6FC42B39BAFC9E2359135B8">
    <w:name w:val="51E91FFCC6FC42B39BAFC9E2359135B8"/>
    <w:rsid w:val="000149FE"/>
  </w:style>
  <w:style w:type="paragraph" w:customStyle="1" w:styleId="DDC2117E94254D57B672DE207520937C">
    <w:name w:val="DDC2117E94254D57B672DE207520937C"/>
    <w:rsid w:val="000149FE"/>
  </w:style>
  <w:style w:type="paragraph" w:customStyle="1" w:styleId="B34C84DA47E94B4AB47D460C34AED9F6">
    <w:name w:val="B34C84DA47E94B4AB47D460C34AED9F6"/>
    <w:rsid w:val="000149FE"/>
  </w:style>
  <w:style w:type="paragraph" w:customStyle="1" w:styleId="59E757372ED349B8AADAD0C7AC5FB273">
    <w:name w:val="59E757372ED349B8AADAD0C7AC5FB273"/>
    <w:rsid w:val="000149FE"/>
  </w:style>
  <w:style w:type="paragraph" w:customStyle="1" w:styleId="F6492F5B6D214C49A830E032D031E5DB">
    <w:name w:val="F6492F5B6D214C49A830E032D031E5DB"/>
    <w:rsid w:val="000149FE"/>
  </w:style>
  <w:style w:type="paragraph" w:customStyle="1" w:styleId="1F4C556F2696464FA99C8C95B5B9B04A">
    <w:name w:val="1F4C556F2696464FA99C8C95B5B9B04A"/>
    <w:rsid w:val="000149FE"/>
  </w:style>
  <w:style w:type="paragraph" w:customStyle="1" w:styleId="AF5ACF16647F412FA147E387B7F59031">
    <w:name w:val="AF5ACF16647F412FA147E387B7F59031"/>
    <w:rsid w:val="000149FE"/>
  </w:style>
  <w:style w:type="paragraph" w:customStyle="1" w:styleId="4CD6F2D0F2804D9B978F3B4D7840A7EE">
    <w:name w:val="4CD6F2D0F2804D9B978F3B4D7840A7EE"/>
    <w:rsid w:val="000149FE"/>
  </w:style>
  <w:style w:type="paragraph" w:customStyle="1" w:styleId="CDBA0A947D804CF6B9D4FD76615A2D32">
    <w:name w:val="CDBA0A947D804CF6B9D4FD76615A2D32"/>
    <w:rsid w:val="000149FE"/>
  </w:style>
  <w:style w:type="paragraph" w:customStyle="1" w:styleId="BF60F9D654074FF5A9E4D2975901C746">
    <w:name w:val="BF60F9D654074FF5A9E4D2975901C746"/>
    <w:rsid w:val="000149FE"/>
  </w:style>
  <w:style w:type="paragraph" w:customStyle="1" w:styleId="2CDBC28A5EE64FE6B27E5654A28BA68D">
    <w:name w:val="2CDBC28A5EE64FE6B27E5654A28BA68D"/>
    <w:rsid w:val="000149FE"/>
  </w:style>
  <w:style w:type="paragraph" w:customStyle="1" w:styleId="D23E1174D99F466B824CE7BD479F0918">
    <w:name w:val="D23E1174D99F466B824CE7BD479F0918"/>
    <w:rsid w:val="000149FE"/>
  </w:style>
  <w:style w:type="paragraph" w:customStyle="1" w:styleId="5583CE37ABBC484BB654E3F444FEFC34">
    <w:name w:val="5583CE37ABBC484BB654E3F444FEFC34"/>
    <w:rsid w:val="000149FE"/>
  </w:style>
  <w:style w:type="paragraph" w:customStyle="1" w:styleId="A456BA27F18341AF980FC36F1DDC4763">
    <w:name w:val="A456BA27F18341AF980FC36F1DDC4763"/>
    <w:rsid w:val="000149FE"/>
  </w:style>
  <w:style w:type="paragraph" w:customStyle="1" w:styleId="050DB691768D47CCB13C16D09A61EA86">
    <w:name w:val="050DB691768D47CCB13C16D09A61EA86"/>
    <w:rsid w:val="00884712"/>
  </w:style>
  <w:style w:type="paragraph" w:customStyle="1" w:styleId="91DA6DDD08E54157AD943A3353C9DAE2">
    <w:name w:val="91DA6DDD08E54157AD943A3353C9DAE2"/>
    <w:rsid w:val="00884712"/>
  </w:style>
  <w:style w:type="paragraph" w:customStyle="1" w:styleId="C6C52B41019E497F94BA276D6BC03B82">
    <w:name w:val="C6C52B41019E497F94BA276D6BC03B82"/>
    <w:rsid w:val="00884712"/>
  </w:style>
  <w:style w:type="paragraph" w:customStyle="1" w:styleId="CAFD16C393A940DCBC06CC0FFB5F5A36">
    <w:name w:val="CAFD16C393A940DCBC06CC0FFB5F5A36"/>
    <w:rsid w:val="00884712"/>
  </w:style>
  <w:style w:type="paragraph" w:customStyle="1" w:styleId="0E384BCA046D4743AB01B7C2CCE3F4A5">
    <w:name w:val="0E384BCA046D4743AB01B7C2CCE3F4A5"/>
    <w:rsid w:val="00884712"/>
  </w:style>
  <w:style w:type="paragraph" w:customStyle="1" w:styleId="0A111D3FBAD2444BBB6C7AAA7A13F3F2">
    <w:name w:val="0A111D3FBAD2444BBB6C7AAA7A13F3F2"/>
    <w:rsid w:val="00884712"/>
  </w:style>
  <w:style w:type="paragraph" w:customStyle="1" w:styleId="A56A96D41F5E46708268037BCED8730C">
    <w:name w:val="A56A96D41F5E46708268037BCED8730C"/>
    <w:rsid w:val="00884712"/>
  </w:style>
  <w:style w:type="paragraph" w:customStyle="1" w:styleId="993D62F9BB04454690D03189274E06E8">
    <w:name w:val="993D62F9BB04454690D03189274E06E8"/>
    <w:rsid w:val="00884712"/>
  </w:style>
  <w:style w:type="paragraph" w:customStyle="1" w:styleId="9C5A39E4FE464A90803B1832981858FC">
    <w:name w:val="9C5A39E4FE464A90803B1832981858FC"/>
    <w:rsid w:val="00884712"/>
  </w:style>
  <w:style w:type="paragraph" w:customStyle="1" w:styleId="3864852242C9473CA76EA7D2C9348C22">
    <w:name w:val="3864852242C9473CA76EA7D2C9348C22"/>
    <w:rsid w:val="00884712"/>
  </w:style>
  <w:style w:type="paragraph" w:customStyle="1" w:styleId="9E14FEF8796040D7A110F80C9654BF69">
    <w:name w:val="9E14FEF8796040D7A110F80C9654BF69"/>
    <w:rsid w:val="00884712"/>
  </w:style>
  <w:style w:type="paragraph" w:customStyle="1" w:styleId="2FB18ADFF94842C2A6C208D1A041CC59">
    <w:name w:val="2FB18ADFF94842C2A6C208D1A041CC59"/>
    <w:rsid w:val="00884712"/>
  </w:style>
  <w:style w:type="paragraph" w:customStyle="1" w:styleId="631C7ECD88D94BA9927BAC5A8D14FD68">
    <w:name w:val="631C7ECD88D94BA9927BAC5A8D14FD68"/>
    <w:rsid w:val="00884712"/>
  </w:style>
  <w:style w:type="paragraph" w:customStyle="1" w:styleId="007FFF3E58CD42D9AA07607C8E24F2DE">
    <w:name w:val="007FFF3E58CD42D9AA07607C8E24F2DE"/>
    <w:rsid w:val="00884712"/>
  </w:style>
  <w:style w:type="paragraph" w:customStyle="1" w:styleId="CB2BC8F20F1144E39FE56ADC92011827">
    <w:name w:val="CB2BC8F20F1144E39FE56ADC92011827"/>
    <w:rsid w:val="00884712"/>
  </w:style>
  <w:style w:type="paragraph" w:customStyle="1" w:styleId="21F71490C4354B50BFD35A6594759487">
    <w:name w:val="21F71490C4354B50BFD35A6594759487"/>
    <w:rsid w:val="00884712"/>
  </w:style>
  <w:style w:type="paragraph" w:customStyle="1" w:styleId="4A836BD6C3064B329EFB3DABB1F80743">
    <w:name w:val="4A836BD6C3064B329EFB3DABB1F80743"/>
    <w:rsid w:val="00884712"/>
  </w:style>
  <w:style w:type="paragraph" w:customStyle="1" w:styleId="876EE345083A4E428C113F824FDCDD7D">
    <w:name w:val="876EE345083A4E428C113F824FDCDD7D"/>
    <w:rsid w:val="00884712"/>
  </w:style>
  <w:style w:type="paragraph" w:customStyle="1" w:styleId="527025EDAA6B4698971BE7195362A72B">
    <w:name w:val="527025EDAA6B4698971BE7195362A72B"/>
    <w:rsid w:val="00884712"/>
  </w:style>
  <w:style w:type="paragraph" w:customStyle="1" w:styleId="DAC8B35DF97342209B922B709DAB0DD9">
    <w:name w:val="DAC8B35DF97342209B922B709DAB0DD9"/>
    <w:rsid w:val="00884712"/>
  </w:style>
  <w:style w:type="paragraph" w:customStyle="1" w:styleId="AD8D36C1BFDC4BAF9A4C1B43B8E93747">
    <w:name w:val="AD8D36C1BFDC4BAF9A4C1B43B8E93747"/>
    <w:rsid w:val="00884712"/>
  </w:style>
  <w:style w:type="paragraph" w:customStyle="1" w:styleId="5A74015D73F74ED69D378D82412225F4">
    <w:name w:val="5A74015D73F74ED69D378D82412225F4"/>
    <w:rsid w:val="00884712"/>
  </w:style>
  <w:style w:type="paragraph" w:customStyle="1" w:styleId="6D5B74435EC047208DE13B4D6504FC29">
    <w:name w:val="6D5B74435EC047208DE13B4D6504FC29"/>
    <w:rsid w:val="00884712"/>
  </w:style>
  <w:style w:type="paragraph" w:customStyle="1" w:styleId="494ADCB66B73449D8D1D0123A868777A">
    <w:name w:val="494ADCB66B73449D8D1D0123A868777A"/>
    <w:rsid w:val="00884712"/>
  </w:style>
  <w:style w:type="paragraph" w:customStyle="1" w:styleId="0F99B2929A0C471BBEB3F74BC307E90E">
    <w:name w:val="0F99B2929A0C471BBEB3F74BC307E90E"/>
    <w:rsid w:val="00884712"/>
  </w:style>
  <w:style w:type="paragraph" w:customStyle="1" w:styleId="C49D8D664FED465D97E21FE60A20B88A">
    <w:name w:val="C49D8D664FED465D97E21FE60A20B88A"/>
    <w:rsid w:val="00884712"/>
  </w:style>
  <w:style w:type="paragraph" w:customStyle="1" w:styleId="E42EDE93C78E4EDB86013AA80AA9356F">
    <w:name w:val="E42EDE93C78E4EDB86013AA80AA9356F"/>
    <w:rsid w:val="00884712"/>
  </w:style>
  <w:style w:type="paragraph" w:customStyle="1" w:styleId="8ED3F337B63F4185969A55BDB2CCD51D">
    <w:name w:val="8ED3F337B63F4185969A55BDB2CCD51D"/>
    <w:rsid w:val="008375AF"/>
  </w:style>
  <w:style w:type="paragraph" w:customStyle="1" w:styleId="2C2CC60915ED4FCAA636B4028468D2A4">
    <w:name w:val="2C2CC60915ED4FCAA636B4028468D2A4"/>
    <w:rsid w:val="008375AF"/>
  </w:style>
  <w:style w:type="paragraph" w:customStyle="1" w:styleId="2E70F583B6C34A11855E8B3A1F5B175D">
    <w:name w:val="2E70F583B6C34A11855E8B3A1F5B175D"/>
    <w:rsid w:val="008375AF"/>
  </w:style>
  <w:style w:type="paragraph" w:customStyle="1" w:styleId="2AF9916618B54DB2ABD78DCBB7290092">
    <w:name w:val="2AF9916618B54DB2ABD78DCBB7290092"/>
    <w:rsid w:val="008375AF"/>
  </w:style>
  <w:style w:type="paragraph" w:customStyle="1" w:styleId="5632B172B2D042F4AE90F671613706AC">
    <w:name w:val="5632B172B2D042F4AE90F671613706AC"/>
    <w:rsid w:val="008375AF"/>
  </w:style>
  <w:style w:type="paragraph" w:customStyle="1" w:styleId="8B9FA6500591403BA31EBBC526DA774C">
    <w:name w:val="8B9FA6500591403BA31EBBC526DA774C"/>
    <w:rsid w:val="008375AF"/>
  </w:style>
  <w:style w:type="paragraph" w:customStyle="1" w:styleId="1640EE131EF241FCA80EF3CE43D06AD9">
    <w:name w:val="1640EE131EF241FCA80EF3CE43D06AD9"/>
    <w:rsid w:val="008375AF"/>
  </w:style>
  <w:style w:type="paragraph" w:customStyle="1" w:styleId="FB02571B8EF34C639DB776FF5D98C37D">
    <w:name w:val="FB02571B8EF34C639DB776FF5D98C37D"/>
    <w:rsid w:val="008375AF"/>
  </w:style>
  <w:style w:type="paragraph" w:customStyle="1" w:styleId="EDD7034CB3E9411E9B1FB768831F44AC">
    <w:name w:val="EDD7034CB3E9411E9B1FB768831F44AC"/>
    <w:rsid w:val="008375AF"/>
  </w:style>
  <w:style w:type="paragraph" w:customStyle="1" w:styleId="E262CE6EEF90416FBA30FE8428DCC4C5">
    <w:name w:val="E262CE6EEF90416FBA30FE8428DCC4C5"/>
    <w:rsid w:val="008375AF"/>
  </w:style>
  <w:style w:type="paragraph" w:customStyle="1" w:styleId="79FBF988FD2E4D688CCFF3DA831B5AD3">
    <w:name w:val="79FBF988FD2E4D688CCFF3DA831B5AD3"/>
    <w:rsid w:val="008375AF"/>
  </w:style>
  <w:style w:type="paragraph" w:customStyle="1" w:styleId="45AD244FF84147C0AC0025BED004C8D7">
    <w:name w:val="45AD244FF84147C0AC0025BED004C8D7"/>
    <w:rsid w:val="008375AF"/>
  </w:style>
  <w:style w:type="paragraph" w:customStyle="1" w:styleId="10EB59368CF1482AA9D312CD3D4A888E">
    <w:name w:val="10EB59368CF1482AA9D312CD3D4A888E"/>
    <w:rsid w:val="008375AF"/>
  </w:style>
  <w:style w:type="paragraph" w:customStyle="1" w:styleId="F85E68C8A86344F5B908A232FC1C669E">
    <w:name w:val="F85E68C8A86344F5B908A232FC1C669E"/>
    <w:rsid w:val="008375AF"/>
  </w:style>
  <w:style w:type="paragraph" w:customStyle="1" w:styleId="94EF90F62F634ABE9AE438B0EF64CC2B">
    <w:name w:val="94EF90F62F634ABE9AE438B0EF64CC2B"/>
    <w:rsid w:val="008375AF"/>
  </w:style>
  <w:style w:type="paragraph" w:customStyle="1" w:styleId="3907D6EB6D4D4D4B98EDED77AADD81F9">
    <w:name w:val="3907D6EB6D4D4D4B98EDED77AADD81F9"/>
    <w:rsid w:val="008375AF"/>
  </w:style>
  <w:style w:type="paragraph" w:customStyle="1" w:styleId="A0E1AA05DF8840F18213F9509D16622D">
    <w:name w:val="A0E1AA05DF8840F18213F9509D16622D"/>
    <w:rsid w:val="008375AF"/>
  </w:style>
  <w:style w:type="paragraph" w:customStyle="1" w:styleId="951367A7683F443A99FE6342C5536D43">
    <w:name w:val="951367A7683F443A99FE6342C5536D43"/>
    <w:rsid w:val="008375AF"/>
  </w:style>
  <w:style w:type="paragraph" w:customStyle="1" w:styleId="C9C982C5968648FD923F1EE365CFA0A3">
    <w:name w:val="C9C982C5968648FD923F1EE365CFA0A3"/>
    <w:rsid w:val="008375AF"/>
  </w:style>
  <w:style w:type="paragraph" w:customStyle="1" w:styleId="DB1596A7ED6A4482B0445BFEB40F3627">
    <w:name w:val="DB1596A7ED6A4482B0445BFEB40F3627"/>
    <w:rsid w:val="008375AF"/>
  </w:style>
  <w:style w:type="paragraph" w:customStyle="1" w:styleId="29E65EAB2CE142B0BCC3793D976C963B">
    <w:name w:val="29E65EAB2CE142B0BCC3793D976C963B"/>
    <w:rsid w:val="008375AF"/>
  </w:style>
  <w:style w:type="paragraph" w:customStyle="1" w:styleId="1CD7D64E9860446A9AEF4CAF5F0378D8">
    <w:name w:val="1CD7D64E9860446A9AEF4CAF5F0378D8"/>
    <w:rsid w:val="008375AF"/>
  </w:style>
  <w:style w:type="paragraph" w:customStyle="1" w:styleId="C6274980025A4389BED9DBBD03BE5CDA">
    <w:name w:val="C6274980025A4389BED9DBBD03BE5CDA"/>
    <w:rsid w:val="008375AF"/>
  </w:style>
  <w:style w:type="paragraph" w:customStyle="1" w:styleId="44C9FDF8DF4A4C9BB95D6730CE324E21">
    <w:name w:val="44C9FDF8DF4A4C9BB95D6730CE324E21"/>
    <w:rsid w:val="008375AF"/>
  </w:style>
  <w:style w:type="paragraph" w:customStyle="1" w:styleId="7D22F96D63B94067A54F8264A3E68F25">
    <w:name w:val="7D22F96D63B94067A54F8264A3E68F25"/>
    <w:rsid w:val="008375AF"/>
  </w:style>
  <w:style w:type="paragraph" w:customStyle="1" w:styleId="A3BA1A8279474F4D8E81158551FE831A">
    <w:name w:val="A3BA1A8279474F4D8E81158551FE831A"/>
    <w:rsid w:val="008375AF"/>
  </w:style>
  <w:style w:type="paragraph" w:customStyle="1" w:styleId="DC411DC6D6CC4FED8081E5D1C1D8CCBA">
    <w:name w:val="DC411DC6D6CC4FED8081E5D1C1D8CCBA"/>
    <w:rsid w:val="008375AF"/>
  </w:style>
  <w:style w:type="paragraph" w:customStyle="1" w:styleId="AEC60D9B02F84DB98D8FE71136AF7F73">
    <w:name w:val="AEC60D9B02F84DB98D8FE71136AF7F73"/>
    <w:rsid w:val="008375AF"/>
  </w:style>
  <w:style w:type="paragraph" w:customStyle="1" w:styleId="C18010D2462944908B385FA8DCB9A398">
    <w:name w:val="C18010D2462944908B385FA8DCB9A398"/>
    <w:rsid w:val="008375AF"/>
  </w:style>
  <w:style w:type="paragraph" w:customStyle="1" w:styleId="510BF613EC664673B650E30B021CDF38">
    <w:name w:val="510BF613EC664673B650E30B021CDF38"/>
    <w:rsid w:val="008375AF"/>
  </w:style>
  <w:style w:type="paragraph" w:customStyle="1" w:styleId="E92DB654EB8740FC814BA795129446E1">
    <w:name w:val="E92DB654EB8740FC814BA795129446E1"/>
    <w:rsid w:val="008375AF"/>
  </w:style>
  <w:style w:type="paragraph" w:customStyle="1" w:styleId="F673F2A202704FDC9B3D4C30005BE6B2">
    <w:name w:val="F673F2A202704FDC9B3D4C30005BE6B2"/>
    <w:rsid w:val="008375AF"/>
  </w:style>
  <w:style w:type="paragraph" w:customStyle="1" w:styleId="C8484DA3D3DD4F9AB09DFBD645F1FA36">
    <w:name w:val="C8484DA3D3DD4F9AB09DFBD645F1FA36"/>
    <w:rsid w:val="008375AF"/>
  </w:style>
  <w:style w:type="paragraph" w:customStyle="1" w:styleId="BFD9E758717C40129F44C6E06D449392">
    <w:name w:val="BFD9E758717C40129F44C6E06D449392"/>
    <w:rsid w:val="008375AF"/>
  </w:style>
  <w:style w:type="paragraph" w:customStyle="1" w:styleId="41FC997BF7B54E41A255BCD59AB879EA">
    <w:name w:val="41FC997BF7B54E41A255BCD59AB879EA"/>
    <w:rsid w:val="008375AF"/>
  </w:style>
  <w:style w:type="paragraph" w:customStyle="1" w:styleId="758F291F651E4D728A081D4CB2ACEB43">
    <w:name w:val="758F291F651E4D728A081D4CB2ACEB43"/>
    <w:rsid w:val="008375AF"/>
  </w:style>
  <w:style w:type="paragraph" w:customStyle="1" w:styleId="34F2CA3FDF5941FFBD34FF177DAAA935">
    <w:name w:val="34F2CA3FDF5941FFBD34FF177DAAA935"/>
    <w:rsid w:val="008375AF"/>
  </w:style>
  <w:style w:type="paragraph" w:customStyle="1" w:styleId="93EC916740164E9EBB76E007DB41988F">
    <w:name w:val="93EC916740164E9EBB76E007DB41988F"/>
    <w:rsid w:val="008375AF"/>
  </w:style>
  <w:style w:type="paragraph" w:customStyle="1" w:styleId="6BA714F2E92947418A3018CAE6337314">
    <w:name w:val="6BA714F2E92947418A3018CAE6337314"/>
    <w:rsid w:val="008375AF"/>
  </w:style>
  <w:style w:type="paragraph" w:customStyle="1" w:styleId="7982471134464A89B970D4A83333837E">
    <w:name w:val="7982471134464A89B970D4A83333837E"/>
    <w:rsid w:val="008375AF"/>
  </w:style>
  <w:style w:type="paragraph" w:customStyle="1" w:styleId="B88E26FE892D49EC968039F0FF653989">
    <w:name w:val="B88E26FE892D49EC968039F0FF653989"/>
    <w:rsid w:val="008375AF"/>
  </w:style>
  <w:style w:type="paragraph" w:customStyle="1" w:styleId="2DE593730B0B43FCAEBBE222F7C1BFF0">
    <w:name w:val="2DE593730B0B43FCAEBBE222F7C1BFF0"/>
    <w:rsid w:val="008375AF"/>
  </w:style>
  <w:style w:type="paragraph" w:customStyle="1" w:styleId="5FCC3F61B49C4645A35AA024D3B16C96">
    <w:name w:val="5FCC3F61B49C4645A35AA024D3B16C96"/>
    <w:rsid w:val="008375AF"/>
  </w:style>
  <w:style w:type="paragraph" w:customStyle="1" w:styleId="ABB8F9AD5C544AB78B28F2DA374F9E20">
    <w:name w:val="ABB8F9AD5C544AB78B28F2DA374F9E20"/>
    <w:rsid w:val="008375AF"/>
  </w:style>
  <w:style w:type="paragraph" w:customStyle="1" w:styleId="01654A6B937A4314AE95372E93080A28">
    <w:name w:val="01654A6B937A4314AE95372E93080A28"/>
    <w:rsid w:val="008375AF"/>
  </w:style>
  <w:style w:type="paragraph" w:customStyle="1" w:styleId="7F2CD969C91A4000B72E4DB839338D3C">
    <w:name w:val="7F2CD969C91A4000B72E4DB839338D3C"/>
    <w:rsid w:val="008375AF"/>
  </w:style>
  <w:style w:type="paragraph" w:customStyle="1" w:styleId="2A3E0DC6986A448C8137FD96724B3D6B">
    <w:name w:val="2A3E0DC6986A448C8137FD96724B3D6B"/>
    <w:rsid w:val="008375AF"/>
  </w:style>
  <w:style w:type="paragraph" w:customStyle="1" w:styleId="608E879AEBD74C6ABBD9B3D65A7D1284">
    <w:name w:val="608E879AEBD74C6ABBD9B3D65A7D1284"/>
    <w:rsid w:val="008375AF"/>
  </w:style>
  <w:style w:type="paragraph" w:customStyle="1" w:styleId="A909E6591DB0459B8F56257835F94789">
    <w:name w:val="A909E6591DB0459B8F56257835F94789"/>
    <w:rsid w:val="008375AF"/>
  </w:style>
  <w:style w:type="paragraph" w:customStyle="1" w:styleId="4829C66CF42E4156B8C9482C265EE1E4">
    <w:name w:val="4829C66CF42E4156B8C9482C265EE1E4"/>
    <w:rsid w:val="008375AF"/>
  </w:style>
  <w:style w:type="paragraph" w:customStyle="1" w:styleId="6E7C9E9A50074A9F8A0349BC25D50C1F">
    <w:name w:val="6E7C9E9A50074A9F8A0349BC25D50C1F"/>
    <w:rsid w:val="008375AF"/>
  </w:style>
  <w:style w:type="paragraph" w:customStyle="1" w:styleId="24E0717D0A16429A97F5A4E4CEFCB599">
    <w:name w:val="24E0717D0A16429A97F5A4E4CEFCB599"/>
    <w:rsid w:val="008375AF"/>
  </w:style>
  <w:style w:type="paragraph" w:customStyle="1" w:styleId="65652F5A3C4C4912AB5B5329DF873445">
    <w:name w:val="65652F5A3C4C4912AB5B5329DF873445"/>
    <w:rsid w:val="008375AF"/>
  </w:style>
  <w:style w:type="paragraph" w:customStyle="1" w:styleId="2357140311F949118775823B2B493646">
    <w:name w:val="2357140311F949118775823B2B493646"/>
    <w:rsid w:val="008375AF"/>
  </w:style>
  <w:style w:type="paragraph" w:customStyle="1" w:styleId="C14F7C46E0C542978E4D899EA2B7EFE0">
    <w:name w:val="C14F7C46E0C542978E4D899EA2B7EFE0"/>
    <w:rsid w:val="00CE0C03"/>
  </w:style>
  <w:style w:type="paragraph" w:customStyle="1" w:styleId="7565B1C887704DDAA72BDC3E70A69A80">
    <w:name w:val="7565B1C887704DDAA72BDC3E70A69A80"/>
    <w:rsid w:val="00CE0C03"/>
  </w:style>
  <w:style w:type="paragraph" w:customStyle="1" w:styleId="AC9788BC88F74AE1B4318F963D08A7E2">
    <w:name w:val="AC9788BC88F74AE1B4318F963D08A7E2"/>
    <w:rsid w:val="00CE0C03"/>
  </w:style>
  <w:style w:type="paragraph" w:customStyle="1" w:styleId="C1CB6AA92E134A9DAE2061F31A9A4431">
    <w:name w:val="C1CB6AA92E134A9DAE2061F31A9A4431"/>
    <w:rsid w:val="00CE0C03"/>
  </w:style>
  <w:style w:type="paragraph" w:customStyle="1" w:styleId="6203274A80264467B6000BCA9533A253">
    <w:name w:val="6203274A80264467B6000BCA9533A253"/>
    <w:rsid w:val="00CE0C03"/>
  </w:style>
  <w:style w:type="paragraph" w:customStyle="1" w:styleId="8E20C18178EA444DA98E6AA112C279E3">
    <w:name w:val="8E20C18178EA444DA98E6AA112C279E3"/>
    <w:rsid w:val="00CE0C03"/>
  </w:style>
  <w:style w:type="paragraph" w:customStyle="1" w:styleId="8277A227ABD04A678944E83DE3D38844">
    <w:name w:val="8277A227ABD04A678944E83DE3D38844"/>
    <w:rsid w:val="00CE0C03"/>
  </w:style>
  <w:style w:type="paragraph" w:customStyle="1" w:styleId="FB23005FF96B463BB71532C71FACFAF5">
    <w:name w:val="FB23005FF96B463BB71532C71FACFAF5"/>
    <w:rsid w:val="00CE0C03"/>
  </w:style>
  <w:style w:type="paragraph" w:customStyle="1" w:styleId="14D37F613F3642F3B25EDB387C7CEB66">
    <w:name w:val="14D37F613F3642F3B25EDB387C7CEB66"/>
    <w:rsid w:val="00CE0C03"/>
  </w:style>
  <w:style w:type="paragraph" w:customStyle="1" w:styleId="6C4EDB5D93DE44B3A71E60F5E9B7B83D">
    <w:name w:val="6C4EDB5D93DE44B3A71E60F5E9B7B83D"/>
    <w:rsid w:val="00CE0C03"/>
  </w:style>
  <w:style w:type="paragraph" w:customStyle="1" w:styleId="49E704EDA1FF42C2993B96104040E087">
    <w:name w:val="49E704EDA1FF42C2993B96104040E087"/>
    <w:rsid w:val="00CE0C03"/>
  </w:style>
  <w:style w:type="paragraph" w:customStyle="1" w:styleId="B0F687A4CFD14CE483DE2308023E4785">
    <w:name w:val="B0F687A4CFD14CE483DE2308023E4785"/>
    <w:rsid w:val="00CE0C03"/>
  </w:style>
  <w:style w:type="paragraph" w:customStyle="1" w:styleId="A06C5DD97FA84DEBAE9B4868412E7373">
    <w:name w:val="A06C5DD97FA84DEBAE9B4868412E7373"/>
    <w:rsid w:val="00CE0C03"/>
  </w:style>
  <w:style w:type="paragraph" w:customStyle="1" w:styleId="1AE8A0E542AB4574AF987EE0461FB5F4">
    <w:name w:val="1AE8A0E542AB4574AF987EE0461FB5F4"/>
    <w:rsid w:val="00CE0C03"/>
  </w:style>
  <w:style w:type="paragraph" w:customStyle="1" w:styleId="344803E4266F41D8A589A451064F29B4">
    <w:name w:val="344803E4266F41D8A589A451064F29B4"/>
    <w:rsid w:val="00CE0C03"/>
  </w:style>
  <w:style w:type="paragraph" w:customStyle="1" w:styleId="10CB5FFBF0F04A2591BEA5374C810068">
    <w:name w:val="10CB5FFBF0F04A2591BEA5374C810068"/>
    <w:rsid w:val="00CE0C03"/>
  </w:style>
  <w:style w:type="paragraph" w:customStyle="1" w:styleId="EBDB30C52D9A4347B31958C5B34966C8">
    <w:name w:val="EBDB30C52D9A4347B31958C5B34966C8"/>
    <w:rsid w:val="00CE0C03"/>
  </w:style>
  <w:style w:type="paragraph" w:customStyle="1" w:styleId="83D7F362141049BCBD0C8775C1226CAC">
    <w:name w:val="83D7F362141049BCBD0C8775C1226CAC"/>
    <w:rsid w:val="00CE0C03"/>
  </w:style>
  <w:style w:type="paragraph" w:customStyle="1" w:styleId="536EE7A010764CA0AB1E8958C6CB1FC5">
    <w:name w:val="536EE7A010764CA0AB1E8958C6CB1FC5"/>
    <w:rsid w:val="00F502C9"/>
  </w:style>
  <w:style w:type="paragraph" w:customStyle="1" w:styleId="69F7B56D32B64348BCF619DBEBABF0A4">
    <w:name w:val="69F7B56D32B64348BCF619DBEBABF0A4"/>
    <w:rsid w:val="00F502C9"/>
  </w:style>
  <w:style w:type="paragraph" w:customStyle="1" w:styleId="CA85585204464795913B97DC3EBE1C1A">
    <w:name w:val="CA85585204464795913B97DC3EBE1C1A"/>
    <w:rsid w:val="00F502C9"/>
  </w:style>
  <w:style w:type="paragraph" w:customStyle="1" w:styleId="CBC9DEAFE93D40B1B24E94647426A118">
    <w:name w:val="CBC9DEAFE93D40B1B24E94647426A118"/>
    <w:rsid w:val="00F502C9"/>
  </w:style>
  <w:style w:type="paragraph" w:customStyle="1" w:styleId="6844E56338BF4C6EA37F56AFC7C5C8DF">
    <w:name w:val="6844E56338BF4C6EA37F56AFC7C5C8DF"/>
    <w:rsid w:val="00F502C9"/>
  </w:style>
  <w:style w:type="paragraph" w:customStyle="1" w:styleId="1EB90A20E4FB4B5D9A1D65DEF88EC680">
    <w:name w:val="1EB90A20E4FB4B5D9A1D65DEF88EC680"/>
    <w:rsid w:val="00F502C9"/>
  </w:style>
  <w:style w:type="paragraph" w:customStyle="1" w:styleId="D00E181F67DD4114B1544B1478C5A5B8">
    <w:name w:val="D00E181F67DD4114B1544B1478C5A5B8"/>
    <w:rsid w:val="00F502C9"/>
  </w:style>
  <w:style w:type="paragraph" w:customStyle="1" w:styleId="96413CE5CE184D148C619913A47C0CA5">
    <w:name w:val="96413CE5CE184D148C619913A47C0CA5"/>
    <w:rsid w:val="00F502C9"/>
  </w:style>
  <w:style w:type="paragraph" w:customStyle="1" w:styleId="D56EEB568A6E4E699F3B1A1B37311D42">
    <w:name w:val="D56EEB568A6E4E699F3B1A1B37311D42"/>
    <w:rsid w:val="00F502C9"/>
  </w:style>
  <w:style w:type="paragraph" w:customStyle="1" w:styleId="A6DA3F4F1D1C4885A6A428DE4B9AF02A">
    <w:name w:val="A6DA3F4F1D1C4885A6A428DE4B9AF02A"/>
    <w:rsid w:val="00F502C9"/>
  </w:style>
  <w:style w:type="paragraph" w:customStyle="1" w:styleId="94AEE7B6135143CF86BBDA2BC44539D5">
    <w:name w:val="94AEE7B6135143CF86BBDA2BC44539D5"/>
    <w:rsid w:val="00F502C9"/>
  </w:style>
  <w:style w:type="paragraph" w:customStyle="1" w:styleId="BF1F59EB84C2431F82068B669C4CCBE3">
    <w:name w:val="BF1F59EB84C2431F82068B669C4CCBE3"/>
    <w:rsid w:val="00F502C9"/>
  </w:style>
  <w:style w:type="paragraph" w:customStyle="1" w:styleId="D1A3F2E2F53F43B7ABBA04610992976B">
    <w:name w:val="D1A3F2E2F53F43B7ABBA04610992976B"/>
    <w:rsid w:val="00F502C9"/>
  </w:style>
  <w:style w:type="paragraph" w:customStyle="1" w:styleId="4815B374287D473DBD7E75F0FF98A75C">
    <w:name w:val="4815B374287D473DBD7E75F0FF98A75C"/>
    <w:rsid w:val="00F502C9"/>
  </w:style>
  <w:style w:type="paragraph" w:customStyle="1" w:styleId="D4A3F6521AE8415B81812CDAEB3C0147">
    <w:name w:val="D4A3F6521AE8415B81812CDAEB3C0147"/>
    <w:rsid w:val="00F502C9"/>
  </w:style>
  <w:style w:type="paragraph" w:customStyle="1" w:styleId="2F66D9E9D6EA4552B9F6827E3AC445D0">
    <w:name w:val="2F66D9E9D6EA4552B9F6827E3AC445D0"/>
    <w:rsid w:val="00F502C9"/>
  </w:style>
  <w:style w:type="paragraph" w:customStyle="1" w:styleId="137F5D6B6CF0440290FFBCEA932F0B46">
    <w:name w:val="137F5D6B6CF0440290FFBCEA932F0B46"/>
    <w:rsid w:val="00F502C9"/>
  </w:style>
  <w:style w:type="paragraph" w:customStyle="1" w:styleId="3003E62AD1554659AFB78DC5ED7B5D21">
    <w:name w:val="3003E62AD1554659AFB78DC5ED7B5D21"/>
    <w:rsid w:val="00F502C9"/>
  </w:style>
  <w:style w:type="paragraph" w:customStyle="1" w:styleId="FBCAA2ACF121441B8D7695E0923544D3">
    <w:name w:val="FBCAA2ACF121441B8D7695E0923544D3"/>
    <w:rsid w:val="00433E04"/>
  </w:style>
  <w:style w:type="paragraph" w:customStyle="1" w:styleId="61B2021EA5734B6A83E2A5E53F7E96D0">
    <w:name w:val="61B2021EA5734B6A83E2A5E53F7E96D0"/>
    <w:rsid w:val="00433E04"/>
  </w:style>
  <w:style w:type="paragraph" w:customStyle="1" w:styleId="B3D48DBEF1584EA6AB1A9BE544597BF4">
    <w:name w:val="B3D48DBEF1584EA6AB1A9BE544597BF4"/>
    <w:rsid w:val="00433E04"/>
  </w:style>
  <w:style w:type="paragraph" w:customStyle="1" w:styleId="6142EBD294EA4979A2DE060092EFBBC2">
    <w:name w:val="6142EBD294EA4979A2DE060092EFBBC2"/>
    <w:rsid w:val="00433E04"/>
  </w:style>
  <w:style w:type="paragraph" w:customStyle="1" w:styleId="125A51F67B2C4B4E948A072CF7E35E64">
    <w:name w:val="125A51F67B2C4B4E948A072CF7E35E64"/>
    <w:rsid w:val="00433E04"/>
  </w:style>
  <w:style w:type="paragraph" w:customStyle="1" w:styleId="D3A37379F4DA48599ACB00F4FC57D613">
    <w:name w:val="D3A37379F4DA48599ACB00F4FC57D613"/>
    <w:rsid w:val="00433E04"/>
  </w:style>
  <w:style w:type="paragraph" w:customStyle="1" w:styleId="1BDC38685AA44D78987EF2BB4337FCEA">
    <w:name w:val="1BDC38685AA44D78987EF2BB4337FCEA"/>
    <w:rsid w:val="00433E04"/>
  </w:style>
  <w:style w:type="paragraph" w:customStyle="1" w:styleId="CB64400523654EEDAB3AD484B9FABB64">
    <w:name w:val="CB64400523654EEDAB3AD484B9FABB64"/>
    <w:rsid w:val="00433E04"/>
  </w:style>
  <w:style w:type="paragraph" w:customStyle="1" w:styleId="85DB057CDED44184B08176E069A828D1">
    <w:name w:val="85DB057CDED44184B08176E069A828D1"/>
    <w:rsid w:val="00433E04"/>
  </w:style>
  <w:style w:type="paragraph" w:customStyle="1" w:styleId="4F39D2427AAC440A8DE71497494BE98B">
    <w:name w:val="4F39D2427AAC440A8DE71497494BE98B"/>
    <w:rsid w:val="00433E04"/>
  </w:style>
  <w:style w:type="paragraph" w:customStyle="1" w:styleId="A9F849A91D1047499EFC4BC9B23E5C5B">
    <w:name w:val="A9F849A91D1047499EFC4BC9B23E5C5B"/>
    <w:rsid w:val="00433E04"/>
  </w:style>
  <w:style w:type="paragraph" w:customStyle="1" w:styleId="50CE9078BAC94864AB3B4220DF8710B5">
    <w:name w:val="50CE9078BAC94864AB3B4220DF8710B5"/>
    <w:rsid w:val="00433E04"/>
  </w:style>
  <w:style w:type="paragraph" w:customStyle="1" w:styleId="E550F2FD5A9D407C92F6ACADB8B7F72B">
    <w:name w:val="E550F2FD5A9D407C92F6ACADB8B7F72B"/>
    <w:rsid w:val="00433E04"/>
  </w:style>
  <w:style w:type="paragraph" w:customStyle="1" w:styleId="00DB8C0A0F9A478FB35063C5EF93CE9F">
    <w:name w:val="00DB8C0A0F9A478FB35063C5EF93CE9F"/>
    <w:rsid w:val="00433E04"/>
  </w:style>
  <w:style w:type="paragraph" w:customStyle="1" w:styleId="5C2C76AAE5E74EC3A9A2690315A79BAF">
    <w:name w:val="5C2C76AAE5E74EC3A9A2690315A79BAF"/>
    <w:rsid w:val="00433E04"/>
  </w:style>
  <w:style w:type="paragraph" w:customStyle="1" w:styleId="E5DFD031B6674B20BCDA3488E2DAE155">
    <w:name w:val="E5DFD031B6674B20BCDA3488E2DAE155"/>
    <w:rsid w:val="00433E04"/>
  </w:style>
  <w:style w:type="paragraph" w:customStyle="1" w:styleId="09D50325E34949ADB7B92E30134BE880">
    <w:name w:val="09D50325E34949ADB7B92E30134BE880"/>
    <w:rsid w:val="00433E04"/>
  </w:style>
  <w:style w:type="paragraph" w:customStyle="1" w:styleId="29F47DA3672C40769A4E6F72BE775767">
    <w:name w:val="29F47DA3672C40769A4E6F72BE775767"/>
    <w:rsid w:val="00433E04"/>
  </w:style>
  <w:style w:type="paragraph" w:customStyle="1" w:styleId="2A12077D664F4216A4CDAB5EB25C7B07">
    <w:name w:val="2A12077D664F4216A4CDAB5EB25C7B07"/>
    <w:rsid w:val="00EE7F5F"/>
  </w:style>
  <w:style w:type="paragraph" w:customStyle="1" w:styleId="A2FF02FE3F8F47068CF3235AC7345AE3">
    <w:name w:val="A2FF02FE3F8F47068CF3235AC7345AE3"/>
    <w:rsid w:val="00EE7F5F"/>
  </w:style>
  <w:style w:type="paragraph" w:customStyle="1" w:styleId="51CEB5F3BF9643EEBB73D71D4B4D3570">
    <w:name w:val="51CEB5F3BF9643EEBB73D71D4B4D3570"/>
    <w:rsid w:val="00EE7F5F"/>
  </w:style>
  <w:style w:type="paragraph" w:customStyle="1" w:styleId="E583BE9BC48D4B8297D5A5CA7B2BC7FA">
    <w:name w:val="E583BE9BC48D4B8297D5A5CA7B2BC7FA"/>
    <w:rsid w:val="00EE7F5F"/>
  </w:style>
  <w:style w:type="paragraph" w:customStyle="1" w:styleId="FF726B5E3A8A403EABCD5AEECCA361C2">
    <w:name w:val="FF726B5E3A8A403EABCD5AEECCA361C2"/>
    <w:rsid w:val="00EE7F5F"/>
  </w:style>
  <w:style w:type="paragraph" w:customStyle="1" w:styleId="44FED7DA30BA4D9A94C6621F0D2056A9">
    <w:name w:val="44FED7DA30BA4D9A94C6621F0D2056A9"/>
    <w:rsid w:val="00EE7F5F"/>
  </w:style>
  <w:style w:type="paragraph" w:customStyle="1" w:styleId="04B076533972494F8B471A1E5E9FC38D">
    <w:name w:val="04B076533972494F8B471A1E5E9FC38D"/>
    <w:rsid w:val="00EE7F5F"/>
  </w:style>
  <w:style w:type="paragraph" w:customStyle="1" w:styleId="A03F837BD1964D03A445E026BB878B49">
    <w:name w:val="A03F837BD1964D03A445E026BB878B49"/>
    <w:rsid w:val="00EE7F5F"/>
  </w:style>
  <w:style w:type="paragraph" w:customStyle="1" w:styleId="D81C19B280F34C56A23F188CAF74D871">
    <w:name w:val="D81C19B280F34C56A23F188CAF74D871"/>
    <w:rsid w:val="00EE7F5F"/>
  </w:style>
  <w:style w:type="paragraph" w:customStyle="1" w:styleId="7A24E7BA3EE7450D987D5415E7E5830F">
    <w:name w:val="7A24E7BA3EE7450D987D5415E7E5830F"/>
    <w:rsid w:val="00EE7F5F"/>
  </w:style>
  <w:style w:type="paragraph" w:customStyle="1" w:styleId="5AAAE2E9EBF54877860D7BD815236622">
    <w:name w:val="5AAAE2E9EBF54877860D7BD815236622"/>
    <w:rsid w:val="00EE7F5F"/>
  </w:style>
  <w:style w:type="paragraph" w:customStyle="1" w:styleId="C10BCFF44E2443FEA7DB41288D4D1DF4">
    <w:name w:val="C10BCFF44E2443FEA7DB41288D4D1DF4"/>
    <w:rsid w:val="00EE7F5F"/>
  </w:style>
  <w:style w:type="paragraph" w:customStyle="1" w:styleId="EE069A92979742429FECB9E17E332D29">
    <w:name w:val="EE069A92979742429FECB9E17E332D29"/>
    <w:rsid w:val="00EE7F5F"/>
  </w:style>
  <w:style w:type="paragraph" w:customStyle="1" w:styleId="B8BD92D42DAC4177ABEB836A1C5A346B">
    <w:name w:val="B8BD92D42DAC4177ABEB836A1C5A346B"/>
    <w:rsid w:val="00EE7F5F"/>
  </w:style>
  <w:style w:type="paragraph" w:customStyle="1" w:styleId="EC59B4F0AE7C456786FADAB89ECDB98E">
    <w:name w:val="EC59B4F0AE7C456786FADAB89ECDB98E"/>
    <w:rsid w:val="00EE7F5F"/>
  </w:style>
  <w:style w:type="paragraph" w:customStyle="1" w:styleId="285CE1472B7E40D9B22EBFA79BA4D6DF">
    <w:name w:val="285CE1472B7E40D9B22EBFA79BA4D6DF"/>
    <w:rsid w:val="00EE7F5F"/>
  </w:style>
  <w:style w:type="paragraph" w:customStyle="1" w:styleId="FF478CCBFDF44FBEAE88738D7183D06C">
    <w:name w:val="FF478CCBFDF44FBEAE88738D7183D06C"/>
    <w:rsid w:val="00EE7F5F"/>
  </w:style>
  <w:style w:type="paragraph" w:customStyle="1" w:styleId="75FE81208DC84F7BB4332AEBEDBF0E88">
    <w:name w:val="75FE81208DC84F7BB4332AEBEDBF0E88"/>
    <w:rsid w:val="00EE7F5F"/>
  </w:style>
  <w:style w:type="paragraph" w:customStyle="1" w:styleId="76DC0395D8FC4657A5FB78E2471347C9">
    <w:name w:val="76DC0395D8FC4657A5FB78E2471347C9"/>
    <w:rsid w:val="002E0E44"/>
  </w:style>
  <w:style w:type="paragraph" w:customStyle="1" w:styleId="CBDBC36F945C4F1E98A64230A22A6475">
    <w:name w:val="CBDBC36F945C4F1E98A64230A22A6475"/>
    <w:rsid w:val="002E0E44"/>
  </w:style>
  <w:style w:type="paragraph" w:customStyle="1" w:styleId="0602949DD5344230A64F2EAB36578F45">
    <w:name w:val="0602949DD5344230A64F2EAB36578F45"/>
    <w:rsid w:val="002E0E44"/>
  </w:style>
  <w:style w:type="paragraph" w:customStyle="1" w:styleId="4B1ECCF46F324705B569989A03DD6E66">
    <w:name w:val="4B1ECCF46F324705B569989A03DD6E66"/>
    <w:rsid w:val="002E0E44"/>
  </w:style>
  <w:style w:type="paragraph" w:customStyle="1" w:styleId="C2F9DF9D36874E4082B094D34E7C5116">
    <w:name w:val="C2F9DF9D36874E4082B094D34E7C5116"/>
    <w:rsid w:val="002E0E44"/>
  </w:style>
  <w:style w:type="paragraph" w:customStyle="1" w:styleId="C999AA279BAE426C944D943F08D28A09">
    <w:name w:val="C999AA279BAE426C944D943F08D28A09"/>
    <w:rsid w:val="002E0E44"/>
  </w:style>
  <w:style w:type="paragraph" w:customStyle="1" w:styleId="6F3A12E44D574A89AE349CF1232F5808">
    <w:name w:val="6F3A12E44D574A89AE349CF1232F5808"/>
    <w:rsid w:val="002E0E44"/>
  </w:style>
  <w:style w:type="paragraph" w:customStyle="1" w:styleId="22954A74BF724BA5A0A8D0F2F0D9CC2E">
    <w:name w:val="22954A74BF724BA5A0A8D0F2F0D9CC2E"/>
    <w:rsid w:val="002E0E44"/>
  </w:style>
  <w:style w:type="paragraph" w:customStyle="1" w:styleId="CBE854C2CE494298AC4222E2A2B3D9C3">
    <w:name w:val="CBE854C2CE494298AC4222E2A2B3D9C3"/>
    <w:rsid w:val="002E0E44"/>
  </w:style>
  <w:style w:type="paragraph" w:customStyle="1" w:styleId="4AB96E3531A841FDA89C39BECA76CF64">
    <w:name w:val="4AB96E3531A841FDA89C39BECA76CF64"/>
    <w:rsid w:val="002E0E44"/>
  </w:style>
  <w:style w:type="paragraph" w:customStyle="1" w:styleId="0144FD8948CB4FEB9EC5D30D777465B6">
    <w:name w:val="0144FD8948CB4FEB9EC5D30D777465B6"/>
    <w:rsid w:val="002E0E44"/>
  </w:style>
  <w:style w:type="paragraph" w:customStyle="1" w:styleId="E4F77B2AC16F4E1794FBFFDA6A241616">
    <w:name w:val="E4F77B2AC16F4E1794FBFFDA6A241616"/>
    <w:rsid w:val="002E0E44"/>
  </w:style>
  <w:style w:type="paragraph" w:customStyle="1" w:styleId="05F66BAEABDD437B843D88B2B899D4B2">
    <w:name w:val="05F66BAEABDD437B843D88B2B899D4B2"/>
    <w:rsid w:val="002E0E44"/>
  </w:style>
  <w:style w:type="paragraph" w:customStyle="1" w:styleId="92005AAFD2054E318E5CBC8227C57ACD">
    <w:name w:val="92005AAFD2054E318E5CBC8227C57ACD"/>
    <w:rsid w:val="002E0E44"/>
  </w:style>
  <w:style w:type="paragraph" w:customStyle="1" w:styleId="9590AEF5B28D48B2B964483CCAC3EFA6">
    <w:name w:val="9590AEF5B28D48B2B964483CCAC3EFA6"/>
    <w:rsid w:val="002E0E44"/>
  </w:style>
  <w:style w:type="paragraph" w:customStyle="1" w:styleId="A805EF3EDBD14EE89D838860C5A9A5A8">
    <w:name w:val="A805EF3EDBD14EE89D838860C5A9A5A8"/>
    <w:rsid w:val="002E0E44"/>
  </w:style>
  <w:style w:type="paragraph" w:customStyle="1" w:styleId="32E08DE3C1564EAD989C6CA25214F865">
    <w:name w:val="32E08DE3C1564EAD989C6CA25214F865"/>
    <w:rsid w:val="002E0E44"/>
  </w:style>
  <w:style w:type="paragraph" w:customStyle="1" w:styleId="7EDEB4E876D94EE1BB531A9F5C72510F">
    <w:name w:val="7EDEB4E876D94EE1BB531A9F5C72510F"/>
    <w:rsid w:val="002E0E44"/>
  </w:style>
  <w:style w:type="paragraph" w:customStyle="1" w:styleId="ADBB2B7E4AD248A6849A274333244931">
    <w:name w:val="ADBB2B7E4AD248A6849A274333244931"/>
    <w:rsid w:val="002E0E44"/>
  </w:style>
  <w:style w:type="paragraph" w:customStyle="1" w:styleId="03457715B96447949E3CC5C532D982F9">
    <w:name w:val="03457715B96447949E3CC5C532D982F9"/>
    <w:rsid w:val="002E0E44"/>
  </w:style>
  <w:style w:type="paragraph" w:customStyle="1" w:styleId="68F30F45C44C457C825593939D7DCD86">
    <w:name w:val="68F30F45C44C457C825593939D7DCD86"/>
    <w:rsid w:val="002E0E44"/>
  </w:style>
  <w:style w:type="paragraph" w:customStyle="1" w:styleId="3072DBB8D04D437DA8A0E2BA3858A694">
    <w:name w:val="3072DBB8D04D437DA8A0E2BA3858A694"/>
    <w:rsid w:val="002E0E44"/>
  </w:style>
  <w:style w:type="paragraph" w:customStyle="1" w:styleId="1E8DBEDC2C0A4E1B84F3E8E180EA7A8C">
    <w:name w:val="1E8DBEDC2C0A4E1B84F3E8E180EA7A8C"/>
    <w:rsid w:val="002E0E44"/>
  </w:style>
  <w:style w:type="paragraph" w:customStyle="1" w:styleId="6EC994B66456402AA5EAD30596433117">
    <w:name w:val="6EC994B66456402AA5EAD30596433117"/>
    <w:rsid w:val="002E0E44"/>
  </w:style>
  <w:style w:type="paragraph" w:customStyle="1" w:styleId="0FC61B227BA54EEC8F1E586AEB0953AF">
    <w:name w:val="0FC61B227BA54EEC8F1E586AEB0953AF"/>
    <w:rsid w:val="002E0E44"/>
  </w:style>
  <w:style w:type="paragraph" w:customStyle="1" w:styleId="583D4BB391A5478695BA3482F97827E1">
    <w:name w:val="583D4BB391A5478695BA3482F97827E1"/>
    <w:rsid w:val="002E0E44"/>
  </w:style>
  <w:style w:type="paragraph" w:customStyle="1" w:styleId="68B677D611B446AC9D2431F9684CB31D">
    <w:name w:val="68B677D611B446AC9D2431F9684CB31D"/>
    <w:rsid w:val="002E0E44"/>
  </w:style>
  <w:style w:type="paragraph" w:customStyle="1" w:styleId="7F4585B7EFE9473F820F68E98E33B17D">
    <w:name w:val="7F4585B7EFE9473F820F68E98E33B17D"/>
    <w:rsid w:val="002E0E44"/>
  </w:style>
  <w:style w:type="paragraph" w:customStyle="1" w:styleId="F4BAC66C8020480C859DA83FC85A6569">
    <w:name w:val="F4BAC66C8020480C859DA83FC85A6569"/>
    <w:rsid w:val="002E0E44"/>
  </w:style>
  <w:style w:type="paragraph" w:customStyle="1" w:styleId="34ECB1877D53466DB31E5483A95A2203">
    <w:name w:val="34ECB1877D53466DB31E5483A95A2203"/>
    <w:rsid w:val="002E0E44"/>
  </w:style>
  <w:style w:type="paragraph" w:customStyle="1" w:styleId="DDFE0CCBF185417F969993C200D12273">
    <w:name w:val="DDFE0CCBF185417F969993C200D12273"/>
    <w:rsid w:val="002E0E44"/>
  </w:style>
  <w:style w:type="paragraph" w:customStyle="1" w:styleId="9B1B54252E774E789CED09D2BCC79C66">
    <w:name w:val="9B1B54252E774E789CED09D2BCC79C66"/>
    <w:rsid w:val="002E0E44"/>
  </w:style>
  <w:style w:type="paragraph" w:customStyle="1" w:styleId="1D54F8F1291F40D8A39904985B6F1D4B">
    <w:name w:val="1D54F8F1291F40D8A39904985B6F1D4B"/>
    <w:rsid w:val="002E0E44"/>
  </w:style>
  <w:style w:type="paragraph" w:customStyle="1" w:styleId="5077AAE40AF547A9AF649C5A36FA0FD9">
    <w:name w:val="5077AAE40AF547A9AF649C5A36FA0FD9"/>
    <w:rsid w:val="002E0E44"/>
  </w:style>
  <w:style w:type="paragraph" w:customStyle="1" w:styleId="DBD42023B3E147F5906C29370EACAA6B">
    <w:name w:val="DBD42023B3E147F5906C29370EACAA6B"/>
    <w:rsid w:val="002E0E44"/>
  </w:style>
  <w:style w:type="paragraph" w:customStyle="1" w:styleId="A91B9B941754441F9F7F67FC9735A56C">
    <w:name w:val="A91B9B941754441F9F7F67FC9735A56C"/>
    <w:rsid w:val="002E0E44"/>
  </w:style>
  <w:style w:type="paragraph" w:customStyle="1" w:styleId="E61930F382564DE8972907EFE858F548">
    <w:name w:val="E61930F382564DE8972907EFE858F548"/>
    <w:rsid w:val="002E0E44"/>
  </w:style>
  <w:style w:type="paragraph" w:customStyle="1" w:styleId="D86B65F4D82942D787AF4136D7E7BA59">
    <w:name w:val="D86B65F4D82942D787AF4136D7E7BA59"/>
    <w:rsid w:val="002E0E44"/>
  </w:style>
  <w:style w:type="paragraph" w:customStyle="1" w:styleId="6FEE25905EAA4C1CA5491CF381892626">
    <w:name w:val="6FEE25905EAA4C1CA5491CF381892626"/>
    <w:rsid w:val="002E0E44"/>
  </w:style>
  <w:style w:type="paragraph" w:customStyle="1" w:styleId="830E0DDC6A3F4C0B92B0D06F5302EEB1">
    <w:name w:val="830E0DDC6A3F4C0B92B0D06F5302EEB1"/>
    <w:rsid w:val="002E0E44"/>
  </w:style>
  <w:style w:type="paragraph" w:customStyle="1" w:styleId="D0939DACB3A94A5999FF8E108D282FFF">
    <w:name w:val="D0939DACB3A94A5999FF8E108D282FFF"/>
    <w:rsid w:val="002E0E44"/>
  </w:style>
  <w:style w:type="paragraph" w:customStyle="1" w:styleId="63597C946C274A078BA335B5C8C88015">
    <w:name w:val="63597C946C274A078BA335B5C8C88015"/>
    <w:rsid w:val="002E0E44"/>
  </w:style>
  <w:style w:type="paragraph" w:customStyle="1" w:styleId="F3620A4B3FB94E3DBCF9A277FADB153B">
    <w:name w:val="F3620A4B3FB94E3DBCF9A277FADB153B"/>
    <w:rsid w:val="002E0E44"/>
  </w:style>
  <w:style w:type="paragraph" w:customStyle="1" w:styleId="942539ED3F9548B0ACF617959EF0917A">
    <w:name w:val="942539ED3F9548B0ACF617959EF0917A"/>
    <w:rsid w:val="002E0E44"/>
  </w:style>
  <w:style w:type="paragraph" w:customStyle="1" w:styleId="DA0B6F48B21743D4999CA279521DFAC4">
    <w:name w:val="DA0B6F48B21743D4999CA279521DFAC4"/>
    <w:rsid w:val="002E0E44"/>
  </w:style>
  <w:style w:type="paragraph" w:customStyle="1" w:styleId="282D5D6C9D7B4FF68A9EB3B82F42B0CA">
    <w:name w:val="282D5D6C9D7B4FF68A9EB3B82F42B0CA"/>
    <w:rsid w:val="002E0E44"/>
  </w:style>
  <w:style w:type="paragraph" w:customStyle="1" w:styleId="934921BDE90D4B519464D03B256AF84B">
    <w:name w:val="934921BDE90D4B519464D03B256AF84B"/>
    <w:rsid w:val="002E0E44"/>
  </w:style>
  <w:style w:type="paragraph" w:customStyle="1" w:styleId="CE1A4586677548E192F2368E63444C3B">
    <w:name w:val="CE1A4586677548E192F2368E63444C3B"/>
    <w:rsid w:val="002E0E44"/>
  </w:style>
  <w:style w:type="paragraph" w:customStyle="1" w:styleId="5F9FDC966B8C49FB8F97D6B6B9D2244B">
    <w:name w:val="5F9FDC966B8C49FB8F97D6B6B9D2244B"/>
    <w:rsid w:val="002E0E44"/>
  </w:style>
  <w:style w:type="paragraph" w:customStyle="1" w:styleId="7761E0F540D54B13BECD73F03E6D2736">
    <w:name w:val="7761E0F540D54B13BECD73F03E6D2736"/>
    <w:rsid w:val="002E0E44"/>
  </w:style>
  <w:style w:type="paragraph" w:customStyle="1" w:styleId="A534DF9674A74A8980387A039F5B119B">
    <w:name w:val="A534DF9674A74A8980387A039F5B119B"/>
    <w:rsid w:val="002E0E44"/>
  </w:style>
  <w:style w:type="paragraph" w:customStyle="1" w:styleId="9AB2AA26AC0D4BA9AFC56D4932FD4494">
    <w:name w:val="9AB2AA26AC0D4BA9AFC56D4932FD4494"/>
    <w:rsid w:val="002E0E44"/>
  </w:style>
  <w:style w:type="paragraph" w:customStyle="1" w:styleId="B88FC5F9044E4E88B5EF128D59C1D319">
    <w:name w:val="B88FC5F9044E4E88B5EF128D59C1D319"/>
    <w:rsid w:val="002E0E44"/>
  </w:style>
  <w:style w:type="paragraph" w:customStyle="1" w:styleId="EC4EC348A6E745CE8076029FDE289B1A">
    <w:name w:val="EC4EC348A6E745CE8076029FDE289B1A"/>
    <w:rsid w:val="002E0E44"/>
  </w:style>
  <w:style w:type="paragraph" w:customStyle="1" w:styleId="D23B52148A0744A4957891B05F97078C">
    <w:name w:val="D23B52148A0744A4957891B05F97078C"/>
    <w:rsid w:val="002E0E44"/>
  </w:style>
  <w:style w:type="paragraph" w:customStyle="1" w:styleId="A5B41B4687E743208EE5FFA95C188950">
    <w:name w:val="A5B41B4687E743208EE5FFA95C188950"/>
    <w:rsid w:val="002E0E44"/>
  </w:style>
  <w:style w:type="paragraph" w:customStyle="1" w:styleId="A50D196BCE0F47EEB92835B079632475">
    <w:name w:val="A50D196BCE0F47EEB92835B079632475"/>
    <w:rsid w:val="002E0E44"/>
  </w:style>
  <w:style w:type="paragraph" w:customStyle="1" w:styleId="FAD16EFE6CD44FCDA34A572B934E06A0">
    <w:name w:val="FAD16EFE6CD44FCDA34A572B934E06A0"/>
    <w:rsid w:val="002E0E44"/>
  </w:style>
  <w:style w:type="paragraph" w:customStyle="1" w:styleId="A29CC19766C6451CA4DB7DD8BA6C7CE6">
    <w:name w:val="A29CC19766C6451CA4DB7DD8BA6C7CE6"/>
    <w:rsid w:val="002E0E44"/>
  </w:style>
  <w:style w:type="paragraph" w:customStyle="1" w:styleId="C9B07F10825540D58E5A5024502D4415">
    <w:name w:val="C9B07F10825540D58E5A5024502D4415"/>
    <w:rsid w:val="002E0E44"/>
  </w:style>
  <w:style w:type="paragraph" w:customStyle="1" w:styleId="51CD565D91EB4388A8E9E53C6FB684AC">
    <w:name w:val="51CD565D91EB4388A8E9E53C6FB684AC"/>
    <w:rsid w:val="002E0E44"/>
  </w:style>
  <w:style w:type="paragraph" w:customStyle="1" w:styleId="578F52BC13354EB487D696A0DA94CC37">
    <w:name w:val="578F52BC13354EB487D696A0DA94CC37"/>
    <w:rsid w:val="002E0E44"/>
  </w:style>
  <w:style w:type="paragraph" w:customStyle="1" w:styleId="C40FB6FF0E3445F6B455CAAE23E02A14">
    <w:name w:val="C40FB6FF0E3445F6B455CAAE23E02A14"/>
    <w:rsid w:val="002E0E44"/>
  </w:style>
  <w:style w:type="paragraph" w:customStyle="1" w:styleId="40611882A97B45598D7A314E4891FCE3">
    <w:name w:val="40611882A97B45598D7A314E4891FCE3"/>
    <w:rsid w:val="002E0E44"/>
  </w:style>
  <w:style w:type="paragraph" w:customStyle="1" w:styleId="69A38E9C70A94A17B83B2B8EE4C6935D">
    <w:name w:val="69A38E9C70A94A17B83B2B8EE4C6935D"/>
    <w:rsid w:val="002E0E44"/>
  </w:style>
  <w:style w:type="paragraph" w:customStyle="1" w:styleId="162B722995D947F8956EDF6BEE502731">
    <w:name w:val="162B722995D947F8956EDF6BEE502731"/>
    <w:rsid w:val="002E0E44"/>
  </w:style>
  <w:style w:type="paragraph" w:customStyle="1" w:styleId="9F392402F9E74AC4A4EA4B826A5A8437">
    <w:name w:val="9F392402F9E74AC4A4EA4B826A5A8437"/>
    <w:rsid w:val="002E0E44"/>
  </w:style>
  <w:style w:type="paragraph" w:customStyle="1" w:styleId="D0A824A5F10E4603AD33B820741A6706">
    <w:name w:val="D0A824A5F10E4603AD33B820741A6706"/>
    <w:rsid w:val="002E0E44"/>
  </w:style>
  <w:style w:type="paragraph" w:customStyle="1" w:styleId="C404FE10E98940A6B5AE2B65ADA2F634">
    <w:name w:val="C404FE10E98940A6B5AE2B65ADA2F634"/>
    <w:rsid w:val="002E0E44"/>
  </w:style>
  <w:style w:type="paragraph" w:customStyle="1" w:styleId="2AFEA2554CC14F1A937831FBA0DB0A55">
    <w:name w:val="2AFEA2554CC14F1A937831FBA0DB0A55"/>
    <w:rsid w:val="002E0E44"/>
  </w:style>
  <w:style w:type="paragraph" w:customStyle="1" w:styleId="8F173F94412C4251BB1361741463B724">
    <w:name w:val="8F173F94412C4251BB1361741463B724"/>
    <w:rsid w:val="002E0E44"/>
  </w:style>
  <w:style w:type="paragraph" w:customStyle="1" w:styleId="D838E48CB5D243699E076213802E89DB">
    <w:name w:val="D838E48CB5D243699E076213802E89DB"/>
    <w:rsid w:val="002E0E44"/>
  </w:style>
  <w:style w:type="paragraph" w:customStyle="1" w:styleId="E139DF5D25A1481FB62DFE91298FEC77">
    <w:name w:val="E139DF5D25A1481FB62DFE91298FEC77"/>
    <w:rsid w:val="002E0E44"/>
  </w:style>
  <w:style w:type="paragraph" w:customStyle="1" w:styleId="4CC883BCA9E143A3895A2D0C7686E7C9">
    <w:name w:val="4CC883BCA9E143A3895A2D0C7686E7C9"/>
    <w:rsid w:val="002E0E44"/>
  </w:style>
  <w:style w:type="paragraph" w:customStyle="1" w:styleId="73E2894CA2DB4E96B92A46341AB27F56">
    <w:name w:val="73E2894CA2DB4E96B92A46341AB27F56"/>
    <w:rsid w:val="002E0E44"/>
  </w:style>
  <w:style w:type="paragraph" w:customStyle="1" w:styleId="E3F624610EB94361A7CB4B89F43D4FF6">
    <w:name w:val="E3F624610EB94361A7CB4B89F43D4FF6"/>
    <w:rsid w:val="002E0E44"/>
  </w:style>
  <w:style w:type="paragraph" w:customStyle="1" w:styleId="7268F1A7DCC140588281CC3FF9A86320">
    <w:name w:val="7268F1A7DCC140588281CC3FF9A86320"/>
    <w:rsid w:val="002E0E44"/>
  </w:style>
  <w:style w:type="paragraph" w:customStyle="1" w:styleId="E11BA1ABBD7D4A399EE70C54AFF6371F">
    <w:name w:val="E11BA1ABBD7D4A399EE70C54AFF6371F"/>
    <w:rsid w:val="002E0E44"/>
  </w:style>
  <w:style w:type="paragraph" w:customStyle="1" w:styleId="AA5DA344A4E046109E86DFC8D23CCDC9">
    <w:name w:val="AA5DA344A4E046109E86DFC8D23CCDC9"/>
    <w:rsid w:val="002E0E44"/>
  </w:style>
  <w:style w:type="paragraph" w:customStyle="1" w:styleId="DB6DB062BA964E36AE64CBB0D7E95F11">
    <w:name w:val="DB6DB062BA964E36AE64CBB0D7E95F11"/>
    <w:rsid w:val="002E0E44"/>
  </w:style>
  <w:style w:type="paragraph" w:customStyle="1" w:styleId="556EC48928D442859B06295667FE39F5">
    <w:name w:val="556EC48928D442859B06295667FE39F5"/>
    <w:rsid w:val="002E0E44"/>
  </w:style>
  <w:style w:type="paragraph" w:customStyle="1" w:styleId="847C67280E5B4300A261EF821EC57DF4">
    <w:name w:val="847C67280E5B4300A261EF821EC57DF4"/>
    <w:rsid w:val="002E0E44"/>
  </w:style>
  <w:style w:type="paragraph" w:customStyle="1" w:styleId="93C28A4A083C4F4B846473D07ABABBCD">
    <w:name w:val="93C28A4A083C4F4B846473D07ABABBCD"/>
    <w:rsid w:val="002E0E44"/>
  </w:style>
  <w:style w:type="paragraph" w:customStyle="1" w:styleId="70FC03262E7C4B21BDB539E72EA6A61F">
    <w:name w:val="70FC03262E7C4B21BDB539E72EA6A61F"/>
    <w:rsid w:val="002E0E44"/>
  </w:style>
  <w:style w:type="paragraph" w:customStyle="1" w:styleId="8EECC3E988864C1CB54CEFDFD4CF1AD2">
    <w:name w:val="8EECC3E988864C1CB54CEFDFD4CF1AD2"/>
    <w:rsid w:val="002E0E44"/>
  </w:style>
  <w:style w:type="paragraph" w:customStyle="1" w:styleId="AC9CB4658BF940CD972C55BE69611CBA">
    <w:name w:val="AC9CB4658BF940CD972C55BE69611CBA"/>
    <w:rsid w:val="002E0E44"/>
  </w:style>
  <w:style w:type="paragraph" w:customStyle="1" w:styleId="6EAD0F5814114475A99E287A9A289336">
    <w:name w:val="6EAD0F5814114475A99E287A9A289336"/>
    <w:rsid w:val="002E0E44"/>
  </w:style>
  <w:style w:type="paragraph" w:customStyle="1" w:styleId="6D7211B0B2DA4307962CA4648EA4FF14">
    <w:name w:val="6D7211B0B2DA4307962CA4648EA4FF14"/>
    <w:rsid w:val="002E0E44"/>
  </w:style>
  <w:style w:type="paragraph" w:customStyle="1" w:styleId="CD0F95307FD14E40BE505F7590678AA1">
    <w:name w:val="CD0F95307FD14E40BE505F7590678AA1"/>
    <w:rsid w:val="002E0E44"/>
  </w:style>
  <w:style w:type="paragraph" w:customStyle="1" w:styleId="D501EFBBA1C8436EA0A37C404A7FFB40">
    <w:name w:val="D501EFBBA1C8436EA0A37C404A7FFB40"/>
    <w:rsid w:val="002E0E44"/>
  </w:style>
  <w:style w:type="paragraph" w:customStyle="1" w:styleId="DADD727BD1754B4A9F1DE2ACDB12D5A3">
    <w:name w:val="DADD727BD1754B4A9F1DE2ACDB12D5A3"/>
    <w:rsid w:val="002E0E44"/>
  </w:style>
  <w:style w:type="paragraph" w:customStyle="1" w:styleId="766398195F9E41B29916A62930CEF04E">
    <w:name w:val="766398195F9E41B29916A62930CEF04E"/>
    <w:rsid w:val="002E0E44"/>
  </w:style>
  <w:style w:type="paragraph" w:customStyle="1" w:styleId="AB5DF9A9804341A38167F910F284D530">
    <w:name w:val="AB5DF9A9804341A38167F910F284D530"/>
    <w:rsid w:val="002E0E44"/>
  </w:style>
  <w:style w:type="paragraph" w:customStyle="1" w:styleId="744E9FFE5D2646C1B5DE13EDFDD8F02E">
    <w:name w:val="744E9FFE5D2646C1B5DE13EDFDD8F02E"/>
    <w:rsid w:val="002E0E44"/>
  </w:style>
  <w:style w:type="paragraph" w:customStyle="1" w:styleId="20ED12DA5AD14FCC8F568A510CD1E388">
    <w:name w:val="20ED12DA5AD14FCC8F568A510CD1E388"/>
    <w:rsid w:val="002E0E44"/>
  </w:style>
  <w:style w:type="paragraph" w:customStyle="1" w:styleId="66F932A859B646AD968F7770437ADEF2">
    <w:name w:val="66F932A859B646AD968F7770437ADEF2"/>
    <w:rsid w:val="002E0E44"/>
  </w:style>
  <w:style w:type="paragraph" w:customStyle="1" w:styleId="459E601E19A84ECCA57E149FAB4B9269">
    <w:name w:val="459E601E19A84ECCA57E149FAB4B9269"/>
    <w:rsid w:val="002E0E44"/>
  </w:style>
  <w:style w:type="paragraph" w:customStyle="1" w:styleId="638045EDD565457CA90F448EF55A7729">
    <w:name w:val="638045EDD565457CA90F448EF55A7729"/>
    <w:rsid w:val="002E0E44"/>
  </w:style>
  <w:style w:type="paragraph" w:customStyle="1" w:styleId="64C00C5F3AC840508894AE22F64962DA">
    <w:name w:val="64C00C5F3AC840508894AE22F64962DA"/>
    <w:rsid w:val="002E0E44"/>
  </w:style>
  <w:style w:type="paragraph" w:customStyle="1" w:styleId="C8552500A7F6499DA49B40D96C596D51">
    <w:name w:val="C8552500A7F6499DA49B40D96C596D51"/>
    <w:rsid w:val="002E0E44"/>
  </w:style>
  <w:style w:type="paragraph" w:customStyle="1" w:styleId="A1C8FE8C28F44ECF81E0935E254E8484">
    <w:name w:val="A1C8FE8C28F44ECF81E0935E254E8484"/>
    <w:rsid w:val="002E0E44"/>
  </w:style>
  <w:style w:type="paragraph" w:customStyle="1" w:styleId="EBD97D9C6C62404BAD29A3CC4676C99F">
    <w:name w:val="EBD97D9C6C62404BAD29A3CC4676C99F"/>
    <w:rsid w:val="002E0E44"/>
  </w:style>
  <w:style w:type="paragraph" w:customStyle="1" w:styleId="1532AE0F4208449092017C1E16362F54">
    <w:name w:val="1532AE0F4208449092017C1E16362F54"/>
    <w:rsid w:val="002E0E44"/>
  </w:style>
  <w:style w:type="paragraph" w:customStyle="1" w:styleId="714B4255232C46B8902873B2EF4C3619">
    <w:name w:val="714B4255232C46B8902873B2EF4C3619"/>
    <w:rsid w:val="002E0E44"/>
  </w:style>
  <w:style w:type="paragraph" w:customStyle="1" w:styleId="268005374D024643B8A853BB49C3A059">
    <w:name w:val="268005374D024643B8A853BB49C3A059"/>
    <w:rsid w:val="002E0E44"/>
  </w:style>
  <w:style w:type="paragraph" w:customStyle="1" w:styleId="3A7089545B6941C0A9917DBAA96E18FF">
    <w:name w:val="3A7089545B6941C0A9917DBAA96E18FF"/>
    <w:rsid w:val="002E0E44"/>
  </w:style>
  <w:style w:type="paragraph" w:customStyle="1" w:styleId="A7D05C2D1E0C4A0BB500FB88B2851BBF">
    <w:name w:val="A7D05C2D1E0C4A0BB500FB88B2851BBF"/>
    <w:rsid w:val="002E0E44"/>
  </w:style>
  <w:style w:type="paragraph" w:customStyle="1" w:styleId="7CD5CAFC32F446B5BDEB7ED47415F968">
    <w:name w:val="7CD5CAFC32F446B5BDEB7ED47415F968"/>
    <w:rsid w:val="002E0E44"/>
  </w:style>
  <w:style w:type="paragraph" w:customStyle="1" w:styleId="81DE282B80C54581A0CA312044ABD2C8">
    <w:name w:val="81DE282B80C54581A0CA312044ABD2C8"/>
    <w:rsid w:val="002E0E44"/>
  </w:style>
  <w:style w:type="paragraph" w:customStyle="1" w:styleId="E940F40A30384D08A9B6510E0992A08F">
    <w:name w:val="E940F40A30384D08A9B6510E0992A08F"/>
    <w:rsid w:val="002E0E44"/>
  </w:style>
  <w:style w:type="paragraph" w:customStyle="1" w:styleId="B76888D2358C46D882836B2EE2C0A907">
    <w:name w:val="B76888D2358C46D882836B2EE2C0A907"/>
    <w:rsid w:val="002E0E44"/>
  </w:style>
  <w:style w:type="paragraph" w:customStyle="1" w:styleId="478D5B9A21384E22987BE522AAADDAA5">
    <w:name w:val="478D5B9A21384E22987BE522AAADDAA5"/>
    <w:rsid w:val="002E0E44"/>
  </w:style>
  <w:style w:type="paragraph" w:customStyle="1" w:styleId="8D498B24664143DDB7F42BED63306198">
    <w:name w:val="8D498B24664143DDB7F42BED63306198"/>
    <w:rsid w:val="002E0E44"/>
  </w:style>
  <w:style w:type="paragraph" w:customStyle="1" w:styleId="460A425F3B2F420B97962B42E9F99D47">
    <w:name w:val="460A425F3B2F420B97962B42E9F99D47"/>
    <w:rsid w:val="002E0E44"/>
  </w:style>
  <w:style w:type="paragraph" w:customStyle="1" w:styleId="63492179E1674287AEED65C1C95FFC00">
    <w:name w:val="63492179E1674287AEED65C1C95FFC00"/>
    <w:rsid w:val="002E0E44"/>
  </w:style>
  <w:style w:type="paragraph" w:customStyle="1" w:styleId="317E3D3A676540A8841B60C10CCC5705">
    <w:name w:val="317E3D3A676540A8841B60C10CCC5705"/>
    <w:rsid w:val="002E0E44"/>
  </w:style>
  <w:style w:type="paragraph" w:customStyle="1" w:styleId="01F3B9332D0348FF98C6FB8A3110A737">
    <w:name w:val="01F3B9332D0348FF98C6FB8A3110A737"/>
    <w:rsid w:val="002E0E44"/>
  </w:style>
  <w:style w:type="paragraph" w:customStyle="1" w:styleId="CA54FE13C6B74648B439563AC7DCA7D3">
    <w:name w:val="CA54FE13C6B74648B439563AC7DCA7D3"/>
    <w:rsid w:val="002E0E44"/>
  </w:style>
  <w:style w:type="paragraph" w:customStyle="1" w:styleId="BFD45D86C4A54A3495F3926FC747FAA4">
    <w:name w:val="BFD45D86C4A54A3495F3926FC747FAA4"/>
    <w:rsid w:val="002E0E44"/>
  </w:style>
  <w:style w:type="paragraph" w:customStyle="1" w:styleId="ED6F1F7A919747D4AB6FE4A4AF6AD6A5">
    <w:name w:val="ED6F1F7A919747D4AB6FE4A4AF6AD6A5"/>
    <w:rsid w:val="002E0E44"/>
  </w:style>
  <w:style w:type="paragraph" w:customStyle="1" w:styleId="4590408D882E42E3B944B5EDA0A31317">
    <w:name w:val="4590408D882E42E3B944B5EDA0A31317"/>
    <w:rsid w:val="002E0E44"/>
  </w:style>
  <w:style w:type="paragraph" w:customStyle="1" w:styleId="10293C2BC9634DE1B3C9B296F3C8212F">
    <w:name w:val="10293C2BC9634DE1B3C9B296F3C8212F"/>
    <w:rsid w:val="002E0E44"/>
  </w:style>
  <w:style w:type="paragraph" w:customStyle="1" w:styleId="DB9553F59FEB43F3AF02BA1FF7A9D12E">
    <w:name w:val="DB9553F59FEB43F3AF02BA1FF7A9D12E"/>
    <w:rsid w:val="002E0E44"/>
  </w:style>
  <w:style w:type="paragraph" w:customStyle="1" w:styleId="12679867C31C473F935498E990832AAD">
    <w:name w:val="12679867C31C473F935498E990832AAD"/>
    <w:rsid w:val="002E0E44"/>
  </w:style>
  <w:style w:type="paragraph" w:customStyle="1" w:styleId="34B7DD4DA538404AB17CB79DBB347092">
    <w:name w:val="34B7DD4DA538404AB17CB79DBB347092"/>
    <w:rsid w:val="002E0E44"/>
  </w:style>
  <w:style w:type="paragraph" w:customStyle="1" w:styleId="F19F479942374F07AF04B7BCB85C01E7">
    <w:name w:val="F19F479942374F07AF04B7BCB85C01E7"/>
    <w:rsid w:val="002E0E44"/>
  </w:style>
  <w:style w:type="paragraph" w:customStyle="1" w:styleId="907C8486B8324E269048E1E8F662583F">
    <w:name w:val="907C8486B8324E269048E1E8F662583F"/>
    <w:rsid w:val="002E0E44"/>
  </w:style>
  <w:style w:type="paragraph" w:customStyle="1" w:styleId="463F79D9FED9464FBB12877E5C915637">
    <w:name w:val="463F79D9FED9464FBB12877E5C915637"/>
    <w:rsid w:val="002E0E44"/>
  </w:style>
  <w:style w:type="paragraph" w:customStyle="1" w:styleId="E5FE4A99A8EE45CAA812FB2423D95B2F">
    <w:name w:val="E5FE4A99A8EE45CAA812FB2423D95B2F"/>
    <w:rsid w:val="002E0E44"/>
  </w:style>
  <w:style w:type="paragraph" w:customStyle="1" w:styleId="B9259DD9EF494976B0652B7CE164AF36">
    <w:name w:val="B9259DD9EF494976B0652B7CE164AF36"/>
    <w:rsid w:val="002E0E44"/>
  </w:style>
  <w:style w:type="paragraph" w:customStyle="1" w:styleId="F212063CB18448E5A522217B48E9C44D">
    <w:name w:val="F212063CB18448E5A522217B48E9C44D"/>
    <w:rsid w:val="002E0E44"/>
  </w:style>
  <w:style w:type="paragraph" w:customStyle="1" w:styleId="B27BDB7F230F4E15B96822BF20DE5040">
    <w:name w:val="B27BDB7F230F4E15B96822BF20DE5040"/>
    <w:rsid w:val="002E0E44"/>
  </w:style>
  <w:style w:type="paragraph" w:customStyle="1" w:styleId="10F1B7611C654CF6993D07FE7D0EB2C4">
    <w:name w:val="10F1B7611C654CF6993D07FE7D0EB2C4"/>
    <w:rsid w:val="002E0E44"/>
  </w:style>
  <w:style w:type="paragraph" w:customStyle="1" w:styleId="3673519B52594094858EBAE1135B906F">
    <w:name w:val="3673519B52594094858EBAE1135B906F"/>
    <w:rsid w:val="002E0E44"/>
  </w:style>
  <w:style w:type="paragraph" w:customStyle="1" w:styleId="9B9DBEAE84364E68880D0755DCC7193F">
    <w:name w:val="9B9DBEAE84364E68880D0755DCC7193F"/>
    <w:rsid w:val="002E0E44"/>
  </w:style>
  <w:style w:type="paragraph" w:customStyle="1" w:styleId="B6E1638807004F749DA0DE04DE002913">
    <w:name w:val="B6E1638807004F749DA0DE04DE002913"/>
    <w:rsid w:val="002E0E44"/>
  </w:style>
  <w:style w:type="paragraph" w:customStyle="1" w:styleId="429A870E104042D08600BA369109D5E8">
    <w:name w:val="429A870E104042D08600BA369109D5E8"/>
    <w:rsid w:val="002E0E44"/>
  </w:style>
  <w:style w:type="paragraph" w:customStyle="1" w:styleId="9C05E89A4B2E43F6A6C5D79D3362D2BC">
    <w:name w:val="9C05E89A4B2E43F6A6C5D79D3362D2BC"/>
    <w:rsid w:val="002E0E44"/>
  </w:style>
  <w:style w:type="paragraph" w:customStyle="1" w:styleId="59B1510A5A964B3AA9807D9D16840B49">
    <w:name w:val="59B1510A5A964B3AA9807D9D16840B49"/>
    <w:rsid w:val="002E0E44"/>
  </w:style>
  <w:style w:type="paragraph" w:customStyle="1" w:styleId="BEB8FE70CA98491F8BADEADD2B2EEEDE">
    <w:name w:val="BEB8FE70CA98491F8BADEADD2B2EEEDE"/>
    <w:rsid w:val="002E0E44"/>
  </w:style>
  <w:style w:type="paragraph" w:customStyle="1" w:styleId="D37C22F3C05C4718AE7F546795BA1424">
    <w:name w:val="D37C22F3C05C4718AE7F546795BA1424"/>
    <w:rsid w:val="002E0E44"/>
  </w:style>
  <w:style w:type="paragraph" w:customStyle="1" w:styleId="44EA291830EC453BA8BFD65275B12A31">
    <w:name w:val="44EA291830EC453BA8BFD65275B12A31"/>
    <w:rsid w:val="002E0E44"/>
  </w:style>
  <w:style w:type="paragraph" w:customStyle="1" w:styleId="6859266ED03E48F8B4C35D6BA66F73C2">
    <w:name w:val="6859266ED03E48F8B4C35D6BA66F73C2"/>
    <w:rsid w:val="002E0E44"/>
  </w:style>
  <w:style w:type="paragraph" w:customStyle="1" w:styleId="EB6B98AB15A44D09B440977A64FDDEBC">
    <w:name w:val="EB6B98AB15A44D09B440977A64FDDEBC"/>
    <w:rsid w:val="002E0E44"/>
  </w:style>
  <w:style w:type="paragraph" w:customStyle="1" w:styleId="152F05CCEF7649B1B103022626CFEA65">
    <w:name w:val="152F05CCEF7649B1B103022626CFEA65"/>
    <w:rsid w:val="002E0E44"/>
  </w:style>
  <w:style w:type="paragraph" w:customStyle="1" w:styleId="991474057B90435BB32032EF15C40897">
    <w:name w:val="991474057B90435BB32032EF15C40897"/>
    <w:rsid w:val="002E0E44"/>
  </w:style>
  <w:style w:type="paragraph" w:customStyle="1" w:styleId="D1A75DF71D054842A31D6B4155070EBE">
    <w:name w:val="D1A75DF71D054842A31D6B4155070EBE"/>
    <w:rsid w:val="002E0E44"/>
  </w:style>
  <w:style w:type="paragraph" w:customStyle="1" w:styleId="989CA04654D441A1B8296845746E0CBA">
    <w:name w:val="989CA04654D441A1B8296845746E0CBA"/>
    <w:rsid w:val="002E0E44"/>
  </w:style>
  <w:style w:type="paragraph" w:customStyle="1" w:styleId="82B95908E8424658AC0B2993FC58D2F6">
    <w:name w:val="82B95908E8424658AC0B2993FC58D2F6"/>
    <w:rsid w:val="002E0E44"/>
  </w:style>
  <w:style w:type="paragraph" w:customStyle="1" w:styleId="6D34F56A4B984DD0A2884C533FE2CAFB">
    <w:name w:val="6D34F56A4B984DD0A2884C533FE2CAFB"/>
    <w:rsid w:val="002E0E44"/>
  </w:style>
  <w:style w:type="paragraph" w:customStyle="1" w:styleId="72EFFA963C7B468E96262CF109A637C9">
    <w:name w:val="72EFFA963C7B468E96262CF109A637C9"/>
    <w:rsid w:val="002E0E44"/>
  </w:style>
  <w:style w:type="paragraph" w:customStyle="1" w:styleId="179214317F894559AF009E85B7A3C5B2">
    <w:name w:val="179214317F894559AF009E85B7A3C5B2"/>
    <w:rsid w:val="002E0E44"/>
  </w:style>
  <w:style w:type="paragraph" w:customStyle="1" w:styleId="497A524BBEF94E318C19A9C95E4FA571">
    <w:name w:val="497A524BBEF94E318C19A9C95E4FA571"/>
    <w:rsid w:val="002E0E44"/>
  </w:style>
  <w:style w:type="paragraph" w:customStyle="1" w:styleId="4BF81574FEDB46EF90F3935C1D346053">
    <w:name w:val="4BF81574FEDB46EF90F3935C1D346053"/>
    <w:rsid w:val="002E0E44"/>
  </w:style>
  <w:style w:type="paragraph" w:customStyle="1" w:styleId="3DFC42E9B19B430F94A6E1CE9D033213">
    <w:name w:val="3DFC42E9B19B430F94A6E1CE9D033213"/>
    <w:rsid w:val="002E0E44"/>
  </w:style>
  <w:style w:type="paragraph" w:customStyle="1" w:styleId="AD8C3A5874974F159AD9BFFA4B8951FD">
    <w:name w:val="AD8C3A5874974F159AD9BFFA4B8951FD"/>
    <w:rsid w:val="002E0E44"/>
  </w:style>
  <w:style w:type="paragraph" w:customStyle="1" w:styleId="FC5338B6D88E4A43B06E7DF15FCE34F0">
    <w:name w:val="FC5338B6D88E4A43B06E7DF15FCE34F0"/>
    <w:rsid w:val="002E0E44"/>
  </w:style>
  <w:style w:type="paragraph" w:customStyle="1" w:styleId="BB016173645348299438BBE08E3AB1E9">
    <w:name w:val="BB016173645348299438BBE08E3AB1E9"/>
    <w:rsid w:val="002E0E44"/>
  </w:style>
  <w:style w:type="paragraph" w:customStyle="1" w:styleId="35A025A95D614207B722B0768B24AADB">
    <w:name w:val="35A025A95D614207B722B0768B24AADB"/>
    <w:rsid w:val="002E0E44"/>
  </w:style>
  <w:style w:type="paragraph" w:customStyle="1" w:styleId="799E7A1174044BC5BF5EEDC104084086">
    <w:name w:val="799E7A1174044BC5BF5EEDC104084086"/>
    <w:rsid w:val="002E0E44"/>
  </w:style>
  <w:style w:type="paragraph" w:customStyle="1" w:styleId="AD9B0919B5EF4D7F82A2E60047E26B02">
    <w:name w:val="AD9B0919B5EF4D7F82A2E60047E26B02"/>
    <w:rsid w:val="002E0E44"/>
  </w:style>
  <w:style w:type="paragraph" w:customStyle="1" w:styleId="114D4C00E23D477482A2FB000D45E676">
    <w:name w:val="114D4C00E23D477482A2FB000D45E676"/>
    <w:rsid w:val="002E0E44"/>
  </w:style>
  <w:style w:type="paragraph" w:customStyle="1" w:styleId="CF4EA40241644937B8D156FE03D5F183">
    <w:name w:val="CF4EA40241644937B8D156FE03D5F183"/>
    <w:rsid w:val="002E0E44"/>
  </w:style>
  <w:style w:type="paragraph" w:customStyle="1" w:styleId="F70499173E1A4E43915E6066852D8514">
    <w:name w:val="F70499173E1A4E43915E6066852D8514"/>
    <w:rsid w:val="002E0E44"/>
  </w:style>
  <w:style w:type="paragraph" w:customStyle="1" w:styleId="91C43B4397BD4C48A5EF3B3C2E87F7E5">
    <w:name w:val="91C43B4397BD4C48A5EF3B3C2E87F7E5"/>
    <w:rsid w:val="002E0E44"/>
  </w:style>
  <w:style w:type="paragraph" w:customStyle="1" w:styleId="96DAEED0FA644DD59B83A89021F47822">
    <w:name w:val="96DAEED0FA644DD59B83A89021F47822"/>
    <w:rsid w:val="002E0E44"/>
  </w:style>
  <w:style w:type="paragraph" w:customStyle="1" w:styleId="23A7C5062F694A728A4B24268DB72FC7">
    <w:name w:val="23A7C5062F694A728A4B24268DB72FC7"/>
    <w:rsid w:val="002E0E44"/>
  </w:style>
  <w:style w:type="paragraph" w:customStyle="1" w:styleId="775D9229B92B400F808034A40BE405EF">
    <w:name w:val="775D9229B92B400F808034A40BE405EF"/>
    <w:rsid w:val="002E0E44"/>
  </w:style>
  <w:style w:type="paragraph" w:customStyle="1" w:styleId="75B071266E944E6680594E0A550356A6">
    <w:name w:val="75B071266E944E6680594E0A550356A6"/>
    <w:rsid w:val="002E0E44"/>
  </w:style>
  <w:style w:type="paragraph" w:customStyle="1" w:styleId="CF413ED2A35F4AFB8DCB715404D52949">
    <w:name w:val="CF413ED2A35F4AFB8DCB715404D52949"/>
    <w:rsid w:val="002E0E44"/>
  </w:style>
  <w:style w:type="paragraph" w:customStyle="1" w:styleId="EB1D066E5A3F4B339A43F3863D37C1B6">
    <w:name w:val="EB1D066E5A3F4B339A43F3863D37C1B6"/>
    <w:rsid w:val="002E0E44"/>
  </w:style>
  <w:style w:type="paragraph" w:customStyle="1" w:styleId="3AE1B73ED689442D858DD436CE6B9D88">
    <w:name w:val="3AE1B73ED689442D858DD436CE6B9D88"/>
    <w:rsid w:val="002E0E44"/>
  </w:style>
  <w:style w:type="paragraph" w:customStyle="1" w:styleId="AB62A0899DEB4247957CC72EF30A8100">
    <w:name w:val="AB62A0899DEB4247957CC72EF30A8100"/>
    <w:rsid w:val="002E0E44"/>
  </w:style>
  <w:style w:type="paragraph" w:customStyle="1" w:styleId="0749A563F5774DF2A0DF99EBC79CCE0A">
    <w:name w:val="0749A563F5774DF2A0DF99EBC79CCE0A"/>
    <w:rsid w:val="002E0E44"/>
  </w:style>
  <w:style w:type="paragraph" w:customStyle="1" w:styleId="055C41D96A6642E1B3A6D900C7B5A250">
    <w:name w:val="055C41D96A6642E1B3A6D900C7B5A250"/>
    <w:rsid w:val="002E0E44"/>
  </w:style>
  <w:style w:type="paragraph" w:customStyle="1" w:styleId="ED045934765C4A3498724D0B925644E3">
    <w:name w:val="ED045934765C4A3498724D0B925644E3"/>
    <w:rsid w:val="002E0E44"/>
  </w:style>
  <w:style w:type="paragraph" w:customStyle="1" w:styleId="AF0970554781489C995FA4105B6AEC8C">
    <w:name w:val="AF0970554781489C995FA4105B6AEC8C"/>
    <w:rsid w:val="002E0E44"/>
  </w:style>
  <w:style w:type="paragraph" w:customStyle="1" w:styleId="5B79EAEAEA0E47C19FC58A34136BD6FA">
    <w:name w:val="5B79EAEAEA0E47C19FC58A34136BD6FA"/>
    <w:rsid w:val="002E0E44"/>
  </w:style>
  <w:style w:type="paragraph" w:customStyle="1" w:styleId="1247EDA69327462A9E9ED5F072DF6049">
    <w:name w:val="1247EDA69327462A9E9ED5F072DF6049"/>
    <w:rsid w:val="002E0E44"/>
  </w:style>
  <w:style w:type="paragraph" w:customStyle="1" w:styleId="FC3D7E51F35C420B9B8AF06B0D303D5B">
    <w:name w:val="FC3D7E51F35C420B9B8AF06B0D303D5B"/>
    <w:rsid w:val="002E0E44"/>
  </w:style>
  <w:style w:type="paragraph" w:customStyle="1" w:styleId="84D4A8E4CAA040C39700B1869C478B43">
    <w:name w:val="84D4A8E4CAA040C39700B1869C478B43"/>
    <w:rsid w:val="00F82BBC"/>
  </w:style>
  <w:style w:type="paragraph" w:customStyle="1" w:styleId="0CD925E65091418B9774C4845F2DAF78">
    <w:name w:val="0CD925E65091418B9774C4845F2DAF78"/>
    <w:rsid w:val="00F82BBC"/>
  </w:style>
  <w:style w:type="paragraph" w:customStyle="1" w:styleId="3F459D096B674028AB124E9298B4764F">
    <w:name w:val="3F459D096B674028AB124E9298B4764F"/>
    <w:rsid w:val="00F82BBC"/>
  </w:style>
  <w:style w:type="paragraph" w:customStyle="1" w:styleId="82D4CE8FD91D435282904FDCED5F0D04">
    <w:name w:val="82D4CE8FD91D435282904FDCED5F0D04"/>
    <w:rsid w:val="00F82BBC"/>
  </w:style>
  <w:style w:type="paragraph" w:customStyle="1" w:styleId="5F47913D7D0F44CD96BB42061A5AD243">
    <w:name w:val="5F47913D7D0F44CD96BB42061A5AD243"/>
    <w:rsid w:val="00F82BBC"/>
  </w:style>
  <w:style w:type="paragraph" w:customStyle="1" w:styleId="FF1DC8FB9888465F9C5FBC9BC25188C4">
    <w:name w:val="FF1DC8FB9888465F9C5FBC9BC25188C4"/>
    <w:rsid w:val="00F82BBC"/>
  </w:style>
  <w:style w:type="paragraph" w:customStyle="1" w:styleId="F739E0265F714E8BAE8C6BC6745B53DC">
    <w:name w:val="F739E0265F714E8BAE8C6BC6745B53DC"/>
    <w:rsid w:val="00F82BBC"/>
  </w:style>
  <w:style w:type="paragraph" w:customStyle="1" w:styleId="8E317635C0B241438A8ACDC157707783">
    <w:name w:val="8E317635C0B241438A8ACDC157707783"/>
    <w:rsid w:val="00F82BBC"/>
  </w:style>
  <w:style w:type="paragraph" w:customStyle="1" w:styleId="711B37ACA88341D5BE52BB54AB05E578">
    <w:name w:val="711B37ACA88341D5BE52BB54AB05E578"/>
    <w:rsid w:val="00F82BBC"/>
  </w:style>
  <w:style w:type="paragraph" w:customStyle="1" w:styleId="CD201A2AC74D4D09A93E5E1111E4B423">
    <w:name w:val="CD201A2AC74D4D09A93E5E1111E4B423"/>
    <w:rsid w:val="00F82BBC"/>
  </w:style>
  <w:style w:type="paragraph" w:customStyle="1" w:styleId="EDA242B48AC545BC91CFA421E1FDFE2B">
    <w:name w:val="EDA242B48AC545BC91CFA421E1FDFE2B"/>
    <w:rsid w:val="00F82BBC"/>
  </w:style>
  <w:style w:type="paragraph" w:customStyle="1" w:styleId="A2A92AF30FA74838B47FDAF67CB1367D">
    <w:name w:val="A2A92AF30FA74838B47FDAF67CB1367D"/>
    <w:rsid w:val="00F82BBC"/>
  </w:style>
  <w:style w:type="paragraph" w:customStyle="1" w:styleId="8680655A273F4F45A25F3AA232D85DF5">
    <w:name w:val="8680655A273F4F45A25F3AA232D85DF5"/>
    <w:rsid w:val="00F82BBC"/>
  </w:style>
  <w:style w:type="paragraph" w:customStyle="1" w:styleId="9EE14E570D7648489F7652D4CC5E9174">
    <w:name w:val="9EE14E570D7648489F7652D4CC5E9174"/>
    <w:rsid w:val="00F82BBC"/>
  </w:style>
  <w:style w:type="paragraph" w:customStyle="1" w:styleId="8A374D78DC8041E2AEA3BD515FDE2124">
    <w:name w:val="8A374D78DC8041E2AEA3BD515FDE2124"/>
    <w:rsid w:val="00F82BBC"/>
  </w:style>
  <w:style w:type="paragraph" w:customStyle="1" w:styleId="821BBED4434A4C238B56924464899B65">
    <w:name w:val="821BBED4434A4C238B56924464899B65"/>
    <w:rsid w:val="00F82BBC"/>
  </w:style>
  <w:style w:type="paragraph" w:customStyle="1" w:styleId="DF29B7FC05E74FD190F478A6C270C200">
    <w:name w:val="DF29B7FC05E74FD190F478A6C270C200"/>
    <w:rsid w:val="00F82BBC"/>
  </w:style>
  <w:style w:type="paragraph" w:customStyle="1" w:styleId="8C37C9A8F0464FF9AA28BABC6175775E">
    <w:name w:val="8C37C9A8F0464FF9AA28BABC6175775E"/>
    <w:rsid w:val="00F82BBC"/>
  </w:style>
  <w:style w:type="paragraph" w:customStyle="1" w:styleId="6AC58CA60C13461E94121EEED9C7EB25">
    <w:name w:val="6AC58CA60C13461E94121EEED9C7EB25"/>
    <w:rsid w:val="00B674DD"/>
  </w:style>
  <w:style w:type="paragraph" w:customStyle="1" w:styleId="6604409D77DA40D4B2614AF4C080F6DB">
    <w:name w:val="6604409D77DA40D4B2614AF4C080F6DB"/>
    <w:rsid w:val="00B674DD"/>
  </w:style>
  <w:style w:type="paragraph" w:customStyle="1" w:styleId="0CA51C5272914D2FA34264438D062BDA">
    <w:name w:val="0CA51C5272914D2FA34264438D062BDA"/>
    <w:rsid w:val="00B674DD"/>
  </w:style>
  <w:style w:type="paragraph" w:customStyle="1" w:styleId="788E45FDD1144CCBB2919AE4FC173A91">
    <w:name w:val="788E45FDD1144CCBB2919AE4FC173A91"/>
    <w:rsid w:val="00B674DD"/>
  </w:style>
  <w:style w:type="paragraph" w:customStyle="1" w:styleId="6D7A1EDB13244E05B66E906370E9A77E">
    <w:name w:val="6D7A1EDB13244E05B66E906370E9A77E"/>
    <w:rsid w:val="00B674DD"/>
  </w:style>
  <w:style w:type="paragraph" w:customStyle="1" w:styleId="B951F501A97F4CC5BA7DFE673A2AF8E5">
    <w:name w:val="B951F501A97F4CC5BA7DFE673A2AF8E5"/>
    <w:rsid w:val="00B674DD"/>
  </w:style>
  <w:style w:type="paragraph" w:customStyle="1" w:styleId="DE52538DF5D4492DAB16ADD05F63CC41">
    <w:name w:val="DE52538DF5D4492DAB16ADD05F63CC41"/>
    <w:rsid w:val="00B674DD"/>
  </w:style>
  <w:style w:type="paragraph" w:customStyle="1" w:styleId="E0EB887499FF46FEBE25C771B98920EA">
    <w:name w:val="E0EB887499FF46FEBE25C771B98920EA"/>
    <w:rsid w:val="00B674DD"/>
  </w:style>
  <w:style w:type="paragraph" w:customStyle="1" w:styleId="B7C6E9CE6D0F423C8D326B19172DB637">
    <w:name w:val="B7C6E9CE6D0F423C8D326B19172DB637"/>
    <w:rsid w:val="00B674DD"/>
  </w:style>
  <w:style w:type="paragraph" w:customStyle="1" w:styleId="50ED2F74F2C142A18A99EF96FADC0610">
    <w:name w:val="50ED2F74F2C142A18A99EF96FADC0610"/>
    <w:rsid w:val="00B674DD"/>
  </w:style>
  <w:style w:type="paragraph" w:customStyle="1" w:styleId="0FBFC2AD4D2C49F3AACC82D3089C760F">
    <w:name w:val="0FBFC2AD4D2C49F3AACC82D3089C760F"/>
    <w:rsid w:val="00B674DD"/>
  </w:style>
  <w:style w:type="paragraph" w:customStyle="1" w:styleId="BFE276EB48694A6EB46AA21F563E04CA">
    <w:name w:val="BFE276EB48694A6EB46AA21F563E04CA"/>
    <w:rsid w:val="00B674DD"/>
  </w:style>
  <w:style w:type="paragraph" w:customStyle="1" w:styleId="620F4775BD2D476F95C836F844AC6143">
    <w:name w:val="620F4775BD2D476F95C836F844AC6143"/>
    <w:rsid w:val="00B674DD"/>
  </w:style>
  <w:style w:type="paragraph" w:customStyle="1" w:styleId="B8239E454FCF4BD7B90DDE9C78B2CC2E">
    <w:name w:val="B8239E454FCF4BD7B90DDE9C78B2CC2E"/>
    <w:rsid w:val="00B674DD"/>
  </w:style>
  <w:style w:type="paragraph" w:customStyle="1" w:styleId="00BB50C020D948BFABCB005D34BD88B2">
    <w:name w:val="00BB50C020D948BFABCB005D34BD88B2"/>
    <w:rsid w:val="00B674DD"/>
  </w:style>
  <w:style w:type="paragraph" w:customStyle="1" w:styleId="1D22FC4837294D3BBF3DDD66592A891D">
    <w:name w:val="1D22FC4837294D3BBF3DDD66592A891D"/>
    <w:rsid w:val="00B674DD"/>
  </w:style>
  <w:style w:type="paragraph" w:customStyle="1" w:styleId="BAFA2DFC176C4613A09974FB0B857050">
    <w:name w:val="BAFA2DFC176C4613A09974FB0B857050"/>
    <w:rsid w:val="00B674DD"/>
  </w:style>
  <w:style w:type="paragraph" w:customStyle="1" w:styleId="4A9AB47D7A794E41A7AD27F52641A4FE">
    <w:name w:val="4A9AB47D7A794E41A7AD27F52641A4FE"/>
    <w:rsid w:val="00B674DD"/>
  </w:style>
  <w:style w:type="paragraph" w:customStyle="1" w:styleId="11F0815C1BF649F79E933F6B299166EF">
    <w:name w:val="11F0815C1BF649F79E933F6B299166EF"/>
    <w:rsid w:val="00D13B0B"/>
  </w:style>
  <w:style w:type="paragraph" w:customStyle="1" w:styleId="1A6ABB3D5ECB4E4CA575DF9C53252EB9">
    <w:name w:val="1A6ABB3D5ECB4E4CA575DF9C53252EB9"/>
    <w:rsid w:val="00D13B0B"/>
  </w:style>
  <w:style w:type="paragraph" w:customStyle="1" w:styleId="1A1A646464D349C4866FB34379BFA20A">
    <w:name w:val="1A1A646464D349C4866FB34379BFA20A"/>
    <w:rsid w:val="00D13B0B"/>
  </w:style>
  <w:style w:type="paragraph" w:customStyle="1" w:styleId="68C15EE2972A473A8AE186ED56BDEDAB">
    <w:name w:val="68C15EE2972A473A8AE186ED56BDEDAB"/>
    <w:rsid w:val="00D13B0B"/>
  </w:style>
  <w:style w:type="paragraph" w:customStyle="1" w:styleId="BDC01E0954724D6C9F5B49D7FFAE8483">
    <w:name w:val="BDC01E0954724D6C9F5B49D7FFAE8483"/>
    <w:rsid w:val="00D13B0B"/>
  </w:style>
  <w:style w:type="paragraph" w:customStyle="1" w:styleId="0F27641A7C7A4926A0F76EECE5A35E96">
    <w:name w:val="0F27641A7C7A4926A0F76EECE5A35E96"/>
    <w:rsid w:val="00D13B0B"/>
  </w:style>
  <w:style w:type="paragraph" w:customStyle="1" w:styleId="39A18BA06DCE46F08028D9E09784B7DF">
    <w:name w:val="39A18BA06DCE46F08028D9E09784B7DF"/>
    <w:rsid w:val="00D13B0B"/>
  </w:style>
  <w:style w:type="paragraph" w:customStyle="1" w:styleId="E78CFC9287834C319EC28C022AED52D1">
    <w:name w:val="E78CFC9287834C319EC28C022AED52D1"/>
    <w:rsid w:val="00D13B0B"/>
  </w:style>
  <w:style w:type="paragraph" w:customStyle="1" w:styleId="EF9627D637F54A7E9D6E5AFF8942B427">
    <w:name w:val="EF9627D637F54A7E9D6E5AFF8942B427"/>
    <w:rsid w:val="00D13B0B"/>
  </w:style>
  <w:style w:type="paragraph" w:customStyle="1" w:styleId="AE1FFE5432034550AC92C7D6219B9DAA">
    <w:name w:val="AE1FFE5432034550AC92C7D6219B9DAA"/>
    <w:rsid w:val="00D13B0B"/>
  </w:style>
  <w:style w:type="paragraph" w:customStyle="1" w:styleId="B1D1726F45C742F285ABCB905866F48E">
    <w:name w:val="B1D1726F45C742F285ABCB905866F48E"/>
    <w:rsid w:val="00D13B0B"/>
  </w:style>
  <w:style w:type="paragraph" w:customStyle="1" w:styleId="7574492492E845BEB9EDA2EC15E8D211">
    <w:name w:val="7574492492E845BEB9EDA2EC15E8D211"/>
    <w:rsid w:val="00D13B0B"/>
  </w:style>
  <w:style w:type="paragraph" w:customStyle="1" w:styleId="C1542DB37A3045FD831A3C0D6762CBA0">
    <w:name w:val="C1542DB37A3045FD831A3C0D6762CBA0"/>
    <w:rsid w:val="00D13B0B"/>
  </w:style>
  <w:style w:type="paragraph" w:customStyle="1" w:styleId="AE7D0B9B42C646BA87942A148F972510">
    <w:name w:val="AE7D0B9B42C646BA87942A148F972510"/>
    <w:rsid w:val="00D13B0B"/>
  </w:style>
  <w:style w:type="paragraph" w:customStyle="1" w:styleId="D84C17C2571248D2B5500890FBB25465">
    <w:name w:val="D84C17C2571248D2B5500890FBB25465"/>
    <w:rsid w:val="00D13B0B"/>
  </w:style>
  <w:style w:type="paragraph" w:customStyle="1" w:styleId="C4E5BFDB791946B498705A8972944B26">
    <w:name w:val="C4E5BFDB791946B498705A8972944B26"/>
    <w:rsid w:val="00D13B0B"/>
  </w:style>
  <w:style w:type="paragraph" w:customStyle="1" w:styleId="3F2B6E45251C459289A3C2515005AC9E">
    <w:name w:val="3F2B6E45251C459289A3C2515005AC9E"/>
    <w:rsid w:val="00D13B0B"/>
  </w:style>
  <w:style w:type="paragraph" w:customStyle="1" w:styleId="5B93720C1DAE485586972F8016FB6797">
    <w:name w:val="5B93720C1DAE485586972F8016FB6797"/>
    <w:rsid w:val="00D13B0B"/>
  </w:style>
  <w:style w:type="paragraph" w:customStyle="1" w:styleId="3DDA0C2CFD8F456296204D0EC41E405D">
    <w:name w:val="3DDA0C2CFD8F456296204D0EC41E405D"/>
    <w:rsid w:val="00D13B0B"/>
  </w:style>
  <w:style w:type="paragraph" w:customStyle="1" w:styleId="FA773EF42D4242D18CECE69B0BC73531">
    <w:name w:val="FA773EF42D4242D18CECE69B0BC73531"/>
    <w:rsid w:val="00D13B0B"/>
  </w:style>
  <w:style w:type="paragraph" w:customStyle="1" w:styleId="92CA11E33A874782B4DEB12F37C1E0DE">
    <w:name w:val="92CA11E33A874782B4DEB12F37C1E0DE"/>
    <w:rsid w:val="00D13B0B"/>
  </w:style>
  <w:style w:type="paragraph" w:customStyle="1" w:styleId="99360A21A1C1416F842B362A2426E305">
    <w:name w:val="99360A21A1C1416F842B362A2426E305"/>
    <w:rsid w:val="00D13B0B"/>
  </w:style>
  <w:style w:type="paragraph" w:customStyle="1" w:styleId="AE0400FA20D842CA8C7D7F526E05218C">
    <w:name w:val="AE0400FA20D842CA8C7D7F526E05218C"/>
    <w:rsid w:val="008831D1"/>
  </w:style>
  <w:style w:type="paragraph" w:customStyle="1" w:styleId="3C182224572D424DA8498879AC7090F0">
    <w:name w:val="3C182224572D424DA8498879AC7090F0"/>
    <w:rsid w:val="008831D1"/>
  </w:style>
  <w:style w:type="paragraph" w:customStyle="1" w:styleId="F33CBC2036DF405283F45074E65F8458">
    <w:name w:val="F33CBC2036DF405283F45074E65F8458"/>
    <w:rsid w:val="008831D1"/>
  </w:style>
  <w:style w:type="paragraph" w:customStyle="1" w:styleId="A9E7B37AC99D4CEC8162BAFC010DD12A">
    <w:name w:val="A9E7B37AC99D4CEC8162BAFC010DD12A"/>
    <w:rsid w:val="008831D1"/>
  </w:style>
  <w:style w:type="paragraph" w:customStyle="1" w:styleId="45C98D343F9E4F17BD27D0156E21BBAB">
    <w:name w:val="45C98D343F9E4F17BD27D0156E21BBAB"/>
    <w:rsid w:val="008831D1"/>
  </w:style>
  <w:style w:type="paragraph" w:customStyle="1" w:styleId="707C4938A9D840F79AB97B86BA35B692">
    <w:name w:val="707C4938A9D840F79AB97B86BA35B692"/>
    <w:rsid w:val="008831D1"/>
  </w:style>
  <w:style w:type="paragraph" w:customStyle="1" w:styleId="97C4FE198047474DB936AB7A1C7DF40F">
    <w:name w:val="97C4FE198047474DB936AB7A1C7DF40F"/>
    <w:rsid w:val="008831D1"/>
  </w:style>
  <w:style w:type="paragraph" w:customStyle="1" w:styleId="2C1B49AB107A41F3B73FF246CF193E37">
    <w:name w:val="2C1B49AB107A41F3B73FF246CF193E37"/>
    <w:rsid w:val="008831D1"/>
  </w:style>
  <w:style w:type="paragraph" w:customStyle="1" w:styleId="865F5E1D32154A1FB3A73F5761A10F42">
    <w:name w:val="865F5E1D32154A1FB3A73F5761A10F42"/>
    <w:rsid w:val="008831D1"/>
  </w:style>
  <w:style w:type="paragraph" w:customStyle="1" w:styleId="FA74F305DE1F4FD9BAC8F43A568A877C">
    <w:name w:val="FA74F305DE1F4FD9BAC8F43A568A877C"/>
    <w:rsid w:val="008831D1"/>
  </w:style>
  <w:style w:type="paragraph" w:customStyle="1" w:styleId="0283844D4884405EBCD8A8F2A797D65D">
    <w:name w:val="0283844D4884405EBCD8A8F2A797D65D"/>
    <w:rsid w:val="008831D1"/>
  </w:style>
  <w:style w:type="paragraph" w:customStyle="1" w:styleId="6945DA00A2D24C11879CF3ABAB7A983B">
    <w:name w:val="6945DA00A2D24C11879CF3ABAB7A983B"/>
    <w:rsid w:val="008831D1"/>
  </w:style>
  <w:style w:type="paragraph" w:customStyle="1" w:styleId="5F3109C636F14C29A0B2DE34F874D136">
    <w:name w:val="5F3109C636F14C29A0B2DE34F874D136"/>
    <w:rsid w:val="008831D1"/>
  </w:style>
  <w:style w:type="paragraph" w:customStyle="1" w:styleId="9AD9D6DE3DFC460B9C5CDC8D9A47E176">
    <w:name w:val="9AD9D6DE3DFC460B9C5CDC8D9A47E176"/>
    <w:rsid w:val="008831D1"/>
  </w:style>
  <w:style w:type="paragraph" w:customStyle="1" w:styleId="5CC6C19791E04AB5933FA5C14E565D78">
    <w:name w:val="5CC6C19791E04AB5933FA5C14E565D78"/>
    <w:rsid w:val="008831D1"/>
  </w:style>
  <w:style w:type="paragraph" w:customStyle="1" w:styleId="AEA3A3E757C64986AC8E747CA1B6397F">
    <w:name w:val="AEA3A3E757C64986AC8E747CA1B6397F"/>
    <w:rsid w:val="008831D1"/>
  </w:style>
  <w:style w:type="paragraph" w:customStyle="1" w:styleId="5865A51E6B2B42A68DC34DA858354BA8">
    <w:name w:val="5865A51E6B2B42A68DC34DA858354BA8"/>
    <w:rsid w:val="008831D1"/>
  </w:style>
  <w:style w:type="paragraph" w:customStyle="1" w:styleId="725EB615E02845258D6F8753BEFCA6DD">
    <w:name w:val="725EB615E02845258D6F8753BEFCA6DD"/>
    <w:rsid w:val="008831D1"/>
  </w:style>
  <w:style w:type="paragraph" w:customStyle="1" w:styleId="5AAE16178AFA40A58B49BB9012FBF0D4">
    <w:name w:val="5AAE16178AFA40A58B49BB9012FBF0D4"/>
    <w:rsid w:val="008831D1"/>
  </w:style>
  <w:style w:type="paragraph" w:customStyle="1" w:styleId="149168945BC84A5E8B1CA37E018AE3E4">
    <w:name w:val="149168945BC84A5E8B1CA37E018AE3E4"/>
    <w:rsid w:val="008831D1"/>
  </w:style>
  <w:style w:type="paragraph" w:customStyle="1" w:styleId="059C5DAE628D4BD1954BEA729809F969">
    <w:name w:val="059C5DAE628D4BD1954BEA729809F969"/>
    <w:rsid w:val="008831D1"/>
  </w:style>
  <w:style w:type="paragraph" w:customStyle="1" w:styleId="65FA0F59CF5C4D1EBDB3687D45EAA1B4">
    <w:name w:val="65FA0F59CF5C4D1EBDB3687D45EAA1B4"/>
    <w:rsid w:val="008831D1"/>
  </w:style>
  <w:style w:type="paragraph" w:customStyle="1" w:styleId="5B90F5095E9F4E7DAE1A02784B572670">
    <w:name w:val="5B90F5095E9F4E7DAE1A02784B572670"/>
    <w:rsid w:val="008831D1"/>
  </w:style>
  <w:style w:type="paragraph" w:customStyle="1" w:styleId="D76165703E7541E88FB3992F8435C843">
    <w:name w:val="D76165703E7541E88FB3992F8435C843"/>
    <w:rsid w:val="008831D1"/>
  </w:style>
  <w:style w:type="paragraph" w:customStyle="1" w:styleId="66D6EAD2B7C34013AB6754A892F466DE">
    <w:name w:val="66D6EAD2B7C34013AB6754A892F466DE"/>
    <w:rsid w:val="008831D1"/>
  </w:style>
  <w:style w:type="paragraph" w:customStyle="1" w:styleId="42A363E46DE24DD7AADF29B9D07077DD">
    <w:name w:val="42A363E46DE24DD7AADF29B9D07077DD"/>
    <w:rsid w:val="008831D1"/>
  </w:style>
  <w:style w:type="paragraph" w:customStyle="1" w:styleId="ED7F62BE25B24603A7BE0B3900E6B5C2">
    <w:name w:val="ED7F62BE25B24603A7BE0B3900E6B5C2"/>
    <w:rsid w:val="008831D1"/>
  </w:style>
  <w:style w:type="paragraph" w:customStyle="1" w:styleId="3D39E811A9B947188B94A2F3D1371AA4">
    <w:name w:val="3D39E811A9B947188B94A2F3D1371AA4"/>
    <w:rsid w:val="008831D1"/>
  </w:style>
  <w:style w:type="paragraph" w:customStyle="1" w:styleId="9E19AC5C74E14C398A13F4DBF38EAB64">
    <w:name w:val="9E19AC5C74E14C398A13F4DBF38EAB64"/>
    <w:rsid w:val="008831D1"/>
  </w:style>
  <w:style w:type="paragraph" w:customStyle="1" w:styleId="E6A8AF4151A3458499B87BFB4F4E21B6">
    <w:name w:val="E6A8AF4151A3458499B87BFB4F4E21B6"/>
    <w:rsid w:val="008831D1"/>
  </w:style>
  <w:style w:type="paragraph" w:customStyle="1" w:styleId="E0796D1A94494B5CB234681C65B56D18">
    <w:name w:val="E0796D1A94494B5CB234681C65B56D18"/>
    <w:rsid w:val="008831D1"/>
  </w:style>
  <w:style w:type="paragraph" w:customStyle="1" w:styleId="4BBB2AE4A0454D97A2B295CD9CD96EF0">
    <w:name w:val="4BBB2AE4A0454D97A2B295CD9CD96EF0"/>
    <w:rsid w:val="008831D1"/>
  </w:style>
  <w:style w:type="paragraph" w:customStyle="1" w:styleId="4F8F4981EF794887AC3DA836F209CD8B">
    <w:name w:val="4F8F4981EF794887AC3DA836F209CD8B"/>
    <w:rsid w:val="008831D1"/>
  </w:style>
  <w:style w:type="paragraph" w:customStyle="1" w:styleId="88955C5955924C10B55DF25288F38F26">
    <w:name w:val="88955C5955924C10B55DF25288F38F26"/>
    <w:rsid w:val="008831D1"/>
  </w:style>
  <w:style w:type="paragraph" w:customStyle="1" w:styleId="79E58AACC8C34BDDAC65F9482663C365">
    <w:name w:val="79E58AACC8C34BDDAC65F9482663C365"/>
    <w:rsid w:val="008831D1"/>
  </w:style>
  <w:style w:type="paragraph" w:customStyle="1" w:styleId="D6E0E20B1787489B9CA6E58B15180470">
    <w:name w:val="D6E0E20B1787489B9CA6E58B15180470"/>
    <w:rsid w:val="008831D1"/>
  </w:style>
  <w:style w:type="paragraph" w:customStyle="1" w:styleId="E783E715781E4E5DB1F4DD79A13BB628">
    <w:name w:val="E783E715781E4E5DB1F4DD79A13BB628"/>
    <w:rsid w:val="008831D1"/>
  </w:style>
  <w:style w:type="paragraph" w:customStyle="1" w:styleId="40A847E899BB47CD81D3AA53B4CF5113">
    <w:name w:val="40A847E899BB47CD81D3AA53B4CF5113"/>
    <w:rsid w:val="008831D1"/>
  </w:style>
  <w:style w:type="paragraph" w:customStyle="1" w:styleId="C2A7949412E649EC8EE3EADA5D14C7BF">
    <w:name w:val="C2A7949412E649EC8EE3EADA5D14C7BF"/>
    <w:rsid w:val="008831D1"/>
  </w:style>
  <w:style w:type="paragraph" w:customStyle="1" w:styleId="3EBDE16EA1BE45EEBA72DB730AC4AB66">
    <w:name w:val="3EBDE16EA1BE45EEBA72DB730AC4AB66"/>
    <w:rsid w:val="008831D1"/>
  </w:style>
  <w:style w:type="paragraph" w:customStyle="1" w:styleId="8B1EDBF9A54E4A689838BAAAA291C5BB">
    <w:name w:val="8B1EDBF9A54E4A689838BAAAA291C5BB"/>
    <w:rsid w:val="008831D1"/>
  </w:style>
  <w:style w:type="paragraph" w:customStyle="1" w:styleId="9773F44F2C844B2FBA38D40569FEC9F8">
    <w:name w:val="9773F44F2C844B2FBA38D40569FEC9F8"/>
    <w:rsid w:val="008831D1"/>
  </w:style>
  <w:style w:type="paragraph" w:customStyle="1" w:styleId="755B1B81F5FA440481927F53324C6AD4">
    <w:name w:val="755B1B81F5FA440481927F53324C6AD4"/>
    <w:rsid w:val="008831D1"/>
  </w:style>
  <w:style w:type="paragraph" w:customStyle="1" w:styleId="4F78C845C5374FEE9F5475C134F2D0F0">
    <w:name w:val="4F78C845C5374FEE9F5475C134F2D0F0"/>
    <w:rsid w:val="008831D1"/>
  </w:style>
  <w:style w:type="paragraph" w:customStyle="1" w:styleId="F67618475D6B40A69AAC394D5C41D26C">
    <w:name w:val="F67618475D6B40A69AAC394D5C41D26C"/>
    <w:rsid w:val="008831D1"/>
  </w:style>
  <w:style w:type="paragraph" w:customStyle="1" w:styleId="6127E64D5805468686F1709B641DB825">
    <w:name w:val="6127E64D5805468686F1709B641DB825"/>
    <w:rsid w:val="008831D1"/>
  </w:style>
  <w:style w:type="paragraph" w:customStyle="1" w:styleId="A9654D0EAD3E463A9FE50E24536E9A76">
    <w:name w:val="A9654D0EAD3E463A9FE50E24536E9A76"/>
    <w:rsid w:val="008831D1"/>
  </w:style>
  <w:style w:type="paragraph" w:customStyle="1" w:styleId="919BC973E26D4BB8BFBDFE164998D626">
    <w:name w:val="919BC973E26D4BB8BFBDFE164998D626"/>
    <w:rsid w:val="008831D1"/>
  </w:style>
  <w:style w:type="paragraph" w:customStyle="1" w:styleId="3A20EEF58FED4281B5CACA36903BDE3D">
    <w:name w:val="3A20EEF58FED4281B5CACA36903BDE3D"/>
    <w:rsid w:val="008831D1"/>
  </w:style>
  <w:style w:type="paragraph" w:customStyle="1" w:styleId="12A60135F24B405EB1222C8D58260D63">
    <w:name w:val="12A60135F24B405EB1222C8D58260D63"/>
    <w:rsid w:val="008831D1"/>
  </w:style>
  <w:style w:type="paragraph" w:customStyle="1" w:styleId="00A1E724860E4541952449872C44D5C8">
    <w:name w:val="00A1E724860E4541952449872C44D5C8"/>
    <w:rsid w:val="008831D1"/>
  </w:style>
  <w:style w:type="paragraph" w:customStyle="1" w:styleId="F3B9554714894023BFA9EE5C04C23228">
    <w:name w:val="F3B9554714894023BFA9EE5C04C23228"/>
    <w:rsid w:val="008831D1"/>
  </w:style>
  <w:style w:type="paragraph" w:customStyle="1" w:styleId="0AABA63052EE4BD6B4257D149E03F028">
    <w:name w:val="0AABA63052EE4BD6B4257D149E03F028"/>
    <w:rsid w:val="008831D1"/>
  </w:style>
  <w:style w:type="paragraph" w:customStyle="1" w:styleId="555B63DA076C49A6AA1F61840CF00E2A">
    <w:name w:val="555B63DA076C49A6AA1F61840CF00E2A"/>
    <w:rsid w:val="008831D1"/>
  </w:style>
  <w:style w:type="paragraph" w:customStyle="1" w:styleId="1CF2CF40FFE1460CAB3D9533BE8E8765">
    <w:name w:val="1CF2CF40FFE1460CAB3D9533BE8E8765"/>
    <w:rsid w:val="008831D1"/>
  </w:style>
  <w:style w:type="paragraph" w:customStyle="1" w:styleId="4DD345E2BC6E49DFADAB419F4270A7A9">
    <w:name w:val="4DD345E2BC6E49DFADAB419F4270A7A9"/>
    <w:rsid w:val="008831D1"/>
  </w:style>
  <w:style w:type="paragraph" w:customStyle="1" w:styleId="0BEA41EC788141FDBB7075787EAEDD12">
    <w:name w:val="0BEA41EC788141FDBB7075787EAEDD12"/>
    <w:rsid w:val="008831D1"/>
  </w:style>
  <w:style w:type="paragraph" w:customStyle="1" w:styleId="C4FD8D378C8C46059832A4D2C772395C">
    <w:name w:val="C4FD8D378C8C46059832A4D2C772395C"/>
    <w:rsid w:val="008831D1"/>
  </w:style>
  <w:style w:type="paragraph" w:customStyle="1" w:styleId="B14377E699724BCE984D30EDA67D8564">
    <w:name w:val="B14377E699724BCE984D30EDA67D8564"/>
    <w:rsid w:val="008831D1"/>
  </w:style>
  <w:style w:type="paragraph" w:customStyle="1" w:styleId="C7438FF763D0486AB79AD7DA0A4A55D7">
    <w:name w:val="C7438FF763D0486AB79AD7DA0A4A55D7"/>
    <w:rsid w:val="008831D1"/>
  </w:style>
  <w:style w:type="paragraph" w:customStyle="1" w:styleId="1C05F0173DCE4085AF5BE7BBCD505248">
    <w:name w:val="1C05F0173DCE4085AF5BE7BBCD505248"/>
    <w:rsid w:val="008831D1"/>
  </w:style>
  <w:style w:type="paragraph" w:customStyle="1" w:styleId="795EDF69D12F437797F4CE88849CE54A">
    <w:name w:val="795EDF69D12F437797F4CE88849CE54A"/>
    <w:rsid w:val="008831D1"/>
  </w:style>
  <w:style w:type="paragraph" w:customStyle="1" w:styleId="A9E6BE2484104176AAB883E62E93E459">
    <w:name w:val="A9E6BE2484104176AAB883E62E93E459"/>
    <w:rsid w:val="008831D1"/>
  </w:style>
  <w:style w:type="paragraph" w:customStyle="1" w:styleId="03A26ED96C8640A68997FFC7509E4B70">
    <w:name w:val="03A26ED96C8640A68997FFC7509E4B70"/>
    <w:rsid w:val="008831D1"/>
  </w:style>
  <w:style w:type="paragraph" w:customStyle="1" w:styleId="23A86E6D10344377A6F140BB66D35956">
    <w:name w:val="23A86E6D10344377A6F140BB66D35956"/>
    <w:rsid w:val="008831D1"/>
  </w:style>
  <w:style w:type="paragraph" w:customStyle="1" w:styleId="3E47C2974F414074BB274E7938E459ED">
    <w:name w:val="3E47C2974F414074BB274E7938E459ED"/>
    <w:rsid w:val="008831D1"/>
  </w:style>
  <w:style w:type="paragraph" w:customStyle="1" w:styleId="E84CBDD39B004444897091647604203A">
    <w:name w:val="E84CBDD39B004444897091647604203A"/>
    <w:rsid w:val="008831D1"/>
  </w:style>
  <w:style w:type="paragraph" w:customStyle="1" w:styleId="6B1266DF3BFC4DD4BF18EC7D4ABA2437">
    <w:name w:val="6B1266DF3BFC4DD4BF18EC7D4ABA2437"/>
    <w:rsid w:val="008831D1"/>
  </w:style>
  <w:style w:type="paragraph" w:customStyle="1" w:styleId="A08012DDB61442079C781DEBFBD8764D">
    <w:name w:val="A08012DDB61442079C781DEBFBD8764D"/>
    <w:rsid w:val="008831D1"/>
  </w:style>
  <w:style w:type="paragraph" w:customStyle="1" w:styleId="E3D6775FC818411BBC30EC0628452306">
    <w:name w:val="E3D6775FC818411BBC30EC0628452306"/>
    <w:rsid w:val="008831D1"/>
  </w:style>
  <w:style w:type="paragraph" w:customStyle="1" w:styleId="FE09D3412B3D4360B55F08387565BDAE">
    <w:name w:val="FE09D3412B3D4360B55F08387565BDAE"/>
    <w:rsid w:val="008831D1"/>
  </w:style>
  <w:style w:type="paragraph" w:customStyle="1" w:styleId="7A848860D5FA454A95ECC9AD6168FBC6">
    <w:name w:val="7A848860D5FA454A95ECC9AD6168FBC6"/>
    <w:rsid w:val="008831D1"/>
  </w:style>
  <w:style w:type="paragraph" w:customStyle="1" w:styleId="F8DA481527F648AFAD4D4FF08CFA9EFF">
    <w:name w:val="F8DA481527F648AFAD4D4FF08CFA9EFF"/>
    <w:rsid w:val="008831D1"/>
  </w:style>
  <w:style w:type="paragraph" w:customStyle="1" w:styleId="A9823E709DCD4BCF8ED6BDCA838A03DA">
    <w:name w:val="A9823E709DCD4BCF8ED6BDCA838A03DA"/>
    <w:rsid w:val="008831D1"/>
  </w:style>
  <w:style w:type="paragraph" w:customStyle="1" w:styleId="87D28734794A424D865541C97AABF746">
    <w:name w:val="87D28734794A424D865541C97AABF746"/>
    <w:rsid w:val="008831D1"/>
  </w:style>
  <w:style w:type="paragraph" w:customStyle="1" w:styleId="20E91CA5C9BC45359D410CD889E1018E">
    <w:name w:val="20E91CA5C9BC45359D410CD889E1018E"/>
    <w:rsid w:val="008831D1"/>
  </w:style>
  <w:style w:type="paragraph" w:customStyle="1" w:styleId="D958D6ABFFA24BF6B8BE8ED8B30CDB21">
    <w:name w:val="D958D6ABFFA24BF6B8BE8ED8B30CDB21"/>
    <w:rsid w:val="008831D1"/>
  </w:style>
  <w:style w:type="paragraph" w:customStyle="1" w:styleId="42F6457F552F4B11B90CC62F54CFF66E">
    <w:name w:val="42F6457F552F4B11B90CC62F54CFF66E"/>
    <w:rsid w:val="008831D1"/>
  </w:style>
  <w:style w:type="paragraph" w:customStyle="1" w:styleId="4A94BC862F894CD78AF830B759511E0B">
    <w:name w:val="4A94BC862F894CD78AF830B759511E0B"/>
    <w:rsid w:val="008831D1"/>
  </w:style>
  <w:style w:type="paragraph" w:customStyle="1" w:styleId="859443971AEB4D3BAE13DED3E4087BF2">
    <w:name w:val="859443971AEB4D3BAE13DED3E4087BF2"/>
    <w:rsid w:val="008831D1"/>
  </w:style>
  <w:style w:type="paragraph" w:customStyle="1" w:styleId="D4A270ED06034D44986C1B12F3956D23">
    <w:name w:val="D4A270ED06034D44986C1B12F3956D23"/>
    <w:rsid w:val="008831D1"/>
  </w:style>
  <w:style w:type="paragraph" w:customStyle="1" w:styleId="449FB793B86F4B84A9E5261BCB6CDDB6">
    <w:name w:val="449FB793B86F4B84A9E5261BCB6CDDB6"/>
    <w:rsid w:val="008831D1"/>
  </w:style>
  <w:style w:type="paragraph" w:customStyle="1" w:styleId="D23B7FBBFE5D4F5A97FC87C633A75CF4">
    <w:name w:val="D23B7FBBFE5D4F5A97FC87C633A75CF4"/>
    <w:rsid w:val="008831D1"/>
  </w:style>
  <w:style w:type="paragraph" w:customStyle="1" w:styleId="B28FB590A42D49D182F9726632E47C6E">
    <w:name w:val="B28FB590A42D49D182F9726632E47C6E"/>
    <w:rsid w:val="008831D1"/>
  </w:style>
  <w:style w:type="paragraph" w:customStyle="1" w:styleId="DA0B751B71C540989BCEF47E4E54FA56">
    <w:name w:val="DA0B751B71C540989BCEF47E4E54FA56"/>
    <w:rsid w:val="008831D1"/>
  </w:style>
  <w:style w:type="paragraph" w:customStyle="1" w:styleId="24A812BFDA0E4F22B7327A25D0DF72B4">
    <w:name w:val="24A812BFDA0E4F22B7327A25D0DF72B4"/>
    <w:rsid w:val="008831D1"/>
  </w:style>
  <w:style w:type="paragraph" w:customStyle="1" w:styleId="555A98C39E254A73ABC445A15B446743">
    <w:name w:val="555A98C39E254A73ABC445A15B446743"/>
    <w:rsid w:val="008831D1"/>
  </w:style>
  <w:style w:type="paragraph" w:customStyle="1" w:styleId="79D0B59ABEC0490ABC3F173E04B8694E">
    <w:name w:val="79D0B59ABEC0490ABC3F173E04B8694E"/>
    <w:rsid w:val="008831D1"/>
  </w:style>
  <w:style w:type="paragraph" w:customStyle="1" w:styleId="FBBDA5F5C7D94118A35390F96DBBBC58">
    <w:name w:val="FBBDA5F5C7D94118A35390F96DBBBC58"/>
    <w:rsid w:val="008831D1"/>
  </w:style>
  <w:style w:type="paragraph" w:customStyle="1" w:styleId="CFD24EE7E4BE4381A507A4BB1F0771E7">
    <w:name w:val="CFD24EE7E4BE4381A507A4BB1F0771E7"/>
    <w:rsid w:val="008831D1"/>
  </w:style>
  <w:style w:type="paragraph" w:customStyle="1" w:styleId="5EB3A059495D4A8285A8F8415B5B14A2">
    <w:name w:val="5EB3A059495D4A8285A8F8415B5B14A2"/>
    <w:rsid w:val="008831D1"/>
  </w:style>
  <w:style w:type="paragraph" w:customStyle="1" w:styleId="C2231340B9E841AEAEA3656E9ACB3917">
    <w:name w:val="C2231340B9E841AEAEA3656E9ACB3917"/>
    <w:rsid w:val="008831D1"/>
  </w:style>
  <w:style w:type="paragraph" w:customStyle="1" w:styleId="8DC154746E7845AD91CB1C90B7A04FD3">
    <w:name w:val="8DC154746E7845AD91CB1C90B7A04FD3"/>
    <w:rsid w:val="008831D1"/>
  </w:style>
  <w:style w:type="paragraph" w:customStyle="1" w:styleId="C015CA534387421C82E5C7966888173E">
    <w:name w:val="C015CA534387421C82E5C7966888173E"/>
    <w:rsid w:val="008831D1"/>
  </w:style>
  <w:style w:type="paragraph" w:customStyle="1" w:styleId="11F36AB5105943BDB7BAB40C3AE471D8">
    <w:name w:val="11F36AB5105943BDB7BAB40C3AE471D8"/>
    <w:rsid w:val="008831D1"/>
  </w:style>
  <w:style w:type="paragraph" w:customStyle="1" w:styleId="83444F31E6A4425A90E1C1AD7DD30771">
    <w:name w:val="83444F31E6A4425A90E1C1AD7DD30771"/>
    <w:rsid w:val="008831D1"/>
  </w:style>
  <w:style w:type="paragraph" w:customStyle="1" w:styleId="51319C4E7A6C44B19F229FA2F2E3039A">
    <w:name w:val="51319C4E7A6C44B19F229FA2F2E3039A"/>
    <w:rsid w:val="008831D1"/>
  </w:style>
  <w:style w:type="paragraph" w:customStyle="1" w:styleId="962E5DD2D77241D7977781EE43598B31">
    <w:name w:val="962E5DD2D77241D7977781EE43598B31"/>
    <w:rsid w:val="008831D1"/>
  </w:style>
  <w:style w:type="paragraph" w:customStyle="1" w:styleId="126E75EB3ACB4B02A1B1624C6A869A46">
    <w:name w:val="126E75EB3ACB4B02A1B1624C6A869A46"/>
    <w:rsid w:val="008831D1"/>
  </w:style>
  <w:style w:type="paragraph" w:customStyle="1" w:styleId="AAC6676D55744637885D431C0E1B63F7">
    <w:name w:val="AAC6676D55744637885D431C0E1B63F7"/>
    <w:rsid w:val="008831D1"/>
  </w:style>
  <w:style w:type="paragraph" w:customStyle="1" w:styleId="6332D6E4B4234CEDBC29B0306F41CE0E">
    <w:name w:val="6332D6E4B4234CEDBC29B0306F41CE0E"/>
    <w:rsid w:val="008831D1"/>
  </w:style>
  <w:style w:type="paragraph" w:customStyle="1" w:styleId="8BEDA238BCA94C53B8DCAF0378E24FBE">
    <w:name w:val="8BEDA238BCA94C53B8DCAF0378E24FBE"/>
    <w:rsid w:val="008831D1"/>
  </w:style>
  <w:style w:type="paragraph" w:customStyle="1" w:styleId="691D6FD7516D4AD69DE251811B80DBA1">
    <w:name w:val="691D6FD7516D4AD69DE251811B80DBA1"/>
    <w:rsid w:val="008831D1"/>
  </w:style>
  <w:style w:type="paragraph" w:customStyle="1" w:styleId="B48015E521D84115BDC5A9D4C153F5D8">
    <w:name w:val="B48015E521D84115BDC5A9D4C153F5D8"/>
    <w:rsid w:val="008831D1"/>
  </w:style>
  <w:style w:type="paragraph" w:customStyle="1" w:styleId="7B1A4A4A1ABE41B1846B88F56DD176C3">
    <w:name w:val="7B1A4A4A1ABE41B1846B88F56DD176C3"/>
    <w:rsid w:val="008831D1"/>
  </w:style>
  <w:style w:type="paragraph" w:customStyle="1" w:styleId="FB26779C2AF1455D8CA7DE2321DFE794">
    <w:name w:val="FB26779C2AF1455D8CA7DE2321DFE794"/>
    <w:rsid w:val="008831D1"/>
  </w:style>
  <w:style w:type="paragraph" w:customStyle="1" w:styleId="09187E7EE2274FD8A7BA9A20A53908C9">
    <w:name w:val="09187E7EE2274FD8A7BA9A20A53908C9"/>
    <w:rsid w:val="008831D1"/>
  </w:style>
  <w:style w:type="paragraph" w:customStyle="1" w:styleId="1B48DDC04DA14550A61EE3E7EFB0F344">
    <w:name w:val="1B48DDC04DA14550A61EE3E7EFB0F344"/>
    <w:rsid w:val="008831D1"/>
  </w:style>
  <w:style w:type="paragraph" w:customStyle="1" w:styleId="65B11B2D631040CEB800431EE64FC0B5">
    <w:name w:val="65B11B2D631040CEB800431EE64FC0B5"/>
    <w:rsid w:val="008831D1"/>
  </w:style>
  <w:style w:type="paragraph" w:customStyle="1" w:styleId="2340036108DC465BA0F4B71AFC01F34E">
    <w:name w:val="2340036108DC465BA0F4B71AFC01F34E"/>
    <w:rsid w:val="008831D1"/>
  </w:style>
  <w:style w:type="paragraph" w:customStyle="1" w:styleId="3BDE2AF163CE4E15B2BD803E25DBAF76">
    <w:name w:val="3BDE2AF163CE4E15B2BD803E25DBAF76"/>
    <w:rsid w:val="008831D1"/>
  </w:style>
  <w:style w:type="paragraph" w:customStyle="1" w:styleId="19D35D5E61434E0CBBA53A8AE14B9B6E">
    <w:name w:val="19D35D5E61434E0CBBA53A8AE14B9B6E"/>
    <w:rsid w:val="008831D1"/>
  </w:style>
  <w:style w:type="paragraph" w:customStyle="1" w:styleId="7D805F8AEE18487190A9A045E91A0BC0">
    <w:name w:val="7D805F8AEE18487190A9A045E91A0BC0"/>
    <w:rsid w:val="008831D1"/>
  </w:style>
  <w:style w:type="paragraph" w:customStyle="1" w:styleId="8AE962AC955D47139EF9CBCBFE7020D5">
    <w:name w:val="8AE962AC955D47139EF9CBCBFE7020D5"/>
    <w:rsid w:val="008831D1"/>
  </w:style>
  <w:style w:type="paragraph" w:customStyle="1" w:styleId="9046C9FE7B72480CA030B9D4D1EE7A20">
    <w:name w:val="9046C9FE7B72480CA030B9D4D1EE7A20"/>
    <w:rsid w:val="008831D1"/>
  </w:style>
  <w:style w:type="paragraph" w:customStyle="1" w:styleId="561C6E89AC874EB2AE64BF8588657153">
    <w:name w:val="561C6E89AC874EB2AE64BF8588657153"/>
    <w:rsid w:val="008831D1"/>
  </w:style>
  <w:style w:type="paragraph" w:customStyle="1" w:styleId="D5D9F057C7754123B956D4C5FD51297C">
    <w:name w:val="D5D9F057C7754123B956D4C5FD51297C"/>
    <w:rsid w:val="008831D1"/>
  </w:style>
  <w:style w:type="paragraph" w:customStyle="1" w:styleId="B0D435E0FFE442C093D6F401CBFD4FE5">
    <w:name w:val="B0D435E0FFE442C093D6F401CBFD4FE5"/>
    <w:rsid w:val="008831D1"/>
  </w:style>
  <w:style w:type="paragraph" w:customStyle="1" w:styleId="471F593D1DC64234A1910422187A9B30">
    <w:name w:val="471F593D1DC64234A1910422187A9B30"/>
    <w:rsid w:val="008831D1"/>
  </w:style>
  <w:style w:type="paragraph" w:customStyle="1" w:styleId="623092ED4D794219AF8F4FC2942D34CD">
    <w:name w:val="623092ED4D794219AF8F4FC2942D34CD"/>
    <w:rsid w:val="008831D1"/>
  </w:style>
  <w:style w:type="paragraph" w:customStyle="1" w:styleId="0B71B90964F048BC863F0A32A7E5AC05">
    <w:name w:val="0B71B90964F048BC863F0A32A7E5AC05"/>
    <w:rsid w:val="008831D1"/>
  </w:style>
  <w:style w:type="paragraph" w:customStyle="1" w:styleId="EF2D26B4A4DA47EFB38662B6682D1ACB">
    <w:name w:val="EF2D26B4A4DA47EFB38662B6682D1ACB"/>
    <w:rsid w:val="008831D1"/>
  </w:style>
  <w:style w:type="paragraph" w:customStyle="1" w:styleId="4799A8C667034BD7B9B720E7A6DCC5D5">
    <w:name w:val="4799A8C667034BD7B9B720E7A6DCC5D5"/>
    <w:rsid w:val="008831D1"/>
  </w:style>
  <w:style w:type="paragraph" w:customStyle="1" w:styleId="EA81C589CBDA439B99D8836491CB0301">
    <w:name w:val="EA81C589CBDA439B99D8836491CB0301"/>
    <w:rsid w:val="008831D1"/>
  </w:style>
  <w:style w:type="paragraph" w:customStyle="1" w:styleId="B78789410E05498C9893AEC7A11D4E29">
    <w:name w:val="B78789410E05498C9893AEC7A11D4E29"/>
    <w:rsid w:val="008831D1"/>
  </w:style>
  <w:style w:type="paragraph" w:customStyle="1" w:styleId="77E17DD7DD60493AA78120B8CD522D42">
    <w:name w:val="77E17DD7DD60493AA78120B8CD522D42"/>
    <w:rsid w:val="008831D1"/>
  </w:style>
  <w:style w:type="paragraph" w:customStyle="1" w:styleId="5E9DE3E9EDE84B0AA8A6F3E05936EF74">
    <w:name w:val="5E9DE3E9EDE84B0AA8A6F3E05936EF74"/>
    <w:rsid w:val="008831D1"/>
  </w:style>
  <w:style w:type="paragraph" w:customStyle="1" w:styleId="F643D4E0AECE404FA2F110670470C480">
    <w:name w:val="F643D4E0AECE404FA2F110670470C480"/>
    <w:rsid w:val="008831D1"/>
  </w:style>
  <w:style w:type="paragraph" w:customStyle="1" w:styleId="F6A8C9BF240E4D6BA9A8B028E0FA1294">
    <w:name w:val="F6A8C9BF240E4D6BA9A8B028E0FA1294"/>
    <w:rsid w:val="008831D1"/>
  </w:style>
  <w:style w:type="paragraph" w:customStyle="1" w:styleId="86CD08DFE15A4EFBB5540AC48CD316AF">
    <w:name w:val="86CD08DFE15A4EFBB5540AC48CD316AF"/>
    <w:rsid w:val="008831D1"/>
  </w:style>
  <w:style w:type="paragraph" w:customStyle="1" w:styleId="DF23483CE0A04B77B56CB4C301959867">
    <w:name w:val="DF23483CE0A04B77B56CB4C301959867"/>
    <w:rsid w:val="008831D1"/>
  </w:style>
  <w:style w:type="paragraph" w:customStyle="1" w:styleId="6A7399D4E0294F4483C0CE52282A68E5">
    <w:name w:val="6A7399D4E0294F4483C0CE52282A68E5"/>
    <w:rsid w:val="008831D1"/>
  </w:style>
  <w:style w:type="paragraph" w:customStyle="1" w:styleId="9C75CF2BFFE744F5A8B699A04B76CBAE">
    <w:name w:val="9C75CF2BFFE744F5A8B699A04B76CBAE"/>
    <w:rsid w:val="008831D1"/>
  </w:style>
  <w:style w:type="paragraph" w:customStyle="1" w:styleId="CD4FF91402194F418CA2BD1CC04C0969">
    <w:name w:val="CD4FF91402194F418CA2BD1CC04C0969"/>
    <w:rsid w:val="008831D1"/>
  </w:style>
  <w:style w:type="paragraph" w:customStyle="1" w:styleId="11E6F4C392F241978189AA7E1F2C6034">
    <w:name w:val="11E6F4C392F241978189AA7E1F2C6034"/>
    <w:rsid w:val="008831D1"/>
  </w:style>
  <w:style w:type="paragraph" w:customStyle="1" w:styleId="8C9C8AF3379843DC80CA0A58BABB2486">
    <w:name w:val="8C9C8AF3379843DC80CA0A58BABB2486"/>
    <w:rsid w:val="008831D1"/>
  </w:style>
  <w:style w:type="paragraph" w:customStyle="1" w:styleId="EFF01207BE3744908F5D1CDB86425314">
    <w:name w:val="EFF01207BE3744908F5D1CDB86425314"/>
    <w:rsid w:val="008831D1"/>
  </w:style>
  <w:style w:type="paragraph" w:customStyle="1" w:styleId="573B3E24BC994C9FBC499C42AC388721">
    <w:name w:val="573B3E24BC994C9FBC499C42AC388721"/>
    <w:rsid w:val="008831D1"/>
  </w:style>
  <w:style w:type="paragraph" w:customStyle="1" w:styleId="B638664ED16F417AAF9D2F0AFE09E3A7">
    <w:name w:val="B638664ED16F417AAF9D2F0AFE09E3A7"/>
    <w:rsid w:val="008831D1"/>
  </w:style>
  <w:style w:type="paragraph" w:customStyle="1" w:styleId="E1DAC5244D4B44FEA4AFABED266B45E9">
    <w:name w:val="E1DAC5244D4B44FEA4AFABED266B45E9"/>
    <w:rsid w:val="008831D1"/>
  </w:style>
  <w:style w:type="paragraph" w:customStyle="1" w:styleId="96924508FB164259B1342F868C93DBBF">
    <w:name w:val="96924508FB164259B1342F868C93DBBF"/>
    <w:rsid w:val="008831D1"/>
  </w:style>
  <w:style w:type="paragraph" w:customStyle="1" w:styleId="03A7BDDD62CB4AEEA4BF59CEBA72069A">
    <w:name w:val="03A7BDDD62CB4AEEA4BF59CEBA72069A"/>
    <w:rsid w:val="008831D1"/>
  </w:style>
  <w:style w:type="paragraph" w:customStyle="1" w:styleId="6BC17A9EE8124A51B37F7B84206BF752">
    <w:name w:val="6BC17A9EE8124A51B37F7B84206BF752"/>
    <w:rsid w:val="008831D1"/>
  </w:style>
  <w:style w:type="paragraph" w:customStyle="1" w:styleId="7A3079D5F9FC461197EFDE77FF7E272D">
    <w:name w:val="7A3079D5F9FC461197EFDE77FF7E272D"/>
    <w:rsid w:val="008831D1"/>
  </w:style>
  <w:style w:type="paragraph" w:customStyle="1" w:styleId="33DB306CECD647919ACB4C7587C8A71D">
    <w:name w:val="33DB306CECD647919ACB4C7587C8A71D"/>
    <w:rsid w:val="008831D1"/>
  </w:style>
  <w:style w:type="paragraph" w:customStyle="1" w:styleId="E6BBF2341D934BC5849320B7CD45F15E">
    <w:name w:val="E6BBF2341D934BC5849320B7CD45F15E"/>
    <w:rsid w:val="008831D1"/>
  </w:style>
  <w:style w:type="paragraph" w:customStyle="1" w:styleId="48A511C8E2A44AC8BE5441FC04ED2874">
    <w:name w:val="48A511C8E2A44AC8BE5441FC04ED2874"/>
    <w:rsid w:val="008831D1"/>
  </w:style>
  <w:style w:type="paragraph" w:customStyle="1" w:styleId="330E3278509349CA96B4A68879741F04">
    <w:name w:val="330E3278509349CA96B4A68879741F04"/>
    <w:rsid w:val="008831D1"/>
  </w:style>
  <w:style w:type="paragraph" w:customStyle="1" w:styleId="1D4D07B4E092486CB732359F7E06BD6E">
    <w:name w:val="1D4D07B4E092486CB732359F7E06BD6E"/>
    <w:rsid w:val="008831D1"/>
  </w:style>
  <w:style w:type="paragraph" w:customStyle="1" w:styleId="1E6B09F0B1094F53AB5AB3FFC1957BB7">
    <w:name w:val="1E6B09F0B1094F53AB5AB3FFC1957BB7"/>
    <w:rsid w:val="008831D1"/>
  </w:style>
  <w:style w:type="paragraph" w:customStyle="1" w:styleId="FD186ED6BA0848BDB76620691ADF06F8">
    <w:name w:val="FD186ED6BA0848BDB76620691ADF06F8"/>
    <w:rsid w:val="008831D1"/>
  </w:style>
  <w:style w:type="paragraph" w:customStyle="1" w:styleId="B20C3DEB7D0F4578B77A7C45CB8F93C5">
    <w:name w:val="B20C3DEB7D0F4578B77A7C45CB8F93C5"/>
    <w:rsid w:val="008831D1"/>
  </w:style>
  <w:style w:type="paragraph" w:customStyle="1" w:styleId="C6C745605D844C98ADBCB5A6051A06D7">
    <w:name w:val="C6C745605D844C98ADBCB5A6051A06D7"/>
    <w:rsid w:val="008831D1"/>
  </w:style>
  <w:style w:type="paragraph" w:customStyle="1" w:styleId="C0888715C5A84EAEBEF347779FEE211E">
    <w:name w:val="C0888715C5A84EAEBEF347779FEE211E"/>
    <w:rsid w:val="008831D1"/>
  </w:style>
  <w:style w:type="paragraph" w:customStyle="1" w:styleId="B2392AE6C5BF4BDC9DABE0736F9C6B64">
    <w:name w:val="B2392AE6C5BF4BDC9DABE0736F9C6B64"/>
    <w:rsid w:val="00FA4FDB"/>
  </w:style>
  <w:style w:type="paragraph" w:customStyle="1" w:styleId="27993602240D42E6A280502D579625A3">
    <w:name w:val="27993602240D42E6A280502D579625A3"/>
    <w:rsid w:val="00FA4FDB"/>
  </w:style>
  <w:style w:type="paragraph" w:customStyle="1" w:styleId="D056402CCCC24F9BB6C6E616D69417AC">
    <w:name w:val="D056402CCCC24F9BB6C6E616D69417AC"/>
    <w:rsid w:val="00FA4FDB"/>
  </w:style>
  <w:style w:type="paragraph" w:customStyle="1" w:styleId="B51FE7F4D9E84377A95AECC589699F20">
    <w:name w:val="B51FE7F4D9E84377A95AECC589699F20"/>
    <w:rsid w:val="00FA4FDB"/>
  </w:style>
  <w:style w:type="paragraph" w:customStyle="1" w:styleId="08B6A6F0A1C844B1A64B6E05BC023542">
    <w:name w:val="08B6A6F0A1C844B1A64B6E05BC023542"/>
    <w:rsid w:val="00FA4FDB"/>
  </w:style>
  <w:style w:type="paragraph" w:customStyle="1" w:styleId="349D504E888B480FB8C61453D69981E9">
    <w:name w:val="349D504E888B480FB8C61453D69981E9"/>
    <w:rsid w:val="00FA4FDB"/>
  </w:style>
  <w:style w:type="paragraph" w:customStyle="1" w:styleId="F5708928EB8E4C479F274690A0A2CC6C">
    <w:name w:val="F5708928EB8E4C479F274690A0A2CC6C"/>
    <w:rsid w:val="00FA4FDB"/>
  </w:style>
  <w:style w:type="paragraph" w:customStyle="1" w:styleId="D03B0845E51941FF89DC6013E597AFC7">
    <w:name w:val="D03B0845E51941FF89DC6013E597AFC7"/>
    <w:rsid w:val="00FA4FDB"/>
  </w:style>
  <w:style w:type="paragraph" w:customStyle="1" w:styleId="8D4FD20E71E745528F6D6E0D1A1B5265">
    <w:name w:val="8D4FD20E71E745528F6D6E0D1A1B5265"/>
    <w:rsid w:val="00FA4FDB"/>
  </w:style>
  <w:style w:type="paragraph" w:customStyle="1" w:styleId="79ECBEA6286747028C2FB3A9DA9BBDC6">
    <w:name w:val="79ECBEA6286747028C2FB3A9DA9BBDC6"/>
    <w:rsid w:val="00FA4FDB"/>
  </w:style>
  <w:style w:type="paragraph" w:customStyle="1" w:styleId="63607BF5CDF04103B531CCFE7BABEF8B">
    <w:name w:val="63607BF5CDF04103B531CCFE7BABEF8B"/>
    <w:rsid w:val="00FA4FDB"/>
  </w:style>
  <w:style w:type="paragraph" w:customStyle="1" w:styleId="BCFFDAC0082F41319658522685571BB2">
    <w:name w:val="BCFFDAC0082F41319658522685571BB2"/>
    <w:rsid w:val="00FA4FDB"/>
  </w:style>
  <w:style w:type="paragraph" w:customStyle="1" w:styleId="4473250DF413450E84941A413D9CB578">
    <w:name w:val="4473250DF413450E84941A413D9CB578"/>
    <w:rsid w:val="00FA4FDB"/>
  </w:style>
  <w:style w:type="paragraph" w:customStyle="1" w:styleId="5B5F0E41598644F3AC0CFED43E8E6E64">
    <w:name w:val="5B5F0E41598644F3AC0CFED43E8E6E64"/>
    <w:rsid w:val="00FA4FDB"/>
  </w:style>
  <w:style w:type="paragraph" w:customStyle="1" w:styleId="1AA9DD2B25824352989105D073017994">
    <w:name w:val="1AA9DD2B25824352989105D073017994"/>
    <w:rsid w:val="00FA4FDB"/>
  </w:style>
  <w:style w:type="paragraph" w:customStyle="1" w:styleId="DBA57D7E73FF4DDB8E012F46366A695E">
    <w:name w:val="DBA57D7E73FF4DDB8E012F46366A695E"/>
    <w:rsid w:val="00FA4FDB"/>
  </w:style>
  <w:style w:type="paragraph" w:customStyle="1" w:styleId="4A244F0F59314DB8968CDD57D39C9421">
    <w:name w:val="4A244F0F59314DB8968CDD57D39C9421"/>
    <w:rsid w:val="00FA4FDB"/>
  </w:style>
  <w:style w:type="paragraph" w:customStyle="1" w:styleId="54165E8448F64C979DAF653AE47A1AD8">
    <w:name w:val="54165E8448F64C979DAF653AE47A1AD8"/>
    <w:rsid w:val="00FA4FDB"/>
  </w:style>
  <w:style w:type="paragraph" w:customStyle="1" w:styleId="6341BC1C65C0468C959BC69DC4613E87">
    <w:name w:val="6341BC1C65C0468C959BC69DC4613E87"/>
    <w:rsid w:val="00FA4FDB"/>
  </w:style>
  <w:style w:type="paragraph" w:customStyle="1" w:styleId="E39D1ED255CA4B2F91584D7928F8DF71">
    <w:name w:val="E39D1ED255CA4B2F91584D7928F8DF71"/>
    <w:rsid w:val="00FA4FDB"/>
  </w:style>
  <w:style w:type="paragraph" w:customStyle="1" w:styleId="FA3BCF8D024C456597EAF95513458C07">
    <w:name w:val="FA3BCF8D024C456597EAF95513458C07"/>
    <w:rsid w:val="00FA4FDB"/>
  </w:style>
  <w:style w:type="paragraph" w:customStyle="1" w:styleId="D7FE9A12886F4455ABC0124B365C9CB5">
    <w:name w:val="D7FE9A12886F4455ABC0124B365C9CB5"/>
    <w:rsid w:val="00FA4FDB"/>
  </w:style>
  <w:style w:type="paragraph" w:customStyle="1" w:styleId="25095088E6444A3EB9CFCD5D49979EA5">
    <w:name w:val="25095088E6444A3EB9CFCD5D49979EA5"/>
    <w:rsid w:val="00FA4FDB"/>
  </w:style>
  <w:style w:type="paragraph" w:customStyle="1" w:styleId="FAAB1EF921EE42A192B95C706A34718F">
    <w:name w:val="FAAB1EF921EE42A192B95C706A34718F"/>
    <w:rsid w:val="00FA4FDB"/>
  </w:style>
  <w:style w:type="paragraph" w:customStyle="1" w:styleId="2E1A34189A2640C2856BAE93E3C384BB">
    <w:name w:val="2E1A34189A2640C2856BAE93E3C384BB"/>
    <w:rsid w:val="00FA4FDB"/>
  </w:style>
  <w:style w:type="paragraph" w:customStyle="1" w:styleId="40F54168B46741B6BC1ACC25DB748596">
    <w:name w:val="40F54168B46741B6BC1ACC25DB748596"/>
    <w:rsid w:val="00FA4FDB"/>
  </w:style>
  <w:style w:type="paragraph" w:customStyle="1" w:styleId="CCE5AB8F911A43BA946E7E52B2A97D27">
    <w:name w:val="CCE5AB8F911A43BA946E7E52B2A97D27"/>
    <w:rsid w:val="00FA4FDB"/>
  </w:style>
  <w:style w:type="paragraph" w:customStyle="1" w:styleId="F36359A855D6425AA475909967D86038">
    <w:name w:val="F36359A855D6425AA475909967D86038"/>
    <w:rsid w:val="00FA4FDB"/>
  </w:style>
  <w:style w:type="paragraph" w:customStyle="1" w:styleId="B2E045E2DE7A4EC4BF8C705AF9AA9474">
    <w:name w:val="B2E045E2DE7A4EC4BF8C705AF9AA9474"/>
    <w:rsid w:val="00FA4FDB"/>
  </w:style>
  <w:style w:type="paragraph" w:customStyle="1" w:styleId="080DF564964A42549C8E520DBE1E745B">
    <w:name w:val="080DF564964A42549C8E520DBE1E745B"/>
    <w:rsid w:val="00FA4FDB"/>
  </w:style>
  <w:style w:type="paragraph" w:customStyle="1" w:styleId="AB168A9BABC34E839AFA57A530429889">
    <w:name w:val="AB168A9BABC34E839AFA57A530429889"/>
    <w:rsid w:val="00FA4FDB"/>
  </w:style>
  <w:style w:type="paragraph" w:customStyle="1" w:styleId="0F5F340454A545A1A24EB481E17795B0">
    <w:name w:val="0F5F340454A545A1A24EB481E17795B0"/>
    <w:rsid w:val="00FA4FDB"/>
  </w:style>
  <w:style w:type="paragraph" w:customStyle="1" w:styleId="499E713CEEDD44D3806C93844C5AD223">
    <w:name w:val="499E713CEEDD44D3806C93844C5AD223"/>
    <w:rsid w:val="00FA4FDB"/>
  </w:style>
  <w:style w:type="paragraph" w:customStyle="1" w:styleId="1D58175CFE8C4EB59BD4579E16D69751">
    <w:name w:val="1D58175CFE8C4EB59BD4579E16D69751"/>
    <w:rsid w:val="00FA4FDB"/>
  </w:style>
  <w:style w:type="paragraph" w:customStyle="1" w:styleId="0305C2C452324599967AD72C1F1CDAF4">
    <w:name w:val="0305C2C452324599967AD72C1F1CDAF4"/>
    <w:rsid w:val="00FA4FDB"/>
  </w:style>
  <w:style w:type="paragraph" w:customStyle="1" w:styleId="C8CE49DE47DD4798B407AB505237DAF6">
    <w:name w:val="C8CE49DE47DD4798B407AB505237DAF6"/>
    <w:rsid w:val="00FA4FDB"/>
  </w:style>
  <w:style w:type="paragraph" w:customStyle="1" w:styleId="A5D59197430242FA8EAA6C14B56F9D6F">
    <w:name w:val="A5D59197430242FA8EAA6C14B56F9D6F"/>
    <w:rsid w:val="00FA4FDB"/>
  </w:style>
  <w:style w:type="paragraph" w:customStyle="1" w:styleId="3A34D5AB5FC440C7B5F903E7441DF324">
    <w:name w:val="3A34D5AB5FC440C7B5F903E7441DF324"/>
    <w:rsid w:val="00FA4FDB"/>
  </w:style>
  <w:style w:type="paragraph" w:customStyle="1" w:styleId="6817BD8C21FC4288B34C0453B534843C">
    <w:name w:val="6817BD8C21FC4288B34C0453B534843C"/>
    <w:rsid w:val="00FA4FDB"/>
  </w:style>
  <w:style w:type="paragraph" w:customStyle="1" w:styleId="341DA0A03E78444BA49F8F6F1E034448">
    <w:name w:val="341DA0A03E78444BA49F8F6F1E034448"/>
    <w:rsid w:val="00FA4FDB"/>
  </w:style>
  <w:style w:type="paragraph" w:customStyle="1" w:styleId="CE10D4D4FD62491B97FF2CF0B28F9461">
    <w:name w:val="CE10D4D4FD62491B97FF2CF0B28F9461"/>
    <w:rsid w:val="00FA4FDB"/>
  </w:style>
  <w:style w:type="paragraph" w:customStyle="1" w:styleId="B6DD1C726BD9437198978F50E0A8A51B">
    <w:name w:val="B6DD1C726BD9437198978F50E0A8A51B"/>
    <w:rsid w:val="00FA4FDB"/>
  </w:style>
  <w:style w:type="paragraph" w:customStyle="1" w:styleId="01D6878AC995425EA8C134BF410CED24">
    <w:name w:val="01D6878AC995425EA8C134BF410CED24"/>
    <w:rsid w:val="00FA4FDB"/>
  </w:style>
  <w:style w:type="paragraph" w:customStyle="1" w:styleId="B4956D3E3A504CC9B3D6DB1FD3BD8EC8">
    <w:name w:val="B4956D3E3A504CC9B3D6DB1FD3BD8EC8"/>
    <w:rsid w:val="00FA4FDB"/>
  </w:style>
  <w:style w:type="paragraph" w:customStyle="1" w:styleId="C9F49A5D663F41109B2B66F0526B6246">
    <w:name w:val="C9F49A5D663F41109B2B66F0526B6246"/>
    <w:rsid w:val="00FA4FDB"/>
  </w:style>
  <w:style w:type="paragraph" w:customStyle="1" w:styleId="3A79080072A544078BDAC9DB293F39FA">
    <w:name w:val="3A79080072A544078BDAC9DB293F39FA"/>
    <w:rsid w:val="00FA4FDB"/>
  </w:style>
  <w:style w:type="paragraph" w:customStyle="1" w:styleId="5A0EA47E96394A33A813C7C4942B5ED2">
    <w:name w:val="5A0EA47E96394A33A813C7C4942B5ED2"/>
    <w:rsid w:val="00FA4FDB"/>
  </w:style>
  <w:style w:type="paragraph" w:customStyle="1" w:styleId="FCC1AEC26AD84E7E924AF6EBC857ECA3">
    <w:name w:val="FCC1AEC26AD84E7E924AF6EBC857ECA3"/>
    <w:rsid w:val="00FA4FDB"/>
  </w:style>
  <w:style w:type="paragraph" w:customStyle="1" w:styleId="55EA3030ED1D40548BA22824BEA71AD5">
    <w:name w:val="55EA3030ED1D40548BA22824BEA71AD5"/>
    <w:rsid w:val="00FA4FDB"/>
  </w:style>
  <w:style w:type="paragraph" w:customStyle="1" w:styleId="22758B9A0A314158964169AD540A024C">
    <w:name w:val="22758B9A0A314158964169AD540A024C"/>
    <w:rsid w:val="00FA4FDB"/>
  </w:style>
  <w:style w:type="paragraph" w:customStyle="1" w:styleId="FDEFA703C9C446ED8126B45D1254E8D8">
    <w:name w:val="FDEFA703C9C446ED8126B45D1254E8D8"/>
    <w:rsid w:val="00FA4FDB"/>
  </w:style>
  <w:style w:type="paragraph" w:customStyle="1" w:styleId="22EB8497CE674A83BBD085F07933E955">
    <w:name w:val="22EB8497CE674A83BBD085F07933E955"/>
    <w:rsid w:val="00FA4FDB"/>
  </w:style>
  <w:style w:type="paragraph" w:customStyle="1" w:styleId="765921168C9542C09C571ACCF3B75A0F">
    <w:name w:val="765921168C9542C09C571ACCF3B75A0F"/>
    <w:rsid w:val="00FA4FDB"/>
  </w:style>
  <w:style w:type="paragraph" w:customStyle="1" w:styleId="47F3EE7EE208429193D38965CE337262">
    <w:name w:val="47F3EE7EE208429193D38965CE337262"/>
    <w:rsid w:val="00FA4FDB"/>
  </w:style>
  <w:style w:type="paragraph" w:customStyle="1" w:styleId="2887183288AA48D79A60BA86674F03A7">
    <w:name w:val="2887183288AA48D79A60BA86674F03A7"/>
    <w:rsid w:val="00FA4FDB"/>
  </w:style>
  <w:style w:type="paragraph" w:customStyle="1" w:styleId="722E7BE1AC454501A996FCF0AF06E664">
    <w:name w:val="722E7BE1AC454501A996FCF0AF06E664"/>
    <w:rsid w:val="00FA4FDB"/>
  </w:style>
  <w:style w:type="paragraph" w:customStyle="1" w:styleId="28F86E28018E4C3F947401F57B1732C9">
    <w:name w:val="28F86E28018E4C3F947401F57B1732C9"/>
    <w:rsid w:val="00FA4FDB"/>
  </w:style>
  <w:style w:type="paragraph" w:customStyle="1" w:styleId="B2BEBC439E4D4AF9B985894852157E84">
    <w:name w:val="B2BEBC439E4D4AF9B985894852157E84"/>
    <w:rsid w:val="00FA4FDB"/>
  </w:style>
  <w:style w:type="paragraph" w:customStyle="1" w:styleId="C13324FD6A964A02A7A184D3C0F1E35C">
    <w:name w:val="C13324FD6A964A02A7A184D3C0F1E35C"/>
    <w:rsid w:val="00FA4FDB"/>
  </w:style>
  <w:style w:type="paragraph" w:customStyle="1" w:styleId="107E0597A01C4D9CA250D0825CCC0D17">
    <w:name w:val="107E0597A01C4D9CA250D0825CCC0D17"/>
    <w:rsid w:val="00FA4FDB"/>
  </w:style>
  <w:style w:type="paragraph" w:customStyle="1" w:styleId="75468E0619744E1199499DEA9F5166F8">
    <w:name w:val="75468E0619744E1199499DEA9F5166F8"/>
    <w:rsid w:val="00FA4FDB"/>
  </w:style>
  <w:style w:type="paragraph" w:customStyle="1" w:styleId="C03044C31A1D4842AB8404170F4AE1DF">
    <w:name w:val="C03044C31A1D4842AB8404170F4AE1DF"/>
    <w:rsid w:val="00FA4FDB"/>
  </w:style>
  <w:style w:type="paragraph" w:customStyle="1" w:styleId="5C8ADE7087674BB59B6A00AB901FFD22">
    <w:name w:val="5C8ADE7087674BB59B6A00AB901FFD22"/>
    <w:rsid w:val="00FA4FDB"/>
  </w:style>
  <w:style w:type="paragraph" w:customStyle="1" w:styleId="B776871FCD364449BC0A7E21FC3EEA23">
    <w:name w:val="B776871FCD364449BC0A7E21FC3EEA23"/>
    <w:rsid w:val="00FA4FDB"/>
  </w:style>
  <w:style w:type="paragraph" w:customStyle="1" w:styleId="94DAE01F7F584F3F82057E64E4145CC7">
    <w:name w:val="94DAE01F7F584F3F82057E64E4145CC7"/>
    <w:rsid w:val="00FA4FDB"/>
  </w:style>
  <w:style w:type="paragraph" w:customStyle="1" w:styleId="0A06010E1D794562B19F018A2A30220B">
    <w:name w:val="0A06010E1D794562B19F018A2A30220B"/>
    <w:rsid w:val="00FA4FDB"/>
  </w:style>
  <w:style w:type="paragraph" w:customStyle="1" w:styleId="1BF2B36BE78C406B89506F5D22AF64B5">
    <w:name w:val="1BF2B36BE78C406B89506F5D22AF64B5"/>
    <w:rsid w:val="00FA4FDB"/>
  </w:style>
  <w:style w:type="paragraph" w:customStyle="1" w:styleId="1EC27B9A123545CB892FCDF11242911C">
    <w:name w:val="1EC27B9A123545CB892FCDF11242911C"/>
    <w:rsid w:val="00FA4FDB"/>
  </w:style>
  <w:style w:type="paragraph" w:customStyle="1" w:styleId="8E71FD95D2D948E899BF2AF073A435AB">
    <w:name w:val="8E71FD95D2D948E899BF2AF073A435AB"/>
    <w:rsid w:val="00FA4FDB"/>
  </w:style>
  <w:style w:type="paragraph" w:customStyle="1" w:styleId="DC108C8427CF4CF78A7E60E1E5063FB5">
    <w:name w:val="DC108C8427CF4CF78A7E60E1E5063FB5"/>
    <w:rsid w:val="00FA4FDB"/>
  </w:style>
  <w:style w:type="paragraph" w:customStyle="1" w:styleId="D64655DF577C4AA2BAA5B26EB9EDB9C7">
    <w:name w:val="D64655DF577C4AA2BAA5B26EB9EDB9C7"/>
    <w:rsid w:val="00FA4FDB"/>
  </w:style>
  <w:style w:type="paragraph" w:customStyle="1" w:styleId="8A3ACD999C514269AA1D3EF92952A09D">
    <w:name w:val="8A3ACD999C514269AA1D3EF92952A09D"/>
    <w:rsid w:val="00FA4FDB"/>
  </w:style>
  <w:style w:type="paragraph" w:customStyle="1" w:styleId="6E62D11B638C4FD2BA9FB19A1E0AC37F">
    <w:name w:val="6E62D11B638C4FD2BA9FB19A1E0AC37F"/>
    <w:rsid w:val="00FA4FDB"/>
  </w:style>
  <w:style w:type="paragraph" w:customStyle="1" w:styleId="284B02D65B0D42668A26ED8BC6C4135E">
    <w:name w:val="284B02D65B0D42668A26ED8BC6C4135E"/>
    <w:rsid w:val="00FA4FDB"/>
  </w:style>
  <w:style w:type="paragraph" w:customStyle="1" w:styleId="E839DAA7A1BA4B72A9315CBD40BBCAD6">
    <w:name w:val="E839DAA7A1BA4B72A9315CBD40BBCAD6"/>
    <w:rsid w:val="00FA4FDB"/>
  </w:style>
  <w:style w:type="paragraph" w:customStyle="1" w:styleId="A7D52FCE0FCC4DFBB09BCEF5D52CE427">
    <w:name w:val="A7D52FCE0FCC4DFBB09BCEF5D52CE427"/>
    <w:rsid w:val="00FA4FDB"/>
  </w:style>
  <w:style w:type="paragraph" w:customStyle="1" w:styleId="CD6F44D6740C41FA9702AC4B3A7F3229">
    <w:name w:val="CD6F44D6740C41FA9702AC4B3A7F3229"/>
    <w:rsid w:val="00FA4FDB"/>
  </w:style>
  <w:style w:type="paragraph" w:customStyle="1" w:styleId="77531250EA754D4880D90B5C6E7745C1">
    <w:name w:val="77531250EA754D4880D90B5C6E7745C1"/>
    <w:rsid w:val="00FA4FDB"/>
  </w:style>
  <w:style w:type="paragraph" w:customStyle="1" w:styleId="A7D3DFAF08DA4F4BB7A2E4BF16DA22A6">
    <w:name w:val="A7D3DFAF08DA4F4BB7A2E4BF16DA22A6"/>
    <w:rsid w:val="00FA4FDB"/>
  </w:style>
  <w:style w:type="paragraph" w:customStyle="1" w:styleId="8631E0C608FA4B89A0C6127578FBC1BF">
    <w:name w:val="8631E0C608FA4B89A0C6127578FBC1BF"/>
    <w:rsid w:val="00FA4FDB"/>
  </w:style>
  <w:style w:type="paragraph" w:customStyle="1" w:styleId="E8D6E26FC4A04D369B15D06F2687B6A7">
    <w:name w:val="E8D6E26FC4A04D369B15D06F2687B6A7"/>
    <w:rsid w:val="00FA4FDB"/>
  </w:style>
  <w:style w:type="paragraph" w:customStyle="1" w:styleId="65F2A4A1B41D4D84BC663786CC4CA1F9">
    <w:name w:val="65F2A4A1B41D4D84BC663786CC4CA1F9"/>
    <w:rsid w:val="00FA4FDB"/>
  </w:style>
  <w:style w:type="paragraph" w:customStyle="1" w:styleId="993E075CDD2344429722F7D8B5E51263">
    <w:name w:val="993E075CDD2344429722F7D8B5E51263"/>
    <w:rsid w:val="00FA4FDB"/>
  </w:style>
  <w:style w:type="paragraph" w:customStyle="1" w:styleId="F3DBEAB0B4154BBF9E95F9EC674A1B1E">
    <w:name w:val="F3DBEAB0B4154BBF9E95F9EC674A1B1E"/>
    <w:rsid w:val="00FA4FDB"/>
  </w:style>
  <w:style w:type="paragraph" w:customStyle="1" w:styleId="785CCAA1236F46399F3FF21321A0D10E">
    <w:name w:val="785CCAA1236F46399F3FF21321A0D10E"/>
    <w:rsid w:val="00FA4FDB"/>
  </w:style>
  <w:style w:type="paragraph" w:customStyle="1" w:styleId="9BD543DD96FA46E3BB8F636907D41BD0">
    <w:name w:val="9BD543DD96FA46E3BB8F636907D41BD0"/>
    <w:rsid w:val="00FA4FDB"/>
  </w:style>
  <w:style w:type="paragraph" w:customStyle="1" w:styleId="5406541A07584A6EBECEDF39BECAC157">
    <w:name w:val="5406541A07584A6EBECEDF39BECAC157"/>
    <w:rsid w:val="00FA4FDB"/>
  </w:style>
  <w:style w:type="paragraph" w:customStyle="1" w:styleId="2E277705FA164C12AD1CC575BFA95038">
    <w:name w:val="2E277705FA164C12AD1CC575BFA95038"/>
    <w:rsid w:val="00FA4FDB"/>
  </w:style>
  <w:style w:type="paragraph" w:customStyle="1" w:styleId="78D6A0E78F29478F945CB8EDA6DE48EE">
    <w:name w:val="78D6A0E78F29478F945CB8EDA6DE48EE"/>
    <w:rsid w:val="00FA4FDB"/>
  </w:style>
  <w:style w:type="paragraph" w:customStyle="1" w:styleId="5437E757653C4F92B6F073376DA155BF">
    <w:name w:val="5437E757653C4F92B6F073376DA155BF"/>
    <w:rsid w:val="00FA4FDB"/>
  </w:style>
  <w:style w:type="paragraph" w:customStyle="1" w:styleId="A96D92C63A3241D8A8C9EC1BF27607AC">
    <w:name w:val="A96D92C63A3241D8A8C9EC1BF27607AC"/>
    <w:rsid w:val="00FA4FDB"/>
  </w:style>
  <w:style w:type="paragraph" w:customStyle="1" w:styleId="EBBEBEB8990F4C04B7FC24B6C252C59E">
    <w:name w:val="EBBEBEB8990F4C04B7FC24B6C252C59E"/>
    <w:rsid w:val="00FA4FDB"/>
  </w:style>
  <w:style w:type="paragraph" w:customStyle="1" w:styleId="0325034315FC415CA1C95B4842206C07">
    <w:name w:val="0325034315FC415CA1C95B4842206C07"/>
    <w:rsid w:val="00FA4FDB"/>
  </w:style>
  <w:style w:type="paragraph" w:customStyle="1" w:styleId="2165575E2E12434484A7DFBDF8600E6D">
    <w:name w:val="2165575E2E12434484A7DFBDF8600E6D"/>
    <w:rsid w:val="00FA4FDB"/>
  </w:style>
  <w:style w:type="paragraph" w:customStyle="1" w:styleId="4D0F6D78DD73415581FB967FC1666237">
    <w:name w:val="4D0F6D78DD73415581FB967FC1666237"/>
    <w:rsid w:val="00FA4FDB"/>
  </w:style>
  <w:style w:type="paragraph" w:customStyle="1" w:styleId="9D4529E4E63F4ACB915616C129F11197">
    <w:name w:val="9D4529E4E63F4ACB915616C129F11197"/>
    <w:rsid w:val="00FA4FDB"/>
  </w:style>
  <w:style w:type="paragraph" w:customStyle="1" w:styleId="9AA178E10DA24F16A47523F7102E5CB0">
    <w:name w:val="9AA178E10DA24F16A47523F7102E5CB0"/>
    <w:rsid w:val="00FA4FDB"/>
  </w:style>
  <w:style w:type="paragraph" w:customStyle="1" w:styleId="54E0EE05896945DCADFB8B322C327D34">
    <w:name w:val="54E0EE05896945DCADFB8B322C327D34"/>
    <w:rsid w:val="00FA4FDB"/>
  </w:style>
  <w:style w:type="paragraph" w:customStyle="1" w:styleId="6CBCF56FC7BF4BA1876FF3EE8A365F06">
    <w:name w:val="6CBCF56FC7BF4BA1876FF3EE8A365F06"/>
    <w:rsid w:val="00FA4FDB"/>
  </w:style>
  <w:style w:type="paragraph" w:customStyle="1" w:styleId="1C3DAA7682EB4561ACD6F00B892BC963">
    <w:name w:val="1C3DAA7682EB4561ACD6F00B892BC963"/>
    <w:rsid w:val="00FA4FDB"/>
  </w:style>
  <w:style w:type="paragraph" w:customStyle="1" w:styleId="E639C80A35A948F2BFFF3A8B106B68AF">
    <w:name w:val="E639C80A35A948F2BFFF3A8B106B68AF"/>
    <w:rsid w:val="00FA4FDB"/>
  </w:style>
  <w:style w:type="paragraph" w:customStyle="1" w:styleId="C49CFF6B8F8643BE97B58A2FAE5602EE">
    <w:name w:val="C49CFF6B8F8643BE97B58A2FAE5602EE"/>
    <w:rsid w:val="00FA4FDB"/>
  </w:style>
  <w:style w:type="paragraph" w:customStyle="1" w:styleId="4A413F1800764D369DB3C87A1305F539">
    <w:name w:val="4A413F1800764D369DB3C87A1305F539"/>
    <w:rsid w:val="00FA4FDB"/>
  </w:style>
  <w:style w:type="paragraph" w:customStyle="1" w:styleId="28093C754FF843D9B7DD88861583F62B">
    <w:name w:val="28093C754FF843D9B7DD88861583F62B"/>
    <w:rsid w:val="00FA4FDB"/>
  </w:style>
  <w:style w:type="paragraph" w:customStyle="1" w:styleId="54C1D0239F5348509E8F08B1E37E52B5">
    <w:name w:val="54C1D0239F5348509E8F08B1E37E52B5"/>
    <w:rsid w:val="00FA4FDB"/>
  </w:style>
  <w:style w:type="paragraph" w:customStyle="1" w:styleId="1436C35C6C774CD4AE5A16B96B8D241D">
    <w:name w:val="1436C35C6C774CD4AE5A16B96B8D241D"/>
    <w:rsid w:val="00FA4FDB"/>
  </w:style>
  <w:style w:type="paragraph" w:customStyle="1" w:styleId="12397EEF06CD46539E28FC5F84B6B466">
    <w:name w:val="12397EEF06CD46539E28FC5F84B6B466"/>
    <w:rsid w:val="00FA4FDB"/>
  </w:style>
  <w:style w:type="paragraph" w:customStyle="1" w:styleId="545ED8C80A2043C1A86F4450094B9727">
    <w:name w:val="545ED8C80A2043C1A86F4450094B9727"/>
    <w:rsid w:val="00FA4FDB"/>
  </w:style>
  <w:style w:type="paragraph" w:customStyle="1" w:styleId="588BF1FCE01C452181F8FCFD7377197F">
    <w:name w:val="588BF1FCE01C452181F8FCFD7377197F"/>
    <w:rsid w:val="00FA4FDB"/>
  </w:style>
  <w:style w:type="paragraph" w:customStyle="1" w:styleId="A6D59844FE6146BC834835C7520008EB">
    <w:name w:val="A6D59844FE6146BC834835C7520008EB"/>
    <w:rsid w:val="00FA4FDB"/>
  </w:style>
  <w:style w:type="paragraph" w:customStyle="1" w:styleId="CB92274DF3534BC1A898090B16C49B20">
    <w:name w:val="CB92274DF3534BC1A898090B16C49B20"/>
    <w:rsid w:val="00FA4FDB"/>
  </w:style>
  <w:style w:type="paragraph" w:customStyle="1" w:styleId="AF420EDBF41F42A3927DB4F7C764AA3E">
    <w:name w:val="AF420EDBF41F42A3927DB4F7C764AA3E"/>
    <w:rsid w:val="00FA4FDB"/>
  </w:style>
  <w:style w:type="paragraph" w:customStyle="1" w:styleId="7127D75E4AAF46F287889952269ACA51">
    <w:name w:val="7127D75E4AAF46F287889952269ACA51"/>
    <w:rsid w:val="00FA4FDB"/>
  </w:style>
  <w:style w:type="paragraph" w:customStyle="1" w:styleId="0AFB923DD2BF4425ACC3EF6F43BEBC29">
    <w:name w:val="0AFB923DD2BF4425ACC3EF6F43BEBC29"/>
    <w:rsid w:val="00FA4FDB"/>
  </w:style>
  <w:style w:type="paragraph" w:customStyle="1" w:styleId="1CF80D7E81524028B33C4806230A784F">
    <w:name w:val="1CF80D7E81524028B33C4806230A784F"/>
    <w:rsid w:val="00FA4FDB"/>
  </w:style>
  <w:style w:type="paragraph" w:customStyle="1" w:styleId="DC7DD05ADE5D464784573CF4789DCBAA">
    <w:name w:val="DC7DD05ADE5D464784573CF4789DCBAA"/>
    <w:rsid w:val="00FA4FDB"/>
  </w:style>
  <w:style w:type="paragraph" w:customStyle="1" w:styleId="3CDE2523C3044C78973E739C85730452">
    <w:name w:val="3CDE2523C3044C78973E739C85730452"/>
    <w:rsid w:val="00FA4FDB"/>
  </w:style>
  <w:style w:type="paragraph" w:customStyle="1" w:styleId="0D6543BF5D25491886FBAC926002DE90">
    <w:name w:val="0D6543BF5D25491886FBAC926002DE90"/>
    <w:rsid w:val="00FA4FDB"/>
  </w:style>
  <w:style w:type="paragraph" w:customStyle="1" w:styleId="D9DA5209945F4B1DA024708294FF05AA">
    <w:name w:val="D9DA5209945F4B1DA024708294FF05AA"/>
    <w:rsid w:val="00FA4FDB"/>
  </w:style>
  <w:style w:type="paragraph" w:customStyle="1" w:styleId="30322117EF914ABFA4B1289E9E693D20">
    <w:name w:val="30322117EF914ABFA4B1289E9E693D20"/>
    <w:rsid w:val="00FA4FDB"/>
  </w:style>
  <w:style w:type="paragraph" w:customStyle="1" w:styleId="DDDE1B041EC9486780AE138F35922C43">
    <w:name w:val="DDDE1B041EC9486780AE138F35922C43"/>
    <w:rsid w:val="00FA4FDB"/>
  </w:style>
  <w:style w:type="paragraph" w:customStyle="1" w:styleId="4EB5DA0D6AA94CA29AF955C1CE4E8C98">
    <w:name w:val="4EB5DA0D6AA94CA29AF955C1CE4E8C98"/>
    <w:rsid w:val="00FA4FDB"/>
  </w:style>
  <w:style w:type="paragraph" w:customStyle="1" w:styleId="BDB90A8C9B694B4B88E0CC5B793F51FD">
    <w:name w:val="BDB90A8C9B694B4B88E0CC5B793F51FD"/>
    <w:rsid w:val="00FA4FDB"/>
  </w:style>
  <w:style w:type="paragraph" w:customStyle="1" w:styleId="ECEB3A350F744DA891871E3B546C0412">
    <w:name w:val="ECEB3A350F744DA891871E3B546C0412"/>
    <w:rsid w:val="00FA4FDB"/>
  </w:style>
  <w:style w:type="paragraph" w:customStyle="1" w:styleId="806B01A1875C463B9B481C9EF2D96681">
    <w:name w:val="806B01A1875C463B9B481C9EF2D96681"/>
    <w:rsid w:val="00FA4FDB"/>
  </w:style>
  <w:style w:type="paragraph" w:customStyle="1" w:styleId="E01121660704435FA4F9F65BC91475B0">
    <w:name w:val="E01121660704435FA4F9F65BC91475B0"/>
    <w:rsid w:val="00FA4FDB"/>
  </w:style>
  <w:style w:type="paragraph" w:customStyle="1" w:styleId="B3E6F45ACBF04033B6DAA73878F7B44B">
    <w:name w:val="B3E6F45ACBF04033B6DAA73878F7B44B"/>
    <w:rsid w:val="00FA4FDB"/>
  </w:style>
  <w:style w:type="paragraph" w:customStyle="1" w:styleId="BBDCF24F77ED4593B030AF32255CC470">
    <w:name w:val="BBDCF24F77ED4593B030AF32255CC470"/>
    <w:rsid w:val="00FA4FDB"/>
  </w:style>
  <w:style w:type="paragraph" w:customStyle="1" w:styleId="F85D7968746446CCBE8975E59BAFF475">
    <w:name w:val="F85D7968746446CCBE8975E59BAFF475"/>
    <w:rsid w:val="00FA4FDB"/>
  </w:style>
  <w:style w:type="paragraph" w:customStyle="1" w:styleId="3980F3B603BB41D19BBCE8A73E69A60A">
    <w:name w:val="3980F3B603BB41D19BBCE8A73E69A60A"/>
    <w:rsid w:val="00FA4FDB"/>
  </w:style>
  <w:style w:type="paragraph" w:customStyle="1" w:styleId="39D3558D596C4E2FBFBC9BE738CFFA49">
    <w:name w:val="39D3558D596C4E2FBFBC9BE738CFFA49"/>
    <w:rsid w:val="00FA4FDB"/>
  </w:style>
  <w:style w:type="paragraph" w:customStyle="1" w:styleId="5D74BDD3B028424BAE5E4E07D80C5F17">
    <w:name w:val="5D74BDD3B028424BAE5E4E07D80C5F17"/>
    <w:rsid w:val="00FA4FDB"/>
  </w:style>
  <w:style w:type="paragraph" w:customStyle="1" w:styleId="3DA74B9598A44EB587CC0208E1082020">
    <w:name w:val="3DA74B9598A44EB587CC0208E1082020"/>
    <w:rsid w:val="00776694"/>
  </w:style>
  <w:style w:type="paragraph" w:customStyle="1" w:styleId="5E8F444FF6194354B352FDB132A50E4B">
    <w:name w:val="5E8F444FF6194354B352FDB132A50E4B"/>
    <w:rsid w:val="00776694"/>
  </w:style>
  <w:style w:type="paragraph" w:customStyle="1" w:styleId="976321AFC67B4946A67EEB9DC2CD53DD">
    <w:name w:val="976321AFC67B4946A67EEB9DC2CD53DD"/>
    <w:rsid w:val="00776694"/>
  </w:style>
  <w:style w:type="paragraph" w:customStyle="1" w:styleId="7E00739F636B4F4BB8293FE5BFCBA320">
    <w:name w:val="7E00739F636B4F4BB8293FE5BFCBA320"/>
    <w:rsid w:val="00776694"/>
  </w:style>
  <w:style w:type="paragraph" w:customStyle="1" w:styleId="978895F5527D49D6AA70B61ADFF4AB56">
    <w:name w:val="978895F5527D49D6AA70B61ADFF4AB56"/>
    <w:rsid w:val="00776694"/>
  </w:style>
  <w:style w:type="paragraph" w:customStyle="1" w:styleId="97936C5B340E43E2B7AF5BA619299350">
    <w:name w:val="97936C5B340E43E2B7AF5BA619299350"/>
    <w:rsid w:val="00776694"/>
  </w:style>
  <w:style w:type="paragraph" w:customStyle="1" w:styleId="4B0CE12A436644FDB554D567C79090D6">
    <w:name w:val="4B0CE12A436644FDB554D567C79090D6"/>
    <w:rsid w:val="00776694"/>
  </w:style>
  <w:style w:type="paragraph" w:customStyle="1" w:styleId="7C0175110A104D2D969BD7F09769D989">
    <w:name w:val="7C0175110A104D2D969BD7F09769D989"/>
    <w:rsid w:val="00776694"/>
  </w:style>
  <w:style w:type="paragraph" w:customStyle="1" w:styleId="C881FF184E8D45C9A76D4C41CD669F52">
    <w:name w:val="C881FF184E8D45C9A76D4C41CD669F52"/>
    <w:rsid w:val="00776694"/>
  </w:style>
  <w:style w:type="paragraph" w:customStyle="1" w:styleId="26789A6013FC4DDE8379D1C3D581570A">
    <w:name w:val="26789A6013FC4DDE8379D1C3D581570A"/>
    <w:rsid w:val="00776694"/>
  </w:style>
  <w:style w:type="paragraph" w:customStyle="1" w:styleId="EEA7607A3C204733ADA12F76637F429E">
    <w:name w:val="EEA7607A3C204733ADA12F76637F429E"/>
    <w:rsid w:val="00776694"/>
  </w:style>
  <w:style w:type="paragraph" w:customStyle="1" w:styleId="8095FD2201624A98BA428E00A15A85CC">
    <w:name w:val="8095FD2201624A98BA428E00A15A85CC"/>
    <w:rsid w:val="00776694"/>
  </w:style>
  <w:style w:type="paragraph" w:customStyle="1" w:styleId="B018AF76324343E28FAD5224C01726F9">
    <w:name w:val="B018AF76324343E28FAD5224C01726F9"/>
    <w:rsid w:val="00776694"/>
  </w:style>
  <w:style w:type="paragraph" w:customStyle="1" w:styleId="AB4350C8F2B241F4AE9FAC20AAADDDA7">
    <w:name w:val="AB4350C8F2B241F4AE9FAC20AAADDDA7"/>
    <w:rsid w:val="00776694"/>
  </w:style>
  <w:style w:type="paragraph" w:customStyle="1" w:styleId="4D4DF380436147DBBCCC7302332F3082">
    <w:name w:val="4D4DF380436147DBBCCC7302332F3082"/>
    <w:rsid w:val="00776694"/>
  </w:style>
  <w:style w:type="paragraph" w:customStyle="1" w:styleId="141695391E994E2096136044088907D9">
    <w:name w:val="141695391E994E2096136044088907D9"/>
    <w:rsid w:val="00776694"/>
  </w:style>
  <w:style w:type="paragraph" w:customStyle="1" w:styleId="E2DAFA54C0534F7086A10BE940D55629">
    <w:name w:val="E2DAFA54C0534F7086A10BE940D55629"/>
    <w:rsid w:val="00776694"/>
  </w:style>
  <w:style w:type="paragraph" w:customStyle="1" w:styleId="CC56255B33C9400899061ACAFF0BB4E8">
    <w:name w:val="CC56255B33C9400899061ACAFF0BB4E8"/>
    <w:rsid w:val="00776694"/>
  </w:style>
  <w:style w:type="paragraph" w:customStyle="1" w:styleId="9228190E84A14256994A9C4C95E1C287">
    <w:name w:val="9228190E84A14256994A9C4C95E1C287"/>
    <w:rsid w:val="00776694"/>
  </w:style>
  <w:style w:type="paragraph" w:customStyle="1" w:styleId="FEE8E1FDE2524A9483E43C1CD078B5EB">
    <w:name w:val="FEE8E1FDE2524A9483E43C1CD078B5EB"/>
    <w:rsid w:val="00776694"/>
  </w:style>
  <w:style w:type="paragraph" w:customStyle="1" w:styleId="868ED95701CC42D78EFE663794856062">
    <w:name w:val="868ED95701CC42D78EFE663794856062"/>
    <w:rsid w:val="00776694"/>
  </w:style>
  <w:style w:type="paragraph" w:customStyle="1" w:styleId="B19977A2E2824DC2AD8E9B296F00E5FF">
    <w:name w:val="B19977A2E2824DC2AD8E9B296F00E5FF"/>
    <w:rsid w:val="00776694"/>
  </w:style>
  <w:style w:type="paragraph" w:customStyle="1" w:styleId="DB9C910091D04D8788CB6DEE9D7965E1">
    <w:name w:val="DB9C910091D04D8788CB6DEE9D7965E1"/>
    <w:rsid w:val="00776694"/>
  </w:style>
  <w:style w:type="paragraph" w:customStyle="1" w:styleId="DF98A1894DBC417D8A6314EEA88BF6DB">
    <w:name w:val="DF98A1894DBC417D8A6314EEA88BF6DB"/>
    <w:rsid w:val="00776694"/>
  </w:style>
  <w:style w:type="paragraph" w:customStyle="1" w:styleId="B97A912761E541E4B7EAD8E2A66E81BB">
    <w:name w:val="B97A912761E541E4B7EAD8E2A66E81BB"/>
    <w:rsid w:val="00776694"/>
  </w:style>
  <w:style w:type="paragraph" w:customStyle="1" w:styleId="3E21B4D25DCB4B6FBEF22EB21789858C">
    <w:name w:val="3E21B4D25DCB4B6FBEF22EB21789858C"/>
    <w:rsid w:val="00776694"/>
  </w:style>
  <w:style w:type="paragraph" w:customStyle="1" w:styleId="47BD35C3FD23433886D251C04DDF82C4">
    <w:name w:val="47BD35C3FD23433886D251C04DDF82C4"/>
    <w:rsid w:val="00776694"/>
  </w:style>
  <w:style w:type="paragraph" w:customStyle="1" w:styleId="E297B8DB60614B93ABFA4B352C68B528">
    <w:name w:val="E297B8DB60614B93ABFA4B352C68B528"/>
    <w:rsid w:val="00776694"/>
  </w:style>
  <w:style w:type="paragraph" w:customStyle="1" w:styleId="79547B7C4CC14D538F5B6A3DFA7F82BF">
    <w:name w:val="79547B7C4CC14D538F5B6A3DFA7F82BF"/>
    <w:rsid w:val="00776694"/>
  </w:style>
  <w:style w:type="paragraph" w:customStyle="1" w:styleId="848A582F4B0D4CEF858C1E94D93A213E">
    <w:name w:val="848A582F4B0D4CEF858C1E94D93A213E"/>
    <w:rsid w:val="00776694"/>
  </w:style>
  <w:style w:type="paragraph" w:customStyle="1" w:styleId="9C122D5984E44114B366FE4B47966ACE">
    <w:name w:val="9C122D5984E44114B366FE4B47966ACE"/>
    <w:rsid w:val="00776694"/>
  </w:style>
  <w:style w:type="paragraph" w:customStyle="1" w:styleId="1919D4FC17124F61A0882EE6BE418688">
    <w:name w:val="1919D4FC17124F61A0882EE6BE418688"/>
    <w:rsid w:val="00776694"/>
  </w:style>
  <w:style w:type="paragraph" w:customStyle="1" w:styleId="399B4E935D55420BA7DE02D4361F93D7">
    <w:name w:val="399B4E935D55420BA7DE02D4361F93D7"/>
    <w:rsid w:val="00776694"/>
  </w:style>
  <w:style w:type="paragraph" w:customStyle="1" w:styleId="46F8C9A18D3743BDB73AD071BFAD474E">
    <w:name w:val="46F8C9A18D3743BDB73AD071BFAD474E"/>
    <w:rsid w:val="00776694"/>
  </w:style>
  <w:style w:type="paragraph" w:customStyle="1" w:styleId="0C40B4CCDEAE4C30A1903D9DEFAC01B5">
    <w:name w:val="0C40B4CCDEAE4C30A1903D9DEFAC01B5"/>
    <w:rsid w:val="00776694"/>
  </w:style>
  <w:style w:type="paragraph" w:customStyle="1" w:styleId="96EBD28CBF264DD59E9A032E8F2AB3D5">
    <w:name w:val="96EBD28CBF264DD59E9A032E8F2AB3D5"/>
    <w:rsid w:val="00776694"/>
  </w:style>
  <w:style w:type="paragraph" w:customStyle="1" w:styleId="3288816FF3BB4D6C8DA2A14D2BE0C4F8">
    <w:name w:val="3288816FF3BB4D6C8DA2A14D2BE0C4F8"/>
    <w:rsid w:val="00776694"/>
  </w:style>
  <w:style w:type="paragraph" w:customStyle="1" w:styleId="0F4ACB21B7564851837BAD794008E9B2">
    <w:name w:val="0F4ACB21B7564851837BAD794008E9B2"/>
    <w:rsid w:val="00776694"/>
  </w:style>
  <w:style w:type="paragraph" w:customStyle="1" w:styleId="FE57BEED4FF04BE8AAF9B79E0BA6F4E2">
    <w:name w:val="FE57BEED4FF04BE8AAF9B79E0BA6F4E2"/>
    <w:rsid w:val="00776694"/>
  </w:style>
  <w:style w:type="paragraph" w:customStyle="1" w:styleId="9736AC1A01EF4467A7F6CB6A44C6E857">
    <w:name w:val="9736AC1A01EF4467A7F6CB6A44C6E857"/>
    <w:rsid w:val="00741A65"/>
  </w:style>
  <w:style w:type="paragraph" w:customStyle="1" w:styleId="9CAB50169F0146D58E478C874DAA383C">
    <w:name w:val="9CAB50169F0146D58E478C874DAA383C"/>
    <w:rsid w:val="00741A65"/>
  </w:style>
  <w:style w:type="paragraph" w:customStyle="1" w:styleId="1830205685684DD2B503B98D21850310">
    <w:name w:val="1830205685684DD2B503B98D21850310"/>
    <w:rsid w:val="00741A65"/>
  </w:style>
  <w:style w:type="paragraph" w:customStyle="1" w:styleId="68FAD03BB2294CDAA5CFDB6ACDEEEAF6">
    <w:name w:val="68FAD03BB2294CDAA5CFDB6ACDEEEAF6"/>
    <w:rsid w:val="00741A65"/>
  </w:style>
  <w:style w:type="paragraph" w:customStyle="1" w:styleId="5AD40D21C555459292B534A1C0ACC4EB">
    <w:name w:val="5AD40D21C555459292B534A1C0ACC4EB"/>
    <w:rsid w:val="00741A65"/>
  </w:style>
  <w:style w:type="paragraph" w:customStyle="1" w:styleId="70BFE1F356384F1BB49DB48DDC01E0BD">
    <w:name w:val="70BFE1F356384F1BB49DB48DDC01E0BD"/>
    <w:rsid w:val="00741A65"/>
  </w:style>
  <w:style w:type="paragraph" w:customStyle="1" w:styleId="3E6EFC99408D4D279319B43CB649A779">
    <w:name w:val="3E6EFC99408D4D279319B43CB649A779"/>
    <w:rsid w:val="00741A65"/>
  </w:style>
  <w:style w:type="paragraph" w:customStyle="1" w:styleId="3463EFCD52D44C17BFBE99510DCAD8CF">
    <w:name w:val="3463EFCD52D44C17BFBE99510DCAD8CF"/>
    <w:rsid w:val="00741A65"/>
  </w:style>
  <w:style w:type="paragraph" w:customStyle="1" w:styleId="8E447FF513E441E1A31A2375D062CEFE">
    <w:name w:val="8E447FF513E441E1A31A2375D062CEFE"/>
    <w:rsid w:val="00741A65"/>
  </w:style>
  <w:style w:type="paragraph" w:customStyle="1" w:styleId="68E3270120204F12950FE0D7B11FD069">
    <w:name w:val="68E3270120204F12950FE0D7B11FD069"/>
    <w:rsid w:val="00741A65"/>
  </w:style>
  <w:style w:type="paragraph" w:customStyle="1" w:styleId="FD1AA747BFEC42F7B812E032BFB06BE4">
    <w:name w:val="FD1AA747BFEC42F7B812E032BFB06BE4"/>
    <w:rsid w:val="00741A65"/>
  </w:style>
  <w:style w:type="paragraph" w:customStyle="1" w:styleId="A4CB4641B4CF4F5DAE3B0931D572C7F3">
    <w:name w:val="A4CB4641B4CF4F5DAE3B0931D572C7F3"/>
    <w:rsid w:val="00741A65"/>
  </w:style>
  <w:style w:type="paragraph" w:customStyle="1" w:styleId="353B714CDB53436593DE68C6E8090E42">
    <w:name w:val="353B714CDB53436593DE68C6E8090E42"/>
    <w:rsid w:val="00741A65"/>
  </w:style>
  <w:style w:type="paragraph" w:customStyle="1" w:styleId="4F3D136A654443B2AA7FECC6FCDCB250">
    <w:name w:val="4F3D136A654443B2AA7FECC6FCDCB250"/>
    <w:rsid w:val="00741A65"/>
  </w:style>
  <w:style w:type="paragraph" w:customStyle="1" w:styleId="C4E5D55E612C49549C32CB9A440C5CEE">
    <w:name w:val="C4E5D55E612C49549C32CB9A440C5CEE"/>
    <w:rsid w:val="00741A65"/>
  </w:style>
  <w:style w:type="paragraph" w:customStyle="1" w:styleId="A86D658BD3D14C8989BE3677E46B23D8">
    <w:name w:val="A86D658BD3D14C8989BE3677E46B23D8"/>
    <w:rsid w:val="00741A65"/>
  </w:style>
  <w:style w:type="paragraph" w:customStyle="1" w:styleId="914BFAC87ECA49A9BDC991333DBD7C21">
    <w:name w:val="914BFAC87ECA49A9BDC991333DBD7C21"/>
    <w:rsid w:val="00741A65"/>
  </w:style>
  <w:style w:type="paragraph" w:customStyle="1" w:styleId="2F375BDA03DA489DAAF2917AC5659451">
    <w:name w:val="2F375BDA03DA489DAAF2917AC5659451"/>
    <w:rsid w:val="00741A65"/>
  </w:style>
  <w:style w:type="paragraph" w:customStyle="1" w:styleId="9BE321E2EBF1479ABA25028D8D46586B">
    <w:name w:val="9BE321E2EBF1479ABA25028D8D46586B"/>
    <w:rsid w:val="00741A65"/>
  </w:style>
  <w:style w:type="paragraph" w:customStyle="1" w:styleId="684B168D4E32485FB3DD46C11CEB6E61">
    <w:name w:val="684B168D4E32485FB3DD46C11CEB6E61"/>
    <w:rsid w:val="00741A65"/>
  </w:style>
  <w:style w:type="paragraph" w:customStyle="1" w:styleId="40D20713B6614E3D97EB8F7546684E00">
    <w:name w:val="40D20713B6614E3D97EB8F7546684E00"/>
    <w:rsid w:val="00741A65"/>
  </w:style>
  <w:style w:type="paragraph" w:customStyle="1" w:styleId="7AE12A5B2C9C4BB3AD173973FA74F94B">
    <w:name w:val="7AE12A5B2C9C4BB3AD173973FA74F94B"/>
    <w:rsid w:val="00741A65"/>
  </w:style>
  <w:style w:type="paragraph" w:customStyle="1" w:styleId="9B4619A88BC14BA0B46E7F25F76E1D1D">
    <w:name w:val="9B4619A88BC14BA0B46E7F25F76E1D1D"/>
    <w:rsid w:val="00741A65"/>
  </w:style>
  <w:style w:type="paragraph" w:customStyle="1" w:styleId="DDDB99FAC22240C3806BFAE0190AFB58">
    <w:name w:val="DDDB99FAC22240C3806BFAE0190AFB58"/>
    <w:rsid w:val="00741A65"/>
  </w:style>
  <w:style w:type="paragraph" w:customStyle="1" w:styleId="0FA90FA993FE4F1C9009FBEBBA0BAFC3">
    <w:name w:val="0FA90FA993FE4F1C9009FBEBBA0BAFC3"/>
    <w:rsid w:val="00741A65"/>
  </w:style>
  <w:style w:type="paragraph" w:customStyle="1" w:styleId="37A0B46B9D714BD589F3C823F9B23378">
    <w:name w:val="37A0B46B9D714BD589F3C823F9B23378"/>
    <w:rsid w:val="00741A65"/>
  </w:style>
  <w:style w:type="paragraph" w:customStyle="1" w:styleId="3D3D9A1AA25C45B2A799208D4981CA26">
    <w:name w:val="3D3D9A1AA25C45B2A799208D4981CA26"/>
    <w:rsid w:val="00741A65"/>
  </w:style>
  <w:style w:type="paragraph" w:customStyle="1" w:styleId="830C5679A3A2425099135112F9F11DD4">
    <w:name w:val="830C5679A3A2425099135112F9F11DD4"/>
    <w:rsid w:val="003B0AEC"/>
  </w:style>
  <w:style w:type="paragraph" w:customStyle="1" w:styleId="144A3351273F46C59FCDDE8B5E48FAD7">
    <w:name w:val="144A3351273F46C59FCDDE8B5E48FAD7"/>
    <w:rsid w:val="003B0AEC"/>
  </w:style>
  <w:style w:type="paragraph" w:customStyle="1" w:styleId="E7C217D1B83540BC9698A63B7D219DF7">
    <w:name w:val="E7C217D1B83540BC9698A63B7D219DF7"/>
    <w:rsid w:val="003B0AEC"/>
  </w:style>
  <w:style w:type="paragraph" w:customStyle="1" w:styleId="E584F8C63F284B2A9C551CD914F43245">
    <w:name w:val="E584F8C63F284B2A9C551CD914F43245"/>
    <w:rsid w:val="003B0AEC"/>
  </w:style>
  <w:style w:type="paragraph" w:customStyle="1" w:styleId="138D9E4523864FEAAB6D873FD644F9C8">
    <w:name w:val="138D9E4523864FEAAB6D873FD644F9C8"/>
    <w:rsid w:val="003B0AEC"/>
  </w:style>
  <w:style w:type="paragraph" w:customStyle="1" w:styleId="AF78E0780FC547C4B73FF27A2DABA679">
    <w:name w:val="AF78E0780FC547C4B73FF27A2DABA679"/>
    <w:rsid w:val="003B0AEC"/>
  </w:style>
  <w:style w:type="paragraph" w:customStyle="1" w:styleId="FB950A37916C42A6BC7768FEF11ACEAC">
    <w:name w:val="FB950A37916C42A6BC7768FEF11ACEAC"/>
    <w:rsid w:val="003B0AEC"/>
  </w:style>
  <w:style w:type="paragraph" w:customStyle="1" w:styleId="BAEAC7D7C6A1447CB0870DCEFFEBE75D">
    <w:name w:val="BAEAC7D7C6A1447CB0870DCEFFEBE75D"/>
    <w:rsid w:val="003B0AEC"/>
  </w:style>
  <w:style w:type="paragraph" w:customStyle="1" w:styleId="3CB81F1821944B61ACA697B97FB618E3">
    <w:name w:val="3CB81F1821944B61ACA697B97FB618E3"/>
    <w:rsid w:val="003B0AEC"/>
  </w:style>
  <w:style w:type="paragraph" w:customStyle="1" w:styleId="7D53792DF3FB4261B3446DB5B73577ED">
    <w:name w:val="7D53792DF3FB4261B3446DB5B73577ED"/>
    <w:rsid w:val="003B0AEC"/>
  </w:style>
  <w:style w:type="paragraph" w:customStyle="1" w:styleId="28B1B9E62E014E038F379C7AAE11E97B">
    <w:name w:val="28B1B9E62E014E038F379C7AAE11E97B"/>
    <w:rsid w:val="003B0AEC"/>
  </w:style>
  <w:style w:type="paragraph" w:customStyle="1" w:styleId="3287020D74A34C26924459E7348F6D44">
    <w:name w:val="3287020D74A34C26924459E7348F6D44"/>
    <w:rsid w:val="003B0AEC"/>
  </w:style>
  <w:style w:type="paragraph" w:customStyle="1" w:styleId="C8741412229C441993FD4BCBE48BFE7B">
    <w:name w:val="C8741412229C441993FD4BCBE48BFE7B"/>
    <w:rsid w:val="003B0AEC"/>
  </w:style>
  <w:style w:type="paragraph" w:customStyle="1" w:styleId="DDF2E16DC0CF40D284881A6631AFBCCD">
    <w:name w:val="DDF2E16DC0CF40D284881A6631AFBCCD"/>
    <w:rsid w:val="003B0AEC"/>
  </w:style>
  <w:style w:type="paragraph" w:customStyle="1" w:styleId="D3C2A41BD62C4369AA363DC54A4AFDAD">
    <w:name w:val="D3C2A41BD62C4369AA363DC54A4AFDAD"/>
    <w:rsid w:val="003B0AEC"/>
  </w:style>
  <w:style w:type="paragraph" w:customStyle="1" w:styleId="CB4A5B3C167F4025A310A9A5B48BDE4A">
    <w:name w:val="CB4A5B3C167F4025A310A9A5B48BDE4A"/>
    <w:rsid w:val="003B0AEC"/>
  </w:style>
  <w:style w:type="paragraph" w:customStyle="1" w:styleId="BBE6FC01CEDF43D1B33059627CD6D1B1">
    <w:name w:val="BBE6FC01CEDF43D1B33059627CD6D1B1"/>
    <w:rsid w:val="003B0AEC"/>
  </w:style>
  <w:style w:type="paragraph" w:customStyle="1" w:styleId="8FA131172CF34351AE695B7B1B8D7491">
    <w:name w:val="8FA131172CF34351AE695B7B1B8D7491"/>
    <w:rsid w:val="003B0AEC"/>
  </w:style>
  <w:style w:type="paragraph" w:customStyle="1" w:styleId="CFDF79E544D74A7EA663898A2E999BD2">
    <w:name w:val="CFDF79E544D74A7EA663898A2E999BD2"/>
    <w:rsid w:val="003B0AEC"/>
  </w:style>
  <w:style w:type="paragraph" w:customStyle="1" w:styleId="E3626E0605E44E46832ACA420736DDEE">
    <w:name w:val="E3626E0605E44E46832ACA420736DDEE"/>
    <w:rsid w:val="003B0AEC"/>
  </w:style>
  <w:style w:type="paragraph" w:customStyle="1" w:styleId="E0AAC681B6C042479FF8DC6DF5569ACF">
    <w:name w:val="E0AAC681B6C042479FF8DC6DF5569ACF"/>
    <w:rsid w:val="003B0AEC"/>
  </w:style>
  <w:style w:type="paragraph" w:customStyle="1" w:styleId="7FB5FA0449F040279B98F68B26483B1F">
    <w:name w:val="7FB5FA0449F040279B98F68B26483B1F"/>
    <w:rsid w:val="003B0AEC"/>
  </w:style>
  <w:style w:type="paragraph" w:customStyle="1" w:styleId="3831CDC3C8BD4D959C43541BE677F2F1">
    <w:name w:val="3831CDC3C8BD4D959C43541BE677F2F1"/>
    <w:rsid w:val="003B0AEC"/>
  </w:style>
  <w:style w:type="paragraph" w:customStyle="1" w:styleId="7263489281D0456FA91C8778F2907783">
    <w:name w:val="7263489281D0456FA91C8778F2907783"/>
    <w:rsid w:val="003B0AEC"/>
  </w:style>
  <w:style w:type="paragraph" w:customStyle="1" w:styleId="D28642BE32D64CA1BEE98092F5D0E285">
    <w:name w:val="D28642BE32D64CA1BEE98092F5D0E285"/>
    <w:rsid w:val="003B0AEC"/>
  </w:style>
  <w:style w:type="paragraph" w:customStyle="1" w:styleId="4894678D657447EA970A2F2B34F5BEE5">
    <w:name w:val="4894678D657447EA970A2F2B34F5BEE5"/>
    <w:rsid w:val="003B0AEC"/>
  </w:style>
  <w:style w:type="paragraph" w:customStyle="1" w:styleId="EB88970C887F475B81DB8E23CDAB130C">
    <w:name w:val="EB88970C887F475B81DB8E23CDAB130C"/>
    <w:rsid w:val="003B0AEC"/>
  </w:style>
  <w:style w:type="paragraph" w:customStyle="1" w:styleId="AD1C38961E6F4CBBBAEB20433F34CFAF">
    <w:name w:val="AD1C38961E6F4CBBBAEB20433F34CFAF"/>
    <w:rsid w:val="00785B19"/>
  </w:style>
  <w:style w:type="paragraph" w:customStyle="1" w:styleId="9AC987C596C34B1E93E9D785AC73B605">
    <w:name w:val="9AC987C596C34B1E93E9D785AC73B605"/>
    <w:rsid w:val="00785B19"/>
  </w:style>
  <w:style w:type="paragraph" w:customStyle="1" w:styleId="1F126212AFFC4C318F55D2EA0053C8A6">
    <w:name w:val="1F126212AFFC4C318F55D2EA0053C8A6"/>
    <w:rsid w:val="00785B19"/>
  </w:style>
  <w:style w:type="paragraph" w:customStyle="1" w:styleId="3AD535141514458FA88F5FD1CEBD38DF">
    <w:name w:val="3AD535141514458FA88F5FD1CEBD38DF"/>
    <w:rsid w:val="00785B19"/>
  </w:style>
  <w:style w:type="paragraph" w:customStyle="1" w:styleId="DEE7A5D53D7246B6878B945ABA688E74">
    <w:name w:val="DEE7A5D53D7246B6878B945ABA688E74"/>
    <w:rsid w:val="00785B19"/>
  </w:style>
  <w:style w:type="paragraph" w:customStyle="1" w:styleId="FEC72C33862D4C998478017A05669F61">
    <w:name w:val="FEC72C33862D4C998478017A05669F61"/>
    <w:rsid w:val="00785B19"/>
  </w:style>
  <w:style w:type="paragraph" w:customStyle="1" w:styleId="26E411FC384744C2A1C431E8F4FD9C91">
    <w:name w:val="26E411FC384744C2A1C431E8F4FD9C91"/>
    <w:rsid w:val="00785B19"/>
  </w:style>
  <w:style w:type="paragraph" w:customStyle="1" w:styleId="01DB732CF192405DB5D7D442CCB1A9B3">
    <w:name w:val="01DB732CF192405DB5D7D442CCB1A9B3"/>
    <w:rsid w:val="00785B19"/>
  </w:style>
  <w:style w:type="paragraph" w:customStyle="1" w:styleId="012D697A50914BC797641DECD3659C61">
    <w:name w:val="012D697A50914BC797641DECD3659C61"/>
    <w:rsid w:val="00785B19"/>
  </w:style>
  <w:style w:type="paragraph" w:customStyle="1" w:styleId="679F5786F68D44E6BB9A437B18DDE26F">
    <w:name w:val="679F5786F68D44E6BB9A437B18DDE26F"/>
    <w:rsid w:val="00785B19"/>
  </w:style>
  <w:style w:type="paragraph" w:customStyle="1" w:styleId="7C5CADC79311408DAE40EF157CFA2CA0">
    <w:name w:val="7C5CADC79311408DAE40EF157CFA2CA0"/>
    <w:rsid w:val="00785B19"/>
  </w:style>
  <w:style w:type="paragraph" w:customStyle="1" w:styleId="D0F466B08343414485918BF2DD9940CD">
    <w:name w:val="D0F466B08343414485918BF2DD9940CD"/>
    <w:rsid w:val="00785B19"/>
  </w:style>
  <w:style w:type="paragraph" w:customStyle="1" w:styleId="0B763AA3454445E08E225FCB6919DC29">
    <w:name w:val="0B763AA3454445E08E225FCB6919DC29"/>
    <w:rsid w:val="00785B19"/>
  </w:style>
  <w:style w:type="paragraph" w:customStyle="1" w:styleId="099F04D40E184A4DA66D56CDB435D638">
    <w:name w:val="099F04D40E184A4DA66D56CDB435D638"/>
    <w:rsid w:val="00785B19"/>
  </w:style>
  <w:style w:type="paragraph" w:customStyle="1" w:styleId="386EC25FD1FC4D7FB903CB5979DCEF6D">
    <w:name w:val="386EC25FD1FC4D7FB903CB5979DCEF6D"/>
    <w:rsid w:val="00785B19"/>
  </w:style>
  <w:style w:type="paragraph" w:customStyle="1" w:styleId="DBEC615BFB744C63855366157FBE3EC4">
    <w:name w:val="DBEC615BFB744C63855366157FBE3EC4"/>
    <w:rsid w:val="00785B19"/>
  </w:style>
  <w:style w:type="paragraph" w:customStyle="1" w:styleId="AB2CECE6A66C49C395A54A18F2A39A2F">
    <w:name w:val="AB2CECE6A66C49C395A54A18F2A39A2F"/>
    <w:rsid w:val="00785B19"/>
  </w:style>
  <w:style w:type="paragraph" w:customStyle="1" w:styleId="EC46978D1B284EC4A9867989DC61D553">
    <w:name w:val="EC46978D1B284EC4A9867989DC61D553"/>
    <w:rsid w:val="00785B19"/>
  </w:style>
  <w:style w:type="paragraph" w:customStyle="1" w:styleId="81259E4281BA44E5B79954493E1BCB58">
    <w:name w:val="81259E4281BA44E5B79954493E1BCB58"/>
    <w:rsid w:val="00785B19"/>
  </w:style>
  <w:style w:type="paragraph" w:customStyle="1" w:styleId="899B23F94B04422DB5D8B1A5743CAEBB">
    <w:name w:val="899B23F94B04422DB5D8B1A5743CAEBB"/>
    <w:rsid w:val="00785B19"/>
  </w:style>
  <w:style w:type="paragraph" w:customStyle="1" w:styleId="30AB6B2D77434163B1266236440929F9">
    <w:name w:val="30AB6B2D77434163B1266236440929F9"/>
    <w:rsid w:val="00785B19"/>
  </w:style>
  <w:style w:type="paragraph" w:customStyle="1" w:styleId="573E7BF25F4B4F06A6C7C75FD6A8C57E">
    <w:name w:val="573E7BF25F4B4F06A6C7C75FD6A8C57E"/>
    <w:rsid w:val="00785B19"/>
  </w:style>
  <w:style w:type="paragraph" w:customStyle="1" w:styleId="2CBB5BF1B49346F9A72FD9532F3372F2">
    <w:name w:val="2CBB5BF1B49346F9A72FD9532F3372F2"/>
    <w:rsid w:val="00785B19"/>
  </w:style>
  <w:style w:type="paragraph" w:customStyle="1" w:styleId="A1809D7FAAD0445F8F45238738DC2539">
    <w:name w:val="A1809D7FAAD0445F8F45238738DC2539"/>
    <w:rsid w:val="00785B19"/>
  </w:style>
  <w:style w:type="paragraph" w:customStyle="1" w:styleId="1CA76A045ABC4DD7A966D374A19409C8">
    <w:name w:val="1CA76A045ABC4DD7A966D374A19409C8"/>
    <w:rsid w:val="00785B19"/>
  </w:style>
  <w:style w:type="paragraph" w:customStyle="1" w:styleId="C4A0EAADB63E4FAA8A3FB0E0277DBF5E">
    <w:name w:val="C4A0EAADB63E4FAA8A3FB0E0277DBF5E"/>
    <w:rsid w:val="00785B19"/>
  </w:style>
  <w:style w:type="paragraph" w:customStyle="1" w:styleId="DC9D4F12492F4EE388B57A2F64E63FCF">
    <w:name w:val="DC9D4F12492F4EE388B57A2F64E63FCF"/>
    <w:rsid w:val="00785B19"/>
  </w:style>
  <w:style w:type="paragraph" w:customStyle="1" w:styleId="150C60F080AC466CA52042B3BDCD9811">
    <w:name w:val="150C60F080AC466CA52042B3BDCD9811"/>
    <w:rsid w:val="00785B19"/>
  </w:style>
  <w:style w:type="paragraph" w:customStyle="1" w:styleId="A0B0A411CA2B43BF845E31D18FFFC231">
    <w:name w:val="A0B0A411CA2B43BF845E31D18FFFC231"/>
    <w:rsid w:val="00785B19"/>
  </w:style>
  <w:style w:type="paragraph" w:customStyle="1" w:styleId="68181BF8A0E940EE9F873703D8D58624">
    <w:name w:val="68181BF8A0E940EE9F873703D8D58624"/>
    <w:rsid w:val="00785B19"/>
  </w:style>
  <w:style w:type="paragraph" w:customStyle="1" w:styleId="108C5829E5C9413789D0FA06757F1756">
    <w:name w:val="108C5829E5C9413789D0FA06757F1756"/>
    <w:rsid w:val="00785B19"/>
  </w:style>
  <w:style w:type="paragraph" w:customStyle="1" w:styleId="280512C31D43400A99805E146A380578">
    <w:name w:val="280512C31D43400A99805E146A380578"/>
    <w:rsid w:val="00785B19"/>
  </w:style>
  <w:style w:type="paragraph" w:customStyle="1" w:styleId="2013D78DBF274D39A96800C8FB39E121">
    <w:name w:val="2013D78DBF274D39A96800C8FB39E121"/>
    <w:rsid w:val="00785B19"/>
  </w:style>
  <w:style w:type="paragraph" w:customStyle="1" w:styleId="87D8AB2FA4DF4C789BDDD058E9EF0E17">
    <w:name w:val="87D8AB2FA4DF4C789BDDD058E9EF0E17"/>
    <w:rsid w:val="00785B19"/>
  </w:style>
  <w:style w:type="paragraph" w:customStyle="1" w:styleId="D65D0CFF64214D91A6A55A8A83F78812">
    <w:name w:val="D65D0CFF64214D91A6A55A8A83F78812"/>
    <w:rsid w:val="00785B19"/>
  </w:style>
  <w:style w:type="paragraph" w:customStyle="1" w:styleId="6FB8289EA98C4BCE83F243449B83AEDF">
    <w:name w:val="6FB8289EA98C4BCE83F243449B83AEDF"/>
    <w:rsid w:val="00785B19"/>
  </w:style>
  <w:style w:type="paragraph" w:customStyle="1" w:styleId="FF82F202AA8C4C5B91B2E3BA309F5786">
    <w:name w:val="FF82F202AA8C4C5B91B2E3BA309F5786"/>
    <w:rsid w:val="00785B19"/>
  </w:style>
  <w:style w:type="paragraph" w:customStyle="1" w:styleId="C758A52712AE486AB81CB177A8EFD430">
    <w:name w:val="C758A52712AE486AB81CB177A8EFD430"/>
    <w:rsid w:val="00785B19"/>
  </w:style>
  <w:style w:type="paragraph" w:customStyle="1" w:styleId="809A52B5818D4111AEAD72F9AA6A2853">
    <w:name w:val="809A52B5818D4111AEAD72F9AA6A2853"/>
    <w:rsid w:val="00785B19"/>
  </w:style>
  <w:style w:type="paragraph" w:customStyle="1" w:styleId="604BBA68AF20459D8F0C08BB4644264B">
    <w:name w:val="604BBA68AF20459D8F0C08BB4644264B"/>
    <w:rsid w:val="00785B19"/>
  </w:style>
  <w:style w:type="paragraph" w:customStyle="1" w:styleId="81602F0C474A4526BD87F8707C22CD66">
    <w:name w:val="81602F0C474A4526BD87F8707C22CD66"/>
    <w:rsid w:val="00785B19"/>
  </w:style>
  <w:style w:type="paragraph" w:customStyle="1" w:styleId="153E19D4D0CF431BBA36B8AFFF8E645A">
    <w:name w:val="153E19D4D0CF431BBA36B8AFFF8E645A"/>
    <w:rsid w:val="00785B19"/>
  </w:style>
  <w:style w:type="paragraph" w:customStyle="1" w:styleId="C4B16F2408D74E3D9890F6667258C132">
    <w:name w:val="C4B16F2408D74E3D9890F6667258C132"/>
    <w:rsid w:val="00785B19"/>
  </w:style>
  <w:style w:type="paragraph" w:customStyle="1" w:styleId="B9DF177B5E8D450F855EA50B12843CEB">
    <w:name w:val="B9DF177B5E8D450F855EA50B12843CEB"/>
    <w:rsid w:val="00785B19"/>
  </w:style>
  <w:style w:type="paragraph" w:customStyle="1" w:styleId="B7D981BF17EE49C28D0ADB6A8123705C">
    <w:name w:val="B7D981BF17EE49C28D0ADB6A8123705C"/>
    <w:rsid w:val="00785B19"/>
  </w:style>
  <w:style w:type="paragraph" w:customStyle="1" w:styleId="7B69165E573240B0B907C1E86EEE42E3">
    <w:name w:val="7B69165E573240B0B907C1E86EEE42E3"/>
    <w:rsid w:val="00785B19"/>
  </w:style>
  <w:style w:type="paragraph" w:customStyle="1" w:styleId="C9828B7BD288495085C60BA401077F27">
    <w:name w:val="C9828B7BD288495085C60BA401077F27"/>
    <w:rsid w:val="00785B19"/>
  </w:style>
  <w:style w:type="paragraph" w:customStyle="1" w:styleId="873BAEE082F5441DA5AF52534CF04E45">
    <w:name w:val="873BAEE082F5441DA5AF52534CF04E45"/>
    <w:rsid w:val="00785B19"/>
  </w:style>
  <w:style w:type="paragraph" w:customStyle="1" w:styleId="EEA953A168084EFA97F9A6260D338081">
    <w:name w:val="EEA953A168084EFA97F9A6260D338081"/>
    <w:rsid w:val="00785B19"/>
  </w:style>
  <w:style w:type="paragraph" w:customStyle="1" w:styleId="9ACDAE6F6D4048F39E286649EA5A3FA8">
    <w:name w:val="9ACDAE6F6D4048F39E286649EA5A3FA8"/>
    <w:rsid w:val="00785B19"/>
  </w:style>
  <w:style w:type="paragraph" w:customStyle="1" w:styleId="AAEA6D036FB44C478EEC6A2BCBFDE0C7">
    <w:name w:val="AAEA6D036FB44C478EEC6A2BCBFDE0C7"/>
    <w:rsid w:val="00785B19"/>
  </w:style>
  <w:style w:type="paragraph" w:customStyle="1" w:styleId="C885FADDA95C4E31815D43F9B4F6B369">
    <w:name w:val="C885FADDA95C4E31815D43F9B4F6B369"/>
    <w:rsid w:val="00785B19"/>
  </w:style>
  <w:style w:type="paragraph" w:customStyle="1" w:styleId="2030FBD5001942CC93E0433DA2F0A9DA">
    <w:name w:val="2030FBD5001942CC93E0433DA2F0A9DA"/>
    <w:rsid w:val="00785B19"/>
  </w:style>
  <w:style w:type="paragraph" w:customStyle="1" w:styleId="FD589DB912854AE8B45DB31C296C970B">
    <w:name w:val="FD589DB912854AE8B45DB31C296C970B"/>
    <w:rsid w:val="00785B19"/>
  </w:style>
  <w:style w:type="paragraph" w:customStyle="1" w:styleId="9994A2D110344AD29DABCE3875623648">
    <w:name w:val="9994A2D110344AD29DABCE3875623648"/>
    <w:rsid w:val="00785B19"/>
  </w:style>
  <w:style w:type="paragraph" w:customStyle="1" w:styleId="8C10A1BCFBCE450999153C7EF526C8D3">
    <w:name w:val="8C10A1BCFBCE450999153C7EF526C8D3"/>
    <w:rsid w:val="00785B19"/>
  </w:style>
  <w:style w:type="paragraph" w:customStyle="1" w:styleId="685842E492CB4B729EDA3D75384647FF">
    <w:name w:val="685842E492CB4B729EDA3D75384647FF"/>
    <w:rsid w:val="00785B19"/>
  </w:style>
  <w:style w:type="paragraph" w:customStyle="1" w:styleId="EC381129D8D443F68D97018E86802D07">
    <w:name w:val="EC381129D8D443F68D97018E86802D07"/>
    <w:rsid w:val="00785B19"/>
  </w:style>
  <w:style w:type="paragraph" w:customStyle="1" w:styleId="28CCAF378E4443E1AC2A71C4BC66B980">
    <w:name w:val="28CCAF378E4443E1AC2A71C4BC66B980"/>
    <w:rsid w:val="00785B19"/>
  </w:style>
  <w:style w:type="paragraph" w:customStyle="1" w:styleId="D39AD083E59D46AEAA5E1961343239D3">
    <w:name w:val="D39AD083E59D46AEAA5E1961343239D3"/>
    <w:rsid w:val="00785B19"/>
  </w:style>
  <w:style w:type="paragraph" w:customStyle="1" w:styleId="7A6BE94A143447D7BB42536C99DED642">
    <w:name w:val="7A6BE94A143447D7BB42536C99DED642"/>
    <w:rsid w:val="00785B19"/>
  </w:style>
  <w:style w:type="paragraph" w:customStyle="1" w:styleId="AFD022567BB940AC9C7B40EF1D8A4AA4">
    <w:name w:val="AFD022567BB940AC9C7B40EF1D8A4AA4"/>
    <w:rsid w:val="00785B19"/>
  </w:style>
  <w:style w:type="paragraph" w:customStyle="1" w:styleId="6136A74C56D94545959786348C38414E">
    <w:name w:val="6136A74C56D94545959786348C38414E"/>
    <w:rsid w:val="00785B19"/>
  </w:style>
  <w:style w:type="paragraph" w:customStyle="1" w:styleId="ADCC4AA3E9A8463A94A3962C7DFDB02F">
    <w:name w:val="ADCC4AA3E9A8463A94A3962C7DFDB02F"/>
    <w:rsid w:val="00785B19"/>
  </w:style>
  <w:style w:type="paragraph" w:customStyle="1" w:styleId="AA370D47E75E49AC9686C9BFA3B1F32F">
    <w:name w:val="AA370D47E75E49AC9686C9BFA3B1F32F"/>
    <w:rsid w:val="00785B19"/>
  </w:style>
  <w:style w:type="paragraph" w:customStyle="1" w:styleId="AF5898F1F9294FD0A6F65D00FE22F982">
    <w:name w:val="AF5898F1F9294FD0A6F65D00FE22F982"/>
    <w:rsid w:val="00785B19"/>
  </w:style>
  <w:style w:type="paragraph" w:customStyle="1" w:styleId="8C6E9B9AC1BD49ED9AD4D412E9F3E5F3">
    <w:name w:val="8C6E9B9AC1BD49ED9AD4D412E9F3E5F3"/>
    <w:rsid w:val="001F1F05"/>
  </w:style>
  <w:style w:type="paragraph" w:customStyle="1" w:styleId="83A42299C08C4D7B984A35C860AC7094">
    <w:name w:val="83A42299C08C4D7B984A35C860AC7094"/>
    <w:rsid w:val="001F1F05"/>
  </w:style>
  <w:style w:type="paragraph" w:customStyle="1" w:styleId="48F86B4A70154C288B2A97E298A18434">
    <w:name w:val="48F86B4A70154C288B2A97E298A18434"/>
    <w:rsid w:val="001F1F05"/>
  </w:style>
  <w:style w:type="paragraph" w:customStyle="1" w:styleId="FC9CE68299B2407CBD97A5759DA8F0D0">
    <w:name w:val="FC9CE68299B2407CBD97A5759DA8F0D0"/>
    <w:rsid w:val="001F1F05"/>
  </w:style>
  <w:style w:type="paragraph" w:customStyle="1" w:styleId="986260EAB85545759108ED78757886CF">
    <w:name w:val="986260EAB85545759108ED78757886CF"/>
    <w:rsid w:val="001F1F05"/>
  </w:style>
  <w:style w:type="paragraph" w:customStyle="1" w:styleId="D22AE8C85C1D40EF852A16C00809AC5C">
    <w:name w:val="D22AE8C85C1D40EF852A16C00809AC5C"/>
    <w:rsid w:val="001F1F05"/>
  </w:style>
  <w:style w:type="paragraph" w:customStyle="1" w:styleId="DE93E96B405144D4BE1C517609ADAACE">
    <w:name w:val="DE93E96B405144D4BE1C517609ADAACE"/>
    <w:rsid w:val="001F1F05"/>
  </w:style>
  <w:style w:type="paragraph" w:customStyle="1" w:styleId="17997F13852B497FA4DD4F2490E2B937">
    <w:name w:val="17997F13852B497FA4DD4F2490E2B937"/>
    <w:rsid w:val="001F1F05"/>
  </w:style>
  <w:style w:type="paragraph" w:customStyle="1" w:styleId="C61D70A562094EF88184380FD4FF930B">
    <w:name w:val="C61D70A562094EF88184380FD4FF930B"/>
    <w:rsid w:val="001F1F05"/>
  </w:style>
  <w:style w:type="paragraph" w:customStyle="1" w:styleId="A16999BB81C2451CA2BDC6CB235FEF0E">
    <w:name w:val="A16999BB81C2451CA2BDC6CB235FEF0E"/>
    <w:rsid w:val="001F1F05"/>
  </w:style>
  <w:style w:type="paragraph" w:customStyle="1" w:styleId="F7C57A826B344F0C9661C429ED173B19">
    <w:name w:val="F7C57A826B344F0C9661C429ED173B19"/>
    <w:rsid w:val="001F1F05"/>
  </w:style>
  <w:style w:type="paragraph" w:customStyle="1" w:styleId="F6E1A3EE43784D61BCB318DC01A65EC4">
    <w:name w:val="F6E1A3EE43784D61BCB318DC01A65EC4"/>
    <w:rsid w:val="001F1F05"/>
  </w:style>
  <w:style w:type="paragraph" w:customStyle="1" w:styleId="DB988C57B0BD46E998CEA4E3FE370628">
    <w:name w:val="DB988C57B0BD46E998CEA4E3FE370628"/>
    <w:rsid w:val="001F1F05"/>
  </w:style>
  <w:style w:type="paragraph" w:customStyle="1" w:styleId="06DD3CAF405C4886AA9DDED58982B058">
    <w:name w:val="06DD3CAF405C4886AA9DDED58982B058"/>
    <w:rsid w:val="001F1F05"/>
  </w:style>
  <w:style w:type="paragraph" w:customStyle="1" w:styleId="297E7117E75E4218A354E9721A77E164">
    <w:name w:val="297E7117E75E4218A354E9721A77E164"/>
    <w:rsid w:val="001F1F05"/>
  </w:style>
  <w:style w:type="paragraph" w:customStyle="1" w:styleId="BB9B5D7D241141F59B7351A646BDA269">
    <w:name w:val="BB9B5D7D241141F59B7351A646BDA269"/>
    <w:rsid w:val="001F1F05"/>
  </w:style>
  <w:style w:type="paragraph" w:customStyle="1" w:styleId="5D2E150F1C8749DE850FD0CD9270BA4A">
    <w:name w:val="5D2E150F1C8749DE850FD0CD9270BA4A"/>
    <w:rsid w:val="001F1F05"/>
  </w:style>
  <w:style w:type="paragraph" w:customStyle="1" w:styleId="447B8E48DEA043DE8651011677988FE0">
    <w:name w:val="447B8E48DEA043DE8651011677988FE0"/>
    <w:rsid w:val="001F1F05"/>
  </w:style>
  <w:style w:type="paragraph" w:customStyle="1" w:styleId="15927DF4376D46289940E426E029D16C">
    <w:name w:val="15927DF4376D46289940E426E029D16C"/>
    <w:rsid w:val="001F1F05"/>
  </w:style>
  <w:style w:type="paragraph" w:customStyle="1" w:styleId="D79630AC40324636A007CE8B0A25080B">
    <w:name w:val="D79630AC40324636A007CE8B0A25080B"/>
    <w:rsid w:val="001F1F05"/>
  </w:style>
  <w:style w:type="paragraph" w:customStyle="1" w:styleId="696B933A90DC4A4489847F2964044983">
    <w:name w:val="696B933A90DC4A4489847F2964044983"/>
    <w:rsid w:val="001F1F05"/>
  </w:style>
  <w:style w:type="paragraph" w:customStyle="1" w:styleId="9CA9C778C91B410C9372644CA91FBC5A">
    <w:name w:val="9CA9C778C91B410C9372644CA91FBC5A"/>
    <w:rsid w:val="001F1F05"/>
  </w:style>
  <w:style w:type="paragraph" w:customStyle="1" w:styleId="F216F6167E124820AD13B4A8E86386F0">
    <w:name w:val="F216F6167E124820AD13B4A8E86386F0"/>
    <w:rsid w:val="001F1F05"/>
  </w:style>
  <w:style w:type="paragraph" w:customStyle="1" w:styleId="B397AA6E955144F2854129E2F3DD907D">
    <w:name w:val="B397AA6E955144F2854129E2F3DD907D"/>
    <w:rsid w:val="001F1F05"/>
  </w:style>
  <w:style w:type="paragraph" w:customStyle="1" w:styleId="78F18A3AA81B4EB7881A44815A9BD4E8">
    <w:name w:val="78F18A3AA81B4EB7881A44815A9BD4E8"/>
    <w:rsid w:val="001F1F05"/>
  </w:style>
  <w:style w:type="paragraph" w:customStyle="1" w:styleId="B2BFB3CEE73E43FF8D6CE484AF777B0A">
    <w:name w:val="B2BFB3CEE73E43FF8D6CE484AF777B0A"/>
    <w:rsid w:val="001F1F05"/>
  </w:style>
  <w:style w:type="paragraph" w:customStyle="1" w:styleId="3EDF5B5F29CC44B7A4C420AB4C2D3F92">
    <w:name w:val="3EDF5B5F29CC44B7A4C420AB4C2D3F92"/>
    <w:rsid w:val="001F1F05"/>
  </w:style>
  <w:style w:type="paragraph" w:customStyle="1" w:styleId="8C02FE06085A489D8FF2311DCAAB1F33">
    <w:name w:val="8C02FE06085A489D8FF2311DCAAB1F33"/>
    <w:rsid w:val="001F1F05"/>
  </w:style>
  <w:style w:type="paragraph" w:customStyle="1" w:styleId="651B79701E0C4ED09DDFF6EF7561EC5B">
    <w:name w:val="651B79701E0C4ED09DDFF6EF7561EC5B"/>
    <w:rsid w:val="001F1F05"/>
  </w:style>
  <w:style w:type="paragraph" w:customStyle="1" w:styleId="A176FA86FC344B4A96D1B71DF0CE94F1">
    <w:name w:val="A176FA86FC344B4A96D1B71DF0CE94F1"/>
    <w:rsid w:val="001F1F05"/>
  </w:style>
  <w:style w:type="paragraph" w:customStyle="1" w:styleId="881565A07AB346639313A85B3848FED9">
    <w:name w:val="881565A07AB346639313A85B3848FED9"/>
    <w:rsid w:val="001F1F05"/>
  </w:style>
  <w:style w:type="paragraph" w:customStyle="1" w:styleId="0E5202CE5DD34D9D8E8CD9D67C97A766">
    <w:name w:val="0E5202CE5DD34D9D8E8CD9D67C97A766"/>
    <w:rsid w:val="001F1F05"/>
  </w:style>
  <w:style w:type="paragraph" w:customStyle="1" w:styleId="6324E890A8354138964D3BEF4CB0ED59">
    <w:name w:val="6324E890A8354138964D3BEF4CB0ED59"/>
    <w:rsid w:val="001F1F05"/>
  </w:style>
  <w:style w:type="paragraph" w:customStyle="1" w:styleId="85B124B33B3B4A3EA30E270650F6D841">
    <w:name w:val="85B124B33B3B4A3EA30E270650F6D841"/>
    <w:rsid w:val="001F1F05"/>
  </w:style>
  <w:style w:type="paragraph" w:customStyle="1" w:styleId="1C2CCAEDCE4D484FB2135E4D90BEA061">
    <w:name w:val="1C2CCAEDCE4D484FB2135E4D90BEA061"/>
    <w:rsid w:val="001F1F05"/>
  </w:style>
  <w:style w:type="paragraph" w:customStyle="1" w:styleId="0858F9DCF43745938C6AD846E24A45EC">
    <w:name w:val="0858F9DCF43745938C6AD846E24A45EC"/>
    <w:rsid w:val="001F1F05"/>
  </w:style>
  <w:style w:type="paragraph" w:customStyle="1" w:styleId="79D175D9156248228160A188074D25A1">
    <w:name w:val="79D175D9156248228160A188074D25A1"/>
    <w:rsid w:val="001F1F05"/>
  </w:style>
  <w:style w:type="paragraph" w:customStyle="1" w:styleId="BCE269A210F649EB95E7863A93CEB604">
    <w:name w:val="BCE269A210F649EB95E7863A93CEB604"/>
    <w:rsid w:val="001F1F05"/>
  </w:style>
  <w:style w:type="paragraph" w:customStyle="1" w:styleId="DC4F69C652204371B1150202F61D427E">
    <w:name w:val="DC4F69C652204371B1150202F61D427E"/>
    <w:rsid w:val="001F1F05"/>
  </w:style>
  <w:style w:type="paragraph" w:customStyle="1" w:styleId="FF6C7974D6B54D438750CD60BE0F96E1">
    <w:name w:val="FF6C7974D6B54D438750CD60BE0F96E1"/>
    <w:rsid w:val="001F1F05"/>
  </w:style>
  <w:style w:type="paragraph" w:customStyle="1" w:styleId="D0637467EB1143119A5A11095BD62BA8">
    <w:name w:val="D0637467EB1143119A5A11095BD62BA8"/>
    <w:rsid w:val="001F1F05"/>
  </w:style>
  <w:style w:type="paragraph" w:customStyle="1" w:styleId="868CF7888881440EA88E90FAE43FEF57">
    <w:name w:val="868CF7888881440EA88E90FAE43FEF57"/>
    <w:rsid w:val="001F1F05"/>
  </w:style>
  <w:style w:type="paragraph" w:customStyle="1" w:styleId="9F45A179B4CD4E558126125CE66537A1">
    <w:name w:val="9F45A179B4CD4E558126125CE66537A1"/>
    <w:rsid w:val="001F1F05"/>
  </w:style>
  <w:style w:type="paragraph" w:customStyle="1" w:styleId="7AC9A1B6DAB2444CBE7D97B109672AF4">
    <w:name w:val="7AC9A1B6DAB2444CBE7D97B109672AF4"/>
    <w:rsid w:val="001F1F05"/>
  </w:style>
  <w:style w:type="paragraph" w:customStyle="1" w:styleId="B997C5DDECA44540BBD18E59D4255986">
    <w:name w:val="B997C5DDECA44540BBD18E59D4255986"/>
    <w:rsid w:val="001F1F05"/>
  </w:style>
  <w:style w:type="paragraph" w:customStyle="1" w:styleId="0CCDB7E815AE44A28F03363721D0BFB4">
    <w:name w:val="0CCDB7E815AE44A28F03363721D0BFB4"/>
    <w:rsid w:val="001F1F05"/>
  </w:style>
  <w:style w:type="paragraph" w:customStyle="1" w:styleId="4A2D1E61EA9D46029785FAD0E5587285">
    <w:name w:val="4A2D1E61EA9D46029785FAD0E5587285"/>
    <w:rsid w:val="001F1F05"/>
  </w:style>
  <w:style w:type="paragraph" w:customStyle="1" w:styleId="55BC00E5495D46478070408528357E8A">
    <w:name w:val="55BC00E5495D46478070408528357E8A"/>
    <w:rsid w:val="001F1F05"/>
  </w:style>
  <w:style w:type="paragraph" w:customStyle="1" w:styleId="9311CF087B774FFAA75157CB6203ED42">
    <w:name w:val="9311CF087B774FFAA75157CB6203ED42"/>
    <w:rsid w:val="001F1F05"/>
  </w:style>
  <w:style w:type="paragraph" w:customStyle="1" w:styleId="91ED3E40BA244EE68C1F9549C42689A9">
    <w:name w:val="91ED3E40BA244EE68C1F9549C42689A9"/>
    <w:rsid w:val="001F1F05"/>
  </w:style>
  <w:style w:type="paragraph" w:customStyle="1" w:styleId="142454CEAE384F9CB3738F75CEC12697">
    <w:name w:val="142454CEAE384F9CB3738F75CEC12697"/>
    <w:rsid w:val="001F1F05"/>
  </w:style>
  <w:style w:type="paragraph" w:customStyle="1" w:styleId="882C370C2F444E47A455CD6A4C96C7A1">
    <w:name w:val="882C370C2F444E47A455CD6A4C96C7A1"/>
    <w:rsid w:val="001F1F05"/>
  </w:style>
  <w:style w:type="paragraph" w:customStyle="1" w:styleId="1B6DB291615D4F8F8B9E492E39265A0E">
    <w:name w:val="1B6DB291615D4F8F8B9E492E39265A0E"/>
    <w:rsid w:val="001F1F05"/>
  </w:style>
  <w:style w:type="paragraph" w:customStyle="1" w:styleId="7D6531A034E14AA9884C1877B04C6BDD">
    <w:name w:val="7D6531A034E14AA9884C1877B04C6BDD"/>
    <w:rsid w:val="001F1F05"/>
  </w:style>
  <w:style w:type="paragraph" w:customStyle="1" w:styleId="7F8183FBC8E34608BD954A66E3548C13">
    <w:name w:val="7F8183FBC8E34608BD954A66E3548C13"/>
    <w:rsid w:val="001F1F05"/>
  </w:style>
  <w:style w:type="paragraph" w:customStyle="1" w:styleId="DC9EF6AA79FB474BBE79BA36C9350104">
    <w:name w:val="DC9EF6AA79FB474BBE79BA36C9350104"/>
    <w:rsid w:val="001F1F05"/>
  </w:style>
  <w:style w:type="paragraph" w:customStyle="1" w:styleId="5A1D0A215C924636A554CDE05FEF508F">
    <w:name w:val="5A1D0A215C924636A554CDE05FEF508F"/>
    <w:rsid w:val="001F1F05"/>
  </w:style>
  <w:style w:type="paragraph" w:customStyle="1" w:styleId="8C2C47827CDA449F88CEDCEFBBE61C02">
    <w:name w:val="8C2C47827CDA449F88CEDCEFBBE61C02"/>
    <w:rsid w:val="001F1F05"/>
  </w:style>
  <w:style w:type="paragraph" w:customStyle="1" w:styleId="1BE60970610C4A8E87277374D7709351">
    <w:name w:val="1BE60970610C4A8E87277374D7709351"/>
    <w:rsid w:val="001F1F05"/>
  </w:style>
  <w:style w:type="paragraph" w:customStyle="1" w:styleId="C4757062B0F744CC87E13F0667B26470">
    <w:name w:val="C4757062B0F744CC87E13F0667B26470"/>
    <w:rsid w:val="001F1F05"/>
  </w:style>
  <w:style w:type="paragraph" w:customStyle="1" w:styleId="9E292A4ED4524E18A6114C9C502AFBF6">
    <w:name w:val="9E292A4ED4524E18A6114C9C502AFBF6"/>
    <w:rsid w:val="001F1F05"/>
  </w:style>
  <w:style w:type="paragraph" w:customStyle="1" w:styleId="C99E7CFD485E466A9AC47F140C559797">
    <w:name w:val="C99E7CFD485E466A9AC47F140C559797"/>
    <w:rsid w:val="001F1F05"/>
  </w:style>
  <w:style w:type="paragraph" w:customStyle="1" w:styleId="373CF3060A284824AFF4E9255DDD7AC9">
    <w:name w:val="373CF3060A284824AFF4E9255DDD7AC9"/>
    <w:rsid w:val="001F1F05"/>
  </w:style>
  <w:style w:type="paragraph" w:customStyle="1" w:styleId="E4F30F83617B425D982A9D3ED5D255A1">
    <w:name w:val="E4F30F83617B425D982A9D3ED5D255A1"/>
    <w:rsid w:val="001F1F05"/>
  </w:style>
  <w:style w:type="paragraph" w:customStyle="1" w:styleId="433949A5568D47068CBB23D8221D95F0">
    <w:name w:val="433949A5568D47068CBB23D8221D95F0"/>
    <w:rsid w:val="001F1F05"/>
  </w:style>
  <w:style w:type="paragraph" w:customStyle="1" w:styleId="BC43A63D4A0243F8A878FF62ED577CF7">
    <w:name w:val="BC43A63D4A0243F8A878FF62ED577CF7"/>
    <w:rsid w:val="001F1F05"/>
  </w:style>
  <w:style w:type="paragraph" w:customStyle="1" w:styleId="BB89D462210A46A189AD28579AEB0E2F">
    <w:name w:val="BB89D462210A46A189AD28579AEB0E2F"/>
    <w:rsid w:val="001F1F05"/>
  </w:style>
  <w:style w:type="paragraph" w:customStyle="1" w:styleId="0D6C5053C98A4DD298CE85402D4864F1">
    <w:name w:val="0D6C5053C98A4DD298CE85402D4864F1"/>
    <w:rsid w:val="001F1F05"/>
  </w:style>
  <w:style w:type="paragraph" w:customStyle="1" w:styleId="3E0D51D7DFED4BFABA8D6B90C5DE6C94">
    <w:name w:val="3E0D51D7DFED4BFABA8D6B90C5DE6C94"/>
    <w:rsid w:val="001F1F05"/>
  </w:style>
  <w:style w:type="paragraph" w:customStyle="1" w:styleId="D7CA2BE7CF344DA29D5ABAB37966DBB2">
    <w:name w:val="D7CA2BE7CF344DA29D5ABAB37966DBB2"/>
    <w:rsid w:val="001F1F05"/>
  </w:style>
  <w:style w:type="paragraph" w:customStyle="1" w:styleId="91D1180FF06D40438A11692C47CC26FF">
    <w:name w:val="91D1180FF06D40438A11692C47CC26FF"/>
    <w:rsid w:val="001F1F05"/>
  </w:style>
  <w:style w:type="paragraph" w:customStyle="1" w:styleId="902CF0AA7009465EB0ED9ABE3C7CEBD2">
    <w:name w:val="902CF0AA7009465EB0ED9ABE3C7CEBD2"/>
    <w:rsid w:val="001F1F05"/>
  </w:style>
  <w:style w:type="paragraph" w:customStyle="1" w:styleId="B3D4567DB16D45AAA93F7734D2BAF879">
    <w:name w:val="B3D4567DB16D45AAA93F7734D2BAF879"/>
    <w:rsid w:val="001F1F05"/>
  </w:style>
  <w:style w:type="paragraph" w:customStyle="1" w:styleId="47C481CAD26145B0AB3735ACD61B1EF0">
    <w:name w:val="47C481CAD26145B0AB3735ACD61B1EF0"/>
    <w:rsid w:val="001F1F05"/>
  </w:style>
  <w:style w:type="paragraph" w:customStyle="1" w:styleId="7CAEAD213A5C43EC939A38305FFC39F3">
    <w:name w:val="7CAEAD213A5C43EC939A38305FFC39F3"/>
    <w:rsid w:val="001F1F05"/>
  </w:style>
  <w:style w:type="paragraph" w:customStyle="1" w:styleId="E58F314699E545DCBDA5B7CAB39F2AA8">
    <w:name w:val="E58F314699E545DCBDA5B7CAB39F2AA8"/>
    <w:rsid w:val="001F1F05"/>
  </w:style>
  <w:style w:type="paragraph" w:customStyle="1" w:styleId="5D0246870BC94D909C539ECCDFC3D4A2">
    <w:name w:val="5D0246870BC94D909C539ECCDFC3D4A2"/>
    <w:rsid w:val="001F1F05"/>
  </w:style>
  <w:style w:type="paragraph" w:customStyle="1" w:styleId="7FCD4E601B72470DA3590D6CD8F58DCC">
    <w:name w:val="7FCD4E601B72470DA3590D6CD8F58DCC"/>
    <w:rsid w:val="001F1F05"/>
  </w:style>
  <w:style w:type="paragraph" w:customStyle="1" w:styleId="517FE3C1C88E468BBDBC9939F17626E5">
    <w:name w:val="517FE3C1C88E468BBDBC9939F17626E5"/>
    <w:rsid w:val="001F1F05"/>
  </w:style>
  <w:style w:type="paragraph" w:customStyle="1" w:styleId="25C28B38F2154457A80FAD528930BAFB">
    <w:name w:val="25C28B38F2154457A80FAD528930BAFB"/>
    <w:rsid w:val="001F1F05"/>
  </w:style>
  <w:style w:type="paragraph" w:customStyle="1" w:styleId="433DA1EBF823456893AD7F0076331F5D">
    <w:name w:val="433DA1EBF823456893AD7F0076331F5D"/>
    <w:rsid w:val="001F1F05"/>
  </w:style>
  <w:style w:type="paragraph" w:customStyle="1" w:styleId="F3B8DD8EFD7B4EDA9AE8E444987D87D1">
    <w:name w:val="F3B8DD8EFD7B4EDA9AE8E444987D87D1"/>
    <w:rsid w:val="001F1F05"/>
  </w:style>
  <w:style w:type="paragraph" w:customStyle="1" w:styleId="2939150B346C4FA0A8693D98ADCE5F95">
    <w:name w:val="2939150B346C4FA0A8693D98ADCE5F95"/>
    <w:rsid w:val="001F1F05"/>
  </w:style>
  <w:style w:type="paragraph" w:customStyle="1" w:styleId="BE2C08D199BE4F4692997E81FFCC5F2B">
    <w:name w:val="BE2C08D199BE4F4692997E81FFCC5F2B"/>
    <w:rsid w:val="001F1F05"/>
  </w:style>
  <w:style w:type="paragraph" w:customStyle="1" w:styleId="E9174ACF807E4F8BB4C76954C85CAD44">
    <w:name w:val="E9174ACF807E4F8BB4C76954C85CAD44"/>
    <w:rsid w:val="001F1F05"/>
  </w:style>
  <w:style w:type="paragraph" w:customStyle="1" w:styleId="4C0760E6B23E429E91AD3D4BDDBF5113">
    <w:name w:val="4C0760E6B23E429E91AD3D4BDDBF5113"/>
    <w:rsid w:val="001F1F05"/>
  </w:style>
  <w:style w:type="paragraph" w:customStyle="1" w:styleId="633CFE9717734CBCAD70DA26C68F86A6">
    <w:name w:val="633CFE9717734CBCAD70DA26C68F86A6"/>
    <w:rsid w:val="001F1F05"/>
  </w:style>
  <w:style w:type="paragraph" w:customStyle="1" w:styleId="59F7428CBFD44DAA8C6EFB4DC1A7CCDA">
    <w:name w:val="59F7428CBFD44DAA8C6EFB4DC1A7CCDA"/>
    <w:rsid w:val="001F1F05"/>
  </w:style>
  <w:style w:type="paragraph" w:customStyle="1" w:styleId="6B017BEAB1AC4C3B96EFB0779176EEBE">
    <w:name w:val="6B017BEAB1AC4C3B96EFB0779176EEBE"/>
    <w:rsid w:val="001F1F05"/>
  </w:style>
  <w:style w:type="paragraph" w:customStyle="1" w:styleId="5A88986C655847BC98DD9A1A625C355E">
    <w:name w:val="5A88986C655847BC98DD9A1A625C355E"/>
    <w:rsid w:val="001F1F05"/>
  </w:style>
  <w:style w:type="paragraph" w:customStyle="1" w:styleId="ADFAD824ECDA4B36BA4B525F3D7F861D">
    <w:name w:val="ADFAD824ECDA4B36BA4B525F3D7F861D"/>
    <w:rsid w:val="001F1F05"/>
  </w:style>
  <w:style w:type="paragraph" w:customStyle="1" w:styleId="404A9FAC53C544D09E1AA4E2FF2550F5">
    <w:name w:val="404A9FAC53C544D09E1AA4E2FF2550F5"/>
    <w:rsid w:val="001F1F05"/>
  </w:style>
  <w:style w:type="paragraph" w:customStyle="1" w:styleId="65CE40675A7C49C4BBED422F54ACDD24">
    <w:name w:val="65CE40675A7C49C4BBED422F54ACDD24"/>
    <w:rsid w:val="001F1F05"/>
  </w:style>
  <w:style w:type="paragraph" w:customStyle="1" w:styleId="479EB390F0884BA8B57BDAFD342A4749">
    <w:name w:val="479EB390F0884BA8B57BDAFD342A4749"/>
    <w:rsid w:val="001F1F05"/>
  </w:style>
  <w:style w:type="paragraph" w:customStyle="1" w:styleId="9AFC62FEDE2649B799009180E3BEE6CA">
    <w:name w:val="9AFC62FEDE2649B799009180E3BEE6CA"/>
    <w:rsid w:val="001F1F05"/>
  </w:style>
  <w:style w:type="paragraph" w:customStyle="1" w:styleId="37752F7B1F744F5A8DB430CB5D6C1C1D">
    <w:name w:val="37752F7B1F744F5A8DB430CB5D6C1C1D"/>
    <w:rsid w:val="001F1F05"/>
  </w:style>
  <w:style w:type="paragraph" w:customStyle="1" w:styleId="66F4D8EB26CF4515A20D9AD0E3395FB7">
    <w:name w:val="66F4D8EB26CF4515A20D9AD0E3395FB7"/>
    <w:rsid w:val="001F1F05"/>
  </w:style>
  <w:style w:type="paragraph" w:customStyle="1" w:styleId="7429694CACEB42DE94408965456438C5">
    <w:name w:val="7429694CACEB42DE94408965456438C5"/>
    <w:rsid w:val="001F1F05"/>
  </w:style>
  <w:style w:type="paragraph" w:customStyle="1" w:styleId="83CFBFC0FC8C462E9BB9830A706EB7B6">
    <w:name w:val="83CFBFC0FC8C462E9BB9830A706EB7B6"/>
    <w:rsid w:val="001F1F05"/>
  </w:style>
  <w:style w:type="paragraph" w:customStyle="1" w:styleId="95ADF427560A4C09B35F9382866913D5">
    <w:name w:val="95ADF427560A4C09B35F9382866913D5"/>
    <w:rsid w:val="001F1F05"/>
  </w:style>
  <w:style w:type="paragraph" w:customStyle="1" w:styleId="4813D493836C4E1FA4C6C76422E99A30">
    <w:name w:val="4813D493836C4E1FA4C6C76422E99A30"/>
    <w:rsid w:val="001F1F05"/>
  </w:style>
  <w:style w:type="paragraph" w:customStyle="1" w:styleId="42530FDC7DFA47A68191E3BF561738AB">
    <w:name w:val="42530FDC7DFA47A68191E3BF561738AB"/>
    <w:rsid w:val="001F1F05"/>
  </w:style>
  <w:style w:type="paragraph" w:customStyle="1" w:styleId="D880611684D4477DA454CC1727CA6689">
    <w:name w:val="D880611684D4477DA454CC1727CA6689"/>
    <w:rsid w:val="001F1F05"/>
  </w:style>
  <w:style w:type="paragraph" w:customStyle="1" w:styleId="26EA1F2C88AF4F7BA35FD164660DB173">
    <w:name w:val="26EA1F2C88AF4F7BA35FD164660DB173"/>
    <w:rsid w:val="001F1F05"/>
  </w:style>
  <w:style w:type="paragraph" w:customStyle="1" w:styleId="0815BE7694EE49F583F9E82DA3E2E6E2">
    <w:name w:val="0815BE7694EE49F583F9E82DA3E2E6E2"/>
    <w:rsid w:val="001F1F05"/>
  </w:style>
  <w:style w:type="paragraph" w:customStyle="1" w:styleId="7B53E422896048708B0350BB35E1E317">
    <w:name w:val="7B53E422896048708B0350BB35E1E317"/>
    <w:rsid w:val="001F1F05"/>
  </w:style>
  <w:style w:type="paragraph" w:customStyle="1" w:styleId="646B3D41119F45A3936A4ADBAC135EC6">
    <w:name w:val="646B3D41119F45A3936A4ADBAC135EC6"/>
    <w:rsid w:val="001F1F05"/>
  </w:style>
  <w:style w:type="paragraph" w:customStyle="1" w:styleId="6343300B5CF640CB8BB5380DF9D67CC3">
    <w:name w:val="6343300B5CF640CB8BB5380DF9D67CC3"/>
    <w:rsid w:val="001F1F05"/>
  </w:style>
  <w:style w:type="paragraph" w:customStyle="1" w:styleId="C57499E67D3D41FBBDB0622E135190F9">
    <w:name w:val="C57499E67D3D41FBBDB0622E135190F9"/>
    <w:rsid w:val="001F1F05"/>
  </w:style>
  <w:style w:type="paragraph" w:customStyle="1" w:styleId="EB072648717A463E9ECE1D3261C0CD6B">
    <w:name w:val="EB072648717A463E9ECE1D3261C0CD6B"/>
    <w:rsid w:val="001F1F05"/>
  </w:style>
  <w:style w:type="paragraph" w:customStyle="1" w:styleId="C5C9561498A84A6C9C05AFE924B7EE02">
    <w:name w:val="C5C9561498A84A6C9C05AFE924B7EE02"/>
    <w:rsid w:val="001F1F05"/>
  </w:style>
  <w:style w:type="paragraph" w:customStyle="1" w:styleId="CDAB7E1B9F214B73A9F6055865E6AE70">
    <w:name w:val="CDAB7E1B9F214B73A9F6055865E6AE70"/>
    <w:rsid w:val="001F1F05"/>
  </w:style>
  <w:style w:type="paragraph" w:customStyle="1" w:styleId="B6F56594D82E4434B6DC6D3C30D99D5E">
    <w:name w:val="B6F56594D82E4434B6DC6D3C30D99D5E"/>
    <w:rsid w:val="001F1F05"/>
  </w:style>
  <w:style w:type="paragraph" w:customStyle="1" w:styleId="4559F242CBE44E60A94E82542D836C59">
    <w:name w:val="4559F242CBE44E60A94E82542D836C59"/>
    <w:rsid w:val="001F1F05"/>
  </w:style>
  <w:style w:type="paragraph" w:customStyle="1" w:styleId="111211EDA9084CC0AD40DDB46F6C0FF7">
    <w:name w:val="111211EDA9084CC0AD40DDB46F6C0FF7"/>
    <w:rsid w:val="001F1F05"/>
  </w:style>
  <w:style w:type="paragraph" w:customStyle="1" w:styleId="1F91367B11844E68963EBAF42DACC07A">
    <w:name w:val="1F91367B11844E68963EBAF42DACC07A"/>
    <w:rsid w:val="001F1F05"/>
  </w:style>
  <w:style w:type="paragraph" w:customStyle="1" w:styleId="ADF292750405498E9DB7320CC1A591A9">
    <w:name w:val="ADF292750405498E9DB7320CC1A591A9"/>
    <w:rsid w:val="001F1F05"/>
  </w:style>
  <w:style w:type="paragraph" w:customStyle="1" w:styleId="358FEF67E12842BBB61F8379C95924DA">
    <w:name w:val="358FEF67E12842BBB61F8379C95924DA"/>
    <w:rsid w:val="001F1F05"/>
  </w:style>
  <w:style w:type="paragraph" w:customStyle="1" w:styleId="77BCC16A4AA94FB9804BD3B9E991C5FB">
    <w:name w:val="77BCC16A4AA94FB9804BD3B9E991C5FB"/>
    <w:rsid w:val="001F1F05"/>
  </w:style>
  <w:style w:type="paragraph" w:customStyle="1" w:styleId="9E9BFCE5C09247D78FD13F4D01D553DC">
    <w:name w:val="9E9BFCE5C09247D78FD13F4D01D553DC"/>
    <w:rsid w:val="001F1F05"/>
  </w:style>
  <w:style w:type="paragraph" w:customStyle="1" w:styleId="2D8A3D5298D549189E5B1B6EEF65BD37">
    <w:name w:val="2D8A3D5298D549189E5B1B6EEF65BD37"/>
    <w:rsid w:val="001F1F05"/>
  </w:style>
  <w:style w:type="paragraph" w:customStyle="1" w:styleId="73D1B0879ECF47B4A5349FA396AD7ACB">
    <w:name w:val="73D1B0879ECF47B4A5349FA396AD7ACB"/>
    <w:rsid w:val="001F1F05"/>
  </w:style>
  <w:style w:type="paragraph" w:customStyle="1" w:styleId="809E7714FB7C45D58670BFB54C2DFE97">
    <w:name w:val="809E7714FB7C45D58670BFB54C2DFE97"/>
    <w:rsid w:val="001F1F05"/>
  </w:style>
  <w:style w:type="paragraph" w:customStyle="1" w:styleId="625297591A3F499583C9A36A36E52F55">
    <w:name w:val="625297591A3F499583C9A36A36E52F55"/>
    <w:rsid w:val="001F1F05"/>
  </w:style>
  <w:style w:type="paragraph" w:customStyle="1" w:styleId="5A82F3704D374E9994FF2723B374B321">
    <w:name w:val="5A82F3704D374E9994FF2723B374B321"/>
    <w:rsid w:val="001F1F05"/>
  </w:style>
  <w:style w:type="paragraph" w:customStyle="1" w:styleId="C92895AA7B4E4C1083824F4742CED41A">
    <w:name w:val="C92895AA7B4E4C1083824F4742CED41A"/>
    <w:rsid w:val="001F1F05"/>
  </w:style>
  <w:style w:type="paragraph" w:customStyle="1" w:styleId="BA0172708A1A4E10A9E6E398582C8193">
    <w:name w:val="BA0172708A1A4E10A9E6E398582C8193"/>
    <w:rsid w:val="001F1F05"/>
  </w:style>
  <w:style w:type="paragraph" w:customStyle="1" w:styleId="F8DD59F4CD4E4104BDD615D6E8937814">
    <w:name w:val="F8DD59F4CD4E4104BDD615D6E8937814"/>
    <w:rsid w:val="001F1F05"/>
  </w:style>
  <w:style w:type="paragraph" w:customStyle="1" w:styleId="08C222356FE84C0BBD5B0E26FE689682">
    <w:name w:val="08C222356FE84C0BBD5B0E26FE689682"/>
    <w:rsid w:val="001F1F05"/>
  </w:style>
  <w:style w:type="paragraph" w:customStyle="1" w:styleId="A040401D39FE49F5B1D311AD6FFBF88E">
    <w:name w:val="A040401D39FE49F5B1D311AD6FFBF88E"/>
    <w:rsid w:val="001F1F05"/>
  </w:style>
  <w:style w:type="paragraph" w:customStyle="1" w:styleId="26105A4349224FED904FF75199AFF7AD">
    <w:name w:val="26105A4349224FED904FF75199AFF7AD"/>
    <w:rsid w:val="001F1F05"/>
  </w:style>
  <w:style w:type="paragraph" w:customStyle="1" w:styleId="425EFB225B2E48778C10268E34A03A42">
    <w:name w:val="425EFB225B2E48778C10268E34A03A42"/>
    <w:rsid w:val="001F1F05"/>
  </w:style>
  <w:style w:type="paragraph" w:customStyle="1" w:styleId="86D13ABECF004AC3AE920B899157D4F0">
    <w:name w:val="86D13ABECF004AC3AE920B899157D4F0"/>
    <w:rsid w:val="001F1F05"/>
  </w:style>
  <w:style w:type="paragraph" w:customStyle="1" w:styleId="99C44D610C064D8BBED903E00043BE2B">
    <w:name w:val="99C44D610C064D8BBED903E00043BE2B"/>
    <w:rsid w:val="001F1F05"/>
  </w:style>
  <w:style w:type="paragraph" w:customStyle="1" w:styleId="5945716DEBF94C49944126F3560E0942">
    <w:name w:val="5945716DEBF94C49944126F3560E0942"/>
    <w:rsid w:val="001F1F05"/>
  </w:style>
  <w:style w:type="paragraph" w:customStyle="1" w:styleId="F23F8D5D84CF4451BDD734BCD2F9F519">
    <w:name w:val="F23F8D5D84CF4451BDD734BCD2F9F519"/>
    <w:rsid w:val="001F1F05"/>
  </w:style>
  <w:style w:type="paragraph" w:customStyle="1" w:styleId="F8E6BA5B817C485F8D2CF7F3743071BC">
    <w:name w:val="F8E6BA5B817C485F8D2CF7F3743071BC"/>
    <w:rsid w:val="001F1F05"/>
  </w:style>
  <w:style w:type="paragraph" w:customStyle="1" w:styleId="9C1372C1E61947B8B15F844455ADCE4F">
    <w:name w:val="9C1372C1E61947B8B15F844455ADCE4F"/>
    <w:rsid w:val="001F1F05"/>
  </w:style>
  <w:style w:type="paragraph" w:customStyle="1" w:styleId="B8E8757C92A14B9FAD491391ABFFEEFA">
    <w:name w:val="B8E8757C92A14B9FAD491391ABFFEEFA"/>
    <w:rsid w:val="001F1F05"/>
  </w:style>
  <w:style w:type="paragraph" w:customStyle="1" w:styleId="DF30D154188B447C8F0AC2D6BC76D89D">
    <w:name w:val="DF30D154188B447C8F0AC2D6BC76D89D"/>
    <w:rsid w:val="001F1F05"/>
  </w:style>
  <w:style w:type="paragraph" w:customStyle="1" w:styleId="5BFD6581DDF24874948039F526CDB849">
    <w:name w:val="5BFD6581DDF24874948039F526CDB849"/>
    <w:rsid w:val="001F1F05"/>
  </w:style>
  <w:style w:type="paragraph" w:customStyle="1" w:styleId="A7D8F60A5AEC43ECBF7C5D2DB8339994">
    <w:name w:val="A7D8F60A5AEC43ECBF7C5D2DB8339994"/>
    <w:rsid w:val="001F1F05"/>
  </w:style>
  <w:style w:type="paragraph" w:customStyle="1" w:styleId="08B7B520147147BCAF8E7AC33F583DCA">
    <w:name w:val="08B7B520147147BCAF8E7AC33F583DCA"/>
    <w:rsid w:val="001F1F05"/>
  </w:style>
  <w:style w:type="paragraph" w:customStyle="1" w:styleId="4239C0A522A3443F8E65E92574FAA1D1">
    <w:name w:val="4239C0A522A3443F8E65E92574FAA1D1"/>
    <w:rsid w:val="001F1F05"/>
  </w:style>
  <w:style w:type="paragraph" w:customStyle="1" w:styleId="E81275DAD0D842C5B7C271B271E38ACC">
    <w:name w:val="E81275DAD0D842C5B7C271B271E38ACC"/>
    <w:rsid w:val="001F1F05"/>
  </w:style>
  <w:style w:type="paragraph" w:customStyle="1" w:styleId="F9346CB01C104B5F8E20865FEFB883F3">
    <w:name w:val="F9346CB01C104B5F8E20865FEFB883F3"/>
    <w:rsid w:val="001F1F05"/>
  </w:style>
  <w:style w:type="paragraph" w:customStyle="1" w:styleId="26721F0DCFC84381ADB6585B87F7BC5F">
    <w:name w:val="26721F0DCFC84381ADB6585B87F7BC5F"/>
    <w:rsid w:val="001F1F05"/>
  </w:style>
  <w:style w:type="paragraph" w:customStyle="1" w:styleId="11660DBC43924D40BC8C6E840A79701F">
    <w:name w:val="11660DBC43924D40BC8C6E840A79701F"/>
    <w:rsid w:val="001F1F05"/>
  </w:style>
  <w:style w:type="paragraph" w:customStyle="1" w:styleId="8B39901F38A54D748F83EF137F00D019">
    <w:name w:val="8B39901F38A54D748F83EF137F00D019"/>
    <w:rsid w:val="001F1F05"/>
  </w:style>
  <w:style w:type="paragraph" w:customStyle="1" w:styleId="CF3A7B50FDDC490DADAA3CB6E4477B87">
    <w:name w:val="CF3A7B50FDDC490DADAA3CB6E4477B87"/>
    <w:rsid w:val="001F1F05"/>
  </w:style>
  <w:style w:type="paragraph" w:customStyle="1" w:styleId="905A41D43DF14CEC9E410E6CE0272BED">
    <w:name w:val="905A41D43DF14CEC9E410E6CE0272BED"/>
    <w:rsid w:val="001F1F05"/>
  </w:style>
  <w:style w:type="paragraph" w:customStyle="1" w:styleId="CF869BAE96354E888AE6BF2CA6BE8471">
    <w:name w:val="CF869BAE96354E888AE6BF2CA6BE8471"/>
    <w:rsid w:val="001F1F05"/>
  </w:style>
  <w:style w:type="paragraph" w:customStyle="1" w:styleId="88E68090A5F54313B2D82727B79C8C78">
    <w:name w:val="88E68090A5F54313B2D82727B79C8C78"/>
    <w:rsid w:val="001F1F05"/>
  </w:style>
  <w:style w:type="paragraph" w:customStyle="1" w:styleId="2D514AC79D39457A8E275522B86ED43A">
    <w:name w:val="2D514AC79D39457A8E275522B86ED43A"/>
    <w:rsid w:val="001F1F05"/>
  </w:style>
  <w:style w:type="paragraph" w:customStyle="1" w:styleId="CA89D113D8C54E5380D68546AD4368AC">
    <w:name w:val="CA89D113D8C54E5380D68546AD4368AC"/>
    <w:rsid w:val="001F1F05"/>
  </w:style>
  <w:style w:type="paragraph" w:customStyle="1" w:styleId="7E0F06C61784423B86048FFB813BB0C0">
    <w:name w:val="7E0F06C61784423B86048FFB813BB0C0"/>
    <w:rsid w:val="001F1F05"/>
  </w:style>
  <w:style w:type="paragraph" w:customStyle="1" w:styleId="F085B2CE967C40A8ACAD2AA5D23DD089">
    <w:name w:val="F085B2CE967C40A8ACAD2AA5D23DD089"/>
    <w:rsid w:val="001F1F05"/>
  </w:style>
  <w:style w:type="paragraph" w:customStyle="1" w:styleId="A3627268B58140CC9C60A34BF9F28D55">
    <w:name w:val="A3627268B58140CC9C60A34BF9F28D55"/>
    <w:rsid w:val="001F1F05"/>
  </w:style>
  <w:style w:type="paragraph" w:customStyle="1" w:styleId="3B10E714552A443C94B1B3CBB4275A2D">
    <w:name w:val="3B10E714552A443C94B1B3CBB4275A2D"/>
    <w:rsid w:val="001F1F05"/>
  </w:style>
  <w:style w:type="paragraph" w:customStyle="1" w:styleId="B549A4D2B2B146BA865EFCDB8E82DBDD">
    <w:name w:val="B549A4D2B2B146BA865EFCDB8E82DBDD"/>
    <w:rsid w:val="001F1F05"/>
  </w:style>
  <w:style w:type="paragraph" w:customStyle="1" w:styleId="156A2582D1CE4801BC5D773ECABE298E">
    <w:name w:val="156A2582D1CE4801BC5D773ECABE298E"/>
    <w:rsid w:val="001F1F05"/>
  </w:style>
  <w:style w:type="paragraph" w:customStyle="1" w:styleId="7C2AF67955B4499BBD9F44C00399EA2F">
    <w:name w:val="7C2AF67955B4499BBD9F44C00399EA2F"/>
    <w:rsid w:val="001F1F05"/>
  </w:style>
  <w:style w:type="paragraph" w:customStyle="1" w:styleId="D0ED99939C074AF0B3E1540CD3364B99">
    <w:name w:val="D0ED99939C074AF0B3E1540CD3364B99"/>
    <w:rsid w:val="001F1F05"/>
  </w:style>
  <w:style w:type="paragraph" w:customStyle="1" w:styleId="5F1BDEFB31B84BE8BC5C27C7DC842EAC">
    <w:name w:val="5F1BDEFB31B84BE8BC5C27C7DC842EAC"/>
    <w:rsid w:val="001F1F05"/>
  </w:style>
  <w:style w:type="paragraph" w:customStyle="1" w:styleId="8D5DE18827AC4EE6A33F70ED6C16AC5A">
    <w:name w:val="8D5DE18827AC4EE6A33F70ED6C16AC5A"/>
    <w:rsid w:val="001F1F05"/>
  </w:style>
  <w:style w:type="paragraph" w:customStyle="1" w:styleId="35C615EE25E44273A4CEA9CEEFCB1127">
    <w:name w:val="35C615EE25E44273A4CEA9CEEFCB1127"/>
    <w:rsid w:val="001F1F05"/>
  </w:style>
  <w:style w:type="paragraph" w:customStyle="1" w:styleId="0014F7B5064546179A1633B369A83203">
    <w:name w:val="0014F7B5064546179A1633B369A83203"/>
    <w:rsid w:val="001F1F05"/>
  </w:style>
  <w:style w:type="paragraph" w:customStyle="1" w:styleId="749E2395480E4090AE14D4FFE1A853BF">
    <w:name w:val="749E2395480E4090AE14D4FFE1A853BF"/>
    <w:rsid w:val="001F1F05"/>
  </w:style>
  <w:style w:type="paragraph" w:customStyle="1" w:styleId="5DF1641C51C84E8EB5FA87B20CAB0A14">
    <w:name w:val="5DF1641C51C84E8EB5FA87B20CAB0A14"/>
    <w:rsid w:val="001F1F05"/>
  </w:style>
  <w:style w:type="paragraph" w:customStyle="1" w:styleId="D24BF46EE46D41F0900B17D821923194">
    <w:name w:val="D24BF46EE46D41F0900B17D821923194"/>
    <w:rsid w:val="001F1F05"/>
  </w:style>
  <w:style w:type="paragraph" w:customStyle="1" w:styleId="431885B87C3043FA96936A9CC361E918">
    <w:name w:val="431885B87C3043FA96936A9CC361E918"/>
    <w:rsid w:val="001F1F05"/>
  </w:style>
  <w:style w:type="paragraph" w:customStyle="1" w:styleId="42682EC9415D4E0FAAC0DF50472A3DAA">
    <w:name w:val="42682EC9415D4E0FAAC0DF50472A3DAA"/>
    <w:rsid w:val="001F1F05"/>
  </w:style>
  <w:style w:type="paragraph" w:customStyle="1" w:styleId="8F27B3067F2444A5B3BD96D3E571D7AB">
    <w:name w:val="8F27B3067F2444A5B3BD96D3E571D7AB"/>
    <w:rsid w:val="001F1F05"/>
  </w:style>
  <w:style w:type="paragraph" w:customStyle="1" w:styleId="42FB4750256542C284D1EB8643640DA1">
    <w:name w:val="42FB4750256542C284D1EB8643640DA1"/>
    <w:rsid w:val="001F1F05"/>
  </w:style>
  <w:style w:type="paragraph" w:customStyle="1" w:styleId="859857FB51F14ACF8E4A4C3F7AE96463">
    <w:name w:val="859857FB51F14ACF8E4A4C3F7AE96463"/>
    <w:rsid w:val="001F1F05"/>
  </w:style>
  <w:style w:type="paragraph" w:customStyle="1" w:styleId="617FB8B20B6648D0948CD6F31CE50AB8">
    <w:name w:val="617FB8B20B6648D0948CD6F31CE50AB8"/>
    <w:rsid w:val="001F1F05"/>
  </w:style>
  <w:style w:type="paragraph" w:customStyle="1" w:styleId="0D6170860F0A4725A77BF65EF798B836">
    <w:name w:val="0D6170860F0A4725A77BF65EF798B836"/>
    <w:rsid w:val="001F1F05"/>
  </w:style>
  <w:style w:type="paragraph" w:customStyle="1" w:styleId="371A919848FE4D6D89B57EE022099EFE">
    <w:name w:val="371A919848FE4D6D89B57EE022099EFE"/>
    <w:rsid w:val="001F1F05"/>
  </w:style>
  <w:style w:type="paragraph" w:customStyle="1" w:styleId="0C60B3EAD0244211BB8B985A6F9EBAA2">
    <w:name w:val="0C60B3EAD0244211BB8B985A6F9EBAA2"/>
    <w:rsid w:val="001F1F05"/>
  </w:style>
  <w:style w:type="paragraph" w:customStyle="1" w:styleId="3D70785D85CA409E8B2F372027B64BF9">
    <w:name w:val="3D70785D85CA409E8B2F372027B64BF9"/>
    <w:rsid w:val="001F1F05"/>
  </w:style>
  <w:style w:type="paragraph" w:customStyle="1" w:styleId="887F388093CB48D29A6A9792C9A9C285">
    <w:name w:val="887F388093CB48D29A6A9792C9A9C285"/>
    <w:rsid w:val="001F1F05"/>
  </w:style>
  <w:style w:type="paragraph" w:customStyle="1" w:styleId="77759A01DF6248C09ED52C2E0F1ECE7C">
    <w:name w:val="77759A01DF6248C09ED52C2E0F1ECE7C"/>
    <w:rsid w:val="001F1F05"/>
  </w:style>
  <w:style w:type="paragraph" w:customStyle="1" w:styleId="8021A729EB4346808F2C8B3FE17E7D06">
    <w:name w:val="8021A729EB4346808F2C8B3FE17E7D06"/>
    <w:rsid w:val="001F1F05"/>
  </w:style>
  <w:style w:type="paragraph" w:customStyle="1" w:styleId="58E60940B1D34BC3806A1F7D4A2DDCC6">
    <w:name w:val="58E60940B1D34BC3806A1F7D4A2DDCC6"/>
    <w:rsid w:val="001F1F05"/>
  </w:style>
  <w:style w:type="paragraph" w:customStyle="1" w:styleId="5D546460440D4A659A20600CDFBEE725">
    <w:name w:val="5D546460440D4A659A20600CDFBEE725"/>
    <w:rsid w:val="001F1F05"/>
  </w:style>
  <w:style w:type="paragraph" w:customStyle="1" w:styleId="F80CB755745B4F8482F7778B1A5F171D">
    <w:name w:val="F80CB755745B4F8482F7778B1A5F171D"/>
    <w:rsid w:val="001F1F05"/>
  </w:style>
  <w:style w:type="paragraph" w:customStyle="1" w:styleId="93D89300EFCA460B895FFBFCA89CADB2">
    <w:name w:val="93D89300EFCA460B895FFBFCA89CADB2"/>
    <w:rsid w:val="001F1F05"/>
  </w:style>
  <w:style w:type="paragraph" w:customStyle="1" w:styleId="486850B7F9F04364877833E8D166BD91">
    <w:name w:val="486850B7F9F04364877833E8D166BD91"/>
    <w:rsid w:val="001F1F05"/>
  </w:style>
  <w:style w:type="paragraph" w:customStyle="1" w:styleId="82EEC600A07740E0908F59B0D789FF0C">
    <w:name w:val="82EEC600A07740E0908F59B0D789FF0C"/>
    <w:rsid w:val="001F1F05"/>
  </w:style>
  <w:style w:type="paragraph" w:customStyle="1" w:styleId="70DF2C7DB8A54057A9C5CE21D6D181FB">
    <w:name w:val="70DF2C7DB8A54057A9C5CE21D6D181FB"/>
    <w:rsid w:val="001F1F05"/>
  </w:style>
  <w:style w:type="paragraph" w:customStyle="1" w:styleId="2C3A3C0BB27A47F99D681940EB109E0C">
    <w:name w:val="2C3A3C0BB27A47F99D681940EB109E0C"/>
    <w:rsid w:val="001F1F05"/>
  </w:style>
  <w:style w:type="paragraph" w:customStyle="1" w:styleId="52FF9C5BBB5F497E958DCC590BBC39AF">
    <w:name w:val="52FF9C5BBB5F497E958DCC590BBC39AF"/>
    <w:rsid w:val="001F1F05"/>
  </w:style>
  <w:style w:type="paragraph" w:customStyle="1" w:styleId="CBF665E0375346789832767D89535481">
    <w:name w:val="CBF665E0375346789832767D89535481"/>
    <w:rsid w:val="001F1F05"/>
  </w:style>
  <w:style w:type="paragraph" w:customStyle="1" w:styleId="C7B0218857AC4EBC84088155DE4FE539">
    <w:name w:val="C7B0218857AC4EBC84088155DE4FE539"/>
    <w:rsid w:val="001F1F05"/>
  </w:style>
  <w:style w:type="paragraph" w:customStyle="1" w:styleId="76BC60B03EAF4BBFAB6B5693817AAA3D">
    <w:name w:val="76BC60B03EAF4BBFAB6B5693817AAA3D"/>
    <w:rsid w:val="001F1F05"/>
  </w:style>
  <w:style w:type="paragraph" w:customStyle="1" w:styleId="59BD9FE7DE38422696005971681F327A">
    <w:name w:val="59BD9FE7DE38422696005971681F327A"/>
    <w:rsid w:val="001F1F05"/>
  </w:style>
  <w:style w:type="paragraph" w:customStyle="1" w:styleId="134C9F94E2144DEDACA7E662DE12136D">
    <w:name w:val="134C9F94E2144DEDACA7E662DE12136D"/>
    <w:rsid w:val="001F1F05"/>
  </w:style>
  <w:style w:type="paragraph" w:customStyle="1" w:styleId="633375BBC01C4BDDB1C3DBE1CEFE5951">
    <w:name w:val="633375BBC01C4BDDB1C3DBE1CEFE5951"/>
    <w:rsid w:val="001F1F05"/>
  </w:style>
  <w:style w:type="paragraph" w:customStyle="1" w:styleId="830E16B549B848D3AD3F73AA84E46B02">
    <w:name w:val="830E16B549B848D3AD3F73AA84E46B02"/>
    <w:rsid w:val="001F1F05"/>
  </w:style>
  <w:style w:type="paragraph" w:customStyle="1" w:styleId="6EF3E6C20D95454CB51E2240454F8D63">
    <w:name w:val="6EF3E6C20D95454CB51E2240454F8D63"/>
    <w:rsid w:val="001F1F05"/>
  </w:style>
  <w:style w:type="paragraph" w:customStyle="1" w:styleId="27151389912842B79687C7A581A693C9">
    <w:name w:val="27151389912842B79687C7A581A693C9"/>
    <w:rsid w:val="001F1F05"/>
  </w:style>
  <w:style w:type="paragraph" w:customStyle="1" w:styleId="E6E6757BF99549B48C18B5C110EC8BF3">
    <w:name w:val="E6E6757BF99549B48C18B5C110EC8BF3"/>
    <w:rsid w:val="001F1F05"/>
  </w:style>
  <w:style w:type="paragraph" w:customStyle="1" w:styleId="0EA10080D0BD4DECADBD49F08E8CCCF9">
    <w:name w:val="0EA10080D0BD4DECADBD49F08E8CCCF9"/>
    <w:rsid w:val="001F1F05"/>
  </w:style>
  <w:style w:type="paragraph" w:customStyle="1" w:styleId="FD0EEA4850D64ED889097B8EB5968AA4">
    <w:name w:val="FD0EEA4850D64ED889097B8EB5968AA4"/>
    <w:rsid w:val="001F1F05"/>
  </w:style>
  <w:style w:type="paragraph" w:customStyle="1" w:styleId="3B00F7A31EB44EDC8B2067CDCBDDA509">
    <w:name w:val="3B00F7A31EB44EDC8B2067CDCBDDA509"/>
    <w:rsid w:val="001F1F05"/>
  </w:style>
  <w:style w:type="paragraph" w:customStyle="1" w:styleId="8FDD9E334D4F44A8908E2BF39364CE3F">
    <w:name w:val="8FDD9E334D4F44A8908E2BF39364CE3F"/>
    <w:rsid w:val="001F1F05"/>
  </w:style>
  <w:style w:type="paragraph" w:customStyle="1" w:styleId="93A6162BAE2E4C6995AE19D57FF27529">
    <w:name w:val="93A6162BAE2E4C6995AE19D57FF27529"/>
    <w:rsid w:val="001F1F05"/>
  </w:style>
  <w:style w:type="paragraph" w:customStyle="1" w:styleId="1683640D3744462AA55D7727C3E9FC08">
    <w:name w:val="1683640D3744462AA55D7727C3E9FC08"/>
    <w:rsid w:val="001F1F05"/>
  </w:style>
  <w:style w:type="paragraph" w:customStyle="1" w:styleId="DF77F434FF244A14BC2D03B18DA8B23C">
    <w:name w:val="DF77F434FF244A14BC2D03B18DA8B23C"/>
    <w:rsid w:val="001F1F05"/>
  </w:style>
  <w:style w:type="paragraph" w:customStyle="1" w:styleId="8CF83BDF0CFD405FB71081F920716350">
    <w:name w:val="8CF83BDF0CFD405FB71081F920716350"/>
    <w:rsid w:val="001F1F05"/>
  </w:style>
  <w:style w:type="paragraph" w:customStyle="1" w:styleId="F06967F52B8B4BF694D9EAF9844A7442">
    <w:name w:val="F06967F52B8B4BF694D9EAF9844A7442"/>
    <w:rsid w:val="001F1F05"/>
  </w:style>
  <w:style w:type="paragraph" w:customStyle="1" w:styleId="FCA21050A9164AB48987E1E2C6F86A87">
    <w:name w:val="FCA21050A9164AB48987E1E2C6F86A87"/>
    <w:rsid w:val="001F1F05"/>
  </w:style>
  <w:style w:type="paragraph" w:customStyle="1" w:styleId="BE3B9B4B18AF47EAA09892A141327C40">
    <w:name w:val="BE3B9B4B18AF47EAA09892A141327C40"/>
    <w:rsid w:val="001F1F05"/>
  </w:style>
  <w:style w:type="paragraph" w:customStyle="1" w:styleId="D12479CF0F324E64A77BB5B6A2D1ACFD">
    <w:name w:val="D12479CF0F324E64A77BB5B6A2D1ACFD"/>
    <w:rsid w:val="001F1F05"/>
  </w:style>
  <w:style w:type="paragraph" w:customStyle="1" w:styleId="26896A14CE4D46D4893FB7DA29AFDD84">
    <w:name w:val="26896A14CE4D46D4893FB7DA29AFDD84"/>
    <w:rsid w:val="001F1F05"/>
  </w:style>
  <w:style w:type="paragraph" w:customStyle="1" w:styleId="C98934ACA57A4DF5A21E273C2DDBBBED">
    <w:name w:val="C98934ACA57A4DF5A21E273C2DDBBBED"/>
    <w:rsid w:val="001F1F05"/>
  </w:style>
  <w:style w:type="paragraph" w:customStyle="1" w:styleId="9BCFE7D5346245558CA8F055E5D9B071">
    <w:name w:val="9BCFE7D5346245558CA8F055E5D9B071"/>
    <w:rsid w:val="001F1F05"/>
  </w:style>
  <w:style w:type="paragraph" w:customStyle="1" w:styleId="37BF156B82AC4A28A33E59CAA63FC37A">
    <w:name w:val="37BF156B82AC4A28A33E59CAA63FC37A"/>
    <w:rsid w:val="001F1F05"/>
  </w:style>
  <w:style w:type="paragraph" w:customStyle="1" w:styleId="652416B3B927484C9A9F1DE99FCEDFF4">
    <w:name w:val="652416B3B927484C9A9F1DE99FCEDFF4"/>
    <w:rsid w:val="001F1F05"/>
  </w:style>
  <w:style w:type="paragraph" w:customStyle="1" w:styleId="55A986E4F76446078908EEEF9727143D">
    <w:name w:val="55A986E4F76446078908EEEF9727143D"/>
    <w:rsid w:val="001F1F05"/>
  </w:style>
  <w:style w:type="paragraph" w:customStyle="1" w:styleId="AF7B64B626584C7381DD3B44220ABCA7">
    <w:name w:val="AF7B64B626584C7381DD3B44220ABCA7"/>
    <w:rsid w:val="001F1F05"/>
  </w:style>
  <w:style w:type="paragraph" w:customStyle="1" w:styleId="1C9AD7D3214541298E264BB614B6B220">
    <w:name w:val="1C9AD7D3214541298E264BB614B6B220"/>
    <w:rsid w:val="001F1F05"/>
  </w:style>
  <w:style w:type="paragraph" w:customStyle="1" w:styleId="62B0A0266D1244309ECE845C9E14DEDC">
    <w:name w:val="62B0A0266D1244309ECE845C9E14DEDC"/>
    <w:rsid w:val="001F1F05"/>
  </w:style>
  <w:style w:type="paragraph" w:customStyle="1" w:styleId="96619D08472C4800A1F75A817FD9F75F">
    <w:name w:val="96619D08472C4800A1F75A817FD9F75F"/>
    <w:rsid w:val="001F1F05"/>
  </w:style>
  <w:style w:type="paragraph" w:customStyle="1" w:styleId="4595091D876A4E7EAA7DB3E6A179EF77">
    <w:name w:val="4595091D876A4E7EAA7DB3E6A179EF77"/>
    <w:rsid w:val="001F1F05"/>
  </w:style>
  <w:style w:type="paragraph" w:customStyle="1" w:styleId="ABFE0B1C437D4423A0D2F177C589D4CC">
    <w:name w:val="ABFE0B1C437D4423A0D2F177C589D4CC"/>
    <w:rsid w:val="001F1F05"/>
  </w:style>
  <w:style w:type="paragraph" w:customStyle="1" w:styleId="75AE5F97F14549DF896BD5376E71B391">
    <w:name w:val="75AE5F97F14549DF896BD5376E71B391"/>
    <w:rsid w:val="001F1F05"/>
  </w:style>
  <w:style w:type="paragraph" w:customStyle="1" w:styleId="15A9496810DC4B69A4241EC6A66FEB45">
    <w:name w:val="15A9496810DC4B69A4241EC6A66FEB45"/>
    <w:rsid w:val="001F1F05"/>
  </w:style>
  <w:style w:type="paragraph" w:customStyle="1" w:styleId="FE82F0F3EDAC4D74A1BB21AB46AB65D9">
    <w:name w:val="FE82F0F3EDAC4D74A1BB21AB46AB65D9"/>
    <w:rsid w:val="001F1F05"/>
  </w:style>
  <w:style w:type="paragraph" w:customStyle="1" w:styleId="1FC4A27013024DA09461AD1A5B14A128">
    <w:name w:val="1FC4A27013024DA09461AD1A5B14A128"/>
    <w:rsid w:val="001F1F05"/>
  </w:style>
  <w:style w:type="paragraph" w:customStyle="1" w:styleId="7041F03AFB0F4C58B364BEDDE347F6DC">
    <w:name w:val="7041F03AFB0F4C58B364BEDDE347F6DC"/>
    <w:rsid w:val="001F1F05"/>
  </w:style>
  <w:style w:type="paragraph" w:customStyle="1" w:styleId="9B7B59DB18C24537BEEF381A8AE4069C">
    <w:name w:val="9B7B59DB18C24537BEEF381A8AE4069C"/>
    <w:rsid w:val="001F1F05"/>
  </w:style>
  <w:style w:type="paragraph" w:customStyle="1" w:styleId="E63B31ED841A415AA245B01FAD1349FB">
    <w:name w:val="E63B31ED841A415AA245B01FAD1349FB"/>
    <w:rsid w:val="001F1F05"/>
  </w:style>
  <w:style w:type="paragraph" w:customStyle="1" w:styleId="09867A51EFEE475AB6724E31A52E2472">
    <w:name w:val="09867A51EFEE475AB6724E31A52E2472"/>
    <w:rsid w:val="001F1F05"/>
  </w:style>
  <w:style w:type="paragraph" w:customStyle="1" w:styleId="CF751BD99AA74A0396689BFE24B6BC78">
    <w:name w:val="CF751BD99AA74A0396689BFE24B6BC78"/>
    <w:rsid w:val="001F1F05"/>
  </w:style>
  <w:style w:type="paragraph" w:customStyle="1" w:styleId="83942D58B792488DBA0BB331F6066467">
    <w:name w:val="83942D58B792488DBA0BB331F6066467"/>
    <w:rsid w:val="001F1F05"/>
  </w:style>
  <w:style w:type="paragraph" w:customStyle="1" w:styleId="42D7D72260294F81B9DD4FFB3729924B">
    <w:name w:val="42D7D72260294F81B9DD4FFB3729924B"/>
    <w:rsid w:val="001F1F05"/>
  </w:style>
  <w:style w:type="paragraph" w:customStyle="1" w:styleId="2D0E5049F3E54744AAE4F5CC4321AFE9">
    <w:name w:val="2D0E5049F3E54744AAE4F5CC4321AFE9"/>
    <w:rsid w:val="001F1F05"/>
  </w:style>
  <w:style w:type="paragraph" w:customStyle="1" w:styleId="35C139EF14DD4271900B0DF8D3859D8A">
    <w:name w:val="35C139EF14DD4271900B0DF8D3859D8A"/>
    <w:rsid w:val="001F1F05"/>
  </w:style>
  <w:style w:type="paragraph" w:customStyle="1" w:styleId="F46D0CE41DAD45D99897E12A6E455946">
    <w:name w:val="F46D0CE41DAD45D99897E12A6E455946"/>
    <w:rsid w:val="001F1F05"/>
  </w:style>
  <w:style w:type="paragraph" w:customStyle="1" w:styleId="F00DECDDBB5D477EAB43D23A4E37EA3E">
    <w:name w:val="F00DECDDBB5D477EAB43D23A4E37EA3E"/>
    <w:rsid w:val="001F1F05"/>
  </w:style>
  <w:style w:type="paragraph" w:customStyle="1" w:styleId="57A49E1E4C7341FC8CEAAFF89AA3BA86">
    <w:name w:val="57A49E1E4C7341FC8CEAAFF89AA3BA86"/>
    <w:rsid w:val="001F1F05"/>
  </w:style>
  <w:style w:type="paragraph" w:customStyle="1" w:styleId="842995CEABD84713ADC4C6B6198F68FA">
    <w:name w:val="842995CEABD84713ADC4C6B6198F68FA"/>
    <w:rsid w:val="001F1F05"/>
  </w:style>
  <w:style w:type="paragraph" w:customStyle="1" w:styleId="9781FEDBFAB047CBB99A06913BCC7EDC">
    <w:name w:val="9781FEDBFAB047CBB99A06913BCC7EDC"/>
    <w:rsid w:val="001F1F05"/>
  </w:style>
  <w:style w:type="paragraph" w:customStyle="1" w:styleId="320345D52D274E17BF72C2A5186E0777">
    <w:name w:val="320345D52D274E17BF72C2A5186E0777"/>
    <w:rsid w:val="001F1F05"/>
  </w:style>
  <w:style w:type="paragraph" w:customStyle="1" w:styleId="3421BD8ADA204A199C22A4A6D88C36F5">
    <w:name w:val="3421BD8ADA204A199C22A4A6D88C36F5"/>
    <w:rsid w:val="001F1F05"/>
  </w:style>
  <w:style w:type="paragraph" w:customStyle="1" w:styleId="8B0F4B9761344CDBBB6A05580AD19705">
    <w:name w:val="8B0F4B9761344CDBBB6A05580AD19705"/>
    <w:rsid w:val="001F1F05"/>
  </w:style>
  <w:style w:type="paragraph" w:customStyle="1" w:styleId="910F20AA1ED347E4AA9A76C9799C4B06">
    <w:name w:val="910F20AA1ED347E4AA9A76C9799C4B06"/>
    <w:rsid w:val="001F1F05"/>
  </w:style>
  <w:style w:type="paragraph" w:customStyle="1" w:styleId="FD8794EA51B34AA48CBB840DD69BF9BF">
    <w:name w:val="FD8794EA51B34AA48CBB840DD69BF9BF"/>
    <w:rsid w:val="001F1F05"/>
  </w:style>
  <w:style w:type="paragraph" w:customStyle="1" w:styleId="89CBA7DBCB804D1F9CC56024B8B40AAA">
    <w:name w:val="89CBA7DBCB804D1F9CC56024B8B40AAA"/>
    <w:rsid w:val="001F1F05"/>
  </w:style>
  <w:style w:type="paragraph" w:customStyle="1" w:styleId="F4375004A28A4A35B9173AF1D3B55740">
    <w:name w:val="F4375004A28A4A35B9173AF1D3B55740"/>
    <w:rsid w:val="001F1F05"/>
  </w:style>
  <w:style w:type="paragraph" w:customStyle="1" w:styleId="8C130014F1E348E5A6396D75BC89846B">
    <w:name w:val="8C130014F1E348E5A6396D75BC89846B"/>
    <w:rsid w:val="001F1F05"/>
  </w:style>
  <w:style w:type="paragraph" w:customStyle="1" w:styleId="41586AE23E8449328BF89694464F43E3">
    <w:name w:val="41586AE23E8449328BF89694464F43E3"/>
    <w:rsid w:val="001F1F05"/>
  </w:style>
  <w:style w:type="paragraph" w:customStyle="1" w:styleId="496BD4E2A5F14D7894FC1837C6FE6C96">
    <w:name w:val="496BD4E2A5F14D7894FC1837C6FE6C96"/>
    <w:rsid w:val="001F1F05"/>
  </w:style>
  <w:style w:type="paragraph" w:customStyle="1" w:styleId="294F7AF52C164D2FBA4AEB0465BFF513">
    <w:name w:val="294F7AF52C164D2FBA4AEB0465BFF513"/>
    <w:rsid w:val="001F1F05"/>
  </w:style>
  <w:style w:type="paragraph" w:customStyle="1" w:styleId="94F6928D1C0A42F8A052917B136D0F97">
    <w:name w:val="94F6928D1C0A42F8A052917B136D0F97"/>
    <w:rsid w:val="001F1F05"/>
  </w:style>
  <w:style w:type="paragraph" w:customStyle="1" w:styleId="BFDEADB6DF394060B092C41F13DDFB7C">
    <w:name w:val="BFDEADB6DF394060B092C41F13DDFB7C"/>
    <w:rsid w:val="001F1F05"/>
  </w:style>
  <w:style w:type="paragraph" w:customStyle="1" w:styleId="A1F14B9B51744A48BE5D64189D7F4988">
    <w:name w:val="A1F14B9B51744A48BE5D64189D7F4988"/>
    <w:rsid w:val="001F1F05"/>
  </w:style>
  <w:style w:type="paragraph" w:customStyle="1" w:styleId="C47693CA826E448CA9A107632E0A9381">
    <w:name w:val="C47693CA826E448CA9A107632E0A9381"/>
    <w:rsid w:val="001F1F05"/>
  </w:style>
  <w:style w:type="paragraph" w:customStyle="1" w:styleId="19B04A33D6484051BB81476A3FC1B97F">
    <w:name w:val="19B04A33D6484051BB81476A3FC1B97F"/>
    <w:rsid w:val="001F1F05"/>
  </w:style>
  <w:style w:type="paragraph" w:customStyle="1" w:styleId="6D807D83EC9C4ECC8285F05AE583B29B">
    <w:name w:val="6D807D83EC9C4ECC8285F05AE583B29B"/>
    <w:rsid w:val="001F1F05"/>
  </w:style>
  <w:style w:type="paragraph" w:customStyle="1" w:styleId="71A5ED3B627B4253AA0286971E3D7105">
    <w:name w:val="71A5ED3B627B4253AA0286971E3D7105"/>
    <w:rsid w:val="001F1F05"/>
  </w:style>
  <w:style w:type="paragraph" w:customStyle="1" w:styleId="F570755894FC479E9F01DAA2E254A1A1">
    <w:name w:val="F570755894FC479E9F01DAA2E254A1A1"/>
    <w:rsid w:val="001F1F05"/>
  </w:style>
  <w:style w:type="paragraph" w:customStyle="1" w:styleId="3ECD90F81A0F4A44906F66DAC9FF0343">
    <w:name w:val="3ECD90F81A0F4A44906F66DAC9FF0343"/>
    <w:rsid w:val="001F1F05"/>
  </w:style>
  <w:style w:type="paragraph" w:customStyle="1" w:styleId="4D79247D18AC4E77AA7E641F08138A23">
    <w:name w:val="4D79247D18AC4E77AA7E641F08138A23"/>
    <w:rsid w:val="001F1F05"/>
  </w:style>
  <w:style w:type="paragraph" w:customStyle="1" w:styleId="D799AF319A3C449B87723F9F49B75368">
    <w:name w:val="D799AF319A3C449B87723F9F49B75368"/>
    <w:rsid w:val="001F1F05"/>
  </w:style>
  <w:style w:type="paragraph" w:customStyle="1" w:styleId="950AE5CC17824C6F9D69F45C1203770F">
    <w:name w:val="950AE5CC17824C6F9D69F45C1203770F"/>
    <w:rsid w:val="001F1F05"/>
  </w:style>
  <w:style w:type="paragraph" w:customStyle="1" w:styleId="334A8E4E62D4409DADFC4FA4677ED3A4">
    <w:name w:val="334A8E4E62D4409DADFC4FA4677ED3A4"/>
    <w:rsid w:val="001F1F05"/>
  </w:style>
  <w:style w:type="paragraph" w:customStyle="1" w:styleId="0431BBDF964048788797BDAD7C967313">
    <w:name w:val="0431BBDF964048788797BDAD7C967313"/>
    <w:rsid w:val="001F1F05"/>
  </w:style>
  <w:style w:type="paragraph" w:customStyle="1" w:styleId="95B5D71082AA44468D209AB8CD24746C">
    <w:name w:val="95B5D71082AA44468D209AB8CD24746C"/>
    <w:rsid w:val="001F1F05"/>
  </w:style>
  <w:style w:type="paragraph" w:customStyle="1" w:styleId="A7AFB2C3BE5141D5A65807F9B3CB588D">
    <w:name w:val="A7AFB2C3BE5141D5A65807F9B3CB588D"/>
    <w:rsid w:val="001F1F05"/>
  </w:style>
  <w:style w:type="paragraph" w:customStyle="1" w:styleId="3598F2503A1D4D2D824D187537BC1F88">
    <w:name w:val="3598F2503A1D4D2D824D187537BC1F88"/>
    <w:rsid w:val="001F1F05"/>
  </w:style>
  <w:style w:type="paragraph" w:customStyle="1" w:styleId="A585CD1D550D431DB9CF96C49582D393">
    <w:name w:val="A585CD1D550D431DB9CF96C49582D393"/>
    <w:rsid w:val="001F1F05"/>
  </w:style>
  <w:style w:type="paragraph" w:customStyle="1" w:styleId="48B0A2CA72D6418FA2646648AB7E8766">
    <w:name w:val="48B0A2CA72D6418FA2646648AB7E8766"/>
    <w:rsid w:val="001F1F05"/>
  </w:style>
  <w:style w:type="paragraph" w:customStyle="1" w:styleId="5E0AD93167434D20B8A977A51997FAE7">
    <w:name w:val="5E0AD93167434D20B8A977A51997FAE7"/>
    <w:rsid w:val="001F1F05"/>
  </w:style>
  <w:style w:type="paragraph" w:customStyle="1" w:styleId="D2AC33996A89423B8666C366C0F3A7D5">
    <w:name w:val="D2AC33996A89423B8666C366C0F3A7D5"/>
    <w:rsid w:val="001F1F05"/>
  </w:style>
  <w:style w:type="paragraph" w:customStyle="1" w:styleId="00661196BDC24D938B32A8EE7FED75E4">
    <w:name w:val="00661196BDC24D938B32A8EE7FED75E4"/>
    <w:rsid w:val="001F1F05"/>
  </w:style>
  <w:style w:type="paragraph" w:customStyle="1" w:styleId="C351E7FA28B14AAB8937CCBE76C2A331">
    <w:name w:val="C351E7FA28B14AAB8937CCBE76C2A331"/>
    <w:rsid w:val="001F1F05"/>
  </w:style>
  <w:style w:type="paragraph" w:customStyle="1" w:styleId="1CE805D02BD149C6B2BB0AF1B0E48D49">
    <w:name w:val="1CE805D02BD149C6B2BB0AF1B0E48D49"/>
    <w:rsid w:val="001F1F05"/>
  </w:style>
  <w:style w:type="paragraph" w:customStyle="1" w:styleId="0221B7C451EB47A7ABDDB23BCB2D495C">
    <w:name w:val="0221B7C451EB47A7ABDDB23BCB2D495C"/>
    <w:rsid w:val="001F1F05"/>
  </w:style>
  <w:style w:type="paragraph" w:customStyle="1" w:styleId="DD11D083C3D745CCA5B78C51D7F9BF51">
    <w:name w:val="DD11D083C3D745CCA5B78C51D7F9BF51"/>
    <w:rsid w:val="001F1F05"/>
  </w:style>
  <w:style w:type="paragraph" w:customStyle="1" w:styleId="B754D3FBD52C4131966A51E8B61E7C14">
    <w:name w:val="B754D3FBD52C4131966A51E8B61E7C14"/>
    <w:rsid w:val="001F1F05"/>
  </w:style>
  <w:style w:type="paragraph" w:customStyle="1" w:styleId="0B9173E3EB36479CBB08415DC9327FA9">
    <w:name w:val="0B9173E3EB36479CBB08415DC9327FA9"/>
    <w:rsid w:val="001F1F05"/>
  </w:style>
  <w:style w:type="paragraph" w:customStyle="1" w:styleId="3AB10D3672EC4051B25EC4509923C411">
    <w:name w:val="3AB10D3672EC4051B25EC4509923C411"/>
    <w:rsid w:val="001F1F05"/>
  </w:style>
  <w:style w:type="paragraph" w:customStyle="1" w:styleId="4166C9901C1E4436B09696156C9E61C2">
    <w:name w:val="4166C9901C1E4436B09696156C9E61C2"/>
    <w:rsid w:val="001F1F05"/>
  </w:style>
  <w:style w:type="paragraph" w:customStyle="1" w:styleId="9350AB9A6D6342AEA55AF5D3965A117A">
    <w:name w:val="9350AB9A6D6342AEA55AF5D3965A117A"/>
    <w:rsid w:val="001F1F05"/>
  </w:style>
  <w:style w:type="paragraph" w:customStyle="1" w:styleId="6F4B77EDC3F84622AA8ABB71B46BDF80">
    <w:name w:val="6F4B77EDC3F84622AA8ABB71B46BDF80"/>
    <w:rsid w:val="001F1F05"/>
  </w:style>
  <w:style w:type="paragraph" w:customStyle="1" w:styleId="BED6DB97B07C4F36B7539CD3A89A2BED">
    <w:name w:val="BED6DB97B07C4F36B7539CD3A89A2BED"/>
    <w:rsid w:val="001F1F05"/>
  </w:style>
  <w:style w:type="paragraph" w:customStyle="1" w:styleId="3CE45DE9B4924386A390D3DB771CDAAF">
    <w:name w:val="3CE45DE9B4924386A390D3DB771CDAAF"/>
    <w:rsid w:val="001F1F05"/>
  </w:style>
  <w:style w:type="paragraph" w:customStyle="1" w:styleId="CE04E34F345F495B96F09CE61B2D4A4A">
    <w:name w:val="CE04E34F345F495B96F09CE61B2D4A4A"/>
    <w:rsid w:val="001F1F05"/>
  </w:style>
  <w:style w:type="paragraph" w:customStyle="1" w:styleId="E91B8CD815FA43858A610A119B44E37E">
    <w:name w:val="E91B8CD815FA43858A610A119B44E37E"/>
    <w:rsid w:val="001F1F05"/>
  </w:style>
  <w:style w:type="paragraph" w:customStyle="1" w:styleId="222E1974236C4DE6BAC8EAB89E95B4F7">
    <w:name w:val="222E1974236C4DE6BAC8EAB89E95B4F7"/>
    <w:rsid w:val="001F1F05"/>
  </w:style>
  <w:style w:type="paragraph" w:customStyle="1" w:styleId="95D9DB2545FA48D3B407EE6443000FC1">
    <w:name w:val="95D9DB2545FA48D3B407EE6443000FC1"/>
    <w:rsid w:val="001F1F05"/>
  </w:style>
  <w:style w:type="paragraph" w:customStyle="1" w:styleId="7BFCAC871FE04D8685FDACE190E7F543">
    <w:name w:val="7BFCAC871FE04D8685FDACE190E7F543"/>
    <w:rsid w:val="001F1F05"/>
  </w:style>
  <w:style w:type="paragraph" w:customStyle="1" w:styleId="2B88432E7CA34557A89B984B33A4A5BB">
    <w:name w:val="2B88432E7CA34557A89B984B33A4A5BB"/>
    <w:rsid w:val="001F1F05"/>
  </w:style>
  <w:style w:type="paragraph" w:customStyle="1" w:styleId="B266BEA6DF44453EAD7687B74B1064D9">
    <w:name w:val="B266BEA6DF44453EAD7687B74B1064D9"/>
    <w:rsid w:val="001F1F05"/>
  </w:style>
  <w:style w:type="paragraph" w:customStyle="1" w:styleId="947C77A23381487185F74317A3B5BA4D">
    <w:name w:val="947C77A23381487185F74317A3B5BA4D"/>
    <w:rsid w:val="001F1F05"/>
  </w:style>
  <w:style w:type="paragraph" w:customStyle="1" w:styleId="107BD5B44893470FBE52347FE9D06825">
    <w:name w:val="107BD5B44893470FBE52347FE9D06825"/>
    <w:rsid w:val="001F1F05"/>
  </w:style>
  <w:style w:type="paragraph" w:customStyle="1" w:styleId="EDBF1A9232E24D0D97147ED80CDC67CE">
    <w:name w:val="EDBF1A9232E24D0D97147ED80CDC67CE"/>
    <w:rsid w:val="001F1F05"/>
  </w:style>
  <w:style w:type="paragraph" w:customStyle="1" w:styleId="AC5C9744629B4C7DA35374D5A789BDDA">
    <w:name w:val="AC5C9744629B4C7DA35374D5A789BDDA"/>
    <w:rsid w:val="001F1F05"/>
  </w:style>
  <w:style w:type="paragraph" w:customStyle="1" w:styleId="32B41C536BC94BA7B4611223A74A64E8">
    <w:name w:val="32B41C536BC94BA7B4611223A74A64E8"/>
    <w:rsid w:val="001F1F05"/>
  </w:style>
  <w:style w:type="paragraph" w:customStyle="1" w:styleId="CF7B6FD25DEB42A39E2601466B0B0AF6">
    <w:name w:val="CF7B6FD25DEB42A39E2601466B0B0AF6"/>
    <w:rsid w:val="001F1F05"/>
  </w:style>
  <w:style w:type="paragraph" w:customStyle="1" w:styleId="E4397AE119724B668E1E411D25125245">
    <w:name w:val="E4397AE119724B668E1E411D25125245"/>
    <w:rsid w:val="001F1F05"/>
  </w:style>
  <w:style w:type="paragraph" w:customStyle="1" w:styleId="32A95284A88842DEA63DD19DF9EEE1C8">
    <w:name w:val="32A95284A88842DEA63DD19DF9EEE1C8"/>
    <w:rsid w:val="001F1F05"/>
  </w:style>
  <w:style w:type="paragraph" w:customStyle="1" w:styleId="494B5A45C2A34F7DAED492294DD4A5D3">
    <w:name w:val="494B5A45C2A34F7DAED492294DD4A5D3"/>
    <w:rsid w:val="001F1F05"/>
  </w:style>
  <w:style w:type="paragraph" w:customStyle="1" w:styleId="39C0E1C3DFDB4619A891C71BDEC96C92">
    <w:name w:val="39C0E1C3DFDB4619A891C71BDEC96C92"/>
    <w:rsid w:val="001F1F05"/>
  </w:style>
  <w:style w:type="paragraph" w:customStyle="1" w:styleId="41D7B79A76164DB3A2FB9C9A1C615412">
    <w:name w:val="41D7B79A76164DB3A2FB9C9A1C615412"/>
    <w:rsid w:val="001F1F05"/>
  </w:style>
  <w:style w:type="paragraph" w:customStyle="1" w:styleId="8172731DB843409BBD2C2EE9F6903E1F">
    <w:name w:val="8172731DB843409BBD2C2EE9F6903E1F"/>
    <w:rsid w:val="001F1F05"/>
  </w:style>
  <w:style w:type="paragraph" w:customStyle="1" w:styleId="C6B38E7F46594A12ADF5F0AA3D078EBB">
    <w:name w:val="C6B38E7F46594A12ADF5F0AA3D078EBB"/>
    <w:rsid w:val="001F1F05"/>
  </w:style>
  <w:style w:type="paragraph" w:customStyle="1" w:styleId="81043C704B1944E7B6B5F7B0AFE61DDE">
    <w:name w:val="81043C704B1944E7B6B5F7B0AFE61DDE"/>
    <w:rsid w:val="001F1F05"/>
  </w:style>
  <w:style w:type="paragraph" w:customStyle="1" w:styleId="05E9E47C768E47F5ADBAF4E3539DBCC7">
    <w:name w:val="05E9E47C768E47F5ADBAF4E3539DBCC7"/>
    <w:rsid w:val="001F1F05"/>
  </w:style>
  <w:style w:type="paragraph" w:customStyle="1" w:styleId="1D5FFD7AE9844649AEE87C711C7A9A8A">
    <w:name w:val="1D5FFD7AE9844649AEE87C711C7A9A8A"/>
    <w:rsid w:val="001F1F05"/>
  </w:style>
  <w:style w:type="paragraph" w:customStyle="1" w:styleId="D3AAF65B18404677A1053BFCFDADA99A">
    <w:name w:val="D3AAF65B18404677A1053BFCFDADA99A"/>
    <w:rsid w:val="001F1F05"/>
  </w:style>
  <w:style w:type="paragraph" w:customStyle="1" w:styleId="07098076CA084E5C9153B533CE5BAD1A">
    <w:name w:val="07098076CA084E5C9153B533CE5BAD1A"/>
    <w:rsid w:val="001F1F05"/>
  </w:style>
  <w:style w:type="paragraph" w:customStyle="1" w:styleId="63235671EB564C638F0E5029D51F0177">
    <w:name w:val="63235671EB564C638F0E5029D51F0177"/>
    <w:rsid w:val="001F1F05"/>
  </w:style>
  <w:style w:type="paragraph" w:customStyle="1" w:styleId="239DDC14DE9E4EC999BCBFFEA243035F">
    <w:name w:val="239DDC14DE9E4EC999BCBFFEA243035F"/>
    <w:rsid w:val="001F1F05"/>
  </w:style>
  <w:style w:type="paragraph" w:customStyle="1" w:styleId="5F61013AC27D485C88C2BD005328C1A0">
    <w:name w:val="5F61013AC27D485C88C2BD005328C1A0"/>
    <w:rsid w:val="001F1F05"/>
  </w:style>
  <w:style w:type="paragraph" w:customStyle="1" w:styleId="73E4C9C772E048F9B460DA1C0BA73815">
    <w:name w:val="73E4C9C772E048F9B460DA1C0BA73815"/>
    <w:rsid w:val="001F1F05"/>
  </w:style>
  <w:style w:type="paragraph" w:customStyle="1" w:styleId="7971E5C89BC0463499FD7696E47EA3FD">
    <w:name w:val="7971E5C89BC0463499FD7696E47EA3FD"/>
    <w:rsid w:val="001F1F05"/>
  </w:style>
  <w:style w:type="paragraph" w:customStyle="1" w:styleId="B59B6CB6D3B54F2CBCA22FF82FBB3254">
    <w:name w:val="B59B6CB6D3B54F2CBCA22FF82FBB3254"/>
    <w:rsid w:val="001F1F05"/>
  </w:style>
  <w:style w:type="paragraph" w:customStyle="1" w:styleId="D8D8E563CD754497AE56DEF9D09FD620">
    <w:name w:val="D8D8E563CD754497AE56DEF9D09FD620"/>
    <w:rsid w:val="001F1F05"/>
  </w:style>
  <w:style w:type="paragraph" w:customStyle="1" w:styleId="814302D15CF140C9A70CE4B834AD523B">
    <w:name w:val="814302D15CF140C9A70CE4B834AD523B"/>
    <w:rsid w:val="001F1F05"/>
  </w:style>
  <w:style w:type="paragraph" w:customStyle="1" w:styleId="B3ADBA7FB9AC486BA892F324C604F421">
    <w:name w:val="B3ADBA7FB9AC486BA892F324C604F421"/>
    <w:rsid w:val="001F1F05"/>
  </w:style>
  <w:style w:type="paragraph" w:customStyle="1" w:styleId="069624317EC344848A1E3D9722317B78">
    <w:name w:val="069624317EC344848A1E3D9722317B78"/>
    <w:rsid w:val="001F1F05"/>
  </w:style>
  <w:style w:type="paragraph" w:customStyle="1" w:styleId="EF0A5AB8ADFF479089273A79EBDA6176">
    <w:name w:val="EF0A5AB8ADFF479089273A79EBDA6176"/>
    <w:rsid w:val="001F1F05"/>
  </w:style>
  <w:style w:type="paragraph" w:customStyle="1" w:styleId="991D8ED323F54D889B1687064D082902">
    <w:name w:val="991D8ED323F54D889B1687064D082902"/>
    <w:rsid w:val="001F1F05"/>
  </w:style>
  <w:style w:type="paragraph" w:customStyle="1" w:styleId="80C3148CA5EE47BE8D9EBE0E8E47D16B">
    <w:name w:val="80C3148CA5EE47BE8D9EBE0E8E47D16B"/>
    <w:rsid w:val="001F1F05"/>
  </w:style>
  <w:style w:type="paragraph" w:customStyle="1" w:styleId="1445B35F302D4024BA6A43A30302BF63">
    <w:name w:val="1445B35F302D4024BA6A43A30302BF63"/>
    <w:rsid w:val="001F1F05"/>
  </w:style>
  <w:style w:type="paragraph" w:customStyle="1" w:styleId="F5DD8C041616475791D4B0FBC4BA3C8B">
    <w:name w:val="F5DD8C041616475791D4B0FBC4BA3C8B"/>
    <w:rsid w:val="001F1F05"/>
  </w:style>
  <w:style w:type="paragraph" w:customStyle="1" w:styleId="2252BA48286040AD93506F364065720F">
    <w:name w:val="2252BA48286040AD93506F364065720F"/>
    <w:rsid w:val="001F1F05"/>
  </w:style>
  <w:style w:type="paragraph" w:customStyle="1" w:styleId="57BC588D8C8044F1AAC390BCCB74958F">
    <w:name w:val="57BC588D8C8044F1AAC390BCCB74958F"/>
    <w:rsid w:val="001F1F05"/>
  </w:style>
  <w:style w:type="paragraph" w:customStyle="1" w:styleId="9DD68B42D61F42A1B2F365A649389563">
    <w:name w:val="9DD68B42D61F42A1B2F365A649389563"/>
    <w:rsid w:val="001F1F05"/>
  </w:style>
  <w:style w:type="paragraph" w:customStyle="1" w:styleId="1416BC3D35B44034893A4CF767A2C6B3">
    <w:name w:val="1416BC3D35B44034893A4CF767A2C6B3"/>
    <w:rsid w:val="001F1F05"/>
  </w:style>
  <w:style w:type="paragraph" w:customStyle="1" w:styleId="382F40041B2143728CA8DD6AEBB6D200">
    <w:name w:val="382F40041B2143728CA8DD6AEBB6D200"/>
    <w:rsid w:val="001F1F05"/>
  </w:style>
  <w:style w:type="paragraph" w:customStyle="1" w:styleId="03460392F37A4137BAB494E32108A15C">
    <w:name w:val="03460392F37A4137BAB494E32108A15C"/>
    <w:rsid w:val="001F1F05"/>
  </w:style>
  <w:style w:type="paragraph" w:customStyle="1" w:styleId="4E2FF09747F1412BAEEE7744A626DDE5">
    <w:name w:val="4E2FF09747F1412BAEEE7744A626DDE5"/>
    <w:rsid w:val="001F1F05"/>
  </w:style>
  <w:style w:type="paragraph" w:customStyle="1" w:styleId="8D6B4C24D3164907AEF6E6ED806DBA35">
    <w:name w:val="8D6B4C24D3164907AEF6E6ED806DBA35"/>
    <w:rsid w:val="001F1F05"/>
  </w:style>
  <w:style w:type="paragraph" w:customStyle="1" w:styleId="BD397B97186749BEA9C628B55C43B846">
    <w:name w:val="BD397B97186749BEA9C628B55C43B846"/>
    <w:rsid w:val="001F1F05"/>
  </w:style>
  <w:style w:type="paragraph" w:customStyle="1" w:styleId="1FE19DB46CF643999288C4185ED50B66">
    <w:name w:val="1FE19DB46CF643999288C4185ED50B66"/>
    <w:rsid w:val="001F1F05"/>
  </w:style>
  <w:style w:type="paragraph" w:customStyle="1" w:styleId="CD7697C4C0B8458E97F1D1376390A2C4">
    <w:name w:val="CD7697C4C0B8458E97F1D1376390A2C4"/>
    <w:rsid w:val="001F1F05"/>
  </w:style>
  <w:style w:type="paragraph" w:customStyle="1" w:styleId="0691AB199D3249E9AAD258FFFACB36E5">
    <w:name w:val="0691AB199D3249E9AAD258FFFACB36E5"/>
    <w:rsid w:val="001F1F05"/>
  </w:style>
  <w:style w:type="paragraph" w:customStyle="1" w:styleId="46FB83E000EF4056AC6908AC9D22485A">
    <w:name w:val="46FB83E000EF4056AC6908AC9D22485A"/>
    <w:rsid w:val="001F1F05"/>
  </w:style>
  <w:style w:type="paragraph" w:customStyle="1" w:styleId="70FA965D01854D979CA67D7398169BF6">
    <w:name w:val="70FA965D01854D979CA67D7398169BF6"/>
    <w:rsid w:val="001F1F05"/>
  </w:style>
  <w:style w:type="paragraph" w:customStyle="1" w:styleId="965EFC549FA9419CA59925B3C28C5F08">
    <w:name w:val="965EFC549FA9419CA59925B3C28C5F08"/>
    <w:rsid w:val="001F1F05"/>
  </w:style>
  <w:style w:type="paragraph" w:customStyle="1" w:styleId="764E8A031D294E88A95C9C457F648B48">
    <w:name w:val="764E8A031D294E88A95C9C457F648B48"/>
    <w:rsid w:val="001F1F05"/>
  </w:style>
  <w:style w:type="paragraph" w:customStyle="1" w:styleId="F8C5A907BB034AE29F081F35DFC010C9">
    <w:name w:val="F8C5A907BB034AE29F081F35DFC010C9"/>
    <w:rsid w:val="001F1F05"/>
  </w:style>
  <w:style w:type="paragraph" w:customStyle="1" w:styleId="FD616336D3BA445BAB6D0224757AEF86">
    <w:name w:val="FD616336D3BA445BAB6D0224757AEF86"/>
    <w:rsid w:val="001F1F05"/>
  </w:style>
  <w:style w:type="paragraph" w:customStyle="1" w:styleId="0DD6A0904344467CBEFAAFD5296AA886">
    <w:name w:val="0DD6A0904344467CBEFAAFD5296AA886"/>
    <w:rsid w:val="001F1F05"/>
  </w:style>
  <w:style w:type="paragraph" w:customStyle="1" w:styleId="970B0075B2F74D23A2C810FD63A8E08D">
    <w:name w:val="970B0075B2F74D23A2C810FD63A8E08D"/>
    <w:rsid w:val="001F1F05"/>
  </w:style>
  <w:style w:type="paragraph" w:customStyle="1" w:styleId="DE5C81C6AEE241078A46A7C2B1C63A96">
    <w:name w:val="DE5C81C6AEE241078A46A7C2B1C63A96"/>
    <w:rsid w:val="001F1F05"/>
  </w:style>
  <w:style w:type="paragraph" w:customStyle="1" w:styleId="8EB1466E056D4ECC8B519ABF3DCEBA17">
    <w:name w:val="8EB1466E056D4ECC8B519ABF3DCEBA17"/>
    <w:rsid w:val="001F1F05"/>
  </w:style>
  <w:style w:type="paragraph" w:customStyle="1" w:styleId="49135E7D591647A183BB2C6A4B68BA8C">
    <w:name w:val="49135E7D591647A183BB2C6A4B68BA8C"/>
    <w:rsid w:val="001F1F05"/>
  </w:style>
  <w:style w:type="paragraph" w:customStyle="1" w:styleId="4E4B1D127DC342E7A807676BBE798507">
    <w:name w:val="4E4B1D127DC342E7A807676BBE798507"/>
    <w:rsid w:val="001F1F05"/>
  </w:style>
  <w:style w:type="paragraph" w:customStyle="1" w:styleId="025571040BD746D990B4A40E7E2F6AF6">
    <w:name w:val="025571040BD746D990B4A40E7E2F6AF6"/>
    <w:rsid w:val="001F1F05"/>
  </w:style>
  <w:style w:type="paragraph" w:customStyle="1" w:styleId="4F0EF49E97B64D1D802EC9D0B484985E">
    <w:name w:val="4F0EF49E97B64D1D802EC9D0B484985E"/>
    <w:rsid w:val="001F1F05"/>
  </w:style>
  <w:style w:type="paragraph" w:customStyle="1" w:styleId="6FA015BB90BD498DA0E6BD2A2D0A91B4">
    <w:name w:val="6FA015BB90BD498DA0E6BD2A2D0A91B4"/>
    <w:rsid w:val="001F1F05"/>
  </w:style>
  <w:style w:type="paragraph" w:customStyle="1" w:styleId="4B002653F8F547ABBECC05230E547BC2">
    <w:name w:val="4B002653F8F547ABBECC05230E547BC2"/>
    <w:rsid w:val="001F1F05"/>
  </w:style>
  <w:style w:type="paragraph" w:customStyle="1" w:styleId="96F409C541AB470D91238D29251B82DE">
    <w:name w:val="96F409C541AB470D91238D29251B82DE"/>
    <w:rsid w:val="001F1F05"/>
  </w:style>
  <w:style w:type="paragraph" w:customStyle="1" w:styleId="3F2C3B2A46ED48F38D77016AF8B9CD4B">
    <w:name w:val="3F2C3B2A46ED48F38D77016AF8B9CD4B"/>
    <w:rsid w:val="001F1F05"/>
  </w:style>
  <w:style w:type="paragraph" w:customStyle="1" w:styleId="DAB2E215350747B5A83AA7D279E4C140">
    <w:name w:val="DAB2E215350747B5A83AA7D279E4C140"/>
    <w:rsid w:val="001F1F05"/>
  </w:style>
  <w:style w:type="paragraph" w:customStyle="1" w:styleId="BFC16A9DF2F74D2C887122238185B66B">
    <w:name w:val="BFC16A9DF2F74D2C887122238185B66B"/>
    <w:rsid w:val="001F1F05"/>
  </w:style>
  <w:style w:type="paragraph" w:customStyle="1" w:styleId="9D5CFA5D13A545EDB7B0A461B9D4F49E">
    <w:name w:val="9D5CFA5D13A545EDB7B0A461B9D4F49E"/>
    <w:rsid w:val="001F1F05"/>
  </w:style>
  <w:style w:type="paragraph" w:customStyle="1" w:styleId="218967F2C3B8486B9E10615487D08E36">
    <w:name w:val="218967F2C3B8486B9E10615487D08E36"/>
    <w:rsid w:val="001F1F05"/>
  </w:style>
  <w:style w:type="paragraph" w:customStyle="1" w:styleId="43DE079978984E5A8ED337F9F534F85E">
    <w:name w:val="43DE079978984E5A8ED337F9F534F85E"/>
    <w:rsid w:val="001F1F05"/>
  </w:style>
  <w:style w:type="paragraph" w:customStyle="1" w:styleId="273AD411D83540ADBA2176BCA20BB911">
    <w:name w:val="273AD411D83540ADBA2176BCA20BB911"/>
    <w:rsid w:val="001F1F05"/>
  </w:style>
  <w:style w:type="paragraph" w:customStyle="1" w:styleId="06E88C25E10840D99B8C9ABB378D7515">
    <w:name w:val="06E88C25E10840D99B8C9ABB378D7515"/>
    <w:rsid w:val="001F1F05"/>
  </w:style>
  <w:style w:type="paragraph" w:customStyle="1" w:styleId="D60F4195FFC448AB829C63260D5703E2">
    <w:name w:val="D60F4195FFC448AB829C63260D5703E2"/>
    <w:rsid w:val="001F1F05"/>
  </w:style>
  <w:style w:type="paragraph" w:customStyle="1" w:styleId="D6A11A602BBD4BFC9A1E53900F26678D">
    <w:name w:val="D6A11A602BBD4BFC9A1E53900F26678D"/>
    <w:rsid w:val="001F1F05"/>
  </w:style>
  <w:style w:type="paragraph" w:customStyle="1" w:styleId="457B6A37BFAB42E986C3CD09AF2D8040">
    <w:name w:val="457B6A37BFAB42E986C3CD09AF2D8040"/>
    <w:rsid w:val="001F1F05"/>
  </w:style>
  <w:style w:type="paragraph" w:customStyle="1" w:styleId="DE923E981424484CA4964902F74D0A59">
    <w:name w:val="DE923E981424484CA4964902F74D0A59"/>
    <w:rsid w:val="001F1F05"/>
  </w:style>
  <w:style w:type="paragraph" w:customStyle="1" w:styleId="04AC327D3FE545128687C8303E000F02">
    <w:name w:val="04AC327D3FE545128687C8303E000F02"/>
    <w:rsid w:val="001F1F05"/>
  </w:style>
  <w:style w:type="paragraph" w:customStyle="1" w:styleId="99C7F765328A45B0ACF4265595E61B44">
    <w:name w:val="99C7F765328A45B0ACF4265595E61B44"/>
    <w:rsid w:val="001F1F05"/>
  </w:style>
  <w:style w:type="paragraph" w:customStyle="1" w:styleId="AC344EC33A08488294F56B5F2CF24B7B">
    <w:name w:val="AC344EC33A08488294F56B5F2CF24B7B"/>
    <w:rsid w:val="001F1F05"/>
  </w:style>
  <w:style w:type="paragraph" w:customStyle="1" w:styleId="D4815F95902D4B85B28F45CDAB92BC28">
    <w:name w:val="D4815F95902D4B85B28F45CDAB92BC28"/>
    <w:rsid w:val="001F1F05"/>
  </w:style>
  <w:style w:type="paragraph" w:customStyle="1" w:styleId="7BEC7396C8F546148F63BE6CDA04C38B">
    <w:name w:val="7BEC7396C8F546148F63BE6CDA04C38B"/>
    <w:rsid w:val="001F1F05"/>
  </w:style>
  <w:style w:type="paragraph" w:customStyle="1" w:styleId="D2E10746D847429E80EC0E7488AD7168">
    <w:name w:val="D2E10746D847429E80EC0E7488AD7168"/>
    <w:rsid w:val="001F1F05"/>
  </w:style>
  <w:style w:type="paragraph" w:customStyle="1" w:styleId="F72A3F01BC6C45D985CC91FA53633410">
    <w:name w:val="F72A3F01BC6C45D985CC91FA53633410"/>
    <w:rsid w:val="001F1F05"/>
  </w:style>
  <w:style w:type="paragraph" w:customStyle="1" w:styleId="16D8B7D36A2A4CD9812B1A40245EBD88">
    <w:name w:val="16D8B7D36A2A4CD9812B1A40245EBD88"/>
    <w:rsid w:val="001F1F05"/>
  </w:style>
  <w:style w:type="paragraph" w:customStyle="1" w:styleId="1A5597ACE6F14A57AB73C94CB3B4B209">
    <w:name w:val="1A5597ACE6F14A57AB73C94CB3B4B209"/>
    <w:rsid w:val="001F1F05"/>
  </w:style>
  <w:style w:type="paragraph" w:customStyle="1" w:styleId="F2E5A6218F6C433F8157CE3664A8C0B0">
    <w:name w:val="F2E5A6218F6C433F8157CE3664A8C0B0"/>
    <w:rsid w:val="001F1F05"/>
  </w:style>
  <w:style w:type="paragraph" w:customStyle="1" w:styleId="E8E9CB62E0B04C83A8C35947058F675F">
    <w:name w:val="E8E9CB62E0B04C83A8C35947058F675F"/>
    <w:rsid w:val="001F1F05"/>
  </w:style>
  <w:style w:type="paragraph" w:customStyle="1" w:styleId="4918FDBFDF664CAF88B3C857B681BE9F">
    <w:name w:val="4918FDBFDF664CAF88B3C857B681BE9F"/>
    <w:rsid w:val="001F1F05"/>
  </w:style>
  <w:style w:type="paragraph" w:customStyle="1" w:styleId="BD3689C07D9F44F7AE586014DE6A1704">
    <w:name w:val="BD3689C07D9F44F7AE586014DE6A1704"/>
    <w:rsid w:val="001F1F05"/>
  </w:style>
  <w:style w:type="paragraph" w:customStyle="1" w:styleId="02DDD3683F524054ADE2851882303A0C">
    <w:name w:val="02DDD3683F524054ADE2851882303A0C"/>
    <w:rsid w:val="001F1F05"/>
  </w:style>
  <w:style w:type="paragraph" w:customStyle="1" w:styleId="4A2396137FCF433BA55A57495E675105">
    <w:name w:val="4A2396137FCF433BA55A57495E675105"/>
    <w:rsid w:val="001F1F05"/>
  </w:style>
  <w:style w:type="paragraph" w:customStyle="1" w:styleId="6407A8C0A23E44839829616E9B22C657">
    <w:name w:val="6407A8C0A23E44839829616E9B22C657"/>
    <w:rsid w:val="001F1F05"/>
  </w:style>
  <w:style w:type="paragraph" w:customStyle="1" w:styleId="A939EBC883654C5D9C74F62C76FF0642">
    <w:name w:val="A939EBC883654C5D9C74F62C76FF0642"/>
    <w:rsid w:val="001F1F05"/>
  </w:style>
  <w:style w:type="paragraph" w:customStyle="1" w:styleId="661DB6644F16439C82FE2E0B7F7189E1">
    <w:name w:val="661DB6644F16439C82FE2E0B7F7189E1"/>
    <w:rsid w:val="001F1F05"/>
  </w:style>
  <w:style w:type="paragraph" w:customStyle="1" w:styleId="378AF9A864B0409F9B224C5D86572B90">
    <w:name w:val="378AF9A864B0409F9B224C5D86572B90"/>
    <w:rsid w:val="001F1F05"/>
  </w:style>
  <w:style w:type="paragraph" w:customStyle="1" w:styleId="7FE004B147664219BF2C513CBB5C6E0D">
    <w:name w:val="7FE004B147664219BF2C513CBB5C6E0D"/>
    <w:rsid w:val="001F1F05"/>
  </w:style>
  <w:style w:type="paragraph" w:customStyle="1" w:styleId="7C665FAFFDDD49919AF434E49007ACD6">
    <w:name w:val="7C665FAFFDDD49919AF434E49007ACD6"/>
    <w:rsid w:val="001F1F05"/>
  </w:style>
  <w:style w:type="paragraph" w:customStyle="1" w:styleId="6FC35B107FE74E4F8DE43AD0361EACAA">
    <w:name w:val="6FC35B107FE74E4F8DE43AD0361EACAA"/>
    <w:rsid w:val="001F1F05"/>
  </w:style>
  <w:style w:type="paragraph" w:customStyle="1" w:styleId="19165895D6E34D8F85F418AA6B4C4A4F">
    <w:name w:val="19165895D6E34D8F85F418AA6B4C4A4F"/>
    <w:rsid w:val="001F1F05"/>
  </w:style>
  <w:style w:type="paragraph" w:customStyle="1" w:styleId="C48EE0E996064086AE66E5EBAEE89C8D">
    <w:name w:val="C48EE0E996064086AE66E5EBAEE89C8D"/>
    <w:rsid w:val="001F1F05"/>
  </w:style>
  <w:style w:type="paragraph" w:customStyle="1" w:styleId="0A3EA68192FA45B7A60B028EE308093A">
    <w:name w:val="0A3EA68192FA45B7A60B028EE308093A"/>
    <w:rsid w:val="001F1F05"/>
  </w:style>
  <w:style w:type="paragraph" w:customStyle="1" w:styleId="0B53FD05F8AC45639B6A24673EF23E84">
    <w:name w:val="0B53FD05F8AC45639B6A24673EF23E84"/>
    <w:rsid w:val="001F1F05"/>
  </w:style>
  <w:style w:type="paragraph" w:customStyle="1" w:styleId="918D3CAE82D449D0AC486135B211BD47">
    <w:name w:val="918D3CAE82D449D0AC486135B211BD47"/>
    <w:rsid w:val="001F1F05"/>
  </w:style>
  <w:style w:type="paragraph" w:customStyle="1" w:styleId="AC9BF6590E804297A173FDA8B4F99D9A">
    <w:name w:val="AC9BF6590E804297A173FDA8B4F99D9A"/>
    <w:rsid w:val="001F1F05"/>
  </w:style>
  <w:style w:type="paragraph" w:customStyle="1" w:styleId="C98D4885D2584CE890D63E24ABE5B73C">
    <w:name w:val="C98D4885D2584CE890D63E24ABE5B73C"/>
    <w:rsid w:val="001F1F05"/>
  </w:style>
  <w:style w:type="paragraph" w:customStyle="1" w:styleId="58EE579788224DC5A7556BFECC25AB82">
    <w:name w:val="58EE579788224DC5A7556BFECC25AB82"/>
    <w:rsid w:val="001F1F05"/>
  </w:style>
  <w:style w:type="paragraph" w:customStyle="1" w:styleId="D804EDB6108A4AF8B0202856E4201161">
    <w:name w:val="D804EDB6108A4AF8B0202856E4201161"/>
    <w:rsid w:val="001F1F05"/>
  </w:style>
  <w:style w:type="paragraph" w:customStyle="1" w:styleId="8AB70FF94BD84CBD983D65AA0730B20C">
    <w:name w:val="8AB70FF94BD84CBD983D65AA0730B20C"/>
    <w:rsid w:val="001F1F05"/>
  </w:style>
  <w:style w:type="paragraph" w:customStyle="1" w:styleId="D4953092D3544F48B4AAEE5B94D734F1">
    <w:name w:val="D4953092D3544F48B4AAEE5B94D734F1"/>
    <w:rsid w:val="001F1F05"/>
  </w:style>
  <w:style w:type="paragraph" w:customStyle="1" w:styleId="7EA9AA25ECB94B1C83F8B5622F402F4F">
    <w:name w:val="7EA9AA25ECB94B1C83F8B5622F402F4F"/>
    <w:rsid w:val="001F1F05"/>
  </w:style>
  <w:style w:type="paragraph" w:customStyle="1" w:styleId="387C6D6D4EA3404A875CF41A99DD19A4">
    <w:name w:val="387C6D6D4EA3404A875CF41A99DD19A4"/>
    <w:rsid w:val="001F1F05"/>
  </w:style>
  <w:style w:type="paragraph" w:customStyle="1" w:styleId="AF1D0AE190FE4350AB3B880A9970C1E2">
    <w:name w:val="AF1D0AE190FE4350AB3B880A9970C1E2"/>
    <w:rsid w:val="001F1F05"/>
  </w:style>
  <w:style w:type="paragraph" w:customStyle="1" w:styleId="74A4B272845D4402ADD54D63FEAA20ED">
    <w:name w:val="74A4B272845D4402ADD54D63FEAA20ED"/>
    <w:rsid w:val="001F1F05"/>
  </w:style>
  <w:style w:type="paragraph" w:customStyle="1" w:styleId="7BF2A065C6F7436EA7750D7CDEADB258">
    <w:name w:val="7BF2A065C6F7436EA7750D7CDEADB258"/>
    <w:rsid w:val="001F1F05"/>
  </w:style>
  <w:style w:type="paragraph" w:customStyle="1" w:styleId="FBE2A11C01774E0AB22AD6E5D868C274">
    <w:name w:val="FBE2A11C01774E0AB22AD6E5D868C274"/>
    <w:rsid w:val="001F1F05"/>
  </w:style>
  <w:style w:type="paragraph" w:customStyle="1" w:styleId="162DAD30AB4F46EAAEAF57175BE2054D">
    <w:name w:val="162DAD30AB4F46EAAEAF57175BE2054D"/>
    <w:rsid w:val="001F1F05"/>
  </w:style>
  <w:style w:type="paragraph" w:customStyle="1" w:styleId="8A2287268EF94C09A6227D657C460200">
    <w:name w:val="8A2287268EF94C09A6227D657C460200"/>
    <w:rsid w:val="001F1F05"/>
  </w:style>
  <w:style w:type="paragraph" w:customStyle="1" w:styleId="83A99F6A7F1D46268C25595A33566721">
    <w:name w:val="83A99F6A7F1D46268C25595A33566721"/>
    <w:rsid w:val="00707054"/>
  </w:style>
  <w:style w:type="paragraph" w:customStyle="1" w:styleId="CC71609320A24C75BE4F507B46317F13">
    <w:name w:val="CC71609320A24C75BE4F507B46317F13"/>
    <w:rsid w:val="00707054"/>
  </w:style>
  <w:style w:type="paragraph" w:customStyle="1" w:styleId="E7EED103A6F048038A9C17491E8E4F03">
    <w:name w:val="E7EED103A6F048038A9C17491E8E4F03"/>
    <w:rsid w:val="00707054"/>
  </w:style>
  <w:style w:type="paragraph" w:customStyle="1" w:styleId="6AECF1CFDC6747EDB127ED50502374D2">
    <w:name w:val="6AECF1CFDC6747EDB127ED50502374D2"/>
    <w:rsid w:val="00707054"/>
  </w:style>
  <w:style w:type="paragraph" w:customStyle="1" w:styleId="1F544662A4694E8A977A67F9EBF6B107">
    <w:name w:val="1F544662A4694E8A977A67F9EBF6B107"/>
    <w:rsid w:val="00707054"/>
  </w:style>
  <w:style w:type="paragraph" w:customStyle="1" w:styleId="49FD251F2D8E4C318D0A37C2BCC3EA79">
    <w:name w:val="49FD251F2D8E4C318D0A37C2BCC3EA79"/>
    <w:rsid w:val="00707054"/>
  </w:style>
  <w:style w:type="paragraph" w:customStyle="1" w:styleId="0BDA365E64414C75A8666B005167D341">
    <w:name w:val="0BDA365E64414C75A8666B005167D341"/>
    <w:rsid w:val="00707054"/>
  </w:style>
  <w:style w:type="paragraph" w:customStyle="1" w:styleId="0EB8D81D78CA41C2BF65C848D66711FC">
    <w:name w:val="0EB8D81D78CA41C2BF65C848D66711FC"/>
    <w:rsid w:val="00707054"/>
  </w:style>
  <w:style w:type="paragraph" w:customStyle="1" w:styleId="0AB912C0EDEF49DA916AFFFA8BB98348">
    <w:name w:val="0AB912C0EDEF49DA916AFFFA8BB98348"/>
    <w:rsid w:val="00707054"/>
  </w:style>
  <w:style w:type="paragraph" w:customStyle="1" w:styleId="88C6E0B0F60B490286CCFFFB83DC85C9">
    <w:name w:val="88C6E0B0F60B490286CCFFFB83DC85C9"/>
    <w:rsid w:val="00707054"/>
  </w:style>
  <w:style w:type="paragraph" w:customStyle="1" w:styleId="0B37F1579BB140BEAC61B44D504262D0">
    <w:name w:val="0B37F1579BB140BEAC61B44D504262D0"/>
    <w:rsid w:val="00707054"/>
  </w:style>
  <w:style w:type="paragraph" w:customStyle="1" w:styleId="EAF6088E1D40478AAD742418CE1CE711">
    <w:name w:val="EAF6088E1D40478AAD742418CE1CE711"/>
    <w:rsid w:val="00707054"/>
  </w:style>
  <w:style w:type="paragraph" w:customStyle="1" w:styleId="8596DD37E7AF4139B44C34FC2CC52A98">
    <w:name w:val="8596DD37E7AF4139B44C34FC2CC52A98"/>
    <w:rsid w:val="00707054"/>
  </w:style>
  <w:style w:type="paragraph" w:customStyle="1" w:styleId="3E677F309D944E8484907A8293C1F33A">
    <w:name w:val="3E677F309D944E8484907A8293C1F33A"/>
    <w:rsid w:val="00707054"/>
  </w:style>
  <w:style w:type="paragraph" w:customStyle="1" w:styleId="C35AA8FFFA184190BF2AF1257B761095">
    <w:name w:val="C35AA8FFFA184190BF2AF1257B761095"/>
    <w:rsid w:val="00707054"/>
  </w:style>
  <w:style w:type="paragraph" w:customStyle="1" w:styleId="4A8115D180D848A3912C68BAA447025B">
    <w:name w:val="4A8115D180D848A3912C68BAA447025B"/>
    <w:rsid w:val="00707054"/>
  </w:style>
  <w:style w:type="paragraph" w:customStyle="1" w:styleId="AF1109F126914D349BCC73A9D3549076">
    <w:name w:val="AF1109F126914D349BCC73A9D3549076"/>
    <w:rsid w:val="00707054"/>
  </w:style>
  <w:style w:type="paragraph" w:customStyle="1" w:styleId="655C18DF162748078809D947E85A3260">
    <w:name w:val="655C18DF162748078809D947E85A3260"/>
    <w:rsid w:val="00707054"/>
  </w:style>
  <w:style w:type="paragraph" w:customStyle="1" w:styleId="4F9AD6FB653C4A2D84A2DFF896339138">
    <w:name w:val="4F9AD6FB653C4A2D84A2DFF896339138"/>
    <w:rsid w:val="00707054"/>
  </w:style>
  <w:style w:type="paragraph" w:customStyle="1" w:styleId="83101B146BB34F12B0272348CCC1FE99">
    <w:name w:val="83101B146BB34F12B0272348CCC1FE99"/>
    <w:rsid w:val="00707054"/>
  </w:style>
  <w:style w:type="paragraph" w:customStyle="1" w:styleId="58A4EBC68317487BBDE9F3F5D905D060">
    <w:name w:val="58A4EBC68317487BBDE9F3F5D905D060"/>
    <w:rsid w:val="00707054"/>
  </w:style>
  <w:style w:type="paragraph" w:customStyle="1" w:styleId="E4E0392C7A254327870C2D938299DBBF">
    <w:name w:val="E4E0392C7A254327870C2D938299DBBF"/>
    <w:rsid w:val="00707054"/>
  </w:style>
  <w:style w:type="paragraph" w:customStyle="1" w:styleId="10B0291E7ECC42DA948E0C930CDD0551">
    <w:name w:val="10B0291E7ECC42DA948E0C930CDD0551"/>
    <w:rsid w:val="00707054"/>
  </w:style>
  <w:style w:type="paragraph" w:customStyle="1" w:styleId="1A2FD74DEFF74ABD85AD00217E319E4D">
    <w:name w:val="1A2FD74DEFF74ABD85AD00217E319E4D"/>
    <w:rsid w:val="00707054"/>
  </w:style>
  <w:style w:type="paragraph" w:customStyle="1" w:styleId="9230334EFE644A268FDE9E29C3D7D39C">
    <w:name w:val="9230334EFE644A268FDE9E29C3D7D39C"/>
    <w:rsid w:val="00707054"/>
  </w:style>
  <w:style w:type="paragraph" w:customStyle="1" w:styleId="EFCE25832E5D427D92EA125D91D40B2D">
    <w:name w:val="EFCE25832E5D427D92EA125D91D40B2D"/>
    <w:rsid w:val="00707054"/>
  </w:style>
  <w:style w:type="paragraph" w:customStyle="1" w:styleId="40ACB2EA2A17404193893A4205E8CFCA">
    <w:name w:val="40ACB2EA2A17404193893A4205E8CFCA"/>
    <w:rsid w:val="00707054"/>
  </w:style>
  <w:style w:type="paragraph" w:customStyle="1" w:styleId="36176804DF1241FEB631741D2B81BA0F">
    <w:name w:val="36176804DF1241FEB631741D2B81BA0F"/>
    <w:rsid w:val="002A285E"/>
  </w:style>
  <w:style w:type="paragraph" w:customStyle="1" w:styleId="BCDF4D448E8540F78E2DBA3D79D099CE">
    <w:name w:val="BCDF4D448E8540F78E2DBA3D79D099CE"/>
    <w:rsid w:val="002A285E"/>
  </w:style>
  <w:style w:type="paragraph" w:customStyle="1" w:styleId="E256573AE84C4B358E190C73F9FBEDD1">
    <w:name w:val="E256573AE84C4B358E190C73F9FBEDD1"/>
    <w:rsid w:val="002A285E"/>
  </w:style>
  <w:style w:type="paragraph" w:customStyle="1" w:styleId="AAD0FE94216F4EEBB9CFE8A6C58C1D6E">
    <w:name w:val="AAD0FE94216F4EEBB9CFE8A6C58C1D6E"/>
    <w:rsid w:val="002A285E"/>
  </w:style>
  <w:style w:type="paragraph" w:customStyle="1" w:styleId="5B1A333F7AC14370BC5335CE4D9652D5">
    <w:name w:val="5B1A333F7AC14370BC5335CE4D9652D5"/>
    <w:rsid w:val="002A285E"/>
  </w:style>
  <w:style w:type="paragraph" w:customStyle="1" w:styleId="9A204D178B9D40748DE8004131E6910C">
    <w:name w:val="9A204D178B9D40748DE8004131E6910C"/>
    <w:rsid w:val="002A285E"/>
  </w:style>
  <w:style w:type="paragraph" w:customStyle="1" w:styleId="9BDB634238CE44C9991C0EE4BD41DAAC">
    <w:name w:val="9BDB634238CE44C9991C0EE4BD41DAAC"/>
    <w:rsid w:val="002A285E"/>
  </w:style>
  <w:style w:type="paragraph" w:customStyle="1" w:styleId="72E00C4FF2B44A18A8770AA02C320F53">
    <w:name w:val="72E00C4FF2B44A18A8770AA02C320F53"/>
    <w:rsid w:val="002A285E"/>
  </w:style>
  <w:style w:type="paragraph" w:customStyle="1" w:styleId="0696EB549D1F42E4B9F8FCB738FCDBAA">
    <w:name w:val="0696EB549D1F42E4B9F8FCB738FCDBAA"/>
    <w:rsid w:val="002A285E"/>
  </w:style>
  <w:style w:type="paragraph" w:customStyle="1" w:styleId="E468E824EF8A4FF3BEAEE418E384EB49">
    <w:name w:val="E468E824EF8A4FF3BEAEE418E384EB49"/>
    <w:rsid w:val="002A285E"/>
  </w:style>
  <w:style w:type="paragraph" w:customStyle="1" w:styleId="54088CFAF1014DFE8406506AEE61D3E6">
    <w:name w:val="54088CFAF1014DFE8406506AEE61D3E6"/>
    <w:rsid w:val="002A285E"/>
  </w:style>
  <w:style w:type="paragraph" w:customStyle="1" w:styleId="9716C8F470A84BECAC401AB5A229F191">
    <w:name w:val="9716C8F470A84BECAC401AB5A229F191"/>
    <w:rsid w:val="002A285E"/>
  </w:style>
  <w:style w:type="paragraph" w:customStyle="1" w:styleId="FDB04DA4F6F146DDB9CF71E476E486E4">
    <w:name w:val="FDB04DA4F6F146DDB9CF71E476E486E4"/>
    <w:rsid w:val="002A285E"/>
  </w:style>
  <w:style w:type="paragraph" w:customStyle="1" w:styleId="C7CD3B8E903C4DCEB4CA59F013D97E76">
    <w:name w:val="C7CD3B8E903C4DCEB4CA59F013D97E76"/>
    <w:rsid w:val="002A285E"/>
  </w:style>
  <w:style w:type="paragraph" w:customStyle="1" w:styleId="C96C8942DBAE419FAED3F2879567EBC7">
    <w:name w:val="C96C8942DBAE419FAED3F2879567EBC7"/>
    <w:rsid w:val="002A285E"/>
  </w:style>
  <w:style w:type="paragraph" w:customStyle="1" w:styleId="CBAF8305AC8243A8B402FF0B2F5F3B48">
    <w:name w:val="CBAF8305AC8243A8B402FF0B2F5F3B48"/>
    <w:rsid w:val="002A285E"/>
  </w:style>
  <w:style w:type="paragraph" w:customStyle="1" w:styleId="9B6C44EAFFE242CFB8E132B2E6618C82">
    <w:name w:val="9B6C44EAFFE242CFB8E132B2E6618C82"/>
    <w:rsid w:val="002A285E"/>
  </w:style>
  <w:style w:type="paragraph" w:customStyle="1" w:styleId="B70084787243479C96DEAF8AA39A9044">
    <w:name w:val="B70084787243479C96DEAF8AA39A9044"/>
    <w:rsid w:val="002A285E"/>
  </w:style>
  <w:style w:type="paragraph" w:customStyle="1" w:styleId="5D374162EC1B4DFF876A9AE90945B702">
    <w:name w:val="5D374162EC1B4DFF876A9AE90945B702"/>
    <w:rsid w:val="00D0155A"/>
  </w:style>
  <w:style w:type="paragraph" w:customStyle="1" w:styleId="BECC5DCBB2B94F47AC974C5A2787F9C8">
    <w:name w:val="BECC5DCBB2B94F47AC974C5A2787F9C8"/>
    <w:rsid w:val="00D0155A"/>
  </w:style>
  <w:style w:type="paragraph" w:customStyle="1" w:styleId="037B6785E3B04747B0FC7BC7829C82D7">
    <w:name w:val="037B6785E3B04747B0FC7BC7829C82D7"/>
    <w:rsid w:val="00D0155A"/>
  </w:style>
  <w:style w:type="paragraph" w:customStyle="1" w:styleId="7692774AE76C46B094866A4527C4F74F">
    <w:name w:val="7692774AE76C46B094866A4527C4F74F"/>
    <w:rsid w:val="00D0155A"/>
  </w:style>
  <w:style w:type="paragraph" w:customStyle="1" w:styleId="112BE5B9094E42D790F18ADE1361C3F2">
    <w:name w:val="112BE5B9094E42D790F18ADE1361C3F2"/>
    <w:rsid w:val="00D0155A"/>
  </w:style>
  <w:style w:type="paragraph" w:customStyle="1" w:styleId="5129161D27AC46C1B60AE0FDE15B47E1">
    <w:name w:val="5129161D27AC46C1B60AE0FDE15B47E1"/>
    <w:rsid w:val="00D0155A"/>
  </w:style>
  <w:style w:type="paragraph" w:customStyle="1" w:styleId="BD7426BBFC1747C997705F7E45D8ADA8">
    <w:name w:val="BD7426BBFC1747C997705F7E45D8ADA8"/>
    <w:rsid w:val="00D0155A"/>
  </w:style>
  <w:style w:type="paragraph" w:customStyle="1" w:styleId="F89985B48DD64F0D84364E1E0A1B393D">
    <w:name w:val="F89985B48DD64F0D84364E1E0A1B393D"/>
    <w:rsid w:val="00D0155A"/>
  </w:style>
  <w:style w:type="paragraph" w:customStyle="1" w:styleId="53C4E6E3F7184469AD6DBE0D920EBACF">
    <w:name w:val="53C4E6E3F7184469AD6DBE0D920EBACF"/>
    <w:rsid w:val="00D0155A"/>
  </w:style>
  <w:style w:type="paragraph" w:customStyle="1" w:styleId="A0E5A7D4C2A84C13B1E52F58C6BC332F">
    <w:name w:val="A0E5A7D4C2A84C13B1E52F58C6BC332F"/>
    <w:rsid w:val="00D0155A"/>
  </w:style>
  <w:style w:type="paragraph" w:customStyle="1" w:styleId="D091627514784AA6AC93C3ABC5F7E6CC">
    <w:name w:val="D091627514784AA6AC93C3ABC5F7E6CC"/>
    <w:rsid w:val="00D0155A"/>
  </w:style>
  <w:style w:type="paragraph" w:customStyle="1" w:styleId="5542E520CA444945BC2EE385B81E0D3D">
    <w:name w:val="5542E520CA444945BC2EE385B81E0D3D"/>
    <w:rsid w:val="00D0155A"/>
  </w:style>
  <w:style w:type="paragraph" w:customStyle="1" w:styleId="DCC27B75A3E34AD0A9F373F62265ED84">
    <w:name w:val="DCC27B75A3E34AD0A9F373F62265ED84"/>
    <w:rsid w:val="00D0155A"/>
  </w:style>
  <w:style w:type="paragraph" w:customStyle="1" w:styleId="B743A6C7E66B43AB8362C4C2288C63CF">
    <w:name w:val="B743A6C7E66B43AB8362C4C2288C63CF"/>
    <w:rsid w:val="00D0155A"/>
  </w:style>
  <w:style w:type="paragraph" w:customStyle="1" w:styleId="894F5D1EABEF41B08274A867EACDD3ED">
    <w:name w:val="894F5D1EABEF41B08274A867EACDD3ED"/>
    <w:rsid w:val="00D0155A"/>
  </w:style>
  <w:style w:type="paragraph" w:customStyle="1" w:styleId="836D596393564403BDF55B3CB25BA782">
    <w:name w:val="836D596393564403BDF55B3CB25BA782"/>
    <w:rsid w:val="00D0155A"/>
  </w:style>
  <w:style w:type="paragraph" w:customStyle="1" w:styleId="00CD866CEFBF4764999C58E2D4A87D8F">
    <w:name w:val="00CD866CEFBF4764999C58E2D4A87D8F"/>
    <w:rsid w:val="00D0155A"/>
  </w:style>
  <w:style w:type="paragraph" w:customStyle="1" w:styleId="2BC6FE25F9E84AEEAC1F98C9F702B2B1">
    <w:name w:val="2BC6FE25F9E84AEEAC1F98C9F702B2B1"/>
    <w:rsid w:val="00D0155A"/>
  </w:style>
  <w:style w:type="paragraph" w:customStyle="1" w:styleId="D042AEB2361E48F09960C877C3C6D8A2">
    <w:name w:val="D042AEB2361E48F09960C877C3C6D8A2"/>
    <w:rsid w:val="00D0155A"/>
  </w:style>
  <w:style w:type="paragraph" w:customStyle="1" w:styleId="A329F1DD7293425FB1C20E423F087148">
    <w:name w:val="A329F1DD7293425FB1C20E423F087148"/>
    <w:rsid w:val="00D0155A"/>
  </w:style>
  <w:style w:type="paragraph" w:customStyle="1" w:styleId="43EC6B1FF3FD4C3280BB3C90085BC9BC">
    <w:name w:val="43EC6B1FF3FD4C3280BB3C90085BC9BC"/>
    <w:rsid w:val="00D0155A"/>
  </w:style>
  <w:style w:type="paragraph" w:customStyle="1" w:styleId="83559F791D4F4490ADAB89B6E6678075">
    <w:name w:val="83559F791D4F4490ADAB89B6E6678075"/>
    <w:rsid w:val="00D0155A"/>
  </w:style>
  <w:style w:type="paragraph" w:customStyle="1" w:styleId="C23C056590E6435F90F412B21C8005A2">
    <w:name w:val="C23C056590E6435F90F412B21C8005A2"/>
    <w:rsid w:val="00D0155A"/>
  </w:style>
  <w:style w:type="paragraph" w:customStyle="1" w:styleId="560082790B9D424CAF6C3475042DCD65">
    <w:name w:val="560082790B9D424CAF6C3475042DCD65"/>
    <w:rsid w:val="00D0155A"/>
  </w:style>
  <w:style w:type="paragraph" w:customStyle="1" w:styleId="7DCBF9A9092E44CDBA740BEE21CCBEE1">
    <w:name w:val="7DCBF9A9092E44CDBA740BEE21CCBEE1"/>
    <w:rsid w:val="00D0155A"/>
  </w:style>
  <w:style w:type="paragraph" w:customStyle="1" w:styleId="181153CE963C4A6885B9D07D335C6A95">
    <w:name w:val="181153CE963C4A6885B9D07D335C6A95"/>
    <w:rsid w:val="00D0155A"/>
  </w:style>
  <w:style w:type="paragraph" w:customStyle="1" w:styleId="C0534151E9754EBCB109818925A0F2F1">
    <w:name w:val="C0534151E9754EBCB109818925A0F2F1"/>
    <w:rsid w:val="00D0155A"/>
  </w:style>
  <w:style w:type="paragraph" w:customStyle="1" w:styleId="12BEB4D337774DEDA24BF2A200DB9138">
    <w:name w:val="12BEB4D337774DEDA24BF2A200DB9138"/>
    <w:rsid w:val="00D0155A"/>
  </w:style>
  <w:style w:type="paragraph" w:customStyle="1" w:styleId="FEE2FFD9928641B7BD54E20BBF36F524">
    <w:name w:val="FEE2FFD9928641B7BD54E20BBF36F524"/>
    <w:rsid w:val="00D0155A"/>
  </w:style>
  <w:style w:type="paragraph" w:customStyle="1" w:styleId="1789672DE08649E5B5184A97ECF1D428">
    <w:name w:val="1789672DE08649E5B5184A97ECF1D428"/>
    <w:rsid w:val="00D0155A"/>
  </w:style>
  <w:style w:type="paragraph" w:customStyle="1" w:styleId="FE0CE88EC40A430481690FDEFC3D924E">
    <w:name w:val="FE0CE88EC40A430481690FDEFC3D924E"/>
    <w:rsid w:val="00D0155A"/>
  </w:style>
  <w:style w:type="paragraph" w:customStyle="1" w:styleId="F180F4E0B21143C085D7DA4ECAEBFC45">
    <w:name w:val="F180F4E0B21143C085D7DA4ECAEBFC45"/>
    <w:rsid w:val="00D0155A"/>
  </w:style>
  <w:style w:type="paragraph" w:customStyle="1" w:styleId="BA373A49345F4BCEBA8F8778CDEA52A4">
    <w:name w:val="BA373A49345F4BCEBA8F8778CDEA52A4"/>
    <w:rsid w:val="00D0155A"/>
  </w:style>
  <w:style w:type="paragraph" w:customStyle="1" w:styleId="D322C9AC36F64630B094A6DB11286450">
    <w:name w:val="D322C9AC36F64630B094A6DB11286450"/>
    <w:rsid w:val="00D0155A"/>
  </w:style>
  <w:style w:type="paragraph" w:customStyle="1" w:styleId="E9A79623F35A4B3D92E162CC332FF8A8">
    <w:name w:val="E9A79623F35A4B3D92E162CC332FF8A8"/>
    <w:rsid w:val="00D0155A"/>
  </w:style>
  <w:style w:type="paragraph" w:customStyle="1" w:styleId="EBE9C5D279B042CFBD1161B300891C6E">
    <w:name w:val="EBE9C5D279B042CFBD1161B300891C6E"/>
    <w:rsid w:val="00D0155A"/>
  </w:style>
  <w:style w:type="paragraph" w:customStyle="1" w:styleId="40A98BE016574E76A694403E0168D60E">
    <w:name w:val="40A98BE016574E76A694403E0168D60E"/>
    <w:rsid w:val="00D0155A"/>
  </w:style>
  <w:style w:type="paragraph" w:customStyle="1" w:styleId="3A19A189D01C4944BB17BE388AD53AEC">
    <w:name w:val="3A19A189D01C4944BB17BE388AD53AEC"/>
    <w:rsid w:val="00D0155A"/>
  </w:style>
  <w:style w:type="paragraph" w:customStyle="1" w:styleId="DD53EECEA47B496496B0CC1BE0A6AA6B">
    <w:name w:val="DD53EECEA47B496496B0CC1BE0A6AA6B"/>
    <w:rsid w:val="00D0155A"/>
  </w:style>
  <w:style w:type="paragraph" w:customStyle="1" w:styleId="DC8A7919260F4046A3890CC2AA23BF0F">
    <w:name w:val="DC8A7919260F4046A3890CC2AA23BF0F"/>
    <w:rsid w:val="00D0155A"/>
  </w:style>
  <w:style w:type="paragraph" w:customStyle="1" w:styleId="743C73D5A2144739A168E9D36C91FEE0">
    <w:name w:val="743C73D5A2144739A168E9D36C91FEE0"/>
    <w:rsid w:val="00D0155A"/>
  </w:style>
  <w:style w:type="paragraph" w:customStyle="1" w:styleId="B6916B511B5E48C4AB9BED6DFEEC572D">
    <w:name w:val="B6916B511B5E48C4AB9BED6DFEEC572D"/>
    <w:rsid w:val="00D0155A"/>
  </w:style>
  <w:style w:type="paragraph" w:customStyle="1" w:styleId="DF2F986A206D46B1997D83D7EBAE3239">
    <w:name w:val="DF2F986A206D46B1997D83D7EBAE3239"/>
    <w:rsid w:val="00D0155A"/>
  </w:style>
  <w:style w:type="paragraph" w:customStyle="1" w:styleId="BEA30447643643A4BC898A79CE8B1352">
    <w:name w:val="BEA30447643643A4BC898A79CE8B1352"/>
    <w:rsid w:val="00D0155A"/>
  </w:style>
  <w:style w:type="paragraph" w:customStyle="1" w:styleId="B2FBFCCE4E724DCA93EE6A70A04E6756">
    <w:name w:val="B2FBFCCE4E724DCA93EE6A70A04E6756"/>
    <w:rsid w:val="00D0155A"/>
  </w:style>
  <w:style w:type="paragraph" w:customStyle="1" w:styleId="78EC9BDF81184BD0A132748CFA23D22B">
    <w:name w:val="78EC9BDF81184BD0A132748CFA23D22B"/>
    <w:rsid w:val="00D0155A"/>
  </w:style>
  <w:style w:type="paragraph" w:customStyle="1" w:styleId="00750654861A4ADA90805AB71190803D">
    <w:name w:val="00750654861A4ADA90805AB71190803D"/>
    <w:rsid w:val="00D0155A"/>
  </w:style>
  <w:style w:type="paragraph" w:customStyle="1" w:styleId="9B7A9257B2E0457093242BB8C4DF3F38">
    <w:name w:val="9B7A9257B2E0457093242BB8C4DF3F38"/>
    <w:rsid w:val="00D0155A"/>
  </w:style>
  <w:style w:type="paragraph" w:customStyle="1" w:styleId="8A3C6CDA358C49BEB7FB2FEFFEEBAB82">
    <w:name w:val="8A3C6CDA358C49BEB7FB2FEFFEEBAB82"/>
    <w:rsid w:val="00D0155A"/>
  </w:style>
  <w:style w:type="paragraph" w:customStyle="1" w:styleId="C4B7D962F5884474A7A65F486007B87C">
    <w:name w:val="C4B7D962F5884474A7A65F486007B87C"/>
    <w:rsid w:val="00D0155A"/>
  </w:style>
  <w:style w:type="paragraph" w:customStyle="1" w:styleId="0D26D491840B420AA36A0F2B13654443">
    <w:name w:val="0D26D491840B420AA36A0F2B13654443"/>
    <w:rsid w:val="00D0155A"/>
  </w:style>
  <w:style w:type="paragraph" w:customStyle="1" w:styleId="171981959AAF4B32BCE834983C467FC3">
    <w:name w:val="171981959AAF4B32BCE834983C467FC3"/>
    <w:rsid w:val="00D0155A"/>
  </w:style>
  <w:style w:type="paragraph" w:customStyle="1" w:styleId="3642C38E18374B9F946B769A164A2A6D">
    <w:name w:val="3642C38E18374B9F946B769A164A2A6D"/>
    <w:rsid w:val="00D0155A"/>
  </w:style>
  <w:style w:type="paragraph" w:customStyle="1" w:styleId="F9EFBBC8371F44128D0CF89F4508848E">
    <w:name w:val="F9EFBBC8371F44128D0CF89F4508848E"/>
    <w:rsid w:val="00D0155A"/>
  </w:style>
  <w:style w:type="paragraph" w:customStyle="1" w:styleId="88B5736713EA4D18A0CA72F8731831B2">
    <w:name w:val="88B5736713EA4D18A0CA72F8731831B2"/>
    <w:rsid w:val="00D0155A"/>
  </w:style>
  <w:style w:type="paragraph" w:customStyle="1" w:styleId="65B71084E1094A728B734E75DFBF355F">
    <w:name w:val="65B71084E1094A728B734E75DFBF355F"/>
    <w:rsid w:val="00D0155A"/>
  </w:style>
  <w:style w:type="paragraph" w:customStyle="1" w:styleId="6CA74E35FB834FEB80929D2EFB5B0FFA">
    <w:name w:val="6CA74E35FB834FEB80929D2EFB5B0FFA"/>
    <w:rsid w:val="00D0155A"/>
  </w:style>
  <w:style w:type="paragraph" w:customStyle="1" w:styleId="DB1B439FA7AE47DD972222CC61A4C65D">
    <w:name w:val="DB1B439FA7AE47DD972222CC61A4C65D"/>
    <w:rsid w:val="00D0155A"/>
  </w:style>
  <w:style w:type="paragraph" w:customStyle="1" w:styleId="E522291444FA4461AC372AD11F1992D1">
    <w:name w:val="E522291444FA4461AC372AD11F1992D1"/>
    <w:rsid w:val="00D0155A"/>
  </w:style>
  <w:style w:type="paragraph" w:customStyle="1" w:styleId="219298DBD34342B8A1AE8AD52496CA65">
    <w:name w:val="219298DBD34342B8A1AE8AD52496CA65"/>
    <w:rsid w:val="00D0155A"/>
  </w:style>
  <w:style w:type="paragraph" w:customStyle="1" w:styleId="BB5D08DC28544E78A83999A0F6ADFD37">
    <w:name w:val="BB5D08DC28544E78A83999A0F6ADFD37"/>
    <w:rsid w:val="00D0155A"/>
  </w:style>
  <w:style w:type="paragraph" w:customStyle="1" w:styleId="76E5AA72943B46258290586A6E5A7E4C">
    <w:name w:val="76E5AA72943B46258290586A6E5A7E4C"/>
    <w:rsid w:val="00D0155A"/>
  </w:style>
  <w:style w:type="paragraph" w:customStyle="1" w:styleId="ED307DCC13AA4CBBAC12AB6558F118B8">
    <w:name w:val="ED307DCC13AA4CBBAC12AB6558F118B8"/>
    <w:rsid w:val="00D0155A"/>
  </w:style>
  <w:style w:type="paragraph" w:customStyle="1" w:styleId="E1F40202457948CE829B8C66A0425AF9">
    <w:name w:val="E1F40202457948CE829B8C66A0425AF9"/>
    <w:rsid w:val="00D0155A"/>
  </w:style>
  <w:style w:type="paragraph" w:customStyle="1" w:styleId="768474B6DF7246528605C42C1C98B00B">
    <w:name w:val="768474B6DF7246528605C42C1C98B00B"/>
    <w:rsid w:val="00D0155A"/>
  </w:style>
  <w:style w:type="paragraph" w:customStyle="1" w:styleId="6F5C856FD0F04A94BFEB6C7217419921">
    <w:name w:val="6F5C856FD0F04A94BFEB6C7217419921"/>
    <w:rsid w:val="00D0155A"/>
  </w:style>
  <w:style w:type="paragraph" w:customStyle="1" w:styleId="2D65E31E86D84EBE91F110924559EF15">
    <w:name w:val="2D65E31E86D84EBE91F110924559EF15"/>
    <w:rsid w:val="00D0155A"/>
  </w:style>
  <w:style w:type="paragraph" w:customStyle="1" w:styleId="C929A11B41994BFA8498348CB572BE5A">
    <w:name w:val="C929A11B41994BFA8498348CB572BE5A"/>
    <w:rsid w:val="00D0155A"/>
  </w:style>
  <w:style w:type="paragraph" w:customStyle="1" w:styleId="C291400F7DF24299B6A03FD755DB9772">
    <w:name w:val="C291400F7DF24299B6A03FD755DB9772"/>
    <w:rsid w:val="00D0155A"/>
  </w:style>
  <w:style w:type="paragraph" w:customStyle="1" w:styleId="983DEDFB7B8047BEB1FE886510FE6349">
    <w:name w:val="983DEDFB7B8047BEB1FE886510FE6349"/>
    <w:rsid w:val="00D0155A"/>
  </w:style>
  <w:style w:type="paragraph" w:customStyle="1" w:styleId="A242EE08548E449F9E725866470C9022">
    <w:name w:val="A242EE08548E449F9E725866470C9022"/>
    <w:rsid w:val="00D0155A"/>
  </w:style>
  <w:style w:type="paragraph" w:customStyle="1" w:styleId="CDBEDADE014D4BA583ED0FF0B5012E92">
    <w:name w:val="CDBEDADE014D4BA583ED0FF0B5012E92"/>
    <w:rsid w:val="00D0155A"/>
  </w:style>
  <w:style w:type="paragraph" w:customStyle="1" w:styleId="D9FA81C69EE443F5B6E90DE94355B686">
    <w:name w:val="D9FA81C69EE443F5B6E90DE94355B686"/>
    <w:rsid w:val="00DB7EA3"/>
  </w:style>
  <w:style w:type="paragraph" w:customStyle="1" w:styleId="F1E01FADB216423F97E95B6BB0FB8529">
    <w:name w:val="F1E01FADB216423F97E95B6BB0FB8529"/>
    <w:rsid w:val="00DB7EA3"/>
  </w:style>
  <w:style w:type="paragraph" w:customStyle="1" w:styleId="C32A018914644FC696C35C83F95BA595">
    <w:name w:val="C32A018914644FC696C35C83F95BA595"/>
    <w:rsid w:val="00DB7EA3"/>
  </w:style>
  <w:style w:type="paragraph" w:customStyle="1" w:styleId="CACBB012F3104F14938787C51BEBB876">
    <w:name w:val="CACBB012F3104F14938787C51BEBB876"/>
    <w:rsid w:val="00DB7EA3"/>
  </w:style>
  <w:style w:type="paragraph" w:customStyle="1" w:styleId="59C049B0B27A44F7BD5144D129D47EF8">
    <w:name w:val="59C049B0B27A44F7BD5144D129D47EF8"/>
    <w:rsid w:val="00DB7EA3"/>
  </w:style>
  <w:style w:type="paragraph" w:customStyle="1" w:styleId="FC92272397B0456AA2B1E54BED349588">
    <w:name w:val="FC92272397B0456AA2B1E54BED349588"/>
    <w:rsid w:val="00DB7EA3"/>
  </w:style>
  <w:style w:type="paragraph" w:customStyle="1" w:styleId="8A4F41F27D2446289552B38E08AAB182">
    <w:name w:val="8A4F41F27D2446289552B38E08AAB182"/>
    <w:rsid w:val="00DB7EA3"/>
  </w:style>
  <w:style w:type="paragraph" w:customStyle="1" w:styleId="99E51647F9344523A78E012B474731F0">
    <w:name w:val="99E51647F9344523A78E012B474731F0"/>
    <w:rsid w:val="00DB7EA3"/>
  </w:style>
  <w:style w:type="paragraph" w:customStyle="1" w:styleId="31D307DEC9F6472296A2814FBB773459">
    <w:name w:val="31D307DEC9F6472296A2814FBB773459"/>
    <w:rsid w:val="00DB7EA3"/>
  </w:style>
  <w:style w:type="paragraph" w:customStyle="1" w:styleId="E2CCA3894A96424998A9DF2828033254">
    <w:name w:val="E2CCA3894A96424998A9DF2828033254"/>
    <w:rsid w:val="00DB7EA3"/>
  </w:style>
  <w:style w:type="paragraph" w:customStyle="1" w:styleId="4C0265BDBFAD4D91994AD0267E8807E4">
    <w:name w:val="4C0265BDBFAD4D91994AD0267E8807E4"/>
    <w:rsid w:val="00DB7EA3"/>
  </w:style>
  <w:style w:type="paragraph" w:customStyle="1" w:styleId="BF37D90D5CE348F781815586D6F94531">
    <w:name w:val="BF37D90D5CE348F781815586D6F94531"/>
    <w:rsid w:val="00DB7EA3"/>
  </w:style>
  <w:style w:type="paragraph" w:customStyle="1" w:styleId="665042D836CE4FAC9BCCB70FB95B25AB">
    <w:name w:val="665042D836CE4FAC9BCCB70FB95B25AB"/>
    <w:rsid w:val="00DB7EA3"/>
  </w:style>
  <w:style w:type="paragraph" w:customStyle="1" w:styleId="1BD78735959F46C19D04EB0E3B927292">
    <w:name w:val="1BD78735959F46C19D04EB0E3B927292"/>
    <w:rsid w:val="00DB7EA3"/>
  </w:style>
  <w:style w:type="paragraph" w:customStyle="1" w:styleId="019DE8B4D5464E0195E62E7C013165C4">
    <w:name w:val="019DE8B4D5464E0195E62E7C013165C4"/>
    <w:rsid w:val="00DB7EA3"/>
  </w:style>
  <w:style w:type="paragraph" w:customStyle="1" w:styleId="E8CAC8C75E0945709857FB4CC1B54B18">
    <w:name w:val="E8CAC8C75E0945709857FB4CC1B54B18"/>
    <w:rsid w:val="00DB7EA3"/>
  </w:style>
  <w:style w:type="paragraph" w:customStyle="1" w:styleId="A0005FCD6B9B4BDFA6F5AF53868C726C">
    <w:name w:val="A0005FCD6B9B4BDFA6F5AF53868C726C"/>
    <w:rsid w:val="00DB7EA3"/>
  </w:style>
  <w:style w:type="paragraph" w:customStyle="1" w:styleId="19020740F58645EA98E798A5173EC5F5">
    <w:name w:val="19020740F58645EA98E798A5173EC5F5"/>
    <w:rsid w:val="00DB7EA3"/>
  </w:style>
  <w:style w:type="paragraph" w:customStyle="1" w:styleId="0B6E06CD494042919C1B77C060B2A353">
    <w:name w:val="0B6E06CD494042919C1B77C060B2A353"/>
    <w:rsid w:val="00DB7EA3"/>
  </w:style>
  <w:style w:type="paragraph" w:customStyle="1" w:styleId="690304D9B1B7437FBC81355B3A124CF8">
    <w:name w:val="690304D9B1B7437FBC81355B3A124CF8"/>
    <w:rsid w:val="00DB7EA3"/>
  </w:style>
  <w:style w:type="paragraph" w:customStyle="1" w:styleId="D3F68BC0443443AE89E92204AC736EA1">
    <w:name w:val="D3F68BC0443443AE89E92204AC736EA1"/>
    <w:rsid w:val="00DB7EA3"/>
  </w:style>
  <w:style w:type="paragraph" w:customStyle="1" w:styleId="992EC3B7D5D74F96A6A2CE21D7B6DE68">
    <w:name w:val="992EC3B7D5D74F96A6A2CE21D7B6DE68"/>
    <w:rsid w:val="00DB7EA3"/>
  </w:style>
  <w:style w:type="paragraph" w:customStyle="1" w:styleId="7FB57EC4BC91443F853D25C6DDD66BD9">
    <w:name w:val="7FB57EC4BC91443F853D25C6DDD66BD9"/>
    <w:rsid w:val="00DB7EA3"/>
  </w:style>
  <w:style w:type="paragraph" w:customStyle="1" w:styleId="A4F51FFE7E80450AA3DA77DDFF2A63F7">
    <w:name w:val="A4F51FFE7E80450AA3DA77DDFF2A63F7"/>
    <w:rsid w:val="00DB7EA3"/>
  </w:style>
  <w:style w:type="paragraph" w:customStyle="1" w:styleId="88C5E0D46E064FF2BE1B483C8690FB92">
    <w:name w:val="88C5E0D46E064FF2BE1B483C8690FB92"/>
    <w:rsid w:val="00DB7EA3"/>
  </w:style>
  <w:style w:type="paragraph" w:customStyle="1" w:styleId="721B1F98CA5548B9AB69426ED0829438">
    <w:name w:val="721B1F98CA5548B9AB69426ED0829438"/>
    <w:rsid w:val="00DB7EA3"/>
  </w:style>
  <w:style w:type="paragraph" w:customStyle="1" w:styleId="E722EFE71FEB44C988D8CF622A03EC33">
    <w:name w:val="E722EFE71FEB44C988D8CF622A03EC33"/>
    <w:rsid w:val="00DB7EA3"/>
  </w:style>
  <w:style w:type="paragraph" w:customStyle="1" w:styleId="6A10EB9E297C4908873B1A2A52FB931A">
    <w:name w:val="6A10EB9E297C4908873B1A2A52FB931A"/>
    <w:rsid w:val="00DB7EA3"/>
  </w:style>
  <w:style w:type="paragraph" w:customStyle="1" w:styleId="49AC01A60BD84E30ABAA9A04B933761C">
    <w:name w:val="49AC01A60BD84E30ABAA9A04B933761C"/>
    <w:rsid w:val="00DB7EA3"/>
  </w:style>
  <w:style w:type="paragraph" w:customStyle="1" w:styleId="435A45385B614D5ABF8BF899A0EA8B12">
    <w:name w:val="435A45385B614D5ABF8BF899A0EA8B12"/>
    <w:rsid w:val="00DB7EA3"/>
  </w:style>
  <w:style w:type="paragraph" w:customStyle="1" w:styleId="C50773999B3A4AC18E077291C24E4B0D">
    <w:name w:val="C50773999B3A4AC18E077291C24E4B0D"/>
    <w:rsid w:val="00DB7EA3"/>
  </w:style>
  <w:style w:type="paragraph" w:customStyle="1" w:styleId="67CCB8DA657D4F638314DBDEE29293AE">
    <w:name w:val="67CCB8DA657D4F638314DBDEE29293AE"/>
    <w:rsid w:val="00DB7EA3"/>
  </w:style>
  <w:style w:type="paragraph" w:customStyle="1" w:styleId="08B3A1FEB9264E0B951F5D105BBDF97F">
    <w:name w:val="08B3A1FEB9264E0B951F5D105BBDF97F"/>
    <w:rsid w:val="00DB7EA3"/>
  </w:style>
  <w:style w:type="paragraph" w:customStyle="1" w:styleId="26555C17193642FE8764B3E6DD71F14E">
    <w:name w:val="26555C17193642FE8764B3E6DD71F14E"/>
    <w:rsid w:val="00DB7EA3"/>
  </w:style>
  <w:style w:type="paragraph" w:customStyle="1" w:styleId="0F48F10961D045738A05F0265B5AD831">
    <w:name w:val="0F48F10961D045738A05F0265B5AD831"/>
    <w:rsid w:val="00DB7EA3"/>
  </w:style>
  <w:style w:type="paragraph" w:customStyle="1" w:styleId="141F3BCD6E964578A640E58D494061CB">
    <w:name w:val="141F3BCD6E964578A640E58D494061CB"/>
    <w:rsid w:val="00DB7EA3"/>
  </w:style>
  <w:style w:type="paragraph" w:customStyle="1" w:styleId="C053584D5FC94DDD962BACA6B3FA74AD">
    <w:name w:val="C053584D5FC94DDD962BACA6B3FA74AD"/>
    <w:rsid w:val="0058699B"/>
  </w:style>
  <w:style w:type="paragraph" w:customStyle="1" w:styleId="7430356CA8A749A4B7BC59D99B7180DB">
    <w:name w:val="7430356CA8A749A4B7BC59D99B7180DB"/>
    <w:rsid w:val="0058699B"/>
  </w:style>
  <w:style w:type="paragraph" w:customStyle="1" w:styleId="5BD7E39C65D34E10A01818370E553E21">
    <w:name w:val="5BD7E39C65D34E10A01818370E553E21"/>
    <w:rsid w:val="0058699B"/>
  </w:style>
  <w:style w:type="paragraph" w:customStyle="1" w:styleId="44E7394260F9450AAB63FA3334A687FF">
    <w:name w:val="44E7394260F9450AAB63FA3334A687FF"/>
    <w:rsid w:val="0058699B"/>
  </w:style>
  <w:style w:type="paragraph" w:customStyle="1" w:styleId="622AE88B7B134D8C9BBFC65A7FB0EE3C">
    <w:name w:val="622AE88B7B134D8C9BBFC65A7FB0EE3C"/>
    <w:rsid w:val="0058699B"/>
  </w:style>
  <w:style w:type="paragraph" w:customStyle="1" w:styleId="826E5FF2E7CA4C9EBC70ADC22DF239F1">
    <w:name w:val="826E5FF2E7CA4C9EBC70ADC22DF239F1"/>
    <w:rsid w:val="0058699B"/>
  </w:style>
  <w:style w:type="paragraph" w:customStyle="1" w:styleId="CCCD35AFABCB4DB2928DF980AB2653F4">
    <w:name w:val="CCCD35AFABCB4DB2928DF980AB2653F4"/>
    <w:rsid w:val="0058699B"/>
  </w:style>
  <w:style w:type="paragraph" w:customStyle="1" w:styleId="D570B052B9044119A71E00525D174E98">
    <w:name w:val="D570B052B9044119A71E00525D174E98"/>
    <w:rsid w:val="0058699B"/>
  </w:style>
  <w:style w:type="paragraph" w:customStyle="1" w:styleId="DF42D1C238BD45D2A92D0874B4355864">
    <w:name w:val="DF42D1C238BD45D2A92D0874B4355864"/>
    <w:rsid w:val="0058699B"/>
  </w:style>
  <w:style w:type="paragraph" w:customStyle="1" w:styleId="7EEFCB39C4994B2B96A9A5D12979CBA1">
    <w:name w:val="7EEFCB39C4994B2B96A9A5D12979CBA1"/>
    <w:rsid w:val="0058699B"/>
  </w:style>
  <w:style w:type="paragraph" w:customStyle="1" w:styleId="EFC83FA8320C4FDD9B9DF899991B53B6">
    <w:name w:val="EFC83FA8320C4FDD9B9DF899991B53B6"/>
    <w:rsid w:val="0058699B"/>
  </w:style>
  <w:style w:type="paragraph" w:customStyle="1" w:styleId="A6271391BC7C4272A2B51292FADB0495">
    <w:name w:val="A6271391BC7C4272A2B51292FADB0495"/>
    <w:rsid w:val="0058699B"/>
  </w:style>
  <w:style w:type="paragraph" w:customStyle="1" w:styleId="9DEB693B380A4CBABC0B28CA5A8DA23B">
    <w:name w:val="9DEB693B380A4CBABC0B28CA5A8DA23B"/>
    <w:rsid w:val="0058699B"/>
  </w:style>
  <w:style w:type="paragraph" w:customStyle="1" w:styleId="F9450FA07E9047F09AB2B7073BCF20C8">
    <w:name w:val="F9450FA07E9047F09AB2B7073BCF20C8"/>
    <w:rsid w:val="0058699B"/>
  </w:style>
  <w:style w:type="paragraph" w:customStyle="1" w:styleId="20F0CE50E66C4333AE552971EE39FDCC">
    <w:name w:val="20F0CE50E66C4333AE552971EE39FDCC"/>
    <w:rsid w:val="0058699B"/>
  </w:style>
  <w:style w:type="paragraph" w:customStyle="1" w:styleId="70F1DDF260004A3993A397065C77CC14">
    <w:name w:val="70F1DDF260004A3993A397065C77CC14"/>
    <w:rsid w:val="0058699B"/>
  </w:style>
  <w:style w:type="paragraph" w:customStyle="1" w:styleId="DDDAE330C2484909BE3DFD953429070A">
    <w:name w:val="DDDAE330C2484909BE3DFD953429070A"/>
    <w:rsid w:val="0058699B"/>
  </w:style>
  <w:style w:type="paragraph" w:customStyle="1" w:styleId="BAB012D5DED6481DA50F3049F20BFFA8">
    <w:name w:val="BAB012D5DED6481DA50F3049F20BFFA8"/>
    <w:rsid w:val="0058699B"/>
  </w:style>
  <w:style w:type="paragraph" w:customStyle="1" w:styleId="2A45848FACFE4796897F90C17E3C3F2F">
    <w:name w:val="2A45848FACFE4796897F90C17E3C3F2F"/>
    <w:rsid w:val="000D099E"/>
  </w:style>
  <w:style w:type="paragraph" w:customStyle="1" w:styleId="C2F02ADD922C4CD19C000A6E9D5DA6C8">
    <w:name w:val="C2F02ADD922C4CD19C000A6E9D5DA6C8"/>
    <w:rsid w:val="000D099E"/>
  </w:style>
  <w:style w:type="paragraph" w:customStyle="1" w:styleId="59DD305FF68F4788851C24283F795C12">
    <w:name w:val="59DD305FF68F4788851C24283F795C12"/>
    <w:rsid w:val="000D099E"/>
  </w:style>
  <w:style w:type="paragraph" w:customStyle="1" w:styleId="D4CAC1DC6589492DB408A48207E02C3E">
    <w:name w:val="D4CAC1DC6589492DB408A48207E02C3E"/>
    <w:rsid w:val="000D099E"/>
  </w:style>
  <w:style w:type="paragraph" w:customStyle="1" w:styleId="5A3C9B7B4CA24DCB8B6DFFFF6451AAD3">
    <w:name w:val="5A3C9B7B4CA24DCB8B6DFFFF6451AAD3"/>
    <w:rsid w:val="000D099E"/>
  </w:style>
  <w:style w:type="paragraph" w:customStyle="1" w:styleId="C44DEC2A30914EFE8B7611913123BD53">
    <w:name w:val="C44DEC2A30914EFE8B7611913123BD53"/>
    <w:rsid w:val="000D099E"/>
  </w:style>
  <w:style w:type="paragraph" w:customStyle="1" w:styleId="E7AFE5A9EB2F45499B9025416C0E4063">
    <w:name w:val="E7AFE5A9EB2F45499B9025416C0E4063"/>
    <w:rsid w:val="000D099E"/>
  </w:style>
  <w:style w:type="paragraph" w:customStyle="1" w:styleId="53D0D4A61D3746EBB15C4311EE09E7BE">
    <w:name w:val="53D0D4A61D3746EBB15C4311EE09E7BE"/>
    <w:rsid w:val="000D099E"/>
  </w:style>
  <w:style w:type="paragraph" w:customStyle="1" w:styleId="8D8094C651D5422F964785F5A7B77552">
    <w:name w:val="8D8094C651D5422F964785F5A7B77552"/>
    <w:rsid w:val="000D099E"/>
  </w:style>
  <w:style w:type="paragraph" w:customStyle="1" w:styleId="C544711BE6644DE5BF9C5D49F96C8385">
    <w:name w:val="C544711BE6644DE5BF9C5D49F96C8385"/>
    <w:rsid w:val="000D099E"/>
  </w:style>
  <w:style w:type="paragraph" w:customStyle="1" w:styleId="32B7FEF234CF47A6B0F0D65ECB79EEC4">
    <w:name w:val="32B7FEF234CF47A6B0F0D65ECB79EEC4"/>
    <w:rsid w:val="000D099E"/>
  </w:style>
  <w:style w:type="paragraph" w:customStyle="1" w:styleId="740B32DFC0A244DD9FA1A0218DCE3625">
    <w:name w:val="740B32DFC0A244DD9FA1A0218DCE3625"/>
    <w:rsid w:val="000D099E"/>
  </w:style>
  <w:style w:type="paragraph" w:customStyle="1" w:styleId="7A11D87536B74E548766E3B5EEAFB42D">
    <w:name w:val="7A11D87536B74E548766E3B5EEAFB42D"/>
    <w:rsid w:val="000D099E"/>
  </w:style>
  <w:style w:type="paragraph" w:customStyle="1" w:styleId="015F0208B4F742DC88E0891AAC5ABD80">
    <w:name w:val="015F0208B4F742DC88E0891AAC5ABD80"/>
    <w:rsid w:val="000D099E"/>
  </w:style>
  <w:style w:type="paragraph" w:customStyle="1" w:styleId="DE3A62070706477FA5348FEEF9F84970">
    <w:name w:val="DE3A62070706477FA5348FEEF9F84970"/>
    <w:rsid w:val="000D099E"/>
  </w:style>
  <w:style w:type="paragraph" w:customStyle="1" w:styleId="A878000D11624E7984A49A96606DA1CF">
    <w:name w:val="A878000D11624E7984A49A96606DA1CF"/>
    <w:rsid w:val="000D099E"/>
  </w:style>
  <w:style w:type="paragraph" w:customStyle="1" w:styleId="A38EC39C23D440459BE41A36EE6B2D08">
    <w:name w:val="A38EC39C23D440459BE41A36EE6B2D08"/>
    <w:rsid w:val="000D099E"/>
  </w:style>
  <w:style w:type="paragraph" w:customStyle="1" w:styleId="A3BDD414241643F28CDAF11AC1DAF8F7">
    <w:name w:val="A3BDD414241643F28CDAF11AC1DAF8F7"/>
    <w:rsid w:val="000D099E"/>
  </w:style>
  <w:style w:type="paragraph" w:customStyle="1" w:styleId="3250B13D66714C1B991826BBF90AE2FD">
    <w:name w:val="3250B13D66714C1B991826BBF90AE2FD"/>
    <w:rsid w:val="005C4C55"/>
  </w:style>
  <w:style w:type="paragraph" w:customStyle="1" w:styleId="9083315B7FCC42B0B0D52F419C837BC5">
    <w:name w:val="9083315B7FCC42B0B0D52F419C837BC5"/>
    <w:rsid w:val="005C4C55"/>
  </w:style>
  <w:style w:type="paragraph" w:customStyle="1" w:styleId="63BE7464B0C34D77BCC33F1C7629FE58">
    <w:name w:val="63BE7464B0C34D77BCC33F1C7629FE58"/>
    <w:rsid w:val="005C4C55"/>
  </w:style>
  <w:style w:type="paragraph" w:customStyle="1" w:styleId="0B08DBD2FEBC47348934CBF070749CED">
    <w:name w:val="0B08DBD2FEBC47348934CBF070749CED"/>
    <w:rsid w:val="005C4C55"/>
  </w:style>
  <w:style w:type="paragraph" w:customStyle="1" w:styleId="1673CF199F984CC5845B4DCACC6A278C">
    <w:name w:val="1673CF199F984CC5845B4DCACC6A278C"/>
    <w:rsid w:val="005C4C55"/>
  </w:style>
  <w:style w:type="paragraph" w:customStyle="1" w:styleId="8AAAF791D7024C9CA37D9D917A2B040A">
    <w:name w:val="8AAAF791D7024C9CA37D9D917A2B040A"/>
    <w:rsid w:val="005C4C55"/>
  </w:style>
  <w:style w:type="paragraph" w:customStyle="1" w:styleId="52113B607C4F4A88B3F2CBFA827FDEA0">
    <w:name w:val="52113B607C4F4A88B3F2CBFA827FDEA0"/>
    <w:rsid w:val="005C4C55"/>
  </w:style>
  <w:style w:type="paragraph" w:customStyle="1" w:styleId="887F82B3FCF646B88CF504641AE6FF7A">
    <w:name w:val="887F82B3FCF646B88CF504641AE6FF7A"/>
    <w:rsid w:val="005C4C55"/>
  </w:style>
  <w:style w:type="paragraph" w:customStyle="1" w:styleId="B98FD6768A2646CD82FFB563F5C303A7">
    <w:name w:val="B98FD6768A2646CD82FFB563F5C303A7"/>
    <w:rsid w:val="005C4C55"/>
  </w:style>
  <w:style w:type="paragraph" w:customStyle="1" w:styleId="60DE9C71BB2544C5A3779B01150DC8A7">
    <w:name w:val="60DE9C71BB2544C5A3779B01150DC8A7"/>
    <w:rsid w:val="005C4C55"/>
  </w:style>
  <w:style w:type="paragraph" w:customStyle="1" w:styleId="8D770A7000314D58959B3D6E01DE14BE">
    <w:name w:val="8D770A7000314D58959B3D6E01DE14BE"/>
    <w:rsid w:val="005C4C55"/>
  </w:style>
  <w:style w:type="paragraph" w:customStyle="1" w:styleId="64F4B21DE805470680F2DF82C40335D9">
    <w:name w:val="64F4B21DE805470680F2DF82C40335D9"/>
    <w:rsid w:val="005C4C55"/>
  </w:style>
  <w:style w:type="paragraph" w:customStyle="1" w:styleId="EF56565B92B3432186CB1F0B10D4C7B8">
    <w:name w:val="EF56565B92B3432186CB1F0B10D4C7B8"/>
    <w:rsid w:val="005C4C55"/>
  </w:style>
  <w:style w:type="paragraph" w:customStyle="1" w:styleId="0FA64E123CC84431B29D265FCDDD6279">
    <w:name w:val="0FA64E123CC84431B29D265FCDDD6279"/>
    <w:rsid w:val="005C4C55"/>
  </w:style>
  <w:style w:type="paragraph" w:customStyle="1" w:styleId="7572D748DCDA490AB0A6602D8CAB16A4">
    <w:name w:val="7572D748DCDA490AB0A6602D8CAB16A4"/>
    <w:rsid w:val="005C4C55"/>
  </w:style>
  <w:style w:type="paragraph" w:customStyle="1" w:styleId="84C0879CD5C2412493B5A4D3F02CB5AC">
    <w:name w:val="84C0879CD5C2412493B5A4D3F02CB5AC"/>
    <w:rsid w:val="005C4C55"/>
  </w:style>
  <w:style w:type="paragraph" w:customStyle="1" w:styleId="25BD46658E084DADB77071A50A758269">
    <w:name w:val="25BD46658E084DADB77071A50A758269"/>
    <w:rsid w:val="005C4C55"/>
  </w:style>
  <w:style w:type="paragraph" w:customStyle="1" w:styleId="5EAD5F2C385941A0B8515E25A3528C20">
    <w:name w:val="5EAD5F2C385941A0B8515E25A3528C20"/>
    <w:rsid w:val="005C4C55"/>
  </w:style>
  <w:style w:type="paragraph" w:customStyle="1" w:styleId="FFB2C0872E624B6796218AB64DD1077A">
    <w:name w:val="FFB2C0872E624B6796218AB64DD1077A"/>
    <w:rsid w:val="005C4C55"/>
  </w:style>
  <w:style w:type="paragraph" w:customStyle="1" w:styleId="203168ED6BEB4630B1A6CDEDD9357ABF">
    <w:name w:val="203168ED6BEB4630B1A6CDEDD9357ABF"/>
    <w:rsid w:val="005C4C55"/>
  </w:style>
  <w:style w:type="paragraph" w:customStyle="1" w:styleId="5041BF8DB1834375B7D3CB26719E1B08">
    <w:name w:val="5041BF8DB1834375B7D3CB26719E1B08"/>
    <w:rsid w:val="005C4C55"/>
  </w:style>
  <w:style w:type="paragraph" w:customStyle="1" w:styleId="F571257B288343C797B6671F84F620D0">
    <w:name w:val="F571257B288343C797B6671F84F620D0"/>
    <w:rsid w:val="005C4C55"/>
  </w:style>
  <w:style w:type="paragraph" w:customStyle="1" w:styleId="ACABB7B7C0DF4D85B8F8081120DE3422">
    <w:name w:val="ACABB7B7C0DF4D85B8F8081120DE3422"/>
    <w:rsid w:val="005C4C55"/>
  </w:style>
  <w:style w:type="paragraph" w:customStyle="1" w:styleId="00432D14B79844358E237E93F76948DB">
    <w:name w:val="00432D14B79844358E237E93F76948DB"/>
    <w:rsid w:val="005C4C55"/>
  </w:style>
  <w:style w:type="paragraph" w:customStyle="1" w:styleId="B273894A9B894D18BD222D69D40D0249">
    <w:name w:val="B273894A9B894D18BD222D69D40D0249"/>
    <w:rsid w:val="005C4C55"/>
  </w:style>
  <w:style w:type="paragraph" w:customStyle="1" w:styleId="23649688B13B4CA481EFDB0AD6B6057B">
    <w:name w:val="23649688B13B4CA481EFDB0AD6B6057B"/>
    <w:rsid w:val="005C4C55"/>
  </w:style>
  <w:style w:type="paragraph" w:customStyle="1" w:styleId="C32EA4A9B44F4FCDA14919FF3EBDCFB6">
    <w:name w:val="C32EA4A9B44F4FCDA14919FF3EBDCFB6"/>
    <w:rsid w:val="005C4C55"/>
  </w:style>
  <w:style w:type="paragraph" w:customStyle="1" w:styleId="033F6D3A7D4644F486ED11D84D537E89">
    <w:name w:val="033F6D3A7D4644F486ED11D84D537E89"/>
    <w:rsid w:val="005C4C55"/>
  </w:style>
  <w:style w:type="paragraph" w:customStyle="1" w:styleId="3F56FDE0C2374BBA844B116CE16AA217">
    <w:name w:val="3F56FDE0C2374BBA844B116CE16AA217"/>
    <w:rsid w:val="005C4C55"/>
  </w:style>
  <w:style w:type="paragraph" w:customStyle="1" w:styleId="CCDE2AB3FC0648698633A0FD366D2BAE">
    <w:name w:val="CCDE2AB3FC0648698633A0FD366D2BAE"/>
    <w:rsid w:val="005C4C55"/>
  </w:style>
  <w:style w:type="paragraph" w:customStyle="1" w:styleId="3E11B9F16F094A4E85545071D96CCC2E">
    <w:name w:val="3E11B9F16F094A4E85545071D96CCC2E"/>
    <w:rsid w:val="005C4C55"/>
  </w:style>
  <w:style w:type="paragraph" w:customStyle="1" w:styleId="6330061604154AFA8DFB8990950DB686">
    <w:name w:val="6330061604154AFA8DFB8990950DB686"/>
    <w:rsid w:val="005C4C55"/>
  </w:style>
  <w:style w:type="paragraph" w:customStyle="1" w:styleId="18A6D16F00724749A633AB25F85C2EDB">
    <w:name w:val="18A6D16F00724749A633AB25F85C2EDB"/>
    <w:rsid w:val="005C4C55"/>
  </w:style>
  <w:style w:type="paragraph" w:customStyle="1" w:styleId="29394CB4DCC24D69B691122AF683A645">
    <w:name w:val="29394CB4DCC24D69B691122AF683A645"/>
    <w:rsid w:val="005C4C55"/>
  </w:style>
  <w:style w:type="paragraph" w:customStyle="1" w:styleId="1A6909F4BC2D462A928B153023FD309E">
    <w:name w:val="1A6909F4BC2D462A928B153023FD309E"/>
    <w:rsid w:val="005C4C55"/>
  </w:style>
  <w:style w:type="paragraph" w:customStyle="1" w:styleId="6766AB9D40A54D4AA4174AB4EC12582A">
    <w:name w:val="6766AB9D40A54D4AA4174AB4EC12582A"/>
    <w:rsid w:val="005C4C55"/>
  </w:style>
  <w:style w:type="paragraph" w:customStyle="1" w:styleId="21BA3C5BBF4C4615B63BB154EF3B9C8F">
    <w:name w:val="21BA3C5BBF4C4615B63BB154EF3B9C8F"/>
    <w:rsid w:val="005C4C55"/>
  </w:style>
  <w:style w:type="paragraph" w:customStyle="1" w:styleId="8FE928710E274486A03A6E5D101CA346">
    <w:name w:val="8FE928710E274486A03A6E5D101CA346"/>
    <w:rsid w:val="005C4C55"/>
  </w:style>
  <w:style w:type="paragraph" w:customStyle="1" w:styleId="8EB174AFF146458C9B05FFB524B245B2">
    <w:name w:val="8EB174AFF146458C9B05FFB524B245B2"/>
    <w:rsid w:val="005C4C55"/>
  </w:style>
  <w:style w:type="paragraph" w:customStyle="1" w:styleId="BAF346ED951E4BC88884F37208FA948F">
    <w:name w:val="BAF346ED951E4BC88884F37208FA948F"/>
    <w:rsid w:val="005C4C55"/>
  </w:style>
  <w:style w:type="paragraph" w:customStyle="1" w:styleId="88C188F09C00441889358BA2CB4A1D92">
    <w:name w:val="88C188F09C00441889358BA2CB4A1D92"/>
    <w:rsid w:val="005C4C55"/>
  </w:style>
  <w:style w:type="paragraph" w:customStyle="1" w:styleId="7FA6F7496FDB4F88A843420043C22392">
    <w:name w:val="7FA6F7496FDB4F88A843420043C22392"/>
    <w:rsid w:val="005C4C55"/>
  </w:style>
  <w:style w:type="paragraph" w:customStyle="1" w:styleId="7A8CD39574CA44E3AC3892638E003FB6">
    <w:name w:val="7A8CD39574CA44E3AC3892638E003FB6"/>
    <w:rsid w:val="005C4C55"/>
  </w:style>
  <w:style w:type="paragraph" w:customStyle="1" w:styleId="5C28842C2CFF46689218D11E085E8E0C">
    <w:name w:val="5C28842C2CFF46689218D11E085E8E0C"/>
    <w:rsid w:val="005C4C55"/>
  </w:style>
  <w:style w:type="paragraph" w:customStyle="1" w:styleId="F6E91059E2CE4A1C9601596A839A75BA">
    <w:name w:val="F6E91059E2CE4A1C9601596A839A75BA"/>
    <w:rsid w:val="005C4C55"/>
  </w:style>
  <w:style w:type="paragraph" w:customStyle="1" w:styleId="C6E57FD1882D41D2815B27E46CA2D409">
    <w:name w:val="C6E57FD1882D41D2815B27E46CA2D409"/>
    <w:rsid w:val="005C4C55"/>
  </w:style>
  <w:style w:type="paragraph" w:customStyle="1" w:styleId="EC38AC5C33904363BF1F449D958022AE">
    <w:name w:val="EC38AC5C33904363BF1F449D958022AE"/>
    <w:rsid w:val="005C4C55"/>
  </w:style>
  <w:style w:type="paragraph" w:customStyle="1" w:styleId="7BFD5E575CB04BAEBCFFFFF722338C3A">
    <w:name w:val="7BFD5E575CB04BAEBCFFFFF722338C3A"/>
    <w:rsid w:val="005C4C55"/>
  </w:style>
  <w:style w:type="paragraph" w:customStyle="1" w:styleId="906C4C917ECF42258D057D00760B4F9B">
    <w:name w:val="906C4C917ECF42258D057D00760B4F9B"/>
    <w:rsid w:val="005C4C55"/>
  </w:style>
  <w:style w:type="paragraph" w:customStyle="1" w:styleId="2E855DA2572E4DB8A1F939B504B8BF73">
    <w:name w:val="2E855DA2572E4DB8A1F939B504B8BF73"/>
    <w:rsid w:val="005C4C55"/>
  </w:style>
  <w:style w:type="paragraph" w:customStyle="1" w:styleId="59E9B72D68CF480EA16F32EB4569089B">
    <w:name w:val="59E9B72D68CF480EA16F32EB4569089B"/>
    <w:rsid w:val="005C4C55"/>
  </w:style>
  <w:style w:type="paragraph" w:customStyle="1" w:styleId="CC7F0A6AF7D64BA2BCEE9F0D5E921824">
    <w:name w:val="CC7F0A6AF7D64BA2BCEE9F0D5E921824"/>
    <w:rsid w:val="005C4C55"/>
  </w:style>
  <w:style w:type="paragraph" w:customStyle="1" w:styleId="60A05E7298A644129FF20C395448198B">
    <w:name w:val="60A05E7298A644129FF20C395448198B"/>
    <w:rsid w:val="005C4C55"/>
  </w:style>
  <w:style w:type="paragraph" w:customStyle="1" w:styleId="869A3D0F01DB4D2C9EBCAF13C0B982D1">
    <w:name w:val="869A3D0F01DB4D2C9EBCAF13C0B982D1"/>
    <w:rsid w:val="005C4C55"/>
  </w:style>
  <w:style w:type="paragraph" w:customStyle="1" w:styleId="85909BB322F24FC7A4BBCD2B2E03546D">
    <w:name w:val="85909BB322F24FC7A4BBCD2B2E03546D"/>
    <w:rsid w:val="005C4C55"/>
  </w:style>
  <w:style w:type="paragraph" w:customStyle="1" w:styleId="FEA2A2E2D0CC4F9AB661EF1210E4D954">
    <w:name w:val="FEA2A2E2D0CC4F9AB661EF1210E4D954"/>
    <w:rsid w:val="005C4C55"/>
  </w:style>
  <w:style w:type="paragraph" w:customStyle="1" w:styleId="A8071BFB00BC4693B30198871521B6FA">
    <w:name w:val="A8071BFB00BC4693B30198871521B6FA"/>
    <w:rsid w:val="005C4C55"/>
  </w:style>
  <w:style w:type="paragraph" w:customStyle="1" w:styleId="8AF466FDD4574B589659D8A87C74FBDD">
    <w:name w:val="8AF466FDD4574B589659D8A87C74FBDD"/>
    <w:rsid w:val="005C4C55"/>
  </w:style>
  <w:style w:type="paragraph" w:customStyle="1" w:styleId="4B85F9CC2E004C78AE691439D61EC893">
    <w:name w:val="4B85F9CC2E004C78AE691439D61EC893"/>
    <w:rsid w:val="005C4C55"/>
  </w:style>
  <w:style w:type="paragraph" w:customStyle="1" w:styleId="3A566334A9AF48D2A650194099463FED">
    <w:name w:val="3A566334A9AF48D2A650194099463FED"/>
    <w:rsid w:val="005C4C55"/>
  </w:style>
  <w:style w:type="paragraph" w:customStyle="1" w:styleId="78112E2846E344F2830B547591E55DE0">
    <w:name w:val="78112E2846E344F2830B547591E55DE0"/>
    <w:rsid w:val="005C4C55"/>
  </w:style>
  <w:style w:type="paragraph" w:customStyle="1" w:styleId="25713AACF4504D8BBDF594E473824BBB">
    <w:name w:val="25713AACF4504D8BBDF594E473824BBB"/>
    <w:rsid w:val="005C4C55"/>
  </w:style>
  <w:style w:type="paragraph" w:customStyle="1" w:styleId="8E934FA45897446AABA1371190C5130E">
    <w:name w:val="8E934FA45897446AABA1371190C5130E"/>
    <w:rsid w:val="005C4C55"/>
  </w:style>
  <w:style w:type="paragraph" w:customStyle="1" w:styleId="A42FA605428D46B2BD536FFF8E4D2DA0">
    <w:name w:val="A42FA605428D46B2BD536FFF8E4D2DA0"/>
    <w:rsid w:val="005C4C55"/>
  </w:style>
  <w:style w:type="paragraph" w:customStyle="1" w:styleId="2D8925E946784472B341F0CC897B6E36">
    <w:name w:val="2D8925E946784472B341F0CC897B6E36"/>
    <w:rsid w:val="005C4C55"/>
  </w:style>
  <w:style w:type="paragraph" w:customStyle="1" w:styleId="27C8EC249C2443FB8A018D5809D31291">
    <w:name w:val="27C8EC249C2443FB8A018D5809D31291"/>
    <w:rsid w:val="005C4C55"/>
  </w:style>
  <w:style w:type="paragraph" w:customStyle="1" w:styleId="209E590ECF294902BC11D6AB4D6C71CC">
    <w:name w:val="209E590ECF294902BC11D6AB4D6C71CC"/>
    <w:rsid w:val="005C4C55"/>
  </w:style>
  <w:style w:type="paragraph" w:customStyle="1" w:styleId="BC1F1C557A7D493293A89DDCEACBCA49">
    <w:name w:val="BC1F1C557A7D493293A89DDCEACBCA49"/>
    <w:rsid w:val="005C4C55"/>
  </w:style>
  <w:style w:type="paragraph" w:customStyle="1" w:styleId="F05325269A3444D1ABB47DC9B889EF4A">
    <w:name w:val="F05325269A3444D1ABB47DC9B889EF4A"/>
    <w:rsid w:val="005C4C55"/>
  </w:style>
  <w:style w:type="paragraph" w:customStyle="1" w:styleId="B7EAC3F601FA449491446BFB106C7A51">
    <w:name w:val="B7EAC3F601FA449491446BFB106C7A51"/>
    <w:rsid w:val="005C4C55"/>
  </w:style>
  <w:style w:type="paragraph" w:customStyle="1" w:styleId="C28C6FA237CB46039E300A4D90A954D9">
    <w:name w:val="C28C6FA237CB46039E300A4D90A954D9"/>
    <w:rsid w:val="005C4C55"/>
  </w:style>
  <w:style w:type="paragraph" w:customStyle="1" w:styleId="322C408B057944F998B12836363E1E2C">
    <w:name w:val="322C408B057944F998B12836363E1E2C"/>
    <w:rsid w:val="005C4C55"/>
  </w:style>
  <w:style w:type="paragraph" w:customStyle="1" w:styleId="AC1D3A75BBF9465DA8D5746A53005203">
    <w:name w:val="AC1D3A75BBF9465DA8D5746A53005203"/>
    <w:rsid w:val="005C4C55"/>
  </w:style>
  <w:style w:type="paragraph" w:customStyle="1" w:styleId="F4B36BB93E2B4F7EBC3F1B6566F5C72D">
    <w:name w:val="F4B36BB93E2B4F7EBC3F1B6566F5C72D"/>
    <w:rsid w:val="005C4C55"/>
  </w:style>
  <w:style w:type="paragraph" w:customStyle="1" w:styleId="C0590FBB92674CC58ECF9B9230E7CECE">
    <w:name w:val="C0590FBB92674CC58ECF9B9230E7CECE"/>
    <w:rsid w:val="005C4C55"/>
  </w:style>
  <w:style w:type="paragraph" w:customStyle="1" w:styleId="91A583E601634F96B1612286E47740F4">
    <w:name w:val="91A583E601634F96B1612286E47740F4"/>
    <w:rsid w:val="005C4C55"/>
  </w:style>
  <w:style w:type="paragraph" w:customStyle="1" w:styleId="4579A14AC8504B1B9162AE9EF94AED5F">
    <w:name w:val="4579A14AC8504B1B9162AE9EF94AED5F"/>
    <w:rsid w:val="005C4C55"/>
  </w:style>
  <w:style w:type="paragraph" w:customStyle="1" w:styleId="1122CABB1DDD41729157B220F3C1306A">
    <w:name w:val="1122CABB1DDD41729157B220F3C1306A"/>
    <w:rsid w:val="005C4C55"/>
  </w:style>
  <w:style w:type="paragraph" w:customStyle="1" w:styleId="DAECBF35DFB44D629B5C43509E8C0F97">
    <w:name w:val="DAECBF35DFB44D629B5C43509E8C0F97"/>
    <w:rsid w:val="005C4C55"/>
  </w:style>
  <w:style w:type="paragraph" w:customStyle="1" w:styleId="DFD42766A7E44C03B241B2EA1AD2F7B3">
    <w:name w:val="DFD42766A7E44C03B241B2EA1AD2F7B3"/>
    <w:rsid w:val="005C4C55"/>
  </w:style>
  <w:style w:type="paragraph" w:customStyle="1" w:styleId="85B68942E81B4B888BB5FE949A49D212">
    <w:name w:val="85B68942E81B4B888BB5FE949A49D212"/>
    <w:rsid w:val="00C80397"/>
  </w:style>
  <w:style w:type="paragraph" w:customStyle="1" w:styleId="D8F5D80CB5F74B2197B88BBCEE67060C">
    <w:name w:val="D8F5D80CB5F74B2197B88BBCEE67060C"/>
    <w:rsid w:val="00C80397"/>
  </w:style>
  <w:style w:type="paragraph" w:customStyle="1" w:styleId="26678E022721427D92946F9EAF3A9BD4">
    <w:name w:val="26678E022721427D92946F9EAF3A9BD4"/>
    <w:rsid w:val="00C80397"/>
  </w:style>
  <w:style w:type="paragraph" w:customStyle="1" w:styleId="59EC81F52DC94D3AB9DA237B957E10E2">
    <w:name w:val="59EC81F52DC94D3AB9DA237B957E10E2"/>
    <w:rsid w:val="00C80397"/>
  </w:style>
  <w:style w:type="paragraph" w:customStyle="1" w:styleId="E4F1949AC8F2408DBEC418206C5D3D44">
    <w:name w:val="E4F1949AC8F2408DBEC418206C5D3D44"/>
    <w:rsid w:val="00C80397"/>
  </w:style>
  <w:style w:type="paragraph" w:customStyle="1" w:styleId="5C9A2C7C51764DC59E20838097D5C9F7">
    <w:name w:val="5C9A2C7C51764DC59E20838097D5C9F7"/>
    <w:rsid w:val="00C80397"/>
  </w:style>
  <w:style w:type="paragraph" w:customStyle="1" w:styleId="9A554860DD5147E5B2AE01F2785468FA">
    <w:name w:val="9A554860DD5147E5B2AE01F2785468FA"/>
    <w:rsid w:val="00C80397"/>
  </w:style>
  <w:style w:type="paragraph" w:customStyle="1" w:styleId="3E75708381264FA3BF5D609DFBB8C644">
    <w:name w:val="3E75708381264FA3BF5D609DFBB8C644"/>
    <w:rsid w:val="00C80397"/>
  </w:style>
  <w:style w:type="paragraph" w:customStyle="1" w:styleId="34C6346B77954E608B1EA3EB789A6B08">
    <w:name w:val="34C6346B77954E608B1EA3EB789A6B08"/>
    <w:rsid w:val="00C80397"/>
  </w:style>
  <w:style w:type="paragraph" w:customStyle="1" w:styleId="A2EB3109495342C7BD3A2AA8728723A5">
    <w:name w:val="A2EB3109495342C7BD3A2AA8728723A5"/>
    <w:rsid w:val="00C80397"/>
  </w:style>
  <w:style w:type="paragraph" w:customStyle="1" w:styleId="74CA74FF52824328B16DCBCAFE3DA92C">
    <w:name w:val="74CA74FF52824328B16DCBCAFE3DA92C"/>
    <w:rsid w:val="00C80397"/>
  </w:style>
  <w:style w:type="paragraph" w:customStyle="1" w:styleId="955E916BEB1A41348F3BEE3BA3CE4D28">
    <w:name w:val="955E916BEB1A41348F3BEE3BA3CE4D28"/>
    <w:rsid w:val="00C80397"/>
  </w:style>
  <w:style w:type="paragraph" w:customStyle="1" w:styleId="F9F482166205477780419BB01948660F">
    <w:name w:val="F9F482166205477780419BB01948660F"/>
    <w:rsid w:val="00C80397"/>
  </w:style>
  <w:style w:type="paragraph" w:customStyle="1" w:styleId="F8FAE203EE8042B281B21D0A7F24D6C0">
    <w:name w:val="F8FAE203EE8042B281B21D0A7F24D6C0"/>
    <w:rsid w:val="00C80397"/>
  </w:style>
  <w:style w:type="paragraph" w:customStyle="1" w:styleId="4396E070DA0B44568A6425DCB7687F1F">
    <w:name w:val="4396E070DA0B44568A6425DCB7687F1F"/>
    <w:rsid w:val="00C80397"/>
  </w:style>
  <w:style w:type="paragraph" w:customStyle="1" w:styleId="DABFFEF08EAF495BA7701F4EBDC516BF">
    <w:name w:val="DABFFEF08EAF495BA7701F4EBDC516BF"/>
    <w:rsid w:val="00C80397"/>
  </w:style>
  <w:style w:type="paragraph" w:customStyle="1" w:styleId="BD13693F2E6846CF9A1F9BA8C259CD2C">
    <w:name w:val="BD13693F2E6846CF9A1F9BA8C259CD2C"/>
    <w:rsid w:val="00C80397"/>
  </w:style>
  <w:style w:type="paragraph" w:customStyle="1" w:styleId="94F3070797C14CF1A680A49F82F25E37">
    <w:name w:val="94F3070797C14CF1A680A49F82F25E37"/>
    <w:rsid w:val="00C80397"/>
  </w:style>
  <w:style w:type="paragraph" w:customStyle="1" w:styleId="CB952E40F69A401196B112B9099673B4">
    <w:name w:val="CB952E40F69A401196B112B9099673B4"/>
    <w:rsid w:val="00C80397"/>
  </w:style>
  <w:style w:type="paragraph" w:customStyle="1" w:styleId="FECA1365CBE54E36997D4E7036A30F7A">
    <w:name w:val="FECA1365CBE54E36997D4E7036A30F7A"/>
    <w:rsid w:val="00C80397"/>
  </w:style>
  <w:style w:type="paragraph" w:customStyle="1" w:styleId="286B39EF659846B790E3CF576B280EF3">
    <w:name w:val="286B39EF659846B790E3CF576B280EF3"/>
    <w:rsid w:val="00C80397"/>
  </w:style>
  <w:style w:type="paragraph" w:customStyle="1" w:styleId="FA83B47E04FF41ADB48F59C183934983">
    <w:name w:val="FA83B47E04FF41ADB48F59C183934983"/>
    <w:rsid w:val="00C80397"/>
  </w:style>
  <w:style w:type="paragraph" w:customStyle="1" w:styleId="3830800B6A90443F962FA3892F2234BE">
    <w:name w:val="3830800B6A90443F962FA3892F2234BE"/>
    <w:rsid w:val="00C80397"/>
  </w:style>
  <w:style w:type="paragraph" w:customStyle="1" w:styleId="48B22743F7094FC59AFA7DF26F4BC4C1">
    <w:name w:val="48B22743F7094FC59AFA7DF26F4BC4C1"/>
    <w:rsid w:val="00C80397"/>
  </w:style>
  <w:style w:type="paragraph" w:customStyle="1" w:styleId="D7BE8D576000447790D9786098946A39">
    <w:name w:val="D7BE8D576000447790D9786098946A39"/>
    <w:rsid w:val="00C80397"/>
  </w:style>
  <w:style w:type="paragraph" w:customStyle="1" w:styleId="E8B62BF5C2D64A4C991FD5CA656F72AB">
    <w:name w:val="E8B62BF5C2D64A4C991FD5CA656F72AB"/>
    <w:rsid w:val="00C80397"/>
  </w:style>
  <w:style w:type="paragraph" w:customStyle="1" w:styleId="31F0A7A150B54FC5A121CD4E820F9112">
    <w:name w:val="31F0A7A150B54FC5A121CD4E820F9112"/>
    <w:rsid w:val="00C80397"/>
  </w:style>
  <w:style w:type="paragraph" w:customStyle="1" w:styleId="9DDBD93435C145BFA1F0594FC38611FE">
    <w:name w:val="9DDBD93435C145BFA1F0594FC38611FE"/>
    <w:rsid w:val="00C80397"/>
  </w:style>
  <w:style w:type="paragraph" w:customStyle="1" w:styleId="76918BCB3E944F2B98716DEAFD689E0C">
    <w:name w:val="76918BCB3E944F2B98716DEAFD689E0C"/>
    <w:rsid w:val="00C80397"/>
  </w:style>
  <w:style w:type="paragraph" w:customStyle="1" w:styleId="2309419C5128420CB58C6ED2569645BF">
    <w:name w:val="2309419C5128420CB58C6ED2569645BF"/>
    <w:rsid w:val="00C80397"/>
  </w:style>
  <w:style w:type="paragraph" w:customStyle="1" w:styleId="9D1AF455E6974797832D451D16F21695">
    <w:name w:val="9D1AF455E6974797832D451D16F21695"/>
    <w:rsid w:val="00C80397"/>
  </w:style>
  <w:style w:type="paragraph" w:customStyle="1" w:styleId="AA7838B1F5D14A858C9246BCDBE60850">
    <w:name w:val="AA7838B1F5D14A858C9246BCDBE60850"/>
    <w:rsid w:val="00C80397"/>
  </w:style>
  <w:style w:type="paragraph" w:customStyle="1" w:styleId="C06E293BCE344B6D96A859BDFC852926">
    <w:name w:val="C06E293BCE344B6D96A859BDFC852926"/>
    <w:rsid w:val="00C80397"/>
  </w:style>
  <w:style w:type="paragraph" w:customStyle="1" w:styleId="D56D4610F4924B47AC20F641C18F5BE8">
    <w:name w:val="D56D4610F4924B47AC20F641C18F5BE8"/>
    <w:rsid w:val="00C80397"/>
  </w:style>
  <w:style w:type="paragraph" w:customStyle="1" w:styleId="699964B9228E4C328C0FD9487B448393">
    <w:name w:val="699964B9228E4C328C0FD9487B448393"/>
    <w:rsid w:val="00C80397"/>
  </w:style>
  <w:style w:type="paragraph" w:customStyle="1" w:styleId="3C4FD71F38CB4F5C90F5B7B436CFF813">
    <w:name w:val="3C4FD71F38CB4F5C90F5B7B436CFF813"/>
    <w:rsid w:val="00C80397"/>
  </w:style>
  <w:style w:type="paragraph" w:customStyle="1" w:styleId="D02FB56E5AD34109BAA7941565C01EB6">
    <w:name w:val="D02FB56E5AD34109BAA7941565C01EB6"/>
    <w:rsid w:val="00C80397"/>
  </w:style>
  <w:style w:type="paragraph" w:customStyle="1" w:styleId="3DE96520CFC04DD9B277EBED187AAFA2">
    <w:name w:val="3DE96520CFC04DD9B277EBED187AAFA2"/>
    <w:rsid w:val="00C80397"/>
  </w:style>
  <w:style w:type="paragraph" w:customStyle="1" w:styleId="7B3758F291174C55A1B2E3CF571890AF">
    <w:name w:val="7B3758F291174C55A1B2E3CF571890AF"/>
    <w:rsid w:val="00C80397"/>
  </w:style>
  <w:style w:type="paragraph" w:customStyle="1" w:styleId="30F962068AEE46648A05147FE508A9E1">
    <w:name w:val="30F962068AEE46648A05147FE508A9E1"/>
    <w:rsid w:val="00C80397"/>
  </w:style>
  <w:style w:type="paragraph" w:customStyle="1" w:styleId="7CD00759933A49BB861704480DE26EA9">
    <w:name w:val="7CD00759933A49BB861704480DE26EA9"/>
    <w:rsid w:val="00C80397"/>
  </w:style>
  <w:style w:type="paragraph" w:customStyle="1" w:styleId="31EA08A303504C3C8E61FCD542F93A2F">
    <w:name w:val="31EA08A303504C3C8E61FCD542F93A2F"/>
    <w:rsid w:val="00C80397"/>
  </w:style>
  <w:style w:type="paragraph" w:customStyle="1" w:styleId="012984A78686443F8F933F80A99CC649">
    <w:name w:val="012984A78686443F8F933F80A99CC649"/>
    <w:rsid w:val="00C80397"/>
  </w:style>
  <w:style w:type="paragraph" w:customStyle="1" w:styleId="DA4F874B5859488E881441D9A4378752">
    <w:name w:val="DA4F874B5859488E881441D9A4378752"/>
    <w:rsid w:val="00C80397"/>
  </w:style>
  <w:style w:type="paragraph" w:customStyle="1" w:styleId="C583FC5F24334D6788FB161E15C4845C">
    <w:name w:val="C583FC5F24334D6788FB161E15C4845C"/>
    <w:rsid w:val="00C80397"/>
  </w:style>
  <w:style w:type="paragraph" w:customStyle="1" w:styleId="E72B3B1A1D694DD4ADB6CCB3C92675FA">
    <w:name w:val="E72B3B1A1D694DD4ADB6CCB3C92675FA"/>
    <w:rsid w:val="00C80397"/>
  </w:style>
  <w:style w:type="paragraph" w:customStyle="1" w:styleId="3E0C20F643554DA6A91639B5466F01FC">
    <w:name w:val="3E0C20F643554DA6A91639B5466F01FC"/>
    <w:rsid w:val="00C80397"/>
  </w:style>
  <w:style w:type="paragraph" w:customStyle="1" w:styleId="82247220353943BB93AF3BFCFC8E662C">
    <w:name w:val="82247220353943BB93AF3BFCFC8E662C"/>
    <w:rsid w:val="00C80397"/>
  </w:style>
  <w:style w:type="paragraph" w:customStyle="1" w:styleId="0C4031458AA74401A4D710C45FEECB17">
    <w:name w:val="0C4031458AA74401A4D710C45FEECB17"/>
    <w:rsid w:val="00C80397"/>
  </w:style>
  <w:style w:type="paragraph" w:customStyle="1" w:styleId="7E8942890F4F435C957E2973A08F6769">
    <w:name w:val="7E8942890F4F435C957E2973A08F6769"/>
    <w:rsid w:val="00C80397"/>
  </w:style>
  <w:style w:type="paragraph" w:customStyle="1" w:styleId="656A174882304D358D5A6E6336DE2F5F">
    <w:name w:val="656A174882304D358D5A6E6336DE2F5F"/>
    <w:rsid w:val="00C80397"/>
  </w:style>
  <w:style w:type="paragraph" w:customStyle="1" w:styleId="46F79CA31E2446F5A5D7B4C000EF1BEC">
    <w:name w:val="46F79CA31E2446F5A5D7B4C000EF1BEC"/>
    <w:rsid w:val="00C80397"/>
  </w:style>
  <w:style w:type="paragraph" w:customStyle="1" w:styleId="ACC3D08D66B2461C8BDEE22EFC2B4823">
    <w:name w:val="ACC3D08D66B2461C8BDEE22EFC2B4823"/>
    <w:rsid w:val="00C80397"/>
  </w:style>
  <w:style w:type="paragraph" w:customStyle="1" w:styleId="951830647F0B401B92EA518582E86710">
    <w:name w:val="951830647F0B401B92EA518582E86710"/>
    <w:rsid w:val="00C80397"/>
  </w:style>
  <w:style w:type="paragraph" w:customStyle="1" w:styleId="B0575434D7CC4EBCA1BA961547B54849">
    <w:name w:val="B0575434D7CC4EBCA1BA961547B54849"/>
    <w:rsid w:val="00C80397"/>
  </w:style>
  <w:style w:type="paragraph" w:customStyle="1" w:styleId="8A529504C1FC4E91B60ED75841410572">
    <w:name w:val="8A529504C1FC4E91B60ED75841410572"/>
    <w:rsid w:val="00C80397"/>
  </w:style>
  <w:style w:type="paragraph" w:customStyle="1" w:styleId="2759795FC71D4ED0A0A01C81365A27BD">
    <w:name w:val="2759795FC71D4ED0A0A01C81365A27BD"/>
    <w:rsid w:val="00C80397"/>
  </w:style>
  <w:style w:type="paragraph" w:customStyle="1" w:styleId="7261349117E24B0F9CAFEFCFD0698744">
    <w:name w:val="7261349117E24B0F9CAFEFCFD0698744"/>
    <w:rsid w:val="00C80397"/>
  </w:style>
  <w:style w:type="paragraph" w:customStyle="1" w:styleId="E1022AA3925640F89E432F053214B0B3">
    <w:name w:val="E1022AA3925640F89E432F053214B0B3"/>
    <w:rsid w:val="00C80397"/>
  </w:style>
  <w:style w:type="paragraph" w:customStyle="1" w:styleId="DA4622AD9D4C40E0AB086894D990AB86">
    <w:name w:val="DA4622AD9D4C40E0AB086894D990AB86"/>
    <w:rsid w:val="00C80397"/>
  </w:style>
  <w:style w:type="paragraph" w:customStyle="1" w:styleId="757FF0649EB7446093EAF725EB32B402">
    <w:name w:val="757FF0649EB7446093EAF725EB32B402"/>
    <w:rsid w:val="00C80397"/>
  </w:style>
  <w:style w:type="paragraph" w:customStyle="1" w:styleId="ADDD88D7F3D4447CAF872B7D80E5ADD1">
    <w:name w:val="ADDD88D7F3D4447CAF872B7D80E5ADD1"/>
    <w:rsid w:val="00C80397"/>
  </w:style>
  <w:style w:type="paragraph" w:customStyle="1" w:styleId="961F132C5E444D368178D7618E38E06D">
    <w:name w:val="961F132C5E444D368178D7618E38E06D"/>
    <w:rsid w:val="00C80397"/>
  </w:style>
  <w:style w:type="paragraph" w:customStyle="1" w:styleId="AD52358511F2403481CD33D93BA44176">
    <w:name w:val="AD52358511F2403481CD33D93BA44176"/>
    <w:rsid w:val="00C80397"/>
  </w:style>
  <w:style w:type="paragraph" w:customStyle="1" w:styleId="66754E20B4864807BB9B6DDFE20B35AB">
    <w:name w:val="66754E20B4864807BB9B6DDFE20B35AB"/>
    <w:rsid w:val="00C80397"/>
  </w:style>
  <w:style w:type="paragraph" w:customStyle="1" w:styleId="77D7F52517BC440391EE20A9D581095B">
    <w:name w:val="77D7F52517BC440391EE20A9D581095B"/>
    <w:rsid w:val="00C80397"/>
  </w:style>
  <w:style w:type="paragraph" w:customStyle="1" w:styleId="6D9CE6F620AA46738CA996F0205439E4">
    <w:name w:val="6D9CE6F620AA46738CA996F0205439E4"/>
    <w:rsid w:val="00C80397"/>
  </w:style>
  <w:style w:type="paragraph" w:customStyle="1" w:styleId="CCA40E03F37A44EA86C4458C4DAC1570">
    <w:name w:val="CCA40E03F37A44EA86C4458C4DAC1570"/>
    <w:rsid w:val="00C80397"/>
  </w:style>
  <w:style w:type="paragraph" w:customStyle="1" w:styleId="B78F28169DDD4E0ABF340D79185E9953">
    <w:name w:val="B78F28169DDD4E0ABF340D79185E9953"/>
    <w:rsid w:val="00C80397"/>
  </w:style>
  <w:style w:type="paragraph" w:customStyle="1" w:styleId="01C168987E4246899AD9FD4872F9785C">
    <w:name w:val="01C168987E4246899AD9FD4872F9785C"/>
    <w:rsid w:val="00C80397"/>
  </w:style>
  <w:style w:type="paragraph" w:customStyle="1" w:styleId="BA8056C470D045BAB1D6BDE51AB59741">
    <w:name w:val="BA8056C470D045BAB1D6BDE51AB59741"/>
    <w:rsid w:val="00C80397"/>
  </w:style>
  <w:style w:type="paragraph" w:customStyle="1" w:styleId="107EB53374D545A2860E41233BD0DEF4">
    <w:name w:val="107EB53374D545A2860E41233BD0DEF4"/>
    <w:rsid w:val="00C80397"/>
  </w:style>
  <w:style w:type="paragraph" w:customStyle="1" w:styleId="79D01524367345CCAA00A2FF7C1E3F77">
    <w:name w:val="79D01524367345CCAA00A2FF7C1E3F77"/>
    <w:rsid w:val="00C80397"/>
  </w:style>
  <w:style w:type="paragraph" w:customStyle="1" w:styleId="648510419D154925A4E23895F8D335F0">
    <w:name w:val="648510419D154925A4E23895F8D335F0"/>
    <w:rsid w:val="00C80397"/>
  </w:style>
  <w:style w:type="paragraph" w:customStyle="1" w:styleId="8B56AEFC02F04F2FBB230DCB17F9F846">
    <w:name w:val="8B56AEFC02F04F2FBB230DCB17F9F846"/>
    <w:rsid w:val="00C80397"/>
  </w:style>
  <w:style w:type="paragraph" w:customStyle="1" w:styleId="BEDB82B2DDEA402ABA3E923DED6BD4FE">
    <w:name w:val="BEDB82B2DDEA402ABA3E923DED6BD4FE"/>
    <w:rsid w:val="00C80397"/>
  </w:style>
  <w:style w:type="paragraph" w:customStyle="1" w:styleId="D11AC49032F54843ACA7EEE0F2A615F9">
    <w:name w:val="D11AC49032F54843ACA7EEE0F2A615F9"/>
    <w:rsid w:val="00C80397"/>
  </w:style>
  <w:style w:type="paragraph" w:customStyle="1" w:styleId="E6507FB38EDE4FB9824E811C02D48DA5">
    <w:name w:val="E6507FB38EDE4FB9824E811C02D48DA5"/>
    <w:rsid w:val="00C80397"/>
  </w:style>
  <w:style w:type="paragraph" w:customStyle="1" w:styleId="7BAF68DA05A243F8A3D722A5F08907B6">
    <w:name w:val="7BAF68DA05A243F8A3D722A5F08907B6"/>
    <w:rsid w:val="00C80397"/>
  </w:style>
  <w:style w:type="paragraph" w:customStyle="1" w:styleId="55DD7F4A4BE74CFBBE63D0B4372EA4F9">
    <w:name w:val="55DD7F4A4BE74CFBBE63D0B4372EA4F9"/>
    <w:rsid w:val="00C80397"/>
  </w:style>
  <w:style w:type="paragraph" w:customStyle="1" w:styleId="5DA50AE9CE204B90B955CF0D98777A2D">
    <w:name w:val="5DA50AE9CE204B90B955CF0D98777A2D"/>
    <w:rsid w:val="00C80397"/>
  </w:style>
  <w:style w:type="paragraph" w:customStyle="1" w:styleId="DFB1E13209E44A0BBEF9903FE6B6380E">
    <w:name w:val="DFB1E13209E44A0BBEF9903FE6B6380E"/>
    <w:rsid w:val="00C80397"/>
  </w:style>
  <w:style w:type="paragraph" w:customStyle="1" w:styleId="6C4CB08C35A94DF198864E01DAA485D8">
    <w:name w:val="6C4CB08C35A94DF198864E01DAA485D8"/>
    <w:rsid w:val="00C80397"/>
  </w:style>
  <w:style w:type="paragraph" w:customStyle="1" w:styleId="004B3B7B976744C4816989345D24CA62">
    <w:name w:val="004B3B7B976744C4816989345D24CA62"/>
    <w:rsid w:val="00C80397"/>
  </w:style>
  <w:style w:type="paragraph" w:customStyle="1" w:styleId="BC829006DC5249BEADBD335D22CAB7C5">
    <w:name w:val="BC829006DC5249BEADBD335D22CAB7C5"/>
    <w:rsid w:val="00C80397"/>
  </w:style>
  <w:style w:type="paragraph" w:customStyle="1" w:styleId="35E4C82D653E439AB9FD1CDB90FF2304">
    <w:name w:val="35E4C82D653E439AB9FD1CDB90FF2304"/>
    <w:rsid w:val="00C80397"/>
  </w:style>
  <w:style w:type="paragraph" w:customStyle="1" w:styleId="0FBDD7A465A14C448B4FF12FD554BA45">
    <w:name w:val="0FBDD7A465A14C448B4FF12FD554BA45"/>
    <w:rsid w:val="00C80397"/>
  </w:style>
  <w:style w:type="paragraph" w:customStyle="1" w:styleId="708C7A5706C3437DB61A5022374FDD3E">
    <w:name w:val="708C7A5706C3437DB61A5022374FDD3E"/>
    <w:rsid w:val="00C80397"/>
  </w:style>
  <w:style w:type="paragraph" w:customStyle="1" w:styleId="EC8A2D82115444E5B9079D44ED226A01">
    <w:name w:val="EC8A2D82115444E5B9079D44ED226A01"/>
    <w:rsid w:val="00C80397"/>
  </w:style>
  <w:style w:type="paragraph" w:customStyle="1" w:styleId="D145182E8A5A47C29F3F57C474F510C4">
    <w:name w:val="D145182E8A5A47C29F3F57C474F510C4"/>
    <w:rsid w:val="00C80397"/>
  </w:style>
  <w:style w:type="paragraph" w:customStyle="1" w:styleId="B64A4AA0FDD94BBFA81E4029093C4A3C">
    <w:name w:val="B64A4AA0FDD94BBFA81E4029093C4A3C"/>
    <w:rsid w:val="00C80397"/>
  </w:style>
  <w:style w:type="paragraph" w:customStyle="1" w:styleId="C1B5DD3AC8984D648180F2AE00CC8788">
    <w:name w:val="C1B5DD3AC8984D648180F2AE00CC8788"/>
    <w:rsid w:val="00C80397"/>
  </w:style>
  <w:style w:type="paragraph" w:customStyle="1" w:styleId="9C15895DE0594E27B62DF71093C7E536">
    <w:name w:val="9C15895DE0594E27B62DF71093C7E536"/>
    <w:rsid w:val="00C80397"/>
  </w:style>
  <w:style w:type="paragraph" w:customStyle="1" w:styleId="0881608EF16047738DE105D438E313E7">
    <w:name w:val="0881608EF16047738DE105D438E313E7"/>
    <w:rsid w:val="00C80397"/>
  </w:style>
  <w:style w:type="paragraph" w:customStyle="1" w:styleId="1EDA6CF83C9E46ADB4BA4F7DBAEEDD21">
    <w:name w:val="1EDA6CF83C9E46ADB4BA4F7DBAEEDD21"/>
    <w:rsid w:val="00C80397"/>
  </w:style>
  <w:style w:type="paragraph" w:customStyle="1" w:styleId="EB24FF8AE57842E8B34219550D8D8530">
    <w:name w:val="EB24FF8AE57842E8B34219550D8D8530"/>
    <w:rsid w:val="00C80397"/>
  </w:style>
  <w:style w:type="paragraph" w:customStyle="1" w:styleId="D27BCD30D24D4150983BEF6FD93E99FD">
    <w:name w:val="D27BCD30D24D4150983BEF6FD93E99FD"/>
    <w:rsid w:val="00C80397"/>
  </w:style>
  <w:style w:type="paragraph" w:customStyle="1" w:styleId="5359B7AF93E748ADAA40F5F096E3028F">
    <w:name w:val="5359B7AF93E748ADAA40F5F096E3028F"/>
    <w:rsid w:val="00C80397"/>
  </w:style>
  <w:style w:type="paragraph" w:customStyle="1" w:styleId="DAC891E0E2A94B04A8642E1712460852">
    <w:name w:val="DAC891E0E2A94B04A8642E1712460852"/>
    <w:rsid w:val="00B27D8B"/>
  </w:style>
  <w:style w:type="paragraph" w:customStyle="1" w:styleId="E3A91BBEFA844C099820585143A0E300">
    <w:name w:val="E3A91BBEFA844C099820585143A0E300"/>
    <w:rsid w:val="00B27D8B"/>
  </w:style>
  <w:style w:type="paragraph" w:customStyle="1" w:styleId="956294CBA1504E7BB837BF8D797F42AA">
    <w:name w:val="956294CBA1504E7BB837BF8D797F42AA"/>
    <w:rsid w:val="00B27D8B"/>
  </w:style>
  <w:style w:type="paragraph" w:customStyle="1" w:styleId="F56379E97D6B4EA2BAE023B5D9DAA65D">
    <w:name w:val="F56379E97D6B4EA2BAE023B5D9DAA65D"/>
    <w:rsid w:val="00B27D8B"/>
  </w:style>
  <w:style w:type="paragraph" w:customStyle="1" w:styleId="2EE7E58821B449ED92496B1C89CF6869">
    <w:name w:val="2EE7E58821B449ED92496B1C89CF6869"/>
    <w:rsid w:val="00B27D8B"/>
  </w:style>
  <w:style w:type="paragraph" w:customStyle="1" w:styleId="BE401AEDA0BF4D8280F615959B9D4EAB">
    <w:name w:val="BE401AEDA0BF4D8280F615959B9D4EAB"/>
    <w:rsid w:val="00B27D8B"/>
  </w:style>
  <w:style w:type="paragraph" w:customStyle="1" w:styleId="869609FA45E9497491298F50F613D862">
    <w:name w:val="869609FA45E9497491298F50F613D862"/>
    <w:rsid w:val="00B27D8B"/>
  </w:style>
  <w:style w:type="paragraph" w:customStyle="1" w:styleId="955BBBE732BA4FB5A81059C65D80A30F">
    <w:name w:val="955BBBE732BA4FB5A81059C65D80A30F"/>
    <w:rsid w:val="00B27D8B"/>
  </w:style>
  <w:style w:type="paragraph" w:customStyle="1" w:styleId="E2F12AD324B94522BD6F1E1263B5B820">
    <w:name w:val="E2F12AD324B94522BD6F1E1263B5B820"/>
    <w:rsid w:val="00B27D8B"/>
  </w:style>
  <w:style w:type="paragraph" w:customStyle="1" w:styleId="BCDCD3E405F24659A4737C753ECD4E0A">
    <w:name w:val="BCDCD3E405F24659A4737C753ECD4E0A"/>
    <w:rsid w:val="00B27D8B"/>
  </w:style>
  <w:style w:type="paragraph" w:customStyle="1" w:styleId="F250B5C79E8C4A298354A7A4C768A7A0">
    <w:name w:val="F250B5C79E8C4A298354A7A4C768A7A0"/>
    <w:rsid w:val="00B27D8B"/>
  </w:style>
  <w:style w:type="paragraph" w:customStyle="1" w:styleId="C968197404144249A261DA2DF8D106B8">
    <w:name w:val="C968197404144249A261DA2DF8D106B8"/>
    <w:rsid w:val="00B27D8B"/>
  </w:style>
  <w:style w:type="paragraph" w:customStyle="1" w:styleId="FE055343FDA5461E912442A97B1CB8C6">
    <w:name w:val="FE055343FDA5461E912442A97B1CB8C6"/>
    <w:rsid w:val="00B27D8B"/>
  </w:style>
  <w:style w:type="paragraph" w:customStyle="1" w:styleId="D275AE088C4D448C82ABF7D49CE6306D">
    <w:name w:val="D275AE088C4D448C82ABF7D49CE6306D"/>
    <w:rsid w:val="00B27D8B"/>
  </w:style>
  <w:style w:type="paragraph" w:customStyle="1" w:styleId="EBADCA225B8A429399CC7860F6DE8F59">
    <w:name w:val="EBADCA225B8A429399CC7860F6DE8F59"/>
    <w:rsid w:val="00B27D8B"/>
  </w:style>
  <w:style w:type="paragraph" w:customStyle="1" w:styleId="62871C0178574BE7AB94DE1B73A25CC9">
    <w:name w:val="62871C0178574BE7AB94DE1B73A25CC9"/>
    <w:rsid w:val="00B27D8B"/>
  </w:style>
  <w:style w:type="paragraph" w:customStyle="1" w:styleId="79A467B5D66C46E5A93D4236847902AF">
    <w:name w:val="79A467B5D66C46E5A93D4236847902AF"/>
    <w:rsid w:val="00B27D8B"/>
  </w:style>
  <w:style w:type="paragraph" w:customStyle="1" w:styleId="43610F8A31554D1BB0A6C45C16722274">
    <w:name w:val="43610F8A31554D1BB0A6C45C16722274"/>
    <w:rsid w:val="00B27D8B"/>
  </w:style>
  <w:style w:type="paragraph" w:customStyle="1" w:styleId="F2A3B6968C6642BDBDC686ED7B2F9373">
    <w:name w:val="F2A3B6968C6642BDBDC686ED7B2F9373"/>
    <w:rsid w:val="00B27D8B"/>
  </w:style>
  <w:style w:type="paragraph" w:customStyle="1" w:styleId="77C322FBE3FB41388C218700FA977311">
    <w:name w:val="77C322FBE3FB41388C218700FA977311"/>
    <w:rsid w:val="00B27D8B"/>
  </w:style>
  <w:style w:type="paragraph" w:customStyle="1" w:styleId="3CC24A19EE9A43E3AEB8C75D3E01C343">
    <w:name w:val="3CC24A19EE9A43E3AEB8C75D3E01C343"/>
    <w:rsid w:val="00B27D8B"/>
  </w:style>
  <w:style w:type="paragraph" w:customStyle="1" w:styleId="373AFDCFE65A4BA8B6B26CCCF85479F1">
    <w:name w:val="373AFDCFE65A4BA8B6B26CCCF85479F1"/>
    <w:rsid w:val="00B27D8B"/>
  </w:style>
  <w:style w:type="paragraph" w:customStyle="1" w:styleId="740F3A26EF0C43D69EDCF3787C76CDA6">
    <w:name w:val="740F3A26EF0C43D69EDCF3787C76CDA6"/>
    <w:rsid w:val="00B27D8B"/>
  </w:style>
  <w:style w:type="paragraph" w:customStyle="1" w:styleId="0A5AA4722429475B9D9F3101C827CEB3">
    <w:name w:val="0A5AA4722429475B9D9F3101C827CEB3"/>
    <w:rsid w:val="00B27D8B"/>
  </w:style>
  <w:style w:type="paragraph" w:customStyle="1" w:styleId="F43055F86000454888BAB9A295C07566">
    <w:name w:val="F43055F86000454888BAB9A295C07566"/>
    <w:rsid w:val="00B27D8B"/>
  </w:style>
  <w:style w:type="paragraph" w:customStyle="1" w:styleId="37499588C8E64BC98209EE76D2561644">
    <w:name w:val="37499588C8E64BC98209EE76D2561644"/>
    <w:rsid w:val="00B27D8B"/>
  </w:style>
  <w:style w:type="paragraph" w:customStyle="1" w:styleId="A73394586FCC40C5B1E883AA0AB038DF">
    <w:name w:val="A73394586FCC40C5B1E883AA0AB038DF"/>
    <w:rsid w:val="00B27D8B"/>
  </w:style>
  <w:style w:type="paragraph" w:customStyle="1" w:styleId="D4B70E7519DF47E98196FEEA0DABD0D1">
    <w:name w:val="D4B70E7519DF47E98196FEEA0DABD0D1"/>
    <w:rsid w:val="00B27D8B"/>
  </w:style>
  <w:style w:type="paragraph" w:customStyle="1" w:styleId="1A3CA256C61B4103967B76B201DA3687">
    <w:name w:val="1A3CA256C61B4103967B76B201DA3687"/>
    <w:rsid w:val="00B27D8B"/>
  </w:style>
  <w:style w:type="paragraph" w:customStyle="1" w:styleId="5EF25A857566416A9FB9AA313160BDF8">
    <w:name w:val="5EF25A857566416A9FB9AA313160BDF8"/>
    <w:rsid w:val="00B27D8B"/>
  </w:style>
  <w:style w:type="paragraph" w:customStyle="1" w:styleId="ABDCF46B2BD14AC594F736E44537F8AE">
    <w:name w:val="ABDCF46B2BD14AC594F736E44537F8AE"/>
    <w:rsid w:val="00B27D8B"/>
  </w:style>
  <w:style w:type="paragraph" w:customStyle="1" w:styleId="57FEF0552A2F4E328FC2A14298C5F223">
    <w:name w:val="57FEF0552A2F4E328FC2A14298C5F223"/>
    <w:rsid w:val="00B27D8B"/>
  </w:style>
  <w:style w:type="paragraph" w:customStyle="1" w:styleId="2786FEFDD2424927B63D31815C516D13">
    <w:name w:val="2786FEFDD2424927B63D31815C516D13"/>
    <w:rsid w:val="00B27D8B"/>
  </w:style>
  <w:style w:type="paragraph" w:customStyle="1" w:styleId="296B3CC14E994B12818D89F29467730B">
    <w:name w:val="296B3CC14E994B12818D89F29467730B"/>
    <w:rsid w:val="00B27D8B"/>
  </w:style>
  <w:style w:type="paragraph" w:customStyle="1" w:styleId="F3A95B18432A4D64A48EAD0584A9A6BF">
    <w:name w:val="F3A95B18432A4D64A48EAD0584A9A6BF"/>
    <w:rsid w:val="00B27D8B"/>
  </w:style>
  <w:style w:type="paragraph" w:customStyle="1" w:styleId="B14181A3EC3D4F1FB91BE1C239F4F731">
    <w:name w:val="B14181A3EC3D4F1FB91BE1C239F4F731"/>
    <w:rsid w:val="00B27D8B"/>
  </w:style>
  <w:style w:type="paragraph" w:customStyle="1" w:styleId="E320C647979D4FD98473174D95EABD40">
    <w:name w:val="E320C647979D4FD98473174D95EABD40"/>
    <w:rsid w:val="00B27D8B"/>
  </w:style>
  <w:style w:type="paragraph" w:customStyle="1" w:styleId="3364679BABB54E938CA65152B939CFCE">
    <w:name w:val="3364679BABB54E938CA65152B939CFCE"/>
    <w:rsid w:val="00B27D8B"/>
  </w:style>
  <w:style w:type="paragraph" w:customStyle="1" w:styleId="42B40B0272244D8B81002D15A2FC3B48">
    <w:name w:val="42B40B0272244D8B81002D15A2FC3B48"/>
    <w:rsid w:val="00B27D8B"/>
  </w:style>
  <w:style w:type="paragraph" w:customStyle="1" w:styleId="72B93D5BCD2A48AC9909B950B4A9E305">
    <w:name w:val="72B93D5BCD2A48AC9909B950B4A9E305"/>
    <w:rsid w:val="00B27D8B"/>
  </w:style>
  <w:style w:type="paragraph" w:customStyle="1" w:styleId="0652A9B0562F4D279B9375797356F195">
    <w:name w:val="0652A9B0562F4D279B9375797356F195"/>
    <w:rsid w:val="00B27D8B"/>
  </w:style>
  <w:style w:type="paragraph" w:customStyle="1" w:styleId="59F055D3E95543CE837BA4613DBB892F">
    <w:name w:val="59F055D3E95543CE837BA4613DBB892F"/>
    <w:rsid w:val="00B27D8B"/>
  </w:style>
  <w:style w:type="paragraph" w:customStyle="1" w:styleId="6937EDA3AEFD429E93E7FA3E0A4214CC">
    <w:name w:val="6937EDA3AEFD429E93E7FA3E0A4214CC"/>
    <w:rsid w:val="00B27D8B"/>
  </w:style>
  <w:style w:type="paragraph" w:customStyle="1" w:styleId="1572C01533EA4410B944C131CDDB9D6D">
    <w:name w:val="1572C01533EA4410B944C131CDDB9D6D"/>
    <w:rsid w:val="00B27D8B"/>
  </w:style>
  <w:style w:type="paragraph" w:customStyle="1" w:styleId="CCDBCCCBA1E74D39A8A89E5CCF1C995F">
    <w:name w:val="CCDBCCCBA1E74D39A8A89E5CCF1C995F"/>
    <w:rsid w:val="00B27D8B"/>
  </w:style>
  <w:style w:type="paragraph" w:customStyle="1" w:styleId="49C3EBD9D4CA4581BFCEA3F114E9F603">
    <w:name w:val="49C3EBD9D4CA4581BFCEA3F114E9F603"/>
    <w:rsid w:val="00B27D8B"/>
  </w:style>
  <w:style w:type="paragraph" w:customStyle="1" w:styleId="5CBF33CD92FB4F6DAED082F3DEAC7337">
    <w:name w:val="5CBF33CD92FB4F6DAED082F3DEAC7337"/>
    <w:rsid w:val="00B27D8B"/>
  </w:style>
  <w:style w:type="paragraph" w:customStyle="1" w:styleId="DCA5442C0B8E48C2AED6DC7D73894226">
    <w:name w:val="DCA5442C0B8E48C2AED6DC7D73894226"/>
    <w:rsid w:val="00B27D8B"/>
  </w:style>
  <w:style w:type="paragraph" w:customStyle="1" w:styleId="F68F7989C911448F89DD0C7772E9823F">
    <w:name w:val="F68F7989C911448F89DD0C7772E9823F"/>
    <w:rsid w:val="00B27D8B"/>
  </w:style>
  <w:style w:type="paragraph" w:customStyle="1" w:styleId="98D0E6E1F78A497D8E47DC21F1E28EDD">
    <w:name w:val="98D0E6E1F78A497D8E47DC21F1E28EDD"/>
    <w:rsid w:val="00B27D8B"/>
  </w:style>
  <w:style w:type="paragraph" w:customStyle="1" w:styleId="6C66AFB192BB48F6A529EBB534713AB4">
    <w:name w:val="6C66AFB192BB48F6A529EBB534713AB4"/>
    <w:rsid w:val="00B27D8B"/>
  </w:style>
  <w:style w:type="paragraph" w:customStyle="1" w:styleId="5C77148F1E4340088AB30DCB80D09107">
    <w:name w:val="5C77148F1E4340088AB30DCB80D09107"/>
    <w:rsid w:val="00B27D8B"/>
  </w:style>
  <w:style w:type="paragraph" w:customStyle="1" w:styleId="9BEAF95E292C40829760131191CEF89A">
    <w:name w:val="9BEAF95E292C40829760131191CEF89A"/>
    <w:rsid w:val="00B27D8B"/>
  </w:style>
  <w:style w:type="paragraph" w:customStyle="1" w:styleId="B3147D59049845EF8C259DF0A108C919">
    <w:name w:val="B3147D59049845EF8C259DF0A108C919"/>
    <w:rsid w:val="00B27D8B"/>
  </w:style>
  <w:style w:type="paragraph" w:customStyle="1" w:styleId="A2C0B8AF95FA41C3B6C315C8878DDFA3">
    <w:name w:val="A2C0B8AF95FA41C3B6C315C8878DDFA3"/>
    <w:rsid w:val="00B27D8B"/>
  </w:style>
  <w:style w:type="paragraph" w:customStyle="1" w:styleId="B9490DC403344CE4BB48475FFD8D81DB">
    <w:name w:val="B9490DC403344CE4BB48475FFD8D81DB"/>
    <w:rsid w:val="00B27D8B"/>
  </w:style>
  <w:style w:type="paragraph" w:customStyle="1" w:styleId="28479D7433A54D13B049332F3B90D5C2">
    <w:name w:val="28479D7433A54D13B049332F3B90D5C2"/>
    <w:rsid w:val="00B27D8B"/>
  </w:style>
  <w:style w:type="paragraph" w:customStyle="1" w:styleId="C02DD7AE116144C4945A1E7D9B4950B9">
    <w:name w:val="C02DD7AE116144C4945A1E7D9B4950B9"/>
    <w:rsid w:val="00B27D8B"/>
  </w:style>
  <w:style w:type="paragraph" w:customStyle="1" w:styleId="8D99F3C7A3D342A098398F1AD00B1434">
    <w:name w:val="8D99F3C7A3D342A098398F1AD00B1434"/>
    <w:rsid w:val="00B27D8B"/>
  </w:style>
  <w:style w:type="paragraph" w:customStyle="1" w:styleId="83BA108D37394812B03F57F1D419FD76">
    <w:name w:val="83BA108D37394812B03F57F1D419FD76"/>
    <w:rsid w:val="00B27D8B"/>
  </w:style>
  <w:style w:type="paragraph" w:customStyle="1" w:styleId="F18075E6152C46F8A5BABD91F3F3A9F0">
    <w:name w:val="F18075E6152C46F8A5BABD91F3F3A9F0"/>
    <w:rsid w:val="00B27D8B"/>
  </w:style>
  <w:style w:type="paragraph" w:customStyle="1" w:styleId="C7C4BF4AB21B43F3992263B43D4F7AB0">
    <w:name w:val="C7C4BF4AB21B43F3992263B43D4F7AB0"/>
    <w:rsid w:val="00B27D8B"/>
  </w:style>
  <w:style w:type="paragraph" w:customStyle="1" w:styleId="50A199045E20473F8E592277C3034C5F">
    <w:name w:val="50A199045E20473F8E592277C3034C5F"/>
    <w:rsid w:val="00B27D8B"/>
  </w:style>
  <w:style w:type="paragraph" w:customStyle="1" w:styleId="08E3F3FF70374064AC89D3CF4A838E36">
    <w:name w:val="08E3F3FF70374064AC89D3CF4A838E36"/>
    <w:rsid w:val="00B27D8B"/>
  </w:style>
  <w:style w:type="paragraph" w:customStyle="1" w:styleId="1A1421A1F3DB450FB1957E59EB1942D5">
    <w:name w:val="1A1421A1F3DB450FB1957E59EB1942D5"/>
    <w:rsid w:val="00B27D8B"/>
  </w:style>
  <w:style w:type="paragraph" w:customStyle="1" w:styleId="2CCA3B6B6EFB48A0A902827CE1A3B9C0">
    <w:name w:val="2CCA3B6B6EFB48A0A902827CE1A3B9C0"/>
    <w:rsid w:val="00B27D8B"/>
  </w:style>
  <w:style w:type="paragraph" w:customStyle="1" w:styleId="3BE07F9472474F84A8D720DF8843CECD">
    <w:name w:val="3BE07F9472474F84A8D720DF8843CECD"/>
    <w:rsid w:val="00B27D8B"/>
  </w:style>
  <w:style w:type="paragraph" w:customStyle="1" w:styleId="D070053EC9D6477A8790008AAE23F4C5">
    <w:name w:val="D070053EC9D6477A8790008AAE23F4C5"/>
    <w:rsid w:val="00B27D8B"/>
  </w:style>
  <w:style w:type="paragraph" w:customStyle="1" w:styleId="1A493515E0664BFEADA4338A6AE4B73C">
    <w:name w:val="1A493515E0664BFEADA4338A6AE4B73C"/>
    <w:rsid w:val="00B27D8B"/>
  </w:style>
  <w:style w:type="paragraph" w:customStyle="1" w:styleId="56E4C52682F04C588819D50D62FAE43A">
    <w:name w:val="56E4C52682F04C588819D50D62FAE43A"/>
    <w:rsid w:val="00B27D8B"/>
  </w:style>
  <w:style w:type="paragraph" w:customStyle="1" w:styleId="47DEB89E90044CB89C087F3D5833389D">
    <w:name w:val="47DEB89E90044CB89C087F3D5833389D"/>
    <w:rsid w:val="00B27D8B"/>
  </w:style>
  <w:style w:type="paragraph" w:customStyle="1" w:styleId="7E05F106E6DF4ACF8D1B0E9D12D8DAEF">
    <w:name w:val="7E05F106E6DF4ACF8D1B0E9D12D8DAEF"/>
    <w:rsid w:val="00B27D8B"/>
  </w:style>
  <w:style w:type="paragraph" w:customStyle="1" w:styleId="07BF7A35CC324439B8CD04ECD8E2AA9B">
    <w:name w:val="07BF7A35CC324439B8CD04ECD8E2AA9B"/>
    <w:rsid w:val="00B27D8B"/>
  </w:style>
  <w:style w:type="paragraph" w:customStyle="1" w:styleId="E2CD74FC65514BA2818C92E3EE588434">
    <w:name w:val="E2CD74FC65514BA2818C92E3EE588434"/>
    <w:rsid w:val="00B27D8B"/>
  </w:style>
  <w:style w:type="paragraph" w:customStyle="1" w:styleId="923F544E6E9246AB91C0599C2389FFC1">
    <w:name w:val="923F544E6E9246AB91C0599C2389FFC1"/>
    <w:rsid w:val="00B27D8B"/>
  </w:style>
  <w:style w:type="paragraph" w:customStyle="1" w:styleId="ABC3F4B2841B409E80622A222705A371">
    <w:name w:val="ABC3F4B2841B409E80622A222705A371"/>
    <w:rsid w:val="00B27D8B"/>
  </w:style>
  <w:style w:type="paragraph" w:customStyle="1" w:styleId="B5D5EE1530B24851B3646D6CC8033BCD">
    <w:name w:val="B5D5EE1530B24851B3646D6CC8033BCD"/>
    <w:rsid w:val="00B27D8B"/>
  </w:style>
  <w:style w:type="paragraph" w:customStyle="1" w:styleId="3878B1D0893F4F7FB1DEB6E57A82DCBB">
    <w:name w:val="3878B1D0893F4F7FB1DEB6E57A82DCBB"/>
    <w:rsid w:val="00B27D8B"/>
  </w:style>
  <w:style w:type="paragraph" w:customStyle="1" w:styleId="32D39C04D2E942C380BC3EB97A8A96DA">
    <w:name w:val="32D39C04D2E942C380BC3EB97A8A96DA"/>
    <w:rsid w:val="00B27D8B"/>
  </w:style>
  <w:style w:type="paragraph" w:customStyle="1" w:styleId="BF0D474273804F5CB6E645A64242CCC4">
    <w:name w:val="BF0D474273804F5CB6E645A64242CCC4"/>
    <w:rsid w:val="00B27D8B"/>
  </w:style>
  <w:style w:type="paragraph" w:customStyle="1" w:styleId="9DA49594DC134B9490E00BD534D87A0B">
    <w:name w:val="9DA49594DC134B9490E00BD534D87A0B"/>
    <w:rsid w:val="00B27D8B"/>
  </w:style>
  <w:style w:type="paragraph" w:customStyle="1" w:styleId="C6A83795008B4C7982531B189088DD09">
    <w:name w:val="C6A83795008B4C7982531B189088DD09"/>
    <w:rsid w:val="00B27D8B"/>
  </w:style>
  <w:style w:type="paragraph" w:customStyle="1" w:styleId="4810D7E7FB874591A4CC0F0B1F6A6A1A">
    <w:name w:val="4810D7E7FB874591A4CC0F0B1F6A6A1A"/>
    <w:rsid w:val="00B27D8B"/>
  </w:style>
  <w:style w:type="paragraph" w:customStyle="1" w:styleId="118543D52E15436FBF47007F2F3819B7">
    <w:name w:val="118543D52E15436FBF47007F2F3819B7"/>
    <w:rsid w:val="00B27D8B"/>
  </w:style>
  <w:style w:type="paragraph" w:customStyle="1" w:styleId="015A84C20C9C4EF4A13EBA3FFE1E9168">
    <w:name w:val="015A84C20C9C4EF4A13EBA3FFE1E9168"/>
    <w:rsid w:val="00B27D8B"/>
  </w:style>
  <w:style w:type="paragraph" w:customStyle="1" w:styleId="AF4B9C44FF97469A8334B5CFDE0A6864">
    <w:name w:val="AF4B9C44FF97469A8334B5CFDE0A6864"/>
    <w:rsid w:val="00B27D8B"/>
  </w:style>
  <w:style w:type="paragraph" w:customStyle="1" w:styleId="23F27D6BFC9446F5BEAA14F46CB0125A">
    <w:name w:val="23F27D6BFC9446F5BEAA14F46CB0125A"/>
    <w:rsid w:val="00B27D8B"/>
  </w:style>
  <w:style w:type="paragraph" w:customStyle="1" w:styleId="D61268CAE1EC4426BC9044BD11A1C7AC">
    <w:name w:val="D61268CAE1EC4426BC9044BD11A1C7AC"/>
    <w:rsid w:val="00B27D8B"/>
  </w:style>
  <w:style w:type="paragraph" w:customStyle="1" w:styleId="98A5269A0BC84B829EB022409EFD261B">
    <w:name w:val="98A5269A0BC84B829EB022409EFD261B"/>
    <w:rsid w:val="00B27D8B"/>
  </w:style>
  <w:style w:type="paragraph" w:customStyle="1" w:styleId="83E20126E18D442DBBAF42F755F5F108">
    <w:name w:val="83E20126E18D442DBBAF42F755F5F108"/>
    <w:rsid w:val="00B27D8B"/>
  </w:style>
  <w:style w:type="paragraph" w:customStyle="1" w:styleId="52EEBC5BF4684BC49B617BE2FFA09BA6">
    <w:name w:val="52EEBC5BF4684BC49B617BE2FFA09BA6"/>
    <w:rsid w:val="00B27D8B"/>
  </w:style>
  <w:style w:type="paragraph" w:customStyle="1" w:styleId="860C318B015B4883B49A36DB5F4C838E">
    <w:name w:val="860C318B015B4883B49A36DB5F4C838E"/>
    <w:rsid w:val="00B27D8B"/>
  </w:style>
  <w:style w:type="paragraph" w:customStyle="1" w:styleId="9A20F96522104F5A89230999C89FDBBE">
    <w:name w:val="9A20F96522104F5A89230999C89FDBBE"/>
    <w:rsid w:val="00B27D8B"/>
  </w:style>
  <w:style w:type="paragraph" w:customStyle="1" w:styleId="98F6753FFE7343C68F394039D6F86742">
    <w:name w:val="98F6753FFE7343C68F394039D6F86742"/>
    <w:rsid w:val="00B27D8B"/>
  </w:style>
  <w:style w:type="paragraph" w:customStyle="1" w:styleId="6B39C2C2209F4A7DAE0D20E7FC564E22">
    <w:name w:val="6B39C2C2209F4A7DAE0D20E7FC564E22"/>
    <w:rsid w:val="00B27D8B"/>
  </w:style>
  <w:style w:type="paragraph" w:customStyle="1" w:styleId="4E19348D6BB24F55AE86EE54F673ADBE">
    <w:name w:val="4E19348D6BB24F55AE86EE54F673ADBE"/>
    <w:rsid w:val="00B27D8B"/>
  </w:style>
  <w:style w:type="paragraph" w:customStyle="1" w:styleId="0A4D8EB9F02B49E38569F0DE4545349B">
    <w:name w:val="0A4D8EB9F02B49E38569F0DE4545349B"/>
    <w:rsid w:val="00B27D8B"/>
  </w:style>
  <w:style w:type="paragraph" w:customStyle="1" w:styleId="6184B3BC380D47D993167170E383588F">
    <w:name w:val="6184B3BC380D47D993167170E383588F"/>
    <w:rsid w:val="00B27D8B"/>
  </w:style>
  <w:style w:type="paragraph" w:customStyle="1" w:styleId="E468F3265B0549289D14821E39762060">
    <w:name w:val="E468F3265B0549289D14821E39762060"/>
    <w:rsid w:val="00B27D8B"/>
  </w:style>
  <w:style w:type="paragraph" w:customStyle="1" w:styleId="7A1221039FD54B12B6A6343274FEE245">
    <w:name w:val="7A1221039FD54B12B6A6343274FEE245"/>
    <w:rsid w:val="00B27D8B"/>
  </w:style>
  <w:style w:type="paragraph" w:customStyle="1" w:styleId="477214F067A04271BD120D256554ABB2">
    <w:name w:val="477214F067A04271BD120D256554ABB2"/>
    <w:rsid w:val="00B27D8B"/>
  </w:style>
  <w:style w:type="paragraph" w:customStyle="1" w:styleId="84F37B2C6C154D81AB5117AFCED9D9AD">
    <w:name w:val="84F37B2C6C154D81AB5117AFCED9D9AD"/>
    <w:rsid w:val="00B27D8B"/>
  </w:style>
  <w:style w:type="paragraph" w:customStyle="1" w:styleId="ADC6A5FB7B2F4E4EA737AA9322C4DE49">
    <w:name w:val="ADC6A5FB7B2F4E4EA737AA9322C4DE49"/>
    <w:rsid w:val="00B27D8B"/>
  </w:style>
  <w:style w:type="paragraph" w:customStyle="1" w:styleId="79285EBE024D45A9BD88EABF564350EC">
    <w:name w:val="79285EBE024D45A9BD88EABF564350EC"/>
    <w:rsid w:val="00B27D8B"/>
  </w:style>
  <w:style w:type="paragraph" w:customStyle="1" w:styleId="C168C3D6852241E79A79BF0F3DD5697E">
    <w:name w:val="C168C3D6852241E79A79BF0F3DD5697E"/>
    <w:rsid w:val="00B27D8B"/>
  </w:style>
  <w:style w:type="paragraph" w:customStyle="1" w:styleId="C6F08248CFAB470D8ECCDE11822ACF54">
    <w:name w:val="C6F08248CFAB470D8ECCDE11822ACF54"/>
    <w:rsid w:val="00B27D8B"/>
  </w:style>
  <w:style w:type="paragraph" w:customStyle="1" w:styleId="3BD7F192D4964ED8B60A8184F040BA7B">
    <w:name w:val="3BD7F192D4964ED8B60A8184F040BA7B"/>
    <w:rsid w:val="00B27D8B"/>
  </w:style>
  <w:style w:type="paragraph" w:customStyle="1" w:styleId="00011CA74A84478DAF44A4B1B01B2300">
    <w:name w:val="00011CA74A84478DAF44A4B1B01B2300"/>
    <w:rsid w:val="00B27D8B"/>
  </w:style>
  <w:style w:type="paragraph" w:customStyle="1" w:styleId="8DB6528717AE44178151FA353DFAB479">
    <w:name w:val="8DB6528717AE44178151FA353DFAB479"/>
    <w:rsid w:val="00B27D8B"/>
  </w:style>
  <w:style w:type="paragraph" w:customStyle="1" w:styleId="9CC074A8E3C84BC2A03CDE3DA02D4D0D">
    <w:name w:val="9CC074A8E3C84BC2A03CDE3DA02D4D0D"/>
    <w:rsid w:val="00B27D8B"/>
  </w:style>
  <w:style w:type="paragraph" w:customStyle="1" w:styleId="22AB4A333902419F99A0A8479415D3F8">
    <w:name w:val="22AB4A333902419F99A0A8479415D3F8"/>
    <w:rsid w:val="00B27D8B"/>
  </w:style>
  <w:style w:type="paragraph" w:customStyle="1" w:styleId="6B2A3B2312C9466A8ACE58B07DD4426E">
    <w:name w:val="6B2A3B2312C9466A8ACE58B07DD4426E"/>
    <w:rsid w:val="00B27D8B"/>
  </w:style>
  <w:style w:type="paragraph" w:customStyle="1" w:styleId="553CD966656445E7B2F3DF33E8C39FBC">
    <w:name w:val="553CD966656445E7B2F3DF33E8C39FBC"/>
    <w:rsid w:val="00B27D8B"/>
  </w:style>
  <w:style w:type="paragraph" w:customStyle="1" w:styleId="C8EFD2F3D9E74CBEB97612A39E8F10C1">
    <w:name w:val="C8EFD2F3D9E74CBEB97612A39E8F10C1"/>
    <w:rsid w:val="00B27D8B"/>
  </w:style>
  <w:style w:type="paragraph" w:customStyle="1" w:styleId="F466F5ABE1C64BFD92E84EE653B34F77">
    <w:name w:val="F466F5ABE1C64BFD92E84EE653B34F77"/>
    <w:rsid w:val="00B27D8B"/>
  </w:style>
  <w:style w:type="paragraph" w:customStyle="1" w:styleId="A0022C4FC35C4643B27CE0E311203E89">
    <w:name w:val="A0022C4FC35C4643B27CE0E311203E89"/>
    <w:rsid w:val="00B27D8B"/>
  </w:style>
  <w:style w:type="paragraph" w:customStyle="1" w:styleId="BE5A60863E164DB6B589F90A1D5BEA72">
    <w:name w:val="BE5A60863E164DB6B589F90A1D5BEA72"/>
    <w:rsid w:val="00B27D8B"/>
  </w:style>
  <w:style w:type="paragraph" w:customStyle="1" w:styleId="DE2C46DD52EA4D5DA8198919E0DE8A04">
    <w:name w:val="DE2C46DD52EA4D5DA8198919E0DE8A04"/>
    <w:rsid w:val="00B27D8B"/>
  </w:style>
  <w:style w:type="paragraph" w:customStyle="1" w:styleId="14B2ED5A7CC1464BAEE3973DCFC8BD1F">
    <w:name w:val="14B2ED5A7CC1464BAEE3973DCFC8BD1F"/>
    <w:rsid w:val="00B27D8B"/>
  </w:style>
  <w:style w:type="paragraph" w:customStyle="1" w:styleId="7810E0AF0E2A435DB85F9F1DB7201CCA">
    <w:name w:val="7810E0AF0E2A435DB85F9F1DB7201CCA"/>
    <w:rsid w:val="00B27D8B"/>
  </w:style>
  <w:style w:type="paragraph" w:customStyle="1" w:styleId="FA85C007FB314E25887B37A61AA7F8D6">
    <w:name w:val="FA85C007FB314E25887B37A61AA7F8D6"/>
    <w:rsid w:val="00B27D8B"/>
  </w:style>
  <w:style w:type="paragraph" w:customStyle="1" w:styleId="9628A93ADA9D462E9248149E74BEDB0C">
    <w:name w:val="9628A93ADA9D462E9248149E74BEDB0C"/>
    <w:rsid w:val="00B27D8B"/>
  </w:style>
  <w:style w:type="paragraph" w:customStyle="1" w:styleId="00772D854F9D4D94A9F9F7A122C7033D">
    <w:name w:val="00772D854F9D4D94A9F9F7A122C7033D"/>
    <w:rsid w:val="00B27D8B"/>
  </w:style>
  <w:style w:type="paragraph" w:customStyle="1" w:styleId="76704F50AAD345289195FF9287093FF2">
    <w:name w:val="76704F50AAD345289195FF9287093FF2"/>
    <w:rsid w:val="00B27D8B"/>
  </w:style>
  <w:style w:type="paragraph" w:customStyle="1" w:styleId="1AD23B6F2CEF4D568ABCE7F051BED292">
    <w:name w:val="1AD23B6F2CEF4D568ABCE7F051BED292"/>
    <w:rsid w:val="00B27D8B"/>
  </w:style>
  <w:style w:type="paragraph" w:customStyle="1" w:styleId="BBABDF77554D4718AF27ED4F4A7AB989">
    <w:name w:val="BBABDF77554D4718AF27ED4F4A7AB989"/>
    <w:rsid w:val="00B27D8B"/>
  </w:style>
  <w:style w:type="paragraph" w:customStyle="1" w:styleId="63DBB523B9CD48A683B54FA2682483F7">
    <w:name w:val="63DBB523B9CD48A683B54FA2682483F7"/>
    <w:rsid w:val="00B27D8B"/>
  </w:style>
  <w:style w:type="paragraph" w:customStyle="1" w:styleId="B56FBD2AEC984BBA94A4A89CCA1615FB">
    <w:name w:val="B56FBD2AEC984BBA94A4A89CCA1615FB"/>
    <w:rsid w:val="00B27D8B"/>
  </w:style>
  <w:style w:type="paragraph" w:customStyle="1" w:styleId="DE94D48DBF944D2B8D1100CCAFD50358">
    <w:name w:val="DE94D48DBF944D2B8D1100CCAFD50358"/>
    <w:rsid w:val="00B27D8B"/>
  </w:style>
  <w:style w:type="paragraph" w:customStyle="1" w:styleId="3F3B3B89F84C485D96B8EFF98566181C">
    <w:name w:val="3F3B3B89F84C485D96B8EFF98566181C"/>
    <w:rsid w:val="00B27D8B"/>
  </w:style>
  <w:style w:type="paragraph" w:customStyle="1" w:styleId="9DB0EF4B11F448E9A1FDDA1C62249689">
    <w:name w:val="9DB0EF4B11F448E9A1FDDA1C62249689"/>
    <w:rsid w:val="00B27D8B"/>
  </w:style>
  <w:style w:type="paragraph" w:customStyle="1" w:styleId="3122F4FB897E4DFF95268C70C9DB0410">
    <w:name w:val="3122F4FB897E4DFF95268C70C9DB0410"/>
    <w:rsid w:val="00B27D8B"/>
  </w:style>
  <w:style w:type="paragraph" w:customStyle="1" w:styleId="DB6E8B32D31848B19A761B635A187741">
    <w:name w:val="DB6E8B32D31848B19A761B635A187741"/>
    <w:rsid w:val="00B27D8B"/>
  </w:style>
  <w:style w:type="paragraph" w:customStyle="1" w:styleId="B616461B81D44BF2979A775AD6B89BF8">
    <w:name w:val="B616461B81D44BF2979A775AD6B89BF8"/>
    <w:rsid w:val="00B27D8B"/>
  </w:style>
  <w:style w:type="paragraph" w:customStyle="1" w:styleId="CDC0106BA04A401CAAEFBF5A198C142A">
    <w:name w:val="CDC0106BA04A401CAAEFBF5A198C142A"/>
    <w:rsid w:val="00B27D8B"/>
  </w:style>
  <w:style w:type="paragraph" w:customStyle="1" w:styleId="D733347548FC4988BEEAAAF2C8B0004E">
    <w:name w:val="D733347548FC4988BEEAAAF2C8B0004E"/>
    <w:rsid w:val="00B27D8B"/>
  </w:style>
  <w:style w:type="paragraph" w:customStyle="1" w:styleId="3BB19B13255048388208998CE0742AF4">
    <w:name w:val="3BB19B13255048388208998CE0742AF4"/>
    <w:rsid w:val="00B27D8B"/>
  </w:style>
  <w:style w:type="paragraph" w:customStyle="1" w:styleId="85338B4CDE4846CA916ABBC3905BDEE0">
    <w:name w:val="85338B4CDE4846CA916ABBC3905BDEE0"/>
    <w:rsid w:val="00B27D8B"/>
  </w:style>
  <w:style w:type="paragraph" w:customStyle="1" w:styleId="2EA0B91EBD564E54AE0BEA40E5F55BB8">
    <w:name w:val="2EA0B91EBD564E54AE0BEA40E5F55BB8"/>
    <w:rsid w:val="00B27D8B"/>
  </w:style>
  <w:style w:type="paragraph" w:customStyle="1" w:styleId="94C590AEB9454BAA8C0DFCE02165506D">
    <w:name w:val="94C590AEB9454BAA8C0DFCE02165506D"/>
    <w:rsid w:val="00B27D8B"/>
  </w:style>
  <w:style w:type="paragraph" w:customStyle="1" w:styleId="A223DF074223409AA9A352D1D7E6B866">
    <w:name w:val="A223DF074223409AA9A352D1D7E6B866"/>
    <w:rsid w:val="00B27D8B"/>
  </w:style>
  <w:style w:type="paragraph" w:customStyle="1" w:styleId="0C2CB0FAFAB74071B49E838700CB6A55">
    <w:name w:val="0C2CB0FAFAB74071B49E838700CB6A55"/>
    <w:rsid w:val="00B27D8B"/>
  </w:style>
  <w:style w:type="paragraph" w:customStyle="1" w:styleId="D27CA5D9C0444B25A8527055A0C70B4B">
    <w:name w:val="D27CA5D9C0444B25A8527055A0C70B4B"/>
    <w:rsid w:val="00B27D8B"/>
  </w:style>
  <w:style w:type="paragraph" w:customStyle="1" w:styleId="ABFD8E30A9E34189A7559D29FA3CEFC2">
    <w:name w:val="ABFD8E30A9E34189A7559D29FA3CEFC2"/>
    <w:rsid w:val="00B27D8B"/>
  </w:style>
  <w:style w:type="paragraph" w:customStyle="1" w:styleId="463451D4097443C897B481DDD75A2FBE">
    <w:name w:val="463451D4097443C897B481DDD75A2FBE"/>
    <w:rsid w:val="00B27D8B"/>
  </w:style>
  <w:style w:type="paragraph" w:customStyle="1" w:styleId="4C325F7356CA4C6BBBEC98B42A8FC923">
    <w:name w:val="4C325F7356CA4C6BBBEC98B42A8FC923"/>
    <w:rsid w:val="00B27D8B"/>
  </w:style>
  <w:style w:type="paragraph" w:customStyle="1" w:styleId="08FD32B07D074C188AC8690EF82FFF39">
    <w:name w:val="08FD32B07D074C188AC8690EF82FFF39"/>
    <w:rsid w:val="00B27D8B"/>
  </w:style>
  <w:style w:type="paragraph" w:customStyle="1" w:styleId="92700A4AE9B6474F85D3852BA17F3CFF">
    <w:name w:val="92700A4AE9B6474F85D3852BA17F3CFF"/>
    <w:rsid w:val="00B27D8B"/>
  </w:style>
  <w:style w:type="paragraph" w:customStyle="1" w:styleId="83E58D249CC0491DA3A67769AA052583">
    <w:name w:val="83E58D249CC0491DA3A67769AA052583"/>
    <w:rsid w:val="00B27D8B"/>
  </w:style>
  <w:style w:type="paragraph" w:customStyle="1" w:styleId="7DDEA395C4394183BD6C1B45361452C4">
    <w:name w:val="7DDEA395C4394183BD6C1B45361452C4"/>
    <w:rsid w:val="00B27D8B"/>
  </w:style>
  <w:style w:type="paragraph" w:customStyle="1" w:styleId="96C7B601E8554CB9AE222B2DE518D306">
    <w:name w:val="96C7B601E8554CB9AE222B2DE518D306"/>
    <w:rsid w:val="00B27D8B"/>
  </w:style>
  <w:style w:type="paragraph" w:customStyle="1" w:styleId="1782973D2BCB4AF58BB330278BB379C7">
    <w:name w:val="1782973D2BCB4AF58BB330278BB379C7"/>
    <w:rsid w:val="00B27D8B"/>
  </w:style>
  <w:style w:type="paragraph" w:customStyle="1" w:styleId="6DCBC20CE4AF469FA8DCD6D0ACDCC081">
    <w:name w:val="6DCBC20CE4AF469FA8DCD6D0ACDCC081"/>
    <w:rsid w:val="00B27D8B"/>
  </w:style>
  <w:style w:type="paragraph" w:customStyle="1" w:styleId="804D649B2A6D483A97C5DA65CEB22A21">
    <w:name w:val="804D649B2A6D483A97C5DA65CEB22A21"/>
    <w:rsid w:val="00B27D8B"/>
  </w:style>
  <w:style w:type="paragraph" w:customStyle="1" w:styleId="516231178E5643EB9496932C18161EDF">
    <w:name w:val="516231178E5643EB9496932C18161EDF"/>
    <w:rsid w:val="00B27D8B"/>
  </w:style>
  <w:style w:type="paragraph" w:customStyle="1" w:styleId="746BAEEB657146228F70CEFFE3028E85">
    <w:name w:val="746BAEEB657146228F70CEFFE3028E85"/>
    <w:rsid w:val="00B27D8B"/>
  </w:style>
  <w:style w:type="paragraph" w:customStyle="1" w:styleId="97F98E7A8BCE4CCB9CDA622E33F36E9C">
    <w:name w:val="97F98E7A8BCE4CCB9CDA622E33F36E9C"/>
    <w:rsid w:val="00B27D8B"/>
  </w:style>
  <w:style w:type="paragraph" w:customStyle="1" w:styleId="B42D89B65A554E59BF32D526D54E564D">
    <w:name w:val="B42D89B65A554E59BF32D526D54E564D"/>
    <w:rsid w:val="00B27D8B"/>
  </w:style>
  <w:style w:type="paragraph" w:customStyle="1" w:styleId="552EDA29275A484291CE430B0BD05E8D">
    <w:name w:val="552EDA29275A484291CE430B0BD05E8D"/>
    <w:rsid w:val="00B27D8B"/>
  </w:style>
  <w:style w:type="paragraph" w:customStyle="1" w:styleId="B2DDDA01BAB84673947A1061445EC7E0">
    <w:name w:val="B2DDDA01BAB84673947A1061445EC7E0"/>
    <w:rsid w:val="00B27D8B"/>
  </w:style>
  <w:style w:type="paragraph" w:customStyle="1" w:styleId="935CDA6117D64A87AD9FCF7FF33DD3E9">
    <w:name w:val="935CDA6117D64A87AD9FCF7FF33DD3E9"/>
    <w:rsid w:val="00B27D8B"/>
  </w:style>
  <w:style w:type="paragraph" w:customStyle="1" w:styleId="80E6BB52A7C44738A4E3CCA0B7552475">
    <w:name w:val="80E6BB52A7C44738A4E3CCA0B7552475"/>
    <w:rsid w:val="00B27D8B"/>
  </w:style>
  <w:style w:type="paragraph" w:customStyle="1" w:styleId="214C1271187F4B7696530797350C7505">
    <w:name w:val="214C1271187F4B7696530797350C7505"/>
    <w:rsid w:val="002B7801"/>
  </w:style>
  <w:style w:type="paragraph" w:customStyle="1" w:styleId="F345C699CDFE48EFBE21C8B700049B85">
    <w:name w:val="F345C699CDFE48EFBE21C8B700049B85"/>
    <w:rsid w:val="002B7801"/>
  </w:style>
  <w:style w:type="paragraph" w:customStyle="1" w:styleId="038F354A7C9447DA8260EC056236F15C">
    <w:name w:val="038F354A7C9447DA8260EC056236F15C"/>
    <w:rsid w:val="002B7801"/>
  </w:style>
  <w:style w:type="paragraph" w:customStyle="1" w:styleId="8816A253ABA64A60ADF45E4B5F79CDCE">
    <w:name w:val="8816A253ABA64A60ADF45E4B5F79CDCE"/>
    <w:rsid w:val="002B7801"/>
  </w:style>
  <w:style w:type="paragraph" w:customStyle="1" w:styleId="65C070A4935A4D98A9FA8F593CECBDFE">
    <w:name w:val="65C070A4935A4D98A9FA8F593CECBDFE"/>
    <w:rsid w:val="002B7801"/>
  </w:style>
  <w:style w:type="paragraph" w:customStyle="1" w:styleId="7D8FCA10EA0E446E8D69E23C41FBDCFE">
    <w:name w:val="7D8FCA10EA0E446E8D69E23C41FBDCFE"/>
    <w:rsid w:val="002B7801"/>
  </w:style>
  <w:style w:type="paragraph" w:customStyle="1" w:styleId="6870E236BE88423AB6728D99128D5B32">
    <w:name w:val="6870E236BE88423AB6728D99128D5B32"/>
    <w:rsid w:val="002B7801"/>
  </w:style>
  <w:style w:type="paragraph" w:customStyle="1" w:styleId="2D9327E625D94E5F82DDD33DF6D06C39">
    <w:name w:val="2D9327E625D94E5F82DDD33DF6D06C39"/>
    <w:rsid w:val="002B7801"/>
  </w:style>
  <w:style w:type="paragraph" w:customStyle="1" w:styleId="860AE57363F54E7499EC1C4B002F682C">
    <w:name w:val="860AE57363F54E7499EC1C4B002F682C"/>
    <w:rsid w:val="002B7801"/>
  </w:style>
  <w:style w:type="paragraph" w:customStyle="1" w:styleId="4CA7F720AE15407CB77AA936B1DCEE1E">
    <w:name w:val="4CA7F720AE15407CB77AA936B1DCEE1E"/>
    <w:rsid w:val="002B7801"/>
  </w:style>
  <w:style w:type="paragraph" w:customStyle="1" w:styleId="F1465EBE13844CF2A35D011E7F3D9003">
    <w:name w:val="F1465EBE13844CF2A35D011E7F3D9003"/>
    <w:rsid w:val="002B7801"/>
  </w:style>
  <w:style w:type="paragraph" w:customStyle="1" w:styleId="0C8222597CDE4AADA3805FE3699D8CB3">
    <w:name w:val="0C8222597CDE4AADA3805FE3699D8CB3"/>
    <w:rsid w:val="002B7801"/>
  </w:style>
  <w:style w:type="paragraph" w:customStyle="1" w:styleId="7D44B80AF9114309BB63F71E673B672E">
    <w:name w:val="7D44B80AF9114309BB63F71E673B672E"/>
    <w:rsid w:val="002B7801"/>
  </w:style>
  <w:style w:type="paragraph" w:customStyle="1" w:styleId="64255725AE904D50A0D447AC8DDA93FB">
    <w:name w:val="64255725AE904D50A0D447AC8DDA93FB"/>
    <w:rsid w:val="002B7801"/>
  </w:style>
  <w:style w:type="paragraph" w:customStyle="1" w:styleId="8E96D49C473948A7AC46238CEEBA96BA">
    <w:name w:val="8E96D49C473948A7AC46238CEEBA96BA"/>
    <w:rsid w:val="002B7801"/>
  </w:style>
  <w:style w:type="paragraph" w:customStyle="1" w:styleId="DA3E830A80614769AE0C419C2B8ADA23">
    <w:name w:val="DA3E830A80614769AE0C419C2B8ADA23"/>
    <w:rsid w:val="002B7801"/>
  </w:style>
  <w:style w:type="paragraph" w:customStyle="1" w:styleId="F1C62410F11D4E3F9CA22F7584E41889">
    <w:name w:val="F1C62410F11D4E3F9CA22F7584E41889"/>
    <w:rsid w:val="002B7801"/>
  </w:style>
  <w:style w:type="paragraph" w:customStyle="1" w:styleId="3DD4CB89FD1F4C4DB8D784614ABA0790">
    <w:name w:val="3DD4CB89FD1F4C4DB8D784614ABA0790"/>
    <w:rsid w:val="002B7801"/>
  </w:style>
  <w:style w:type="paragraph" w:customStyle="1" w:styleId="DCA4C774F8254234B5670FEC2B76D4C8">
    <w:name w:val="DCA4C774F8254234B5670FEC2B76D4C8"/>
    <w:rsid w:val="002B7801"/>
  </w:style>
  <w:style w:type="paragraph" w:customStyle="1" w:styleId="48EA3EFC317144ABBA5C946654A0361A">
    <w:name w:val="48EA3EFC317144ABBA5C946654A0361A"/>
    <w:rsid w:val="002B7801"/>
  </w:style>
  <w:style w:type="paragraph" w:customStyle="1" w:styleId="3301DE3FF1B145EF9F97FF58041CB558">
    <w:name w:val="3301DE3FF1B145EF9F97FF58041CB558"/>
    <w:rsid w:val="002B7801"/>
  </w:style>
  <w:style w:type="paragraph" w:customStyle="1" w:styleId="558AF20D692B4E4F87FC637E4BD098B3">
    <w:name w:val="558AF20D692B4E4F87FC637E4BD098B3"/>
    <w:rsid w:val="002B7801"/>
  </w:style>
  <w:style w:type="paragraph" w:customStyle="1" w:styleId="54E9B2A0EDB64A16BF5DCDF7DF105DFE">
    <w:name w:val="54E9B2A0EDB64A16BF5DCDF7DF105DFE"/>
    <w:rsid w:val="002B7801"/>
  </w:style>
  <w:style w:type="paragraph" w:customStyle="1" w:styleId="8033851B59BC4C71A8907E17214AB869">
    <w:name w:val="8033851B59BC4C71A8907E17214AB869"/>
    <w:rsid w:val="002B7801"/>
  </w:style>
  <w:style w:type="paragraph" w:customStyle="1" w:styleId="5714C7E696384276927A59D435711173">
    <w:name w:val="5714C7E696384276927A59D435711173"/>
    <w:rsid w:val="002B7801"/>
  </w:style>
  <w:style w:type="paragraph" w:customStyle="1" w:styleId="F21560AF9E884E0EAFFD65ECCCAB8DAC">
    <w:name w:val="F21560AF9E884E0EAFFD65ECCCAB8DAC"/>
    <w:rsid w:val="002B7801"/>
  </w:style>
  <w:style w:type="paragraph" w:customStyle="1" w:styleId="CF6DC7574ACB4F239B090B660B5C7A0E">
    <w:name w:val="CF6DC7574ACB4F239B090B660B5C7A0E"/>
    <w:rsid w:val="002B7801"/>
  </w:style>
  <w:style w:type="paragraph" w:customStyle="1" w:styleId="A775FF997A0B4D0BB5FA3775C5721E3A">
    <w:name w:val="A775FF997A0B4D0BB5FA3775C5721E3A"/>
    <w:rsid w:val="002B7801"/>
  </w:style>
  <w:style w:type="paragraph" w:customStyle="1" w:styleId="83476FED40724816AD567835FCB70628">
    <w:name w:val="83476FED40724816AD567835FCB70628"/>
    <w:rsid w:val="002B7801"/>
  </w:style>
  <w:style w:type="paragraph" w:customStyle="1" w:styleId="12634E6A094847B2952E91E7BD746911">
    <w:name w:val="12634E6A094847B2952E91E7BD746911"/>
    <w:rsid w:val="002B7801"/>
  </w:style>
  <w:style w:type="paragraph" w:customStyle="1" w:styleId="CEEE79BDD7F54D2281B54CBD95583A94">
    <w:name w:val="CEEE79BDD7F54D2281B54CBD95583A94"/>
    <w:rsid w:val="002B7801"/>
  </w:style>
  <w:style w:type="paragraph" w:customStyle="1" w:styleId="5439D8CAF6394AE2B1751187D140EEDC">
    <w:name w:val="5439D8CAF6394AE2B1751187D140EEDC"/>
    <w:rsid w:val="002B7801"/>
  </w:style>
  <w:style w:type="paragraph" w:customStyle="1" w:styleId="A74B43F1AF88457286F9D96436917E31">
    <w:name w:val="A74B43F1AF88457286F9D96436917E31"/>
    <w:rsid w:val="002B7801"/>
  </w:style>
  <w:style w:type="paragraph" w:customStyle="1" w:styleId="190EAEE71E8C4A32A8733D13584F4BC0">
    <w:name w:val="190EAEE71E8C4A32A8733D13584F4BC0"/>
    <w:rsid w:val="002B7801"/>
  </w:style>
  <w:style w:type="paragraph" w:customStyle="1" w:styleId="4C68343CFD134A3ABC7C700A77574488">
    <w:name w:val="4C68343CFD134A3ABC7C700A77574488"/>
    <w:rsid w:val="002B7801"/>
  </w:style>
  <w:style w:type="paragraph" w:customStyle="1" w:styleId="5F1C34F2F4F948BF9166A1B6F51930A0">
    <w:name w:val="5F1C34F2F4F948BF9166A1B6F51930A0"/>
    <w:rsid w:val="002B7801"/>
  </w:style>
  <w:style w:type="paragraph" w:customStyle="1" w:styleId="B01AED9BAFDC4A0EA98B3DDBBAB766D0">
    <w:name w:val="B01AED9BAFDC4A0EA98B3DDBBAB766D0"/>
    <w:rsid w:val="002B7801"/>
  </w:style>
  <w:style w:type="paragraph" w:customStyle="1" w:styleId="D6F57C914C1F4DCD92831CBE4D8CA95F">
    <w:name w:val="D6F57C914C1F4DCD92831CBE4D8CA95F"/>
    <w:rsid w:val="002B7801"/>
  </w:style>
  <w:style w:type="paragraph" w:customStyle="1" w:styleId="B2CF614BB4CF4B26AF49D74141667A30">
    <w:name w:val="B2CF614BB4CF4B26AF49D74141667A30"/>
    <w:rsid w:val="002B7801"/>
  </w:style>
  <w:style w:type="paragraph" w:customStyle="1" w:styleId="BCAEADD3F6ED46828EBDE31C0BA9ACC2">
    <w:name w:val="BCAEADD3F6ED46828EBDE31C0BA9ACC2"/>
    <w:rsid w:val="002B7801"/>
  </w:style>
  <w:style w:type="paragraph" w:customStyle="1" w:styleId="E186141448A648C69E5E8DC9D64401AB">
    <w:name w:val="E186141448A648C69E5E8DC9D64401AB"/>
    <w:rsid w:val="002B7801"/>
  </w:style>
  <w:style w:type="paragraph" w:customStyle="1" w:styleId="B9FFB9FA34614F649BBECE8E6B94D480">
    <w:name w:val="B9FFB9FA34614F649BBECE8E6B94D480"/>
    <w:rsid w:val="002B7801"/>
  </w:style>
  <w:style w:type="paragraph" w:customStyle="1" w:styleId="4387B2CDAD1A4374A65B983E1129CC5E">
    <w:name w:val="4387B2CDAD1A4374A65B983E1129CC5E"/>
    <w:rsid w:val="002B7801"/>
  </w:style>
  <w:style w:type="paragraph" w:customStyle="1" w:styleId="7C9DC6E752DA4E27825FFEA75CE1460A">
    <w:name w:val="7C9DC6E752DA4E27825FFEA75CE1460A"/>
    <w:rsid w:val="002B7801"/>
  </w:style>
  <w:style w:type="paragraph" w:customStyle="1" w:styleId="F7D04EAF9E654E63B1D633A893C4CE5B">
    <w:name w:val="F7D04EAF9E654E63B1D633A893C4CE5B"/>
    <w:rsid w:val="002B7801"/>
  </w:style>
  <w:style w:type="paragraph" w:customStyle="1" w:styleId="E08D7DAEB8544770A76F8D3B3905A566">
    <w:name w:val="E08D7DAEB8544770A76F8D3B3905A566"/>
    <w:rsid w:val="002B7801"/>
  </w:style>
  <w:style w:type="paragraph" w:customStyle="1" w:styleId="246671BEB1394E3F8BE5F2B30CBA681B">
    <w:name w:val="246671BEB1394E3F8BE5F2B30CBA681B"/>
    <w:rsid w:val="002B7801"/>
  </w:style>
  <w:style w:type="paragraph" w:customStyle="1" w:styleId="4152C6A14B574E23A3E4F0C1086A2C6B">
    <w:name w:val="4152C6A14B574E23A3E4F0C1086A2C6B"/>
    <w:rsid w:val="002B7801"/>
  </w:style>
  <w:style w:type="paragraph" w:customStyle="1" w:styleId="A628E30B1E984FE98351A8A1E7834B75">
    <w:name w:val="A628E30B1E984FE98351A8A1E7834B75"/>
    <w:rsid w:val="002B7801"/>
  </w:style>
  <w:style w:type="paragraph" w:customStyle="1" w:styleId="D4A55A9010974991BDF2C2390E94E589">
    <w:name w:val="D4A55A9010974991BDF2C2390E94E589"/>
    <w:rsid w:val="002B7801"/>
  </w:style>
  <w:style w:type="paragraph" w:customStyle="1" w:styleId="9B067076F6C84119828CDC48BDF227A0">
    <w:name w:val="9B067076F6C84119828CDC48BDF227A0"/>
    <w:rsid w:val="002B7801"/>
  </w:style>
  <w:style w:type="paragraph" w:customStyle="1" w:styleId="8D9AFE55077A49698D2E1C4C604CA9E7">
    <w:name w:val="8D9AFE55077A49698D2E1C4C604CA9E7"/>
    <w:rsid w:val="002B7801"/>
  </w:style>
  <w:style w:type="paragraph" w:customStyle="1" w:styleId="245D0931A5CE4A84910562659B70A638">
    <w:name w:val="245D0931A5CE4A84910562659B70A638"/>
    <w:rsid w:val="002B7801"/>
  </w:style>
  <w:style w:type="paragraph" w:customStyle="1" w:styleId="E64B4E5DD08C4F35AB15B09F91510296">
    <w:name w:val="E64B4E5DD08C4F35AB15B09F91510296"/>
    <w:rsid w:val="002B7801"/>
  </w:style>
  <w:style w:type="paragraph" w:customStyle="1" w:styleId="46918C074FED445CB84B732426626D9C">
    <w:name w:val="46918C074FED445CB84B732426626D9C"/>
    <w:rsid w:val="002B7801"/>
  </w:style>
  <w:style w:type="paragraph" w:customStyle="1" w:styleId="6DB1D1385A824BA6801CA7B01E5C5076">
    <w:name w:val="6DB1D1385A824BA6801CA7B01E5C5076"/>
    <w:rsid w:val="002B7801"/>
  </w:style>
  <w:style w:type="paragraph" w:customStyle="1" w:styleId="8FA6D592C76E4394ACF237B69B7BD2E9">
    <w:name w:val="8FA6D592C76E4394ACF237B69B7BD2E9"/>
    <w:rsid w:val="002B7801"/>
  </w:style>
  <w:style w:type="paragraph" w:customStyle="1" w:styleId="FAF92297123D4A3ABEFEE2BF7BBCD109">
    <w:name w:val="FAF92297123D4A3ABEFEE2BF7BBCD109"/>
    <w:rsid w:val="002B7801"/>
  </w:style>
  <w:style w:type="paragraph" w:customStyle="1" w:styleId="520608A3FDF24820AB15C051E79577AA">
    <w:name w:val="520608A3FDF24820AB15C051E79577AA"/>
    <w:rsid w:val="002B7801"/>
  </w:style>
  <w:style w:type="paragraph" w:customStyle="1" w:styleId="EE385C9BC05E4053AE504E1586BC81CF">
    <w:name w:val="EE385C9BC05E4053AE504E1586BC81CF"/>
    <w:rsid w:val="002B7801"/>
  </w:style>
  <w:style w:type="paragraph" w:customStyle="1" w:styleId="CA2C78512ADD4D328D58D97D038E029A">
    <w:name w:val="CA2C78512ADD4D328D58D97D038E029A"/>
    <w:rsid w:val="002B7801"/>
  </w:style>
  <w:style w:type="paragraph" w:customStyle="1" w:styleId="B365B6F040954BCCB7F91FFA99BBE6D0">
    <w:name w:val="B365B6F040954BCCB7F91FFA99BBE6D0"/>
    <w:rsid w:val="002B7801"/>
  </w:style>
  <w:style w:type="paragraph" w:customStyle="1" w:styleId="95F4D185628E4B6D850D24ABA3EF1A31">
    <w:name w:val="95F4D185628E4B6D850D24ABA3EF1A31"/>
    <w:rsid w:val="002B7801"/>
  </w:style>
  <w:style w:type="paragraph" w:customStyle="1" w:styleId="173C53497DD040C1A8614D0D18302B54">
    <w:name w:val="173C53497DD040C1A8614D0D18302B54"/>
    <w:rsid w:val="002B7801"/>
  </w:style>
  <w:style w:type="paragraph" w:customStyle="1" w:styleId="A246EA599AB64FD59DD35C07C4F41579">
    <w:name w:val="A246EA599AB64FD59DD35C07C4F41579"/>
    <w:rsid w:val="002B7801"/>
  </w:style>
  <w:style w:type="paragraph" w:customStyle="1" w:styleId="7CEF9631D1BA48418F3620AF365BFFAB">
    <w:name w:val="7CEF9631D1BA48418F3620AF365BFFAB"/>
    <w:rsid w:val="002B7801"/>
  </w:style>
  <w:style w:type="paragraph" w:customStyle="1" w:styleId="BAB09E597D384AD89D62B004D19F687A">
    <w:name w:val="BAB09E597D384AD89D62B004D19F687A"/>
    <w:rsid w:val="002B7801"/>
  </w:style>
  <w:style w:type="paragraph" w:customStyle="1" w:styleId="617849261CEC457DB86184A3477F6E00">
    <w:name w:val="617849261CEC457DB86184A3477F6E00"/>
    <w:rsid w:val="002B7801"/>
  </w:style>
  <w:style w:type="paragraph" w:customStyle="1" w:styleId="E1FFD2DA227D41598BAE5C5E9C49803B">
    <w:name w:val="E1FFD2DA227D41598BAE5C5E9C49803B"/>
    <w:rsid w:val="002B7801"/>
  </w:style>
  <w:style w:type="paragraph" w:customStyle="1" w:styleId="14071298C9AE41D8A7EE96C4D8B09E02">
    <w:name w:val="14071298C9AE41D8A7EE96C4D8B09E02"/>
    <w:rsid w:val="002B7801"/>
  </w:style>
  <w:style w:type="paragraph" w:customStyle="1" w:styleId="DF8A893ECBB1452B9D3032F77F59E39C">
    <w:name w:val="DF8A893ECBB1452B9D3032F77F59E39C"/>
    <w:rsid w:val="002B7801"/>
  </w:style>
  <w:style w:type="paragraph" w:customStyle="1" w:styleId="5CA73133A66847FE8259F9A57D2B0732">
    <w:name w:val="5CA73133A66847FE8259F9A57D2B0732"/>
    <w:rsid w:val="002B7801"/>
  </w:style>
  <w:style w:type="paragraph" w:customStyle="1" w:styleId="E784954BED2C4645A94F6115EA3BC82B">
    <w:name w:val="E784954BED2C4645A94F6115EA3BC82B"/>
    <w:rsid w:val="002B7801"/>
  </w:style>
  <w:style w:type="paragraph" w:customStyle="1" w:styleId="3A461054243F43BEB7D9201EB66D5AD3">
    <w:name w:val="3A461054243F43BEB7D9201EB66D5AD3"/>
    <w:rsid w:val="002B7801"/>
  </w:style>
  <w:style w:type="paragraph" w:customStyle="1" w:styleId="1642CD58EC254C4485DD803C502AAE15">
    <w:name w:val="1642CD58EC254C4485DD803C502AAE15"/>
    <w:rsid w:val="002B7801"/>
  </w:style>
  <w:style w:type="paragraph" w:customStyle="1" w:styleId="C986D23CA6A04E419314F6D3F5EDB3D6">
    <w:name w:val="C986D23CA6A04E419314F6D3F5EDB3D6"/>
    <w:rsid w:val="002B7801"/>
  </w:style>
  <w:style w:type="paragraph" w:customStyle="1" w:styleId="256200A5B7BB495DB077DD0822529B03">
    <w:name w:val="256200A5B7BB495DB077DD0822529B03"/>
    <w:rsid w:val="002B7801"/>
  </w:style>
  <w:style w:type="paragraph" w:customStyle="1" w:styleId="FF66E2D6DCBD4F76AF9B7B8A0890F574">
    <w:name w:val="FF66E2D6DCBD4F76AF9B7B8A0890F574"/>
    <w:rsid w:val="002B7801"/>
  </w:style>
  <w:style w:type="paragraph" w:customStyle="1" w:styleId="4A022FF9652D4E0AA3C976D8B2396231">
    <w:name w:val="4A022FF9652D4E0AA3C976D8B2396231"/>
    <w:rsid w:val="002B7801"/>
  </w:style>
  <w:style w:type="paragraph" w:customStyle="1" w:styleId="7DE5A96A05EC49B4BC3446FFCD315C19">
    <w:name w:val="7DE5A96A05EC49B4BC3446FFCD315C19"/>
    <w:rsid w:val="002B7801"/>
  </w:style>
  <w:style w:type="paragraph" w:customStyle="1" w:styleId="BD5BA05B17EA424AAF19909B855C5626">
    <w:name w:val="BD5BA05B17EA424AAF19909B855C5626"/>
    <w:rsid w:val="002B7801"/>
  </w:style>
  <w:style w:type="paragraph" w:customStyle="1" w:styleId="757466B4E01B46E5B632F1822F518490">
    <w:name w:val="757466B4E01B46E5B632F1822F518490"/>
    <w:rsid w:val="002B7801"/>
  </w:style>
  <w:style w:type="paragraph" w:customStyle="1" w:styleId="8C43761C0FB74DACBC462150422E0A7B">
    <w:name w:val="8C43761C0FB74DACBC462150422E0A7B"/>
    <w:rsid w:val="002B7801"/>
  </w:style>
  <w:style w:type="paragraph" w:customStyle="1" w:styleId="5B1C988BF8B7485E99737A8CD11F6AFE">
    <w:name w:val="5B1C988BF8B7485E99737A8CD11F6AFE"/>
    <w:rsid w:val="002B7801"/>
  </w:style>
  <w:style w:type="paragraph" w:customStyle="1" w:styleId="3786B65B6412416284258378BADAA56A">
    <w:name w:val="3786B65B6412416284258378BADAA56A"/>
    <w:rsid w:val="002B7801"/>
  </w:style>
  <w:style w:type="paragraph" w:customStyle="1" w:styleId="AFDDBEDFB6EA4CFC87E2059E7FC3D5C1">
    <w:name w:val="AFDDBEDFB6EA4CFC87E2059E7FC3D5C1"/>
    <w:rsid w:val="002B7801"/>
  </w:style>
  <w:style w:type="paragraph" w:customStyle="1" w:styleId="5B7454107E224AE0BDC329537E0676BE">
    <w:name w:val="5B7454107E224AE0BDC329537E0676BE"/>
    <w:rsid w:val="002B7801"/>
  </w:style>
  <w:style w:type="paragraph" w:customStyle="1" w:styleId="C3F28C7E9F5543CC836A92CF782A854D">
    <w:name w:val="C3F28C7E9F5543CC836A92CF782A854D"/>
    <w:rsid w:val="002B7801"/>
  </w:style>
  <w:style w:type="paragraph" w:customStyle="1" w:styleId="E19D15EA169E4C73987893BE1DDB63E7">
    <w:name w:val="E19D15EA169E4C73987893BE1DDB63E7"/>
    <w:rsid w:val="002B7801"/>
  </w:style>
  <w:style w:type="paragraph" w:customStyle="1" w:styleId="253BB68633F04F73A3E547634A1B7892">
    <w:name w:val="253BB68633F04F73A3E547634A1B7892"/>
    <w:rsid w:val="002B7801"/>
  </w:style>
  <w:style w:type="paragraph" w:customStyle="1" w:styleId="41A118029882450397DB2076FD7270AA">
    <w:name w:val="41A118029882450397DB2076FD7270AA"/>
    <w:rsid w:val="002B7801"/>
  </w:style>
  <w:style w:type="paragraph" w:customStyle="1" w:styleId="82B237726E1D40C9B797746088BE41F9">
    <w:name w:val="82B237726E1D40C9B797746088BE41F9"/>
    <w:rsid w:val="002B7801"/>
  </w:style>
  <w:style w:type="paragraph" w:customStyle="1" w:styleId="00F34E73DF294BACBA4A1A1C0A9FDB08">
    <w:name w:val="00F34E73DF294BACBA4A1A1C0A9FDB08"/>
    <w:rsid w:val="002B7801"/>
  </w:style>
  <w:style w:type="paragraph" w:customStyle="1" w:styleId="0C32EA311C0E4552BA3E6634831FC93B">
    <w:name w:val="0C32EA311C0E4552BA3E6634831FC93B"/>
    <w:rsid w:val="002B7801"/>
  </w:style>
  <w:style w:type="paragraph" w:customStyle="1" w:styleId="A34EE97013A04DD39E9CBF1428B714A5">
    <w:name w:val="A34EE97013A04DD39E9CBF1428B714A5"/>
    <w:rsid w:val="002B7801"/>
  </w:style>
  <w:style w:type="paragraph" w:customStyle="1" w:styleId="283D083BA9C340EABDA3FA0D9167CD47">
    <w:name w:val="283D083BA9C340EABDA3FA0D9167CD47"/>
    <w:rsid w:val="002B7801"/>
  </w:style>
  <w:style w:type="paragraph" w:customStyle="1" w:styleId="A6F6FD98680A46C0BBBFBDF071674DF7">
    <w:name w:val="A6F6FD98680A46C0BBBFBDF071674DF7"/>
    <w:rsid w:val="002B7801"/>
  </w:style>
  <w:style w:type="paragraph" w:customStyle="1" w:styleId="C71AC543FE304D0D937B1D7AEF70A9E6">
    <w:name w:val="C71AC543FE304D0D937B1D7AEF70A9E6"/>
    <w:rsid w:val="002B7801"/>
  </w:style>
  <w:style w:type="paragraph" w:customStyle="1" w:styleId="6800932D89D34C1E8516176441350449">
    <w:name w:val="6800932D89D34C1E8516176441350449"/>
    <w:rsid w:val="002B7801"/>
  </w:style>
  <w:style w:type="paragraph" w:customStyle="1" w:styleId="ACE5FDF60BE54168B4FFD1A9546ECDCA">
    <w:name w:val="ACE5FDF60BE54168B4FFD1A9546ECDCA"/>
    <w:rsid w:val="002B7801"/>
  </w:style>
  <w:style w:type="paragraph" w:customStyle="1" w:styleId="AFD7EF3D00184F0EA9A5350B63EFB701">
    <w:name w:val="AFD7EF3D00184F0EA9A5350B63EFB701"/>
    <w:rsid w:val="002B7801"/>
  </w:style>
  <w:style w:type="paragraph" w:customStyle="1" w:styleId="19CF2C31BE4242F7881C0661B089B25E">
    <w:name w:val="19CF2C31BE4242F7881C0661B089B25E"/>
    <w:rsid w:val="002B7801"/>
  </w:style>
  <w:style w:type="paragraph" w:customStyle="1" w:styleId="1782879043744EAA87B35D8DA137C999">
    <w:name w:val="1782879043744EAA87B35D8DA137C999"/>
    <w:rsid w:val="002B7801"/>
  </w:style>
  <w:style w:type="paragraph" w:customStyle="1" w:styleId="C51B033CBE1F4D1A88153989E02D3234">
    <w:name w:val="C51B033CBE1F4D1A88153989E02D3234"/>
    <w:rsid w:val="002B7801"/>
  </w:style>
  <w:style w:type="paragraph" w:customStyle="1" w:styleId="D86470EA01FE4F8B9C2CD923318DD919">
    <w:name w:val="D86470EA01FE4F8B9C2CD923318DD919"/>
    <w:rsid w:val="002B7801"/>
  </w:style>
  <w:style w:type="paragraph" w:customStyle="1" w:styleId="1910282204FB4B8BADF1EEABEA648000">
    <w:name w:val="1910282204FB4B8BADF1EEABEA648000"/>
    <w:rsid w:val="002B7801"/>
  </w:style>
  <w:style w:type="paragraph" w:customStyle="1" w:styleId="72C2CDEF314042E5AF64EEA0F4E5C811">
    <w:name w:val="72C2CDEF314042E5AF64EEA0F4E5C811"/>
    <w:rsid w:val="002B7801"/>
  </w:style>
  <w:style w:type="paragraph" w:customStyle="1" w:styleId="04E497D63345432C9EB1F657ACEBA341">
    <w:name w:val="04E497D63345432C9EB1F657ACEBA341"/>
    <w:rsid w:val="002B7801"/>
  </w:style>
  <w:style w:type="paragraph" w:customStyle="1" w:styleId="4BEC91734D29404E89C123293E4D0A79">
    <w:name w:val="4BEC91734D29404E89C123293E4D0A79"/>
    <w:rsid w:val="002B7801"/>
  </w:style>
  <w:style w:type="paragraph" w:customStyle="1" w:styleId="B5A5D56149EB4C9D988FBBF356388EA9">
    <w:name w:val="B5A5D56149EB4C9D988FBBF356388EA9"/>
    <w:rsid w:val="002B7801"/>
  </w:style>
  <w:style w:type="paragraph" w:customStyle="1" w:styleId="6C74C6BA83BA417AB6E46CF30CAC9A91">
    <w:name w:val="6C74C6BA83BA417AB6E46CF30CAC9A91"/>
    <w:rsid w:val="002B7801"/>
  </w:style>
  <w:style w:type="paragraph" w:customStyle="1" w:styleId="907B46AC53C3498BB56540F009595844">
    <w:name w:val="907B46AC53C3498BB56540F009595844"/>
    <w:rsid w:val="002B7801"/>
  </w:style>
  <w:style w:type="paragraph" w:customStyle="1" w:styleId="74D967A385294437AC06AE229DA43029">
    <w:name w:val="74D967A385294437AC06AE229DA43029"/>
    <w:rsid w:val="003261C5"/>
  </w:style>
  <w:style w:type="paragraph" w:customStyle="1" w:styleId="5D1099053B474B8B8B84474E1162A66D">
    <w:name w:val="5D1099053B474B8B8B84474E1162A66D"/>
    <w:rsid w:val="003261C5"/>
  </w:style>
  <w:style w:type="paragraph" w:customStyle="1" w:styleId="6C9A2D699A6249D1B262D0D78DDF3979">
    <w:name w:val="6C9A2D699A6249D1B262D0D78DDF3979"/>
    <w:rsid w:val="003261C5"/>
  </w:style>
  <w:style w:type="paragraph" w:customStyle="1" w:styleId="835A7097CE2F4345B687899E51547017">
    <w:name w:val="835A7097CE2F4345B687899E51547017"/>
    <w:rsid w:val="003261C5"/>
  </w:style>
  <w:style w:type="paragraph" w:customStyle="1" w:styleId="FF5D300FEAF14BF8976F61A26A44EF7E">
    <w:name w:val="FF5D300FEAF14BF8976F61A26A44EF7E"/>
    <w:rsid w:val="003261C5"/>
  </w:style>
  <w:style w:type="paragraph" w:customStyle="1" w:styleId="D4A831CC947944AF9C49F9998A2747C3">
    <w:name w:val="D4A831CC947944AF9C49F9998A2747C3"/>
    <w:rsid w:val="003261C5"/>
  </w:style>
  <w:style w:type="paragraph" w:customStyle="1" w:styleId="F81604145D1B4263BD9E2EEAC730A3FE">
    <w:name w:val="F81604145D1B4263BD9E2EEAC730A3FE"/>
    <w:rsid w:val="003261C5"/>
  </w:style>
  <w:style w:type="paragraph" w:customStyle="1" w:styleId="AD358976F45541308BC38C7751B8F682">
    <w:name w:val="AD358976F45541308BC38C7751B8F682"/>
    <w:rsid w:val="003261C5"/>
  </w:style>
  <w:style w:type="paragraph" w:customStyle="1" w:styleId="AFDE6075B84747EA875ABBCDA79AD545">
    <w:name w:val="AFDE6075B84747EA875ABBCDA79AD545"/>
    <w:rsid w:val="003261C5"/>
  </w:style>
  <w:style w:type="paragraph" w:customStyle="1" w:styleId="60A1BA90CB74424091FA80065B735958">
    <w:name w:val="60A1BA90CB74424091FA80065B735958"/>
    <w:rsid w:val="003261C5"/>
  </w:style>
  <w:style w:type="paragraph" w:customStyle="1" w:styleId="3B33B735D2E84BD489EFCF62A6310119">
    <w:name w:val="3B33B735D2E84BD489EFCF62A6310119"/>
    <w:rsid w:val="003261C5"/>
  </w:style>
  <w:style w:type="paragraph" w:customStyle="1" w:styleId="9E78FF3BDACB4DC7ABFEF12C3539792C">
    <w:name w:val="9E78FF3BDACB4DC7ABFEF12C3539792C"/>
    <w:rsid w:val="003261C5"/>
  </w:style>
  <w:style w:type="paragraph" w:customStyle="1" w:styleId="70E46CFFAEE24D46AD4C829FA080C702">
    <w:name w:val="70E46CFFAEE24D46AD4C829FA080C702"/>
    <w:rsid w:val="003261C5"/>
  </w:style>
  <w:style w:type="paragraph" w:customStyle="1" w:styleId="51EAB4F04DA84A07904201E0BE598826">
    <w:name w:val="51EAB4F04DA84A07904201E0BE598826"/>
    <w:rsid w:val="003261C5"/>
  </w:style>
  <w:style w:type="paragraph" w:customStyle="1" w:styleId="52B6F32FC29545ED8C204FD8DA89C2D9">
    <w:name w:val="52B6F32FC29545ED8C204FD8DA89C2D9"/>
    <w:rsid w:val="003261C5"/>
  </w:style>
  <w:style w:type="paragraph" w:customStyle="1" w:styleId="BBE6D552BEB649F0BF25E6AC11D070D7">
    <w:name w:val="BBE6D552BEB649F0BF25E6AC11D070D7"/>
    <w:rsid w:val="003261C5"/>
  </w:style>
  <w:style w:type="paragraph" w:customStyle="1" w:styleId="A544EB0F34DD4C49B7FD4EEDF029EA8A">
    <w:name w:val="A544EB0F34DD4C49B7FD4EEDF029EA8A"/>
    <w:rsid w:val="003261C5"/>
  </w:style>
  <w:style w:type="paragraph" w:customStyle="1" w:styleId="C5BD5132E89A4274B00C15B1D8DF7B89">
    <w:name w:val="C5BD5132E89A4274B00C15B1D8DF7B89"/>
    <w:rsid w:val="003261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26E39-2905-4997-AEB9-E8997E35A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CDM_Methodology.dotm</Template>
  <TotalTime>0</TotalTime>
  <Pages>12</Pages>
  <Words>2850</Words>
  <Characters>17160</Characters>
  <Application>Microsoft Office Word</Application>
  <DocSecurity>0</DocSecurity>
  <Lines>143</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19971</CharactersWithSpaces>
  <SharedDoc>false</SharedDoc>
  <HLinks>
    <vt:vector size="12" baseType="variant">
      <vt:variant>
        <vt:i4>1048637</vt:i4>
      </vt:variant>
      <vt:variant>
        <vt:i4>8</vt:i4>
      </vt:variant>
      <vt:variant>
        <vt:i4>0</vt:i4>
      </vt:variant>
      <vt:variant>
        <vt:i4>5</vt:i4>
      </vt:variant>
      <vt:variant>
        <vt:lpwstr/>
      </vt:variant>
      <vt:variant>
        <vt:lpwstr>_Toc328404657</vt:lpwstr>
      </vt:variant>
      <vt:variant>
        <vt:i4>1048637</vt:i4>
      </vt:variant>
      <vt:variant>
        <vt:i4>2</vt:i4>
      </vt:variant>
      <vt:variant>
        <vt:i4>0</vt:i4>
      </vt:variant>
      <vt:variant>
        <vt:i4>5</vt:i4>
      </vt:variant>
      <vt:variant>
        <vt:lpwstr/>
      </vt:variant>
      <vt:variant>
        <vt:lpwstr>_Toc328404656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Ingrid Carolina Mantsch</dc:creator>
  <cp:lastModifiedBy>UNFCCC</cp:lastModifiedBy>
  <cp:revision>2</cp:revision>
  <cp:lastPrinted>2013-10-07T15:16:00Z</cp:lastPrinted>
  <dcterms:created xsi:type="dcterms:W3CDTF">2013-10-07T15:30:00Z</dcterms:created>
  <dcterms:modified xsi:type="dcterms:W3CDTF">2013-10-07T15:30:00Z</dcterms:modified>
</cp:coreProperties>
</file>